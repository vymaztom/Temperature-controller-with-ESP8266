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60234" w14:textId="519173A1" w:rsidR="00486E17" w:rsidRPr="00A10A20" w:rsidRDefault="00486E17" w:rsidP="00B24C1B">
      <w:pPr>
        <w:pStyle w:val="Nadpismimoobsah"/>
      </w:pPr>
      <w:r w:rsidRPr="00A10A20">
        <w:t>Abstrakt</w:t>
      </w:r>
    </w:p>
    <w:p w14:paraId="540DD8B4" w14:textId="498F7E35" w:rsidR="00E425FD" w:rsidRPr="00A10A20" w:rsidRDefault="00E425FD" w:rsidP="00C211E4">
      <w:pPr>
        <w:pStyle w:val="Prvnodstavec"/>
      </w:pPr>
      <w:r w:rsidRPr="00A10A20">
        <w:t xml:space="preserve">Semestrální práce se zabývá vývojem chytrého zásuvkového termostatu, který je schopen komunikovat s uživatelem a dalšími aplikacemi pomocí wifi rozhraní v pásmu 2,4 GHz. Související </w:t>
      </w:r>
      <w:r w:rsidR="00C211E4" w:rsidRPr="00A10A20">
        <w:t xml:space="preserve">problematikou </w:t>
      </w:r>
      <w:r w:rsidRPr="00A10A20">
        <w:t>je elektrické měření teploty</w:t>
      </w:r>
      <w:r w:rsidR="00C211E4" w:rsidRPr="00A10A20">
        <w:t>.</w:t>
      </w:r>
      <w:r w:rsidRPr="00A10A20">
        <w:t xml:space="preserve"> Další</w:t>
      </w:r>
      <w:r w:rsidR="00D45C37" w:rsidRPr="00A10A20">
        <w:t>mi</w:t>
      </w:r>
      <w:r w:rsidRPr="00A10A20">
        <w:t xml:space="preserve"> </w:t>
      </w:r>
      <w:r w:rsidR="00C211E4" w:rsidRPr="00A10A20">
        <w:t>oblast</w:t>
      </w:r>
      <w:r w:rsidR="00D45C37" w:rsidRPr="00A10A20">
        <w:t>mi</w:t>
      </w:r>
      <w:r w:rsidR="00C211E4" w:rsidRPr="00A10A20">
        <w:t>, na kter</w:t>
      </w:r>
      <w:r w:rsidR="00F751E4" w:rsidRPr="00A10A20">
        <w:t>é</w:t>
      </w:r>
      <w:r w:rsidR="00C211E4" w:rsidRPr="00A10A20">
        <w:t xml:space="preserve"> se dokument zaměřuje, </w:t>
      </w:r>
      <w:r w:rsidRPr="00A10A20">
        <w:t xml:space="preserve">jsou </w:t>
      </w:r>
      <w:proofErr w:type="spellStart"/>
      <w:r w:rsidRPr="00A10A20">
        <w:t>IoT</w:t>
      </w:r>
      <w:proofErr w:type="spellEnd"/>
      <w:r w:rsidRPr="00A10A20">
        <w:t xml:space="preserve"> online cloudy, které se v dnešní době používají pro logování a vizualizaci naměřených dat.</w:t>
      </w:r>
    </w:p>
    <w:p w14:paraId="506C43FD" w14:textId="77777777" w:rsidR="0019118E" w:rsidRPr="00A10A20" w:rsidRDefault="0019118E" w:rsidP="0019118E">
      <w:pPr>
        <w:pStyle w:val="ds34"/>
        <w:spacing w:line="276" w:lineRule="auto"/>
      </w:pPr>
    </w:p>
    <w:p w14:paraId="64793173" w14:textId="77777777" w:rsidR="0019118E" w:rsidRPr="00A10A20" w:rsidRDefault="004A369D" w:rsidP="0019118E">
      <w:pPr>
        <w:pStyle w:val="ds34"/>
        <w:spacing w:line="276" w:lineRule="auto"/>
      </w:pPr>
      <w:r w:rsidRPr="00A10A20">
        <w:br w:type="page"/>
      </w:r>
    </w:p>
    <w:p w14:paraId="186B023D" w14:textId="77777777" w:rsidR="004A369D" w:rsidRPr="00A10A20" w:rsidRDefault="004A369D" w:rsidP="0019118E">
      <w:pPr>
        <w:pStyle w:val="ds34"/>
        <w:spacing w:line="276" w:lineRule="auto"/>
      </w:pPr>
    </w:p>
    <w:p w14:paraId="5C41A27E" w14:textId="77777777" w:rsidR="004A369D" w:rsidRPr="00A10A20" w:rsidRDefault="004A369D" w:rsidP="0019118E">
      <w:pPr>
        <w:pStyle w:val="ds34"/>
        <w:spacing w:line="276" w:lineRule="auto"/>
      </w:pPr>
    </w:p>
    <w:p w14:paraId="5D03AEC9" w14:textId="77777777" w:rsidR="004A369D" w:rsidRPr="00A10A20" w:rsidRDefault="004A369D" w:rsidP="0019118E">
      <w:pPr>
        <w:pStyle w:val="ds34"/>
        <w:spacing w:line="276" w:lineRule="auto"/>
      </w:pPr>
    </w:p>
    <w:p w14:paraId="71554E40" w14:textId="77777777" w:rsidR="004A369D" w:rsidRPr="00A10A20" w:rsidRDefault="004A369D" w:rsidP="0019118E">
      <w:pPr>
        <w:pStyle w:val="ds34"/>
        <w:spacing w:line="276" w:lineRule="auto"/>
      </w:pPr>
    </w:p>
    <w:p w14:paraId="70A7E967" w14:textId="77777777" w:rsidR="004A369D" w:rsidRPr="00A10A20" w:rsidRDefault="004A369D" w:rsidP="0019118E">
      <w:pPr>
        <w:pStyle w:val="ds34"/>
        <w:spacing w:line="276" w:lineRule="auto"/>
      </w:pPr>
    </w:p>
    <w:p w14:paraId="74B213DE" w14:textId="77777777" w:rsidR="004A369D" w:rsidRPr="00A10A20" w:rsidRDefault="004A369D" w:rsidP="0019118E">
      <w:pPr>
        <w:pStyle w:val="ds34"/>
        <w:spacing w:line="276" w:lineRule="auto"/>
      </w:pPr>
    </w:p>
    <w:p w14:paraId="6EB12ACD" w14:textId="77777777" w:rsidR="004A369D" w:rsidRPr="00A10A20" w:rsidRDefault="004A369D" w:rsidP="0019118E">
      <w:pPr>
        <w:pStyle w:val="ds34"/>
        <w:spacing w:line="276" w:lineRule="auto"/>
      </w:pPr>
    </w:p>
    <w:p w14:paraId="1DC3DDC1" w14:textId="77777777" w:rsidR="004A369D" w:rsidRPr="00A10A20" w:rsidRDefault="004A369D" w:rsidP="0019118E">
      <w:pPr>
        <w:pStyle w:val="ds34"/>
        <w:spacing w:line="276" w:lineRule="auto"/>
      </w:pPr>
    </w:p>
    <w:p w14:paraId="7E1F0283" w14:textId="77777777" w:rsidR="004A369D" w:rsidRPr="00A10A20" w:rsidRDefault="004A369D" w:rsidP="0019118E">
      <w:pPr>
        <w:pStyle w:val="ds34"/>
        <w:spacing w:line="276" w:lineRule="auto"/>
      </w:pPr>
    </w:p>
    <w:p w14:paraId="06B04DC9" w14:textId="77777777" w:rsidR="004A369D" w:rsidRPr="00A10A20" w:rsidRDefault="004A369D" w:rsidP="0019118E">
      <w:pPr>
        <w:pStyle w:val="ds34"/>
        <w:spacing w:line="276" w:lineRule="auto"/>
      </w:pPr>
    </w:p>
    <w:p w14:paraId="34A4C49A" w14:textId="77777777" w:rsidR="004A369D" w:rsidRPr="00A10A20" w:rsidRDefault="004A369D" w:rsidP="0019118E">
      <w:pPr>
        <w:pStyle w:val="ds34"/>
        <w:spacing w:line="276" w:lineRule="auto"/>
      </w:pPr>
    </w:p>
    <w:p w14:paraId="301724B5" w14:textId="77777777" w:rsidR="004A369D" w:rsidRPr="00A10A20" w:rsidRDefault="004A369D" w:rsidP="0019118E">
      <w:pPr>
        <w:pStyle w:val="ds34"/>
        <w:spacing w:line="276" w:lineRule="auto"/>
      </w:pPr>
    </w:p>
    <w:p w14:paraId="02E808A7" w14:textId="77777777" w:rsidR="004A369D" w:rsidRPr="00A10A20" w:rsidRDefault="004A369D" w:rsidP="0019118E">
      <w:pPr>
        <w:pStyle w:val="ds34"/>
        <w:spacing w:line="276" w:lineRule="auto"/>
      </w:pPr>
    </w:p>
    <w:p w14:paraId="1AA09A6E" w14:textId="77777777" w:rsidR="004A369D" w:rsidRPr="00A10A20" w:rsidRDefault="004A369D" w:rsidP="0019118E">
      <w:pPr>
        <w:pStyle w:val="ds34"/>
        <w:spacing w:line="276" w:lineRule="auto"/>
      </w:pPr>
    </w:p>
    <w:p w14:paraId="1E512470" w14:textId="77777777" w:rsidR="004A369D" w:rsidRPr="00A10A20" w:rsidRDefault="004A369D" w:rsidP="0019118E">
      <w:pPr>
        <w:pStyle w:val="ds34"/>
        <w:spacing w:line="276" w:lineRule="auto"/>
      </w:pPr>
    </w:p>
    <w:p w14:paraId="29EFA931" w14:textId="77777777" w:rsidR="004A369D" w:rsidRPr="00A10A20" w:rsidRDefault="004A369D" w:rsidP="0019118E">
      <w:pPr>
        <w:pStyle w:val="ds34"/>
        <w:spacing w:line="276" w:lineRule="auto"/>
      </w:pPr>
    </w:p>
    <w:p w14:paraId="6A3A81BC" w14:textId="77777777" w:rsidR="004A369D" w:rsidRPr="00A10A20" w:rsidRDefault="004A369D" w:rsidP="0019118E">
      <w:pPr>
        <w:pStyle w:val="ds34"/>
        <w:spacing w:line="276" w:lineRule="auto"/>
      </w:pPr>
    </w:p>
    <w:p w14:paraId="618FE755" w14:textId="77777777" w:rsidR="004A369D" w:rsidRPr="00A10A20" w:rsidRDefault="004A369D" w:rsidP="0019118E">
      <w:pPr>
        <w:pStyle w:val="ds34"/>
        <w:spacing w:line="276" w:lineRule="auto"/>
      </w:pPr>
    </w:p>
    <w:p w14:paraId="68AA8024" w14:textId="77777777" w:rsidR="004A369D" w:rsidRPr="00A10A20" w:rsidRDefault="004A369D" w:rsidP="0019118E">
      <w:pPr>
        <w:pStyle w:val="ds34"/>
        <w:spacing w:line="276" w:lineRule="auto"/>
      </w:pPr>
    </w:p>
    <w:p w14:paraId="7002E43B" w14:textId="77777777" w:rsidR="004A369D" w:rsidRPr="00A10A20" w:rsidRDefault="004A369D" w:rsidP="0019118E">
      <w:pPr>
        <w:pStyle w:val="ds34"/>
        <w:spacing w:line="276" w:lineRule="auto"/>
      </w:pPr>
    </w:p>
    <w:p w14:paraId="39FA8EA4" w14:textId="77777777" w:rsidR="004A369D" w:rsidRPr="00A10A20" w:rsidRDefault="004A369D" w:rsidP="0019118E">
      <w:pPr>
        <w:pStyle w:val="ds34"/>
        <w:spacing w:line="276" w:lineRule="auto"/>
      </w:pPr>
    </w:p>
    <w:p w14:paraId="5C3EEFEF" w14:textId="77777777" w:rsidR="004A369D" w:rsidRPr="00A10A20" w:rsidRDefault="004A369D" w:rsidP="0019118E">
      <w:pPr>
        <w:pStyle w:val="ds34"/>
        <w:spacing w:line="276" w:lineRule="auto"/>
      </w:pPr>
    </w:p>
    <w:p w14:paraId="7587932A" w14:textId="77777777" w:rsidR="004A369D" w:rsidRPr="00A10A20" w:rsidRDefault="004A369D" w:rsidP="0019118E">
      <w:pPr>
        <w:pStyle w:val="ds34"/>
        <w:spacing w:line="276" w:lineRule="auto"/>
      </w:pPr>
    </w:p>
    <w:p w14:paraId="6D25AF50" w14:textId="77777777" w:rsidR="004A369D" w:rsidRPr="00A10A20" w:rsidRDefault="004A369D" w:rsidP="0019118E">
      <w:pPr>
        <w:pStyle w:val="ds34"/>
        <w:spacing w:line="276" w:lineRule="auto"/>
      </w:pPr>
    </w:p>
    <w:p w14:paraId="59C3700B" w14:textId="77777777" w:rsidR="004A369D" w:rsidRPr="00A10A20" w:rsidRDefault="004A369D" w:rsidP="0019118E">
      <w:pPr>
        <w:pStyle w:val="ds34"/>
        <w:spacing w:line="276" w:lineRule="auto"/>
      </w:pPr>
    </w:p>
    <w:p w14:paraId="39AE4A10" w14:textId="77777777" w:rsidR="004A369D" w:rsidRPr="00A10A20" w:rsidRDefault="004A369D" w:rsidP="0019118E">
      <w:pPr>
        <w:pStyle w:val="ds34"/>
        <w:spacing w:line="276" w:lineRule="auto"/>
      </w:pPr>
    </w:p>
    <w:p w14:paraId="6E5C0926" w14:textId="77777777" w:rsidR="004A369D" w:rsidRPr="00A10A20" w:rsidRDefault="004A369D" w:rsidP="0019118E">
      <w:pPr>
        <w:pStyle w:val="ds34"/>
        <w:spacing w:line="276" w:lineRule="auto"/>
      </w:pPr>
    </w:p>
    <w:p w14:paraId="5BD7DFA1" w14:textId="77777777" w:rsidR="004A369D" w:rsidRPr="00A10A20" w:rsidRDefault="004A369D" w:rsidP="0019118E">
      <w:pPr>
        <w:pStyle w:val="ds34"/>
        <w:spacing w:line="276" w:lineRule="auto"/>
      </w:pPr>
    </w:p>
    <w:p w14:paraId="03AB01D4" w14:textId="77777777" w:rsidR="004A369D" w:rsidRPr="00A10A20" w:rsidRDefault="004A369D" w:rsidP="0019118E">
      <w:pPr>
        <w:pStyle w:val="ds34"/>
        <w:spacing w:line="276" w:lineRule="auto"/>
      </w:pPr>
    </w:p>
    <w:p w14:paraId="5271C96D" w14:textId="77777777" w:rsidR="0019118E" w:rsidRPr="00A10A20" w:rsidRDefault="0019118E" w:rsidP="0019118E">
      <w:pPr>
        <w:pStyle w:val="ds34"/>
        <w:spacing w:line="276" w:lineRule="auto"/>
      </w:pPr>
    </w:p>
    <w:p w14:paraId="72494944" w14:textId="77777777" w:rsidR="004A369D" w:rsidRPr="00A10A20" w:rsidRDefault="004A369D" w:rsidP="00B24C1B">
      <w:pPr>
        <w:pStyle w:val="Nadpismimoobsah"/>
      </w:pPr>
      <w:r w:rsidRPr="00A10A20">
        <w:t>Bibliografická citace</w:t>
      </w:r>
    </w:p>
    <w:p w14:paraId="2D0C666B" w14:textId="2E5DD6CA" w:rsidR="003B652D" w:rsidRPr="00A10A20" w:rsidRDefault="00673F72" w:rsidP="00673F72">
      <w:pPr>
        <w:pStyle w:val="Prvnodstavec"/>
        <w:rPr>
          <w:i/>
        </w:rPr>
      </w:pPr>
      <w:r w:rsidRPr="00A10A20">
        <w:t xml:space="preserve">VYMAZAL, Tomáš. Regulátor teploty s ESP8266. Brno, 2020. Dostupné také z: https://www.vutbr.cz/studenti/zav-prace/detail/130294. Semestrální práce. Vysoké učení technické v Brně, Fakulta elektrotechniky a komunikačních technologií, Ústav telekomunikací. Vedoucí práce Ivo </w:t>
      </w:r>
      <w:proofErr w:type="spellStart"/>
      <w:r w:rsidRPr="00A10A20">
        <w:t>Lattenberg</w:t>
      </w:r>
      <w:proofErr w:type="spellEnd"/>
      <w:r w:rsidRPr="00A10A20">
        <w:t>.</w:t>
      </w:r>
    </w:p>
    <w:p w14:paraId="5C447C8A" w14:textId="77777777" w:rsidR="00673F72" w:rsidRPr="00A10A20" w:rsidRDefault="00673F72" w:rsidP="00673F72">
      <w:pPr>
        <w:autoSpaceDE w:val="0"/>
        <w:autoSpaceDN w:val="0"/>
        <w:adjustRightInd w:val="0"/>
        <w:spacing w:line="240" w:lineRule="auto"/>
        <w:ind w:left="0"/>
        <w:jc w:val="both"/>
      </w:pPr>
    </w:p>
    <w:p w14:paraId="2289A4DF" w14:textId="609F59CA" w:rsidR="0019118E" w:rsidRPr="00A10A20" w:rsidRDefault="0019118E" w:rsidP="00673F72">
      <w:pPr>
        <w:autoSpaceDE w:val="0"/>
        <w:autoSpaceDN w:val="0"/>
        <w:adjustRightInd w:val="0"/>
        <w:spacing w:line="240" w:lineRule="auto"/>
        <w:ind w:left="0"/>
        <w:jc w:val="both"/>
      </w:pPr>
      <w:r w:rsidRPr="00A10A20">
        <w:br w:type="page"/>
      </w:r>
    </w:p>
    <w:p w14:paraId="5521056D" w14:textId="77777777" w:rsidR="00486E17" w:rsidRPr="00A10A20" w:rsidRDefault="00486E17" w:rsidP="00486E17">
      <w:pPr>
        <w:pStyle w:val="ds34nadpis"/>
        <w:spacing w:line="276" w:lineRule="auto"/>
        <w:jc w:val="center"/>
        <w:rPr>
          <w:sz w:val="36"/>
          <w:szCs w:val="36"/>
        </w:rPr>
      </w:pPr>
      <w:r w:rsidRPr="00A10A20">
        <w:rPr>
          <w:sz w:val="36"/>
          <w:szCs w:val="36"/>
        </w:rPr>
        <w:lastRenderedPageBreak/>
        <w:t>Prohlášení autora o původnosti díla</w:t>
      </w:r>
    </w:p>
    <w:p w14:paraId="6ED9FD83" w14:textId="77777777" w:rsidR="00486E17" w:rsidRPr="00A10A20" w:rsidRDefault="00486E17" w:rsidP="00486E17"/>
    <w:p w14:paraId="3BDF7F67" w14:textId="477F2DFD" w:rsidR="00486E17" w:rsidRPr="00A10A20" w:rsidRDefault="00486E17" w:rsidP="000C61CD">
      <w:pPr>
        <w:tabs>
          <w:tab w:val="left" w:pos="4395"/>
        </w:tabs>
        <w:autoSpaceDE w:val="0"/>
        <w:autoSpaceDN w:val="0"/>
        <w:adjustRightInd w:val="0"/>
        <w:rPr>
          <w:b/>
        </w:rPr>
      </w:pPr>
      <w:r w:rsidRPr="00A10A20">
        <w:rPr>
          <w:b/>
        </w:rPr>
        <w:t>Jméno a příjmení studenta:</w:t>
      </w:r>
      <w:r w:rsidR="000C61CD" w:rsidRPr="00A10A20">
        <w:rPr>
          <w:b/>
        </w:rPr>
        <w:tab/>
      </w:r>
      <w:r w:rsidR="00F07F6A" w:rsidRPr="00A10A20">
        <w:rPr>
          <w:bCs/>
        </w:rPr>
        <w:t>Tomáš Vymazal</w:t>
      </w:r>
    </w:p>
    <w:p w14:paraId="08277327" w14:textId="77777777" w:rsidR="00486E17" w:rsidRPr="00A10A20" w:rsidRDefault="00486E17" w:rsidP="000C61CD">
      <w:pPr>
        <w:tabs>
          <w:tab w:val="left" w:pos="4395"/>
        </w:tabs>
        <w:autoSpaceDE w:val="0"/>
        <w:autoSpaceDN w:val="0"/>
        <w:adjustRightInd w:val="0"/>
      </w:pPr>
    </w:p>
    <w:p w14:paraId="6C7965BF" w14:textId="62BF4E64" w:rsidR="00486E17" w:rsidRPr="00A10A20" w:rsidRDefault="00486E17" w:rsidP="000C61CD">
      <w:pPr>
        <w:tabs>
          <w:tab w:val="left" w:pos="4395"/>
        </w:tabs>
        <w:autoSpaceDE w:val="0"/>
        <w:autoSpaceDN w:val="0"/>
        <w:adjustRightInd w:val="0"/>
        <w:rPr>
          <w:b/>
        </w:rPr>
      </w:pPr>
      <w:r w:rsidRPr="00A10A20">
        <w:rPr>
          <w:b/>
        </w:rPr>
        <w:t>VUT ID studenta:</w:t>
      </w:r>
      <w:r w:rsidRPr="00A10A20">
        <w:rPr>
          <w:b/>
        </w:rPr>
        <w:tab/>
      </w:r>
      <w:r w:rsidR="00F07F6A" w:rsidRPr="00A10A20">
        <w:rPr>
          <w:bCs/>
        </w:rPr>
        <w:t>214411</w:t>
      </w:r>
    </w:p>
    <w:p w14:paraId="084154A4" w14:textId="77777777" w:rsidR="00486E17" w:rsidRPr="00A10A20" w:rsidRDefault="00486E17" w:rsidP="000C61CD">
      <w:pPr>
        <w:tabs>
          <w:tab w:val="left" w:pos="4395"/>
        </w:tabs>
        <w:autoSpaceDE w:val="0"/>
        <w:autoSpaceDN w:val="0"/>
        <w:adjustRightInd w:val="0"/>
      </w:pPr>
    </w:p>
    <w:p w14:paraId="4D58BB9E" w14:textId="79603EB2" w:rsidR="00486E17" w:rsidRPr="00A10A20" w:rsidRDefault="00486E17" w:rsidP="000C61CD">
      <w:pPr>
        <w:tabs>
          <w:tab w:val="left" w:pos="4395"/>
        </w:tabs>
        <w:autoSpaceDE w:val="0"/>
        <w:autoSpaceDN w:val="0"/>
        <w:adjustRightInd w:val="0"/>
        <w:rPr>
          <w:bCs/>
        </w:rPr>
      </w:pPr>
      <w:r w:rsidRPr="00A10A20">
        <w:rPr>
          <w:b/>
        </w:rPr>
        <w:t xml:space="preserve">Typ práce: </w:t>
      </w:r>
      <w:r w:rsidRPr="00A10A20">
        <w:rPr>
          <w:b/>
        </w:rPr>
        <w:tab/>
      </w:r>
      <w:r w:rsidR="00F07F6A" w:rsidRPr="00A10A20">
        <w:rPr>
          <w:bCs/>
        </w:rPr>
        <w:t>semestrální práce</w:t>
      </w:r>
    </w:p>
    <w:p w14:paraId="60228466" w14:textId="77777777" w:rsidR="00486E17" w:rsidRPr="00A10A20" w:rsidRDefault="00486E17" w:rsidP="000C61CD">
      <w:pPr>
        <w:tabs>
          <w:tab w:val="left" w:pos="4395"/>
        </w:tabs>
        <w:autoSpaceDE w:val="0"/>
        <w:autoSpaceDN w:val="0"/>
        <w:adjustRightInd w:val="0"/>
        <w:rPr>
          <w:b/>
        </w:rPr>
      </w:pPr>
    </w:p>
    <w:p w14:paraId="273E1B64" w14:textId="77777777" w:rsidR="00486E17" w:rsidRPr="00A10A20" w:rsidRDefault="00486E17" w:rsidP="000C61CD">
      <w:pPr>
        <w:tabs>
          <w:tab w:val="left" w:pos="4395"/>
        </w:tabs>
        <w:autoSpaceDE w:val="0"/>
        <w:autoSpaceDN w:val="0"/>
        <w:adjustRightInd w:val="0"/>
        <w:rPr>
          <w:bCs/>
        </w:rPr>
      </w:pPr>
      <w:r w:rsidRPr="00A10A20">
        <w:rPr>
          <w:b/>
        </w:rPr>
        <w:t>Akademický rok:</w:t>
      </w:r>
      <w:r w:rsidRPr="00A10A20">
        <w:rPr>
          <w:b/>
        </w:rPr>
        <w:tab/>
      </w:r>
      <w:r w:rsidRPr="00A10A20">
        <w:rPr>
          <w:bCs/>
        </w:rPr>
        <w:t>2020/21</w:t>
      </w:r>
    </w:p>
    <w:p w14:paraId="14AD991B" w14:textId="77777777" w:rsidR="00486E17" w:rsidRPr="00A10A20" w:rsidRDefault="00486E17" w:rsidP="000C61CD">
      <w:pPr>
        <w:tabs>
          <w:tab w:val="left" w:pos="4395"/>
        </w:tabs>
        <w:autoSpaceDE w:val="0"/>
        <w:autoSpaceDN w:val="0"/>
        <w:adjustRightInd w:val="0"/>
        <w:rPr>
          <w:b/>
        </w:rPr>
      </w:pPr>
    </w:p>
    <w:p w14:paraId="62D7691D" w14:textId="3036F870" w:rsidR="00486E17" w:rsidRPr="00A10A20" w:rsidRDefault="00486E17" w:rsidP="000C61CD">
      <w:pPr>
        <w:tabs>
          <w:tab w:val="left" w:pos="4395"/>
        </w:tabs>
        <w:autoSpaceDE w:val="0"/>
        <w:autoSpaceDN w:val="0"/>
        <w:adjustRightInd w:val="0"/>
        <w:rPr>
          <w:bCs/>
        </w:rPr>
      </w:pPr>
      <w:r w:rsidRPr="00A10A20">
        <w:rPr>
          <w:b/>
        </w:rPr>
        <w:t>Téma závěrečné práce:</w:t>
      </w:r>
      <w:r w:rsidRPr="00A10A20">
        <w:rPr>
          <w:b/>
        </w:rPr>
        <w:tab/>
      </w:r>
      <w:r w:rsidR="00F07F6A" w:rsidRPr="00A10A20">
        <w:rPr>
          <w:bCs/>
        </w:rPr>
        <w:t>Regulátor teploty s ESP8266</w:t>
      </w:r>
    </w:p>
    <w:p w14:paraId="7CE8623C" w14:textId="77777777" w:rsidR="00486E17" w:rsidRPr="00A10A20" w:rsidRDefault="00486E17" w:rsidP="00486E17">
      <w:pPr>
        <w:autoSpaceDE w:val="0"/>
        <w:autoSpaceDN w:val="0"/>
        <w:adjustRightInd w:val="0"/>
        <w:rPr>
          <w:b/>
        </w:rPr>
      </w:pPr>
    </w:p>
    <w:p w14:paraId="7A0D9CCB" w14:textId="77777777" w:rsidR="000C61CD" w:rsidRPr="00A10A20" w:rsidRDefault="000C61CD" w:rsidP="00486E17">
      <w:pPr>
        <w:autoSpaceDE w:val="0"/>
        <w:autoSpaceDN w:val="0"/>
        <w:adjustRightInd w:val="0"/>
      </w:pPr>
    </w:p>
    <w:p w14:paraId="77450178" w14:textId="77777777" w:rsidR="000C61CD" w:rsidRPr="00A10A20" w:rsidRDefault="000C61CD" w:rsidP="00486E17">
      <w:pPr>
        <w:autoSpaceDE w:val="0"/>
        <w:autoSpaceDN w:val="0"/>
        <w:adjustRightInd w:val="0"/>
      </w:pPr>
    </w:p>
    <w:p w14:paraId="2D563DD3" w14:textId="77777777" w:rsidR="000C61CD" w:rsidRPr="00A10A20" w:rsidRDefault="000C61CD" w:rsidP="00486E17">
      <w:pPr>
        <w:autoSpaceDE w:val="0"/>
        <w:autoSpaceDN w:val="0"/>
        <w:adjustRightInd w:val="0"/>
      </w:pPr>
    </w:p>
    <w:p w14:paraId="608E8A69" w14:textId="77777777" w:rsidR="000C61CD" w:rsidRPr="00A10A20" w:rsidRDefault="00486E17" w:rsidP="002A624C">
      <w:pPr>
        <w:pStyle w:val="Prvnodstavec"/>
      </w:pPr>
      <w:r w:rsidRPr="00A10A20">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5760D847" w14:textId="77777777" w:rsidR="00F96216" w:rsidRPr="00A10A20" w:rsidRDefault="00F96216" w:rsidP="002A624C">
      <w:pPr>
        <w:pStyle w:val="Prvnodstavec"/>
      </w:pPr>
    </w:p>
    <w:p w14:paraId="3955F87B" w14:textId="77777777" w:rsidR="00486E17" w:rsidRPr="00A10A20" w:rsidRDefault="00486E17" w:rsidP="002A624C">
      <w:pPr>
        <w:pStyle w:val="Prvnodstavec"/>
      </w:pPr>
      <w:r w:rsidRPr="00A10A20">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A10A20">
          <w:t>11 a</w:t>
        </w:r>
      </w:smartTag>
      <w:r w:rsidRPr="00A10A20">
        <w:t xml:space="preserve"> následujících autorského zákona č. 121/2000 Sb., včetně možných trestněprávních důsledků vyplývajících z ustanovení části druhé, hlavy VI. díl 4 Trestního zákoníku č. 40/2009 Sb.</w:t>
      </w:r>
    </w:p>
    <w:p w14:paraId="322A549C" w14:textId="77777777" w:rsidR="00486E17" w:rsidRPr="00A10A20" w:rsidRDefault="00486E17" w:rsidP="00486E17">
      <w:pPr>
        <w:pStyle w:val="Prosttext"/>
        <w:rPr>
          <w:rFonts w:ascii="Times New Roman" w:hAnsi="Times New Roman"/>
          <w:sz w:val="24"/>
        </w:rPr>
      </w:pPr>
    </w:p>
    <w:p w14:paraId="1CFCBAEB" w14:textId="000FA20D" w:rsidR="00486E17" w:rsidRPr="00A10A20" w:rsidRDefault="00486E17" w:rsidP="00486E17">
      <w:pPr>
        <w:pStyle w:val="Prosttext"/>
        <w:rPr>
          <w:rFonts w:ascii="Times New Roman" w:hAnsi="Times New Roman"/>
          <w:sz w:val="24"/>
        </w:rPr>
      </w:pPr>
    </w:p>
    <w:p w14:paraId="72C88F8E" w14:textId="13383BB1" w:rsidR="00BD5985" w:rsidRPr="00A10A20" w:rsidRDefault="00BD5985" w:rsidP="00486E17">
      <w:pPr>
        <w:pStyle w:val="Prosttext"/>
        <w:rPr>
          <w:rFonts w:ascii="Times New Roman" w:hAnsi="Times New Roman"/>
          <w:sz w:val="24"/>
        </w:rPr>
      </w:pPr>
    </w:p>
    <w:p w14:paraId="6F56B536" w14:textId="6C72D67F" w:rsidR="00BD5985" w:rsidRPr="00A10A20" w:rsidRDefault="00BD5985" w:rsidP="00486E17">
      <w:pPr>
        <w:pStyle w:val="Prosttext"/>
        <w:rPr>
          <w:rFonts w:ascii="Times New Roman" w:hAnsi="Times New Roman"/>
          <w:sz w:val="24"/>
        </w:rPr>
      </w:pPr>
    </w:p>
    <w:p w14:paraId="0C9BA5F9" w14:textId="4A3B0139" w:rsidR="00BD5985" w:rsidRPr="00A10A20" w:rsidRDefault="00BD5985" w:rsidP="00486E17">
      <w:pPr>
        <w:pStyle w:val="Prosttext"/>
        <w:rPr>
          <w:rFonts w:ascii="Times New Roman" w:hAnsi="Times New Roman"/>
          <w:sz w:val="24"/>
        </w:rPr>
      </w:pPr>
    </w:p>
    <w:p w14:paraId="54AAB149" w14:textId="33602599" w:rsidR="00BD5985" w:rsidRPr="00A10A20" w:rsidRDefault="00BD5985" w:rsidP="00486E17">
      <w:pPr>
        <w:pStyle w:val="Prosttext"/>
        <w:rPr>
          <w:rFonts w:ascii="Times New Roman" w:hAnsi="Times New Roman"/>
          <w:sz w:val="24"/>
        </w:rPr>
      </w:pPr>
    </w:p>
    <w:p w14:paraId="0A8F1D86" w14:textId="2F6C6756" w:rsidR="00BD5985" w:rsidRPr="00A10A20" w:rsidRDefault="00BD5985" w:rsidP="00486E17">
      <w:pPr>
        <w:pStyle w:val="Prosttext"/>
        <w:rPr>
          <w:rFonts w:ascii="Times New Roman" w:hAnsi="Times New Roman"/>
          <w:sz w:val="24"/>
        </w:rPr>
      </w:pPr>
    </w:p>
    <w:p w14:paraId="6CC516EC" w14:textId="600D3CEA" w:rsidR="00BD5985" w:rsidRPr="00A10A20" w:rsidRDefault="00BD5985" w:rsidP="00486E17">
      <w:pPr>
        <w:pStyle w:val="Prosttext"/>
        <w:rPr>
          <w:rFonts w:ascii="Times New Roman" w:hAnsi="Times New Roman"/>
          <w:sz w:val="24"/>
        </w:rPr>
      </w:pPr>
    </w:p>
    <w:p w14:paraId="76E6CD79" w14:textId="0F658D73" w:rsidR="00BD5985" w:rsidRPr="00A10A20" w:rsidRDefault="00BD5985" w:rsidP="00486E17">
      <w:pPr>
        <w:pStyle w:val="Prosttext"/>
        <w:rPr>
          <w:rFonts w:ascii="Times New Roman" w:hAnsi="Times New Roman"/>
          <w:sz w:val="24"/>
        </w:rPr>
      </w:pPr>
    </w:p>
    <w:p w14:paraId="45F03D3C" w14:textId="2C69F313" w:rsidR="00BD5985" w:rsidRPr="00A10A20" w:rsidRDefault="00BD5985" w:rsidP="00486E17">
      <w:pPr>
        <w:pStyle w:val="Prosttext"/>
        <w:rPr>
          <w:rFonts w:ascii="Times New Roman" w:hAnsi="Times New Roman"/>
          <w:sz w:val="24"/>
        </w:rPr>
      </w:pPr>
    </w:p>
    <w:p w14:paraId="779EF64B" w14:textId="285B85A5" w:rsidR="00BD5985" w:rsidRPr="00A10A20" w:rsidRDefault="00BD5985" w:rsidP="00486E17">
      <w:pPr>
        <w:pStyle w:val="Prosttext"/>
        <w:rPr>
          <w:rFonts w:ascii="Times New Roman" w:hAnsi="Times New Roman"/>
          <w:sz w:val="24"/>
        </w:rPr>
      </w:pPr>
    </w:p>
    <w:p w14:paraId="5A22E215" w14:textId="77777777" w:rsidR="00BD5985" w:rsidRPr="00A10A20" w:rsidRDefault="00BD5985" w:rsidP="00486E17">
      <w:pPr>
        <w:pStyle w:val="Prosttext"/>
        <w:rPr>
          <w:rFonts w:ascii="Times New Roman" w:hAnsi="Times New Roman"/>
          <w:sz w:val="24"/>
        </w:rPr>
      </w:pPr>
    </w:p>
    <w:p w14:paraId="269B7F79" w14:textId="77777777" w:rsidR="00486E17" w:rsidRPr="00A10A20" w:rsidRDefault="00486E17" w:rsidP="00486E17">
      <w:pPr>
        <w:pStyle w:val="Prosttext"/>
        <w:rPr>
          <w:rFonts w:ascii="Times New Roman" w:hAnsi="Times New Roman"/>
          <w:sz w:val="24"/>
        </w:rPr>
      </w:pPr>
      <w:r w:rsidRPr="00A10A20">
        <w:rPr>
          <w:rFonts w:ascii="Times New Roman" w:hAnsi="Times New Roman"/>
        </w:rPr>
        <w:t>.</w:t>
      </w:r>
    </w:p>
    <w:p w14:paraId="3675FDFA" w14:textId="09BC716A" w:rsidR="00486E17" w:rsidRPr="00A10A20" w:rsidRDefault="00486E17" w:rsidP="00C42281">
      <w:pPr>
        <w:pStyle w:val="Prosttext"/>
        <w:tabs>
          <w:tab w:val="left" w:pos="4962"/>
          <w:tab w:val="left" w:leader="hyphen" w:pos="8222"/>
        </w:tabs>
        <w:rPr>
          <w:rFonts w:ascii="Times New Roman" w:hAnsi="Times New Roman"/>
          <w:sz w:val="24"/>
        </w:rPr>
      </w:pPr>
      <w:r w:rsidRPr="00A10A20">
        <w:rPr>
          <w:rFonts w:ascii="Times New Roman" w:hAnsi="Times New Roman"/>
          <w:sz w:val="24"/>
        </w:rPr>
        <w:t>V Brně dne</w:t>
      </w:r>
      <w:r w:rsidRPr="00A10A20">
        <w:rPr>
          <w:rFonts w:ascii="Times New Roman" w:hAnsi="Times New Roman"/>
          <w:color w:val="000000"/>
          <w:sz w:val="24"/>
        </w:rPr>
        <w:t xml:space="preserve">: </w:t>
      </w:r>
      <w:r w:rsidR="00673F72" w:rsidRPr="00A10A20">
        <w:rPr>
          <w:rFonts w:ascii="Times New Roman" w:hAnsi="Times New Roman"/>
          <w:color w:val="000000"/>
          <w:sz w:val="24"/>
        </w:rPr>
        <w:t>8</w:t>
      </w:r>
      <w:r w:rsidRPr="00A10A20">
        <w:rPr>
          <w:rFonts w:ascii="Times New Roman" w:hAnsi="Times New Roman"/>
          <w:color w:val="000000"/>
          <w:sz w:val="24"/>
        </w:rPr>
        <w:t>. prosince 2020</w:t>
      </w:r>
      <w:r w:rsidRPr="00A10A20">
        <w:rPr>
          <w:rFonts w:ascii="Times New Roman" w:hAnsi="Times New Roman"/>
          <w:sz w:val="24"/>
        </w:rPr>
        <w:tab/>
      </w:r>
      <w:r w:rsidR="00C42281" w:rsidRPr="00A10A20">
        <w:rPr>
          <w:rFonts w:ascii="Times New Roman" w:hAnsi="Times New Roman"/>
          <w:sz w:val="24"/>
        </w:rPr>
        <w:tab/>
      </w:r>
    </w:p>
    <w:p w14:paraId="679D426D" w14:textId="77777777" w:rsidR="00486E17" w:rsidRPr="00A10A20" w:rsidRDefault="00C42281" w:rsidP="00C42281">
      <w:pPr>
        <w:pStyle w:val="Prosttext"/>
        <w:tabs>
          <w:tab w:val="center" w:pos="6804"/>
        </w:tabs>
        <w:ind w:firstLine="352"/>
        <w:rPr>
          <w:rFonts w:ascii="Times New Roman" w:hAnsi="Times New Roman"/>
          <w:sz w:val="24"/>
        </w:rPr>
      </w:pPr>
      <w:r w:rsidRPr="00A10A20">
        <w:rPr>
          <w:rFonts w:ascii="Times New Roman" w:hAnsi="Times New Roman"/>
          <w:sz w:val="24"/>
        </w:rPr>
        <w:tab/>
        <w:t>p</w:t>
      </w:r>
      <w:r w:rsidR="00486E17" w:rsidRPr="00A10A20">
        <w:rPr>
          <w:rFonts w:ascii="Times New Roman" w:hAnsi="Times New Roman"/>
          <w:sz w:val="24"/>
        </w:rPr>
        <w:t>odpis autora</w:t>
      </w:r>
    </w:p>
    <w:p w14:paraId="170A2AF0" w14:textId="77777777" w:rsidR="002B340E" w:rsidRPr="00A10A20" w:rsidRDefault="002B340E" w:rsidP="0019118E">
      <w:pPr>
        <w:pStyle w:val="ds2"/>
        <w:spacing w:line="276" w:lineRule="auto"/>
        <w:rPr>
          <w:lang w:val="cs-CZ"/>
        </w:rPr>
      </w:pPr>
      <w:r w:rsidRPr="00A10A20">
        <w:rPr>
          <w:lang w:val="cs-CZ"/>
        </w:rPr>
        <w:br w:type="page"/>
      </w:r>
    </w:p>
    <w:p w14:paraId="77801681" w14:textId="77777777" w:rsidR="00515980" w:rsidRPr="00A10A20" w:rsidRDefault="00515980" w:rsidP="00515980">
      <w:pPr>
        <w:ind w:firstLine="708"/>
        <w:sectPr w:rsidR="00515980" w:rsidRPr="00A10A20" w:rsidSect="00C97B31">
          <w:footerReference w:type="default" r:id="rId8"/>
          <w:pgSz w:w="11906" w:h="16838"/>
          <w:pgMar w:top="720" w:right="720" w:bottom="720" w:left="720" w:header="709" w:footer="709" w:gutter="567"/>
          <w:pgNumType w:start="3"/>
          <w:cols w:space="708"/>
          <w:titlePg/>
          <w:docGrid w:linePitch="360"/>
        </w:sectPr>
      </w:pPr>
      <w:bookmarkStart w:id="0" w:name="_Toc100936461"/>
      <w:bookmarkStart w:id="1" w:name="_Toc101325787"/>
    </w:p>
    <w:p w14:paraId="07EC5218" w14:textId="77777777" w:rsidR="00BD1195" w:rsidRPr="00A10A20" w:rsidRDefault="00515980" w:rsidP="00967347">
      <w:pPr>
        <w:pStyle w:val="Nadpismimoobsah"/>
      </w:pPr>
      <w:r w:rsidRPr="00A10A20">
        <w:lastRenderedPageBreak/>
        <w:t>O</w:t>
      </w:r>
      <w:r w:rsidR="00B01531" w:rsidRPr="00A10A20">
        <w:t>bsah</w:t>
      </w:r>
    </w:p>
    <w:p w14:paraId="1C4E2844" w14:textId="7B55AC09" w:rsidR="00E90F12" w:rsidRDefault="00B770EF">
      <w:pPr>
        <w:pStyle w:val="Obsah1"/>
        <w:tabs>
          <w:tab w:val="right" w:leader="dot" w:pos="8493"/>
        </w:tabs>
        <w:rPr>
          <w:rFonts w:asciiTheme="minorHAnsi" w:eastAsiaTheme="minorEastAsia" w:hAnsiTheme="minorHAnsi" w:cstheme="minorBidi"/>
          <w:b w:val="0"/>
          <w:bCs w:val="0"/>
          <w:caps w:val="0"/>
          <w:noProof/>
          <w:sz w:val="22"/>
          <w:szCs w:val="22"/>
        </w:rPr>
      </w:pPr>
      <w:r w:rsidRPr="00A10A20">
        <w:rPr>
          <w:rFonts w:asciiTheme="majorHAnsi" w:hAnsiTheme="majorHAnsi" w:cstheme="majorHAnsi"/>
          <w:b w:val="0"/>
          <w:bCs w:val="0"/>
          <w:caps w:val="0"/>
        </w:rPr>
        <w:fldChar w:fldCharType="begin"/>
      </w:r>
      <w:r w:rsidRPr="00A10A20">
        <w:rPr>
          <w:rFonts w:asciiTheme="majorHAnsi" w:hAnsiTheme="majorHAnsi" w:cstheme="majorHAnsi"/>
          <w:b w:val="0"/>
          <w:bCs w:val="0"/>
          <w:caps w:val="0"/>
        </w:rPr>
        <w:instrText xml:space="preserve"> TOC \o "1-3" \h \z \t "Nadpis 1 - nečíslovaný;1" </w:instrText>
      </w:r>
      <w:r w:rsidRPr="00A10A20">
        <w:rPr>
          <w:rFonts w:asciiTheme="majorHAnsi" w:hAnsiTheme="majorHAnsi" w:cstheme="majorHAnsi"/>
          <w:b w:val="0"/>
          <w:bCs w:val="0"/>
          <w:caps w:val="0"/>
        </w:rPr>
        <w:fldChar w:fldCharType="separate"/>
      </w:r>
      <w:hyperlink w:anchor="_Toc72615200" w:history="1">
        <w:r w:rsidR="00E90F12" w:rsidRPr="00223D87">
          <w:rPr>
            <w:rStyle w:val="Hypertextovodkaz"/>
            <w:noProof/>
          </w:rPr>
          <w:t>Seznam obrázků</w:t>
        </w:r>
        <w:r w:rsidR="00E90F12">
          <w:rPr>
            <w:noProof/>
            <w:webHidden/>
          </w:rPr>
          <w:tab/>
        </w:r>
        <w:r w:rsidR="00E90F12">
          <w:rPr>
            <w:noProof/>
            <w:webHidden/>
          </w:rPr>
          <w:fldChar w:fldCharType="begin"/>
        </w:r>
        <w:r w:rsidR="00E90F12">
          <w:rPr>
            <w:noProof/>
            <w:webHidden/>
          </w:rPr>
          <w:instrText xml:space="preserve"> PAGEREF _Toc72615200 \h </w:instrText>
        </w:r>
        <w:r w:rsidR="00E90F12">
          <w:rPr>
            <w:noProof/>
            <w:webHidden/>
          </w:rPr>
        </w:r>
        <w:r w:rsidR="00E90F12">
          <w:rPr>
            <w:noProof/>
            <w:webHidden/>
          </w:rPr>
          <w:fldChar w:fldCharType="separate"/>
        </w:r>
        <w:r w:rsidR="00E90F12">
          <w:rPr>
            <w:noProof/>
            <w:webHidden/>
          </w:rPr>
          <w:t>8</w:t>
        </w:r>
        <w:r w:rsidR="00E90F12">
          <w:rPr>
            <w:noProof/>
            <w:webHidden/>
          </w:rPr>
          <w:fldChar w:fldCharType="end"/>
        </w:r>
      </w:hyperlink>
    </w:p>
    <w:p w14:paraId="7D6B7A1D" w14:textId="51C8EE3F"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01" w:history="1">
        <w:r w:rsidRPr="00223D87">
          <w:rPr>
            <w:rStyle w:val="Hypertextovodkaz"/>
            <w:noProof/>
          </w:rPr>
          <w:t>Seznam tabulek</w:t>
        </w:r>
        <w:r>
          <w:rPr>
            <w:noProof/>
            <w:webHidden/>
          </w:rPr>
          <w:tab/>
        </w:r>
        <w:r>
          <w:rPr>
            <w:noProof/>
            <w:webHidden/>
          </w:rPr>
          <w:fldChar w:fldCharType="begin"/>
        </w:r>
        <w:r>
          <w:rPr>
            <w:noProof/>
            <w:webHidden/>
          </w:rPr>
          <w:instrText xml:space="preserve"> PAGEREF _Toc72615201 \h </w:instrText>
        </w:r>
        <w:r>
          <w:rPr>
            <w:noProof/>
            <w:webHidden/>
          </w:rPr>
        </w:r>
        <w:r>
          <w:rPr>
            <w:noProof/>
            <w:webHidden/>
          </w:rPr>
          <w:fldChar w:fldCharType="separate"/>
        </w:r>
        <w:r>
          <w:rPr>
            <w:noProof/>
            <w:webHidden/>
          </w:rPr>
          <w:t>9</w:t>
        </w:r>
        <w:r>
          <w:rPr>
            <w:noProof/>
            <w:webHidden/>
          </w:rPr>
          <w:fldChar w:fldCharType="end"/>
        </w:r>
      </w:hyperlink>
    </w:p>
    <w:p w14:paraId="1F389A55" w14:textId="5686C2E8"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02" w:history="1">
        <w:r w:rsidRPr="00223D87">
          <w:rPr>
            <w:rStyle w:val="Hypertextovodkaz"/>
            <w:noProof/>
          </w:rPr>
          <w:t>Úvod</w:t>
        </w:r>
        <w:r>
          <w:rPr>
            <w:noProof/>
            <w:webHidden/>
          </w:rPr>
          <w:tab/>
        </w:r>
        <w:r>
          <w:rPr>
            <w:noProof/>
            <w:webHidden/>
          </w:rPr>
          <w:fldChar w:fldCharType="begin"/>
        </w:r>
        <w:r>
          <w:rPr>
            <w:noProof/>
            <w:webHidden/>
          </w:rPr>
          <w:instrText xml:space="preserve"> PAGEREF _Toc72615202 \h </w:instrText>
        </w:r>
        <w:r>
          <w:rPr>
            <w:noProof/>
            <w:webHidden/>
          </w:rPr>
        </w:r>
        <w:r>
          <w:rPr>
            <w:noProof/>
            <w:webHidden/>
          </w:rPr>
          <w:fldChar w:fldCharType="separate"/>
        </w:r>
        <w:r>
          <w:rPr>
            <w:noProof/>
            <w:webHidden/>
          </w:rPr>
          <w:t>10</w:t>
        </w:r>
        <w:r>
          <w:rPr>
            <w:noProof/>
            <w:webHidden/>
          </w:rPr>
          <w:fldChar w:fldCharType="end"/>
        </w:r>
      </w:hyperlink>
    </w:p>
    <w:p w14:paraId="598562A7" w14:textId="2E2D585B"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03" w:history="1">
        <w:r w:rsidRPr="00223D87">
          <w:rPr>
            <w:rStyle w:val="Hypertextovodkaz"/>
            <w:noProof/>
          </w:rPr>
          <w:t>1.</w:t>
        </w:r>
        <w:r>
          <w:rPr>
            <w:rFonts w:asciiTheme="minorHAnsi" w:eastAsiaTheme="minorEastAsia" w:hAnsiTheme="minorHAnsi" w:cstheme="minorBidi"/>
            <w:b w:val="0"/>
            <w:bCs w:val="0"/>
            <w:caps w:val="0"/>
            <w:noProof/>
            <w:sz w:val="22"/>
            <w:szCs w:val="22"/>
          </w:rPr>
          <w:tab/>
        </w:r>
        <w:r w:rsidRPr="00223D87">
          <w:rPr>
            <w:rStyle w:val="Hypertextovodkaz"/>
            <w:noProof/>
          </w:rPr>
          <w:t>Problematika měření teplotními senzory</w:t>
        </w:r>
        <w:r>
          <w:rPr>
            <w:noProof/>
            <w:webHidden/>
          </w:rPr>
          <w:tab/>
        </w:r>
        <w:r>
          <w:rPr>
            <w:noProof/>
            <w:webHidden/>
          </w:rPr>
          <w:fldChar w:fldCharType="begin"/>
        </w:r>
        <w:r>
          <w:rPr>
            <w:noProof/>
            <w:webHidden/>
          </w:rPr>
          <w:instrText xml:space="preserve"> PAGEREF _Toc72615203 \h </w:instrText>
        </w:r>
        <w:r>
          <w:rPr>
            <w:noProof/>
            <w:webHidden/>
          </w:rPr>
        </w:r>
        <w:r>
          <w:rPr>
            <w:noProof/>
            <w:webHidden/>
          </w:rPr>
          <w:fldChar w:fldCharType="separate"/>
        </w:r>
        <w:r>
          <w:rPr>
            <w:noProof/>
            <w:webHidden/>
          </w:rPr>
          <w:t>11</w:t>
        </w:r>
        <w:r>
          <w:rPr>
            <w:noProof/>
            <w:webHidden/>
          </w:rPr>
          <w:fldChar w:fldCharType="end"/>
        </w:r>
      </w:hyperlink>
    </w:p>
    <w:p w14:paraId="6D268E36" w14:textId="79BEA4F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04" w:history="1">
        <w:r w:rsidRPr="00223D87">
          <w:rPr>
            <w:rStyle w:val="Hypertextovodkaz"/>
            <w:noProof/>
          </w:rPr>
          <w:t>1.1</w:t>
        </w:r>
        <w:r>
          <w:rPr>
            <w:rFonts w:asciiTheme="minorHAnsi" w:eastAsiaTheme="minorEastAsia" w:hAnsiTheme="minorHAnsi" w:cstheme="minorBidi"/>
            <w:smallCaps w:val="0"/>
            <w:noProof/>
            <w:sz w:val="22"/>
            <w:szCs w:val="22"/>
          </w:rPr>
          <w:tab/>
        </w:r>
        <w:r w:rsidRPr="00223D87">
          <w:rPr>
            <w:rStyle w:val="Hypertextovodkaz"/>
            <w:noProof/>
          </w:rPr>
          <w:t>Analogové teplotní senzory [1]</w:t>
        </w:r>
        <w:r>
          <w:rPr>
            <w:noProof/>
            <w:webHidden/>
          </w:rPr>
          <w:tab/>
        </w:r>
        <w:r>
          <w:rPr>
            <w:noProof/>
            <w:webHidden/>
          </w:rPr>
          <w:fldChar w:fldCharType="begin"/>
        </w:r>
        <w:r>
          <w:rPr>
            <w:noProof/>
            <w:webHidden/>
          </w:rPr>
          <w:instrText xml:space="preserve"> PAGEREF _Toc72615204 \h </w:instrText>
        </w:r>
        <w:r>
          <w:rPr>
            <w:noProof/>
            <w:webHidden/>
          </w:rPr>
        </w:r>
        <w:r>
          <w:rPr>
            <w:noProof/>
            <w:webHidden/>
          </w:rPr>
          <w:fldChar w:fldCharType="separate"/>
        </w:r>
        <w:r>
          <w:rPr>
            <w:noProof/>
            <w:webHidden/>
          </w:rPr>
          <w:t>11</w:t>
        </w:r>
        <w:r>
          <w:rPr>
            <w:noProof/>
            <w:webHidden/>
          </w:rPr>
          <w:fldChar w:fldCharType="end"/>
        </w:r>
      </w:hyperlink>
    </w:p>
    <w:p w14:paraId="7B2A9CE2" w14:textId="6963837B"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5" w:history="1">
        <w:r w:rsidRPr="00223D87">
          <w:rPr>
            <w:rStyle w:val="Hypertextovodkaz"/>
            <w:noProof/>
          </w:rPr>
          <w:t>1.1.1</w:t>
        </w:r>
        <w:r>
          <w:rPr>
            <w:rFonts w:asciiTheme="minorHAnsi" w:eastAsiaTheme="minorEastAsia" w:hAnsiTheme="minorHAnsi" w:cstheme="minorBidi"/>
            <w:i w:val="0"/>
            <w:iCs w:val="0"/>
            <w:noProof/>
            <w:sz w:val="22"/>
            <w:szCs w:val="22"/>
          </w:rPr>
          <w:tab/>
        </w:r>
        <w:r w:rsidRPr="00223D87">
          <w:rPr>
            <w:rStyle w:val="Hypertextovodkaz"/>
            <w:noProof/>
          </w:rPr>
          <w:t>Kovová čidla</w:t>
        </w:r>
        <w:r>
          <w:rPr>
            <w:noProof/>
            <w:webHidden/>
          </w:rPr>
          <w:tab/>
        </w:r>
        <w:r>
          <w:rPr>
            <w:noProof/>
            <w:webHidden/>
          </w:rPr>
          <w:fldChar w:fldCharType="begin"/>
        </w:r>
        <w:r>
          <w:rPr>
            <w:noProof/>
            <w:webHidden/>
          </w:rPr>
          <w:instrText xml:space="preserve"> PAGEREF _Toc72615205 \h </w:instrText>
        </w:r>
        <w:r>
          <w:rPr>
            <w:noProof/>
            <w:webHidden/>
          </w:rPr>
        </w:r>
        <w:r>
          <w:rPr>
            <w:noProof/>
            <w:webHidden/>
          </w:rPr>
          <w:fldChar w:fldCharType="separate"/>
        </w:r>
        <w:r>
          <w:rPr>
            <w:noProof/>
            <w:webHidden/>
          </w:rPr>
          <w:t>11</w:t>
        </w:r>
        <w:r>
          <w:rPr>
            <w:noProof/>
            <w:webHidden/>
          </w:rPr>
          <w:fldChar w:fldCharType="end"/>
        </w:r>
      </w:hyperlink>
    </w:p>
    <w:p w14:paraId="2CD18044" w14:textId="2B3E9EA5"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6" w:history="1">
        <w:r w:rsidRPr="00223D87">
          <w:rPr>
            <w:rStyle w:val="Hypertextovodkaz"/>
            <w:noProof/>
          </w:rPr>
          <w:t>1.1.2</w:t>
        </w:r>
        <w:r>
          <w:rPr>
            <w:rFonts w:asciiTheme="minorHAnsi" w:eastAsiaTheme="minorEastAsia" w:hAnsiTheme="minorHAnsi" w:cstheme="minorBidi"/>
            <w:i w:val="0"/>
            <w:iCs w:val="0"/>
            <w:noProof/>
            <w:sz w:val="22"/>
            <w:szCs w:val="22"/>
          </w:rPr>
          <w:tab/>
        </w:r>
        <w:r w:rsidRPr="00223D87">
          <w:rPr>
            <w:rStyle w:val="Hypertextovodkaz"/>
            <w:noProof/>
          </w:rPr>
          <w:t>Polovodičová teplotní čidla</w:t>
        </w:r>
        <w:r>
          <w:rPr>
            <w:noProof/>
            <w:webHidden/>
          </w:rPr>
          <w:tab/>
        </w:r>
        <w:r>
          <w:rPr>
            <w:noProof/>
            <w:webHidden/>
          </w:rPr>
          <w:fldChar w:fldCharType="begin"/>
        </w:r>
        <w:r>
          <w:rPr>
            <w:noProof/>
            <w:webHidden/>
          </w:rPr>
          <w:instrText xml:space="preserve"> PAGEREF _Toc72615206 \h </w:instrText>
        </w:r>
        <w:r>
          <w:rPr>
            <w:noProof/>
            <w:webHidden/>
          </w:rPr>
        </w:r>
        <w:r>
          <w:rPr>
            <w:noProof/>
            <w:webHidden/>
          </w:rPr>
          <w:fldChar w:fldCharType="separate"/>
        </w:r>
        <w:r>
          <w:rPr>
            <w:noProof/>
            <w:webHidden/>
          </w:rPr>
          <w:t>12</w:t>
        </w:r>
        <w:r>
          <w:rPr>
            <w:noProof/>
            <w:webHidden/>
          </w:rPr>
          <w:fldChar w:fldCharType="end"/>
        </w:r>
      </w:hyperlink>
    </w:p>
    <w:p w14:paraId="7C327569" w14:textId="394D031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07" w:history="1">
        <w:r w:rsidRPr="00223D87">
          <w:rPr>
            <w:rStyle w:val="Hypertextovodkaz"/>
            <w:noProof/>
          </w:rPr>
          <w:t>1.2</w:t>
        </w:r>
        <w:r>
          <w:rPr>
            <w:rFonts w:asciiTheme="minorHAnsi" w:eastAsiaTheme="minorEastAsia" w:hAnsiTheme="minorHAnsi" w:cstheme="minorBidi"/>
            <w:smallCaps w:val="0"/>
            <w:noProof/>
            <w:sz w:val="22"/>
            <w:szCs w:val="22"/>
          </w:rPr>
          <w:tab/>
        </w:r>
        <w:r w:rsidRPr="00223D87">
          <w:rPr>
            <w:rStyle w:val="Hypertextovodkaz"/>
            <w:noProof/>
          </w:rPr>
          <w:t>Digitální teplotní senzory</w:t>
        </w:r>
        <w:r>
          <w:rPr>
            <w:noProof/>
            <w:webHidden/>
          </w:rPr>
          <w:tab/>
        </w:r>
        <w:r>
          <w:rPr>
            <w:noProof/>
            <w:webHidden/>
          </w:rPr>
          <w:fldChar w:fldCharType="begin"/>
        </w:r>
        <w:r>
          <w:rPr>
            <w:noProof/>
            <w:webHidden/>
          </w:rPr>
          <w:instrText xml:space="preserve"> PAGEREF _Toc72615207 \h </w:instrText>
        </w:r>
        <w:r>
          <w:rPr>
            <w:noProof/>
            <w:webHidden/>
          </w:rPr>
        </w:r>
        <w:r>
          <w:rPr>
            <w:noProof/>
            <w:webHidden/>
          </w:rPr>
          <w:fldChar w:fldCharType="separate"/>
        </w:r>
        <w:r>
          <w:rPr>
            <w:noProof/>
            <w:webHidden/>
          </w:rPr>
          <w:t>15</w:t>
        </w:r>
        <w:r>
          <w:rPr>
            <w:noProof/>
            <w:webHidden/>
          </w:rPr>
          <w:fldChar w:fldCharType="end"/>
        </w:r>
      </w:hyperlink>
    </w:p>
    <w:p w14:paraId="36CF2CA4" w14:textId="54B11B88"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8" w:history="1">
        <w:r w:rsidRPr="00223D87">
          <w:rPr>
            <w:rStyle w:val="Hypertextovodkaz"/>
            <w:noProof/>
          </w:rPr>
          <w:t>1.2.1</w:t>
        </w:r>
        <w:r>
          <w:rPr>
            <w:rFonts w:asciiTheme="minorHAnsi" w:eastAsiaTheme="minorEastAsia" w:hAnsiTheme="minorHAnsi" w:cstheme="minorBidi"/>
            <w:i w:val="0"/>
            <w:iCs w:val="0"/>
            <w:noProof/>
            <w:sz w:val="22"/>
            <w:szCs w:val="22"/>
          </w:rPr>
          <w:tab/>
        </w:r>
        <w:r w:rsidRPr="00223D87">
          <w:rPr>
            <w:rStyle w:val="Hypertextovodkaz"/>
            <w:noProof/>
          </w:rPr>
          <w:t>DS18B20 [6]</w:t>
        </w:r>
        <w:r>
          <w:rPr>
            <w:noProof/>
            <w:webHidden/>
          </w:rPr>
          <w:tab/>
        </w:r>
        <w:r>
          <w:rPr>
            <w:noProof/>
            <w:webHidden/>
          </w:rPr>
          <w:fldChar w:fldCharType="begin"/>
        </w:r>
        <w:r>
          <w:rPr>
            <w:noProof/>
            <w:webHidden/>
          </w:rPr>
          <w:instrText xml:space="preserve"> PAGEREF _Toc72615208 \h </w:instrText>
        </w:r>
        <w:r>
          <w:rPr>
            <w:noProof/>
            <w:webHidden/>
          </w:rPr>
        </w:r>
        <w:r>
          <w:rPr>
            <w:noProof/>
            <w:webHidden/>
          </w:rPr>
          <w:fldChar w:fldCharType="separate"/>
        </w:r>
        <w:r>
          <w:rPr>
            <w:noProof/>
            <w:webHidden/>
          </w:rPr>
          <w:t>15</w:t>
        </w:r>
        <w:r>
          <w:rPr>
            <w:noProof/>
            <w:webHidden/>
          </w:rPr>
          <w:fldChar w:fldCharType="end"/>
        </w:r>
      </w:hyperlink>
    </w:p>
    <w:p w14:paraId="44F04DD8" w14:textId="191FE5B7"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09" w:history="1">
        <w:r w:rsidRPr="00223D87">
          <w:rPr>
            <w:rStyle w:val="Hypertextovodkaz"/>
            <w:noProof/>
          </w:rPr>
          <w:t>1.2.2</w:t>
        </w:r>
        <w:r>
          <w:rPr>
            <w:rFonts w:asciiTheme="minorHAnsi" w:eastAsiaTheme="minorEastAsia" w:hAnsiTheme="minorHAnsi" w:cstheme="minorBidi"/>
            <w:i w:val="0"/>
            <w:iCs w:val="0"/>
            <w:noProof/>
            <w:sz w:val="22"/>
            <w:szCs w:val="22"/>
          </w:rPr>
          <w:tab/>
        </w:r>
        <w:r w:rsidRPr="00223D87">
          <w:rPr>
            <w:rStyle w:val="Hypertextovodkaz"/>
            <w:noProof/>
          </w:rPr>
          <w:t>AM2302 [7]</w:t>
        </w:r>
        <w:r>
          <w:rPr>
            <w:noProof/>
            <w:webHidden/>
          </w:rPr>
          <w:tab/>
        </w:r>
        <w:r>
          <w:rPr>
            <w:noProof/>
            <w:webHidden/>
          </w:rPr>
          <w:fldChar w:fldCharType="begin"/>
        </w:r>
        <w:r>
          <w:rPr>
            <w:noProof/>
            <w:webHidden/>
          </w:rPr>
          <w:instrText xml:space="preserve"> PAGEREF _Toc72615209 \h </w:instrText>
        </w:r>
        <w:r>
          <w:rPr>
            <w:noProof/>
            <w:webHidden/>
          </w:rPr>
        </w:r>
        <w:r>
          <w:rPr>
            <w:noProof/>
            <w:webHidden/>
          </w:rPr>
          <w:fldChar w:fldCharType="separate"/>
        </w:r>
        <w:r>
          <w:rPr>
            <w:noProof/>
            <w:webHidden/>
          </w:rPr>
          <w:t>16</w:t>
        </w:r>
        <w:r>
          <w:rPr>
            <w:noProof/>
            <w:webHidden/>
          </w:rPr>
          <w:fldChar w:fldCharType="end"/>
        </w:r>
      </w:hyperlink>
    </w:p>
    <w:p w14:paraId="51E72F22" w14:textId="0310A0FA"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0" w:history="1">
        <w:r w:rsidRPr="00223D87">
          <w:rPr>
            <w:rStyle w:val="Hypertextovodkaz"/>
            <w:noProof/>
          </w:rPr>
          <w:t>1.3</w:t>
        </w:r>
        <w:r>
          <w:rPr>
            <w:rFonts w:asciiTheme="minorHAnsi" w:eastAsiaTheme="minorEastAsia" w:hAnsiTheme="minorHAnsi" w:cstheme="minorBidi"/>
            <w:smallCaps w:val="0"/>
            <w:noProof/>
            <w:sz w:val="22"/>
            <w:szCs w:val="22"/>
          </w:rPr>
          <w:tab/>
        </w:r>
        <w:r w:rsidRPr="00223D87">
          <w:rPr>
            <w:rStyle w:val="Hypertextovodkaz"/>
            <w:noProof/>
          </w:rPr>
          <w:t>Termočlánky [1]</w:t>
        </w:r>
        <w:r>
          <w:rPr>
            <w:noProof/>
            <w:webHidden/>
          </w:rPr>
          <w:tab/>
        </w:r>
        <w:r>
          <w:rPr>
            <w:noProof/>
            <w:webHidden/>
          </w:rPr>
          <w:fldChar w:fldCharType="begin"/>
        </w:r>
        <w:r>
          <w:rPr>
            <w:noProof/>
            <w:webHidden/>
          </w:rPr>
          <w:instrText xml:space="preserve"> PAGEREF _Toc72615210 \h </w:instrText>
        </w:r>
        <w:r>
          <w:rPr>
            <w:noProof/>
            <w:webHidden/>
          </w:rPr>
        </w:r>
        <w:r>
          <w:rPr>
            <w:noProof/>
            <w:webHidden/>
          </w:rPr>
          <w:fldChar w:fldCharType="separate"/>
        </w:r>
        <w:r>
          <w:rPr>
            <w:noProof/>
            <w:webHidden/>
          </w:rPr>
          <w:t>17</w:t>
        </w:r>
        <w:r>
          <w:rPr>
            <w:noProof/>
            <w:webHidden/>
          </w:rPr>
          <w:fldChar w:fldCharType="end"/>
        </w:r>
      </w:hyperlink>
    </w:p>
    <w:p w14:paraId="2D08191F" w14:textId="3364C787"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11" w:history="1">
        <w:r w:rsidRPr="00223D87">
          <w:rPr>
            <w:rStyle w:val="Hypertextovodkaz"/>
            <w:noProof/>
          </w:rPr>
          <w:t>2.</w:t>
        </w:r>
        <w:r>
          <w:rPr>
            <w:rFonts w:asciiTheme="minorHAnsi" w:eastAsiaTheme="minorEastAsia" w:hAnsiTheme="minorHAnsi" w:cstheme="minorBidi"/>
            <w:b w:val="0"/>
            <w:bCs w:val="0"/>
            <w:caps w:val="0"/>
            <w:noProof/>
            <w:sz w:val="22"/>
            <w:szCs w:val="22"/>
          </w:rPr>
          <w:tab/>
        </w:r>
        <w:r w:rsidRPr="00223D87">
          <w:rPr>
            <w:rStyle w:val="Hypertextovodkaz"/>
            <w:noProof/>
          </w:rPr>
          <w:t>Rozbor IoT cloudů</w:t>
        </w:r>
        <w:r>
          <w:rPr>
            <w:noProof/>
            <w:webHidden/>
          </w:rPr>
          <w:tab/>
        </w:r>
        <w:r>
          <w:rPr>
            <w:noProof/>
            <w:webHidden/>
          </w:rPr>
          <w:fldChar w:fldCharType="begin"/>
        </w:r>
        <w:r>
          <w:rPr>
            <w:noProof/>
            <w:webHidden/>
          </w:rPr>
          <w:instrText xml:space="preserve"> PAGEREF _Toc72615211 \h </w:instrText>
        </w:r>
        <w:r>
          <w:rPr>
            <w:noProof/>
            <w:webHidden/>
          </w:rPr>
        </w:r>
        <w:r>
          <w:rPr>
            <w:noProof/>
            <w:webHidden/>
          </w:rPr>
          <w:fldChar w:fldCharType="separate"/>
        </w:r>
        <w:r>
          <w:rPr>
            <w:noProof/>
            <w:webHidden/>
          </w:rPr>
          <w:t>18</w:t>
        </w:r>
        <w:r>
          <w:rPr>
            <w:noProof/>
            <w:webHidden/>
          </w:rPr>
          <w:fldChar w:fldCharType="end"/>
        </w:r>
      </w:hyperlink>
    </w:p>
    <w:p w14:paraId="2AB89813" w14:textId="57529866"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2" w:history="1">
        <w:r w:rsidRPr="00223D87">
          <w:rPr>
            <w:rStyle w:val="Hypertextovodkaz"/>
            <w:noProof/>
          </w:rPr>
          <w:t>2.1</w:t>
        </w:r>
        <w:r>
          <w:rPr>
            <w:rFonts w:asciiTheme="minorHAnsi" w:eastAsiaTheme="minorEastAsia" w:hAnsiTheme="minorHAnsi" w:cstheme="minorBidi"/>
            <w:smallCaps w:val="0"/>
            <w:noProof/>
            <w:sz w:val="22"/>
            <w:szCs w:val="22"/>
          </w:rPr>
          <w:tab/>
        </w:r>
        <w:r w:rsidRPr="00223D87">
          <w:rPr>
            <w:rStyle w:val="Hypertextovodkaz"/>
            <w:noProof/>
          </w:rPr>
          <w:t>ThingSpeak</w:t>
        </w:r>
        <w:r>
          <w:rPr>
            <w:noProof/>
            <w:webHidden/>
          </w:rPr>
          <w:tab/>
        </w:r>
        <w:r>
          <w:rPr>
            <w:noProof/>
            <w:webHidden/>
          </w:rPr>
          <w:fldChar w:fldCharType="begin"/>
        </w:r>
        <w:r>
          <w:rPr>
            <w:noProof/>
            <w:webHidden/>
          </w:rPr>
          <w:instrText xml:space="preserve"> PAGEREF _Toc72615212 \h </w:instrText>
        </w:r>
        <w:r>
          <w:rPr>
            <w:noProof/>
            <w:webHidden/>
          </w:rPr>
        </w:r>
        <w:r>
          <w:rPr>
            <w:noProof/>
            <w:webHidden/>
          </w:rPr>
          <w:fldChar w:fldCharType="separate"/>
        </w:r>
        <w:r>
          <w:rPr>
            <w:noProof/>
            <w:webHidden/>
          </w:rPr>
          <w:t>19</w:t>
        </w:r>
        <w:r>
          <w:rPr>
            <w:noProof/>
            <w:webHidden/>
          </w:rPr>
          <w:fldChar w:fldCharType="end"/>
        </w:r>
      </w:hyperlink>
    </w:p>
    <w:p w14:paraId="06AED444" w14:textId="63439E2F"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3" w:history="1">
        <w:r w:rsidRPr="00223D87">
          <w:rPr>
            <w:rStyle w:val="Hypertextovodkaz"/>
            <w:noProof/>
          </w:rPr>
          <w:t>2.2</w:t>
        </w:r>
        <w:r>
          <w:rPr>
            <w:rFonts w:asciiTheme="minorHAnsi" w:eastAsiaTheme="minorEastAsia" w:hAnsiTheme="minorHAnsi" w:cstheme="minorBidi"/>
            <w:smallCaps w:val="0"/>
            <w:noProof/>
            <w:sz w:val="22"/>
            <w:szCs w:val="22"/>
          </w:rPr>
          <w:tab/>
        </w:r>
        <w:r w:rsidRPr="00223D87">
          <w:rPr>
            <w:rStyle w:val="Hypertextovodkaz"/>
            <w:noProof/>
          </w:rPr>
          <w:t>TMEP [10]</w:t>
        </w:r>
        <w:r>
          <w:rPr>
            <w:noProof/>
            <w:webHidden/>
          </w:rPr>
          <w:tab/>
        </w:r>
        <w:r>
          <w:rPr>
            <w:noProof/>
            <w:webHidden/>
          </w:rPr>
          <w:fldChar w:fldCharType="begin"/>
        </w:r>
        <w:r>
          <w:rPr>
            <w:noProof/>
            <w:webHidden/>
          </w:rPr>
          <w:instrText xml:space="preserve"> PAGEREF _Toc72615213 \h </w:instrText>
        </w:r>
        <w:r>
          <w:rPr>
            <w:noProof/>
            <w:webHidden/>
          </w:rPr>
        </w:r>
        <w:r>
          <w:rPr>
            <w:noProof/>
            <w:webHidden/>
          </w:rPr>
          <w:fldChar w:fldCharType="separate"/>
        </w:r>
        <w:r>
          <w:rPr>
            <w:noProof/>
            <w:webHidden/>
          </w:rPr>
          <w:t>20</w:t>
        </w:r>
        <w:r>
          <w:rPr>
            <w:noProof/>
            <w:webHidden/>
          </w:rPr>
          <w:fldChar w:fldCharType="end"/>
        </w:r>
      </w:hyperlink>
    </w:p>
    <w:p w14:paraId="7C11F37D" w14:textId="5EA6AAF0"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4" w:history="1">
        <w:r w:rsidRPr="00223D87">
          <w:rPr>
            <w:rStyle w:val="Hypertextovodkaz"/>
            <w:noProof/>
          </w:rPr>
          <w:t>2.3</w:t>
        </w:r>
        <w:r>
          <w:rPr>
            <w:rFonts w:asciiTheme="minorHAnsi" w:eastAsiaTheme="minorEastAsia" w:hAnsiTheme="minorHAnsi" w:cstheme="minorBidi"/>
            <w:smallCaps w:val="0"/>
            <w:noProof/>
            <w:sz w:val="22"/>
            <w:szCs w:val="22"/>
          </w:rPr>
          <w:tab/>
        </w:r>
        <w:r w:rsidRPr="00223D87">
          <w:rPr>
            <w:rStyle w:val="Hypertextovodkaz"/>
            <w:noProof/>
          </w:rPr>
          <w:t>openHAB</w:t>
        </w:r>
        <w:r>
          <w:rPr>
            <w:noProof/>
            <w:webHidden/>
          </w:rPr>
          <w:tab/>
        </w:r>
        <w:r>
          <w:rPr>
            <w:noProof/>
            <w:webHidden/>
          </w:rPr>
          <w:fldChar w:fldCharType="begin"/>
        </w:r>
        <w:r>
          <w:rPr>
            <w:noProof/>
            <w:webHidden/>
          </w:rPr>
          <w:instrText xml:space="preserve"> PAGEREF _Toc72615214 \h </w:instrText>
        </w:r>
        <w:r>
          <w:rPr>
            <w:noProof/>
            <w:webHidden/>
          </w:rPr>
        </w:r>
        <w:r>
          <w:rPr>
            <w:noProof/>
            <w:webHidden/>
          </w:rPr>
          <w:fldChar w:fldCharType="separate"/>
        </w:r>
        <w:r>
          <w:rPr>
            <w:noProof/>
            <w:webHidden/>
          </w:rPr>
          <w:t>21</w:t>
        </w:r>
        <w:r>
          <w:rPr>
            <w:noProof/>
            <w:webHidden/>
          </w:rPr>
          <w:fldChar w:fldCharType="end"/>
        </w:r>
      </w:hyperlink>
    </w:p>
    <w:p w14:paraId="57B70ADA" w14:textId="2F8DAB55"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5" w:history="1">
        <w:r w:rsidRPr="00223D87">
          <w:rPr>
            <w:rStyle w:val="Hypertextovodkaz"/>
            <w:noProof/>
          </w:rPr>
          <w:t>2.4</w:t>
        </w:r>
        <w:r>
          <w:rPr>
            <w:rFonts w:asciiTheme="minorHAnsi" w:eastAsiaTheme="minorEastAsia" w:hAnsiTheme="minorHAnsi" w:cstheme="minorBidi"/>
            <w:smallCaps w:val="0"/>
            <w:noProof/>
            <w:sz w:val="22"/>
            <w:szCs w:val="22"/>
          </w:rPr>
          <w:tab/>
        </w:r>
        <w:r w:rsidRPr="00223D87">
          <w:rPr>
            <w:rStyle w:val="Hypertextovodkaz"/>
            <w:noProof/>
          </w:rPr>
          <w:t>MQTT</w:t>
        </w:r>
        <w:r>
          <w:rPr>
            <w:noProof/>
            <w:webHidden/>
          </w:rPr>
          <w:tab/>
        </w:r>
        <w:r>
          <w:rPr>
            <w:noProof/>
            <w:webHidden/>
          </w:rPr>
          <w:fldChar w:fldCharType="begin"/>
        </w:r>
        <w:r>
          <w:rPr>
            <w:noProof/>
            <w:webHidden/>
          </w:rPr>
          <w:instrText xml:space="preserve"> PAGEREF _Toc72615215 \h </w:instrText>
        </w:r>
        <w:r>
          <w:rPr>
            <w:noProof/>
            <w:webHidden/>
          </w:rPr>
        </w:r>
        <w:r>
          <w:rPr>
            <w:noProof/>
            <w:webHidden/>
          </w:rPr>
          <w:fldChar w:fldCharType="separate"/>
        </w:r>
        <w:r>
          <w:rPr>
            <w:noProof/>
            <w:webHidden/>
          </w:rPr>
          <w:t>21</w:t>
        </w:r>
        <w:r>
          <w:rPr>
            <w:noProof/>
            <w:webHidden/>
          </w:rPr>
          <w:fldChar w:fldCharType="end"/>
        </w:r>
      </w:hyperlink>
    </w:p>
    <w:p w14:paraId="2428448F" w14:textId="4BD62317"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16" w:history="1">
        <w:r w:rsidRPr="00223D87">
          <w:rPr>
            <w:rStyle w:val="Hypertextovodkaz"/>
            <w:noProof/>
          </w:rPr>
          <w:t>3.</w:t>
        </w:r>
        <w:r>
          <w:rPr>
            <w:rFonts w:asciiTheme="minorHAnsi" w:eastAsiaTheme="minorEastAsia" w:hAnsiTheme="minorHAnsi" w:cstheme="minorBidi"/>
            <w:b w:val="0"/>
            <w:bCs w:val="0"/>
            <w:caps w:val="0"/>
            <w:noProof/>
            <w:sz w:val="22"/>
            <w:szCs w:val="22"/>
          </w:rPr>
          <w:tab/>
        </w:r>
        <w:r w:rsidRPr="00223D87">
          <w:rPr>
            <w:rStyle w:val="Hypertextovodkaz"/>
            <w:noProof/>
          </w:rPr>
          <w:t>Hardware</w:t>
        </w:r>
        <w:r>
          <w:rPr>
            <w:noProof/>
            <w:webHidden/>
          </w:rPr>
          <w:tab/>
        </w:r>
        <w:r>
          <w:rPr>
            <w:noProof/>
            <w:webHidden/>
          </w:rPr>
          <w:fldChar w:fldCharType="begin"/>
        </w:r>
        <w:r>
          <w:rPr>
            <w:noProof/>
            <w:webHidden/>
          </w:rPr>
          <w:instrText xml:space="preserve"> PAGEREF _Toc72615216 \h </w:instrText>
        </w:r>
        <w:r>
          <w:rPr>
            <w:noProof/>
            <w:webHidden/>
          </w:rPr>
        </w:r>
        <w:r>
          <w:rPr>
            <w:noProof/>
            <w:webHidden/>
          </w:rPr>
          <w:fldChar w:fldCharType="separate"/>
        </w:r>
        <w:r>
          <w:rPr>
            <w:noProof/>
            <w:webHidden/>
          </w:rPr>
          <w:t>22</w:t>
        </w:r>
        <w:r>
          <w:rPr>
            <w:noProof/>
            <w:webHidden/>
          </w:rPr>
          <w:fldChar w:fldCharType="end"/>
        </w:r>
      </w:hyperlink>
    </w:p>
    <w:p w14:paraId="37DAE2FD" w14:textId="0DD625D4"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7" w:history="1">
        <w:r w:rsidRPr="00223D87">
          <w:rPr>
            <w:rStyle w:val="Hypertextovodkaz"/>
            <w:noProof/>
          </w:rPr>
          <w:t>3.1</w:t>
        </w:r>
        <w:r>
          <w:rPr>
            <w:rFonts w:asciiTheme="minorHAnsi" w:eastAsiaTheme="minorEastAsia" w:hAnsiTheme="minorHAnsi" w:cstheme="minorBidi"/>
            <w:smallCaps w:val="0"/>
            <w:noProof/>
            <w:sz w:val="22"/>
            <w:szCs w:val="22"/>
          </w:rPr>
          <w:tab/>
        </w:r>
        <w:r w:rsidRPr="00223D87">
          <w:rPr>
            <w:rStyle w:val="Hypertextovodkaz"/>
            <w:noProof/>
          </w:rPr>
          <w:t>Mikrokontrolér a jeho periferie</w:t>
        </w:r>
        <w:r>
          <w:rPr>
            <w:noProof/>
            <w:webHidden/>
          </w:rPr>
          <w:tab/>
        </w:r>
        <w:r>
          <w:rPr>
            <w:noProof/>
            <w:webHidden/>
          </w:rPr>
          <w:fldChar w:fldCharType="begin"/>
        </w:r>
        <w:r>
          <w:rPr>
            <w:noProof/>
            <w:webHidden/>
          </w:rPr>
          <w:instrText xml:space="preserve"> PAGEREF _Toc72615217 \h </w:instrText>
        </w:r>
        <w:r>
          <w:rPr>
            <w:noProof/>
            <w:webHidden/>
          </w:rPr>
        </w:r>
        <w:r>
          <w:rPr>
            <w:noProof/>
            <w:webHidden/>
          </w:rPr>
          <w:fldChar w:fldCharType="separate"/>
        </w:r>
        <w:r>
          <w:rPr>
            <w:noProof/>
            <w:webHidden/>
          </w:rPr>
          <w:t>23</w:t>
        </w:r>
        <w:r>
          <w:rPr>
            <w:noProof/>
            <w:webHidden/>
          </w:rPr>
          <w:fldChar w:fldCharType="end"/>
        </w:r>
      </w:hyperlink>
    </w:p>
    <w:p w14:paraId="6342D0DC" w14:textId="435AE251"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18" w:history="1">
        <w:r w:rsidRPr="00223D87">
          <w:rPr>
            <w:rStyle w:val="Hypertextovodkaz"/>
            <w:noProof/>
          </w:rPr>
          <w:t>3.1.1</w:t>
        </w:r>
        <w:r>
          <w:rPr>
            <w:rFonts w:asciiTheme="minorHAnsi" w:eastAsiaTheme="minorEastAsia" w:hAnsiTheme="minorHAnsi" w:cstheme="minorBidi"/>
            <w:i w:val="0"/>
            <w:iCs w:val="0"/>
            <w:noProof/>
            <w:sz w:val="22"/>
            <w:szCs w:val="22"/>
          </w:rPr>
          <w:tab/>
        </w:r>
        <w:r w:rsidRPr="00223D87">
          <w:rPr>
            <w:rStyle w:val="Hypertextovodkaz"/>
            <w:noProof/>
          </w:rPr>
          <w:t>ESP8266</w:t>
        </w:r>
        <w:r>
          <w:rPr>
            <w:noProof/>
            <w:webHidden/>
          </w:rPr>
          <w:tab/>
        </w:r>
        <w:r>
          <w:rPr>
            <w:noProof/>
            <w:webHidden/>
          </w:rPr>
          <w:fldChar w:fldCharType="begin"/>
        </w:r>
        <w:r>
          <w:rPr>
            <w:noProof/>
            <w:webHidden/>
          </w:rPr>
          <w:instrText xml:space="preserve"> PAGEREF _Toc72615218 \h </w:instrText>
        </w:r>
        <w:r>
          <w:rPr>
            <w:noProof/>
            <w:webHidden/>
          </w:rPr>
        </w:r>
        <w:r>
          <w:rPr>
            <w:noProof/>
            <w:webHidden/>
          </w:rPr>
          <w:fldChar w:fldCharType="separate"/>
        </w:r>
        <w:r>
          <w:rPr>
            <w:noProof/>
            <w:webHidden/>
          </w:rPr>
          <w:t>24</w:t>
        </w:r>
        <w:r>
          <w:rPr>
            <w:noProof/>
            <w:webHidden/>
          </w:rPr>
          <w:fldChar w:fldCharType="end"/>
        </w:r>
      </w:hyperlink>
    </w:p>
    <w:p w14:paraId="155376AB" w14:textId="73584492"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19" w:history="1">
        <w:r w:rsidRPr="00223D87">
          <w:rPr>
            <w:rStyle w:val="Hypertextovodkaz"/>
            <w:noProof/>
          </w:rPr>
          <w:t>3.2</w:t>
        </w:r>
        <w:r>
          <w:rPr>
            <w:rFonts w:asciiTheme="minorHAnsi" w:eastAsiaTheme="minorEastAsia" w:hAnsiTheme="minorHAnsi" w:cstheme="minorBidi"/>
            <w:smallCaps w:val="0"/>
            <w:noProof/>
            <w:sz w:val="22"/>
            <w:szCs w:val="22"/>
          </w:rPr>
          <w:tab/>
        </w:r>
        <w:r w:rsidRPr="00223D87">
          <w:rPr>
            <w:rStyle w:val="Hypertextovodkaz"/>
            <w:noProof/>
          </w:rPr>
          <w:t>Ovládání spínané zásuvky</w:t>
        </w:r>
        <w:r>
          <w:rPr>
            <w:noProof/>
            <w:webHidden/>
          </w:rPr>
          <w:tab/>
        </w:r>
        <w:r>
          <w:rPr>
            <w:noProof/>
            <w:webHidden/>
          </w:rPr>
          <w:fldChar w:fldCharType="begin"/>
        </w:r>
        <w:r>
          <w:rPr>
            <w:noProof/>
            <w:webHidden/>
          </w:rPr>
          <w:instrText xml:space="preserve"> PAGEREF _Toc72615219 \h </w:instrText>
        </w:r>
        <w:r>
          <w:rPr>
            <w:noProof/>
            <w:webHidden/>
          </w:rPr>
        </w:r>
        <w:r>
          <w:rPr>
            <w:noProof/>
            <w:webHidden/>
          </w:rPr>
          <w:fldChar w:fldCharType="separate"/>
        </w:r>
        <w:r>
          <w:rPr>
            <w:noProof/>
            <w:webHidden/>
          </w:rPr>
          <w:t>25</w:t>
        </w:r>
        <w:r>
          <w:rPr>
            <w:noProof/>
            <w:webHidden/>
          </w:rPr>
          <w:fldChar w:fldCharType="end"/>
        </w:r>
      </w:hyperlink>
    </w:p>
    <w:p w14:paraId="3DFC436E" w14:textId="4B8498BC"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0" w:history="1">
        <w:r w:rsidRPr="00223D87">
          <w:rPr>
            <w:rStyle w:val="Hypertextovodkaz"/>
            <w:noProof/>
          </w:rPr>
          <w:t>3.3</w:t>
        </w:r>
        <w:r>
          <w:rPr>
            <w:rFonts w:asciiTheme="minorHAnsi" w:eastAsiaTheme="minorEastAsia" w:hAnsiTheme="minorHAnsi" w:cstheme="minorBidi"/>
            <w:smallCaps w:val="0"/>
            <w:noProof/>
            <w:sz w:val="22"/>
            <w:szCs w:val="22"/>
          </w:rPr>
          <w:tab/>
        </w:r>
        <w:r w:rsidRPr="00223D87">
          <w:rPr>
            <w:rStyle w:val="Hypertextovodkaz"/>
            <w:noProof/>
          </w:rPr>
          <w:t>USB to UART převodník</w:t>
        </w:r>
        <w:r>
          <w:rPr>
            <w:noProof/>
            <w:webHidden/>
          </w:rPr>
          <w:tab/>
        </w:r>
        <w:r>
          <w:rPr>
            <w:noProof/>
            <w:webHidden/>
          </w:rPr>
          <w:fldChar w:fldCharType="begin"/>
        </w:r>
        <w:r>
          <w:rPr>
            <w:noProof/>
            <w:webHidden/>
          </w:rPr>
          <w:instrText xml:space="preserve"> PAGEREF _Toc72615220 \h </w:instrText>
        </w:r>
        <w:r>
          <w:rPr>
            <w:noProof/>
            <w:webHidden/>
          </w:rPr>
        </w:r>
        <w:r>
          <w:rPr>
            <w:noProof/>
            <w:webHidden/>
          </w:rPr>
          <w:fldChar w:fldCharType="separate"/>
        </w:r>
        <w:r>
          <w:rPr>
            <w:noProof/>
            <w:webHidden/>
          </w:rPr>
          <w:t>27</w:t>
        </w:r>
        <w:r>
          <w:rPr>
            <w:noProof/>
            <w:webHidden/>
          </w:rPr>
          <w:fldChar w:fldCharType="end"/>
        </w:r>
      </w:hyperlink>
    </w:p>
    <w:p w14:paraId="11B3AD7A" w14:textId="0438BC12"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1" w:history="1">
        <w:r w:rsidRPr="00223D87">
          <w:rPr>
            <w:rStyle w:val="Hypertextovodkaz"/>
            <w:noProof/>
          </w:rPr>
          <w:t>3.4</w:t>
        </w:r>
        <w:r>
          <w:rPr>
            <w:rFonts w:asciiTheme="minorHAnsi" w:eastAsiaTheme="minorEastAsia" w:hAnsiTheme="minorHAnsi" w:cstheme="minorBidi"/>
            <w:smallCaps w:val="0"/>
            <w:noProof/>
            <w:sz w:val="22"/>
            <w:szCs w:val="22"/>
          </w:rPr>
          <w:tab/>
        </w:r>
        <w:r w:rsidRPr="00223D87">
          <w:rPr>
            <w:rStyle w:val="Hypertextovodkaz"/>
            <w:noProof/>
          </w:rPr>
          <w:t>I2C EEPROM paměť</w:t>
        </w:r>
        <w:r>
          <w:rPr>
            <w:noProof/>
            <w:webHidden/>
          </w:rPr>
          <w:tab/>
        </w:r>
        <w:r>
          <w:rPr>
            <w:noProof/>
            <w:webHidden/>
          </w:rPr>
          <w:fldChar w:fldCharType="begin"/>
        </w:r>
        <w:r>
          <w:rPr>
            <w:noProof/>
            <w:webHidden/>
          </w:rPr>
          <w:instrText xml:space="preserve"> PAGEREF _Toc72615221 \h </w:instrText>
        </w:r>
        <w:r>
          <w:rPr>
            <w:noProof/>
            <w:webHidden/>
          </w:rPr>
        </w:r>
        <w:r>
          <w:rPr>
            <w:noProof/>
            <w:webHidden/>
          </w:rPr>
          <w:fldChar w:fldCharType="separate"/>
        </w:r>
        <w:r>
          <w:rPr>
            <w:noProof/>
            <w:webHidden/>
          </w:rPr>
          <w:t>28</w:t>
        </w:r>
        <w:r>
          <w:rPr>
            <w:noProof/>
            <w:webHidden/>
          </w:rPr>
          <w:fldChar w:fldCharType="end"/>
        </w:r>
      </w:hyperlink>
    </w:p>
    <w:p w14:paraId="3512E4FB" w14:textId="2BD1790C"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2" w:history="1">
        <w:r w:rsidRPr="00223D87">
          <w:rPr>
            <w:rStyle w:val="Hypertextovodkaz"/>
            <w:noProof/>
          </w:rPr>
          <w:t>3.4.1</w:t>
        </w:r>
        <w:r>
          <w:rPr>
            <w:rFonts w:asciiTheme="minorHAnsi" w:eastAsiaTheme="minorEastAsia" w:hAnsiTheme="minorHAnsi" w:cstheme="minorBidi"/>
            <w:i w:val="0"/>
            <w:iCs w:val="0"/>
            <w:noProof/>
            <w:sz w:val="22"/>
            <w:szCs w:val="22"/>
          </w:rPr>
          <w:tab/>
        </w:r>
        <w:r w:rsidRPr="00223D87">
          <w:rPr>
            <w:rStyle w:val="Hypertextovodkaz"/>
            <w:noProof/>
          </w:rPr>
          <w:t>I2C</w:t>
        </w:r>
        <w:r>
          <w:rPr>
            <w:noProof/>
            <w:webHidden/>
          </w:rPr>
          <w:tab/>
        </w:r>
        <w:r>
          <w:rPr>
            <w:noProof/>
            <w:webHidden/>
          </w:rPr>
          <w:fldChar w:fldCharType="begin"/>
        </w:r>
        <w:r>
          <w:rPr>
            <w:noProof/>
            <w:webHidden/>
          </w:rPr>
          <w:instrText xml:space="preserve"> PAGEREF _Toc72615222 \h </w:instrText>
        </w:r>
        <w:r>
          <w:rPr>
            <w:noProof/>
            <w:webHidden/>
          </w:rPr>
        </w:r>
        <w:r>
          <w:rPr>
            <w:noProof/>
            <w:webHidden/>
          </w:rPr>
          <w:fldChar w:fldCharType="separate"/>
        </w:r>
        <w:r>
          <w:rPr>
            <w:noProof/>
            <w:webHidden/>
          </w:rPr>
          <w:t>28</w:t>
        </w:r>
        <w:r>
          <w:rPr>
            <w:noProof/>
            <w:webHidden/>
          </w:rPr>
          <w:fldChar w:fldCharType="end"/>
        </w:r>
      </w:hyperlink>
    </w:p>
    <w:p w14:paraId="30E74BD9" w14:textId="652FA3CB"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3" w:history="1">
        <w:r w:rsidRPr="00223D87">
          <w:rPr>
            <w:rStyle w:val="Hypertextovodkaz"/>
            <w:noProof/>
          </w:rPr>
          <w:t>3.5</w:t>
        </w:r>
        <w:r>
          <w:rPr>
            <w:rFonts w:asciiTheme="minorHAnsi" w:eastAsiaTheme="minorEastAsia" w:hAnsiTheme="minorHAnsi" w:cstheme="minorBidi"/>
            <w:smallCaps w:val="0"/>
            <w:noProof/>
            <w:sz w:val="22"/>
            <w:szCs w:val="22"/>
          </w:rPr>
          <w:tab/>
        </w:r>
        <w:r w:rsidRPr="00223D87">
          <w:rPr>
            <w:rStyle w:val="Hypertextovodkaz"/>
            <w:noProof/>
          </w:rPr>
          <w:t>Výroba a návrh DPS</w:t>
        </w:r>
        <w:r>
          <w:rPr>
            <w:noProof/>
            <w:webHidden/>
          </w:rPr>
          <w:tab/>
        </w:r>
        <w:r>
          <w:rPr>
            <w:noProof/>
            <w:webHidden/>
          </w:rPr>
          <w:fldChar w:fldCharType="begin"/>
        </w:r>
        <w:r>
          <w:rPr>
            <w:noProof/>
            <w:webHidden/>
          </w:rPr>
          <w:instrText xml:space="preserve"> PAGEREF _Toc72615223 \h </w:instrText>
        </w:r>
        <w:r>
          <w:rPr>
            <w:noProof/>
            <w:webHidden/>
          </w:rPr>
        </w:r>
        <w:r>
          <w:rPr>
            <w:noProof/>
            <w:webHidden/>
          </w:rPr>
          <w:fldChar w:fldCharType="separate"/>
        </w:r>
        <w:r>
          <w:rPr>
            <w:noProof/>
            <w:webHidden/>
          </w:rPr>
          <w:t>29</w:t>
        </w:r>
        <w:r>
          <w:rPr>
            <w:noProof/>
            <w:webHidden/>
          </w:rPr>
          <w:fldChar w:fldCharType="end"/>
        </w:r>
      </w:hyperlink>
    </w:p>
    <w:p w14:paraId="3455956E" w14:textId="7C020311" w:rsidR="00E90F12" w:rsidRDefault="00E90F12">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615224" w:history="1">
        <w:r w:rsidRPr="00223D87">
          <w:rPr>
            <w:rStyle w:val="Hypertextovodkaz"/>
            <w:noProof/>
          </w:rPr>
          <w:t>3.6</w:t>
        </w:r>
        <w:r>
          <w:rPr>
            <w:rFonts w:asciiTheme="minorHAnsi" w:eastAsiaTheme="minorEastAsia" w:hAnsiTheme="minorHAnsi" w:cstheme="minorBidi"/>
            <w:smallCaps w:val="0"/>
            <w:noProof/>
            <w:sz w:val="22"/>
            <w:szCs w:val="22"/>
          </w:rPr>
          <w:tab/>
        </w:r>
        <w:r w:rsidRPr="00223D87">
          <w:rPr>
            <w:rStyle w:val="Hypertextovodkaz"/>
            <w:noProof/>
          </w:rPr>
          <w:t>Osazení a oživení DPS</w:t>
        </w:r>
        <w:r>
          <w:rPr>
            <w:noProof/>
            <w:webHidden/>
          </w:rPr>
          <w:tab/>
        </w:r>
        <w:r>
          <w:rPr>
            <w:noProof/>
            <w:webHidden/>
          </w:rPr>
          <w:fldChar w:fldCharType="begin"/>
        </w:r>
        <w:r>
          <w:rPr>
            <w:noProof/>
            <w:webHidden/>
          </w:rPr>
          <w:instrText xml:space="preserve"> PAGEREF _Toc72615224 \h </w:instrText>
        </w:r>
        <w:r>
          <w:rPr>
            <w:noProof/>
            <w:webHidden/>
          </w:rPr>
        </w:r>
        <w:r>
          <w:rPr>
            <w:noProof/>
            <w:webHidden/>
          </w:rPr>
          <w:fldChar w:fldCharType="separate"/>
        </w:r>
        <w:r>
          <w:rPr>
            <w:noProof/>
            <w:webHidden/>
          </w:rPr>
          <w:t>33</w:t>
        </w:r>
        <w:r>
          <w:rPr>
            <w:noProof/>
            <w:webHidden/>
          </w:rPr>
          <w:fldChar w:fldCharType="end"/>
        </w:r>
      </w:hyperlink>
    </w:p>
    <w:p w14:paraId="52526F62" w14:textId="2BED1A0D"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5" w:history="1">
        <w:r w:rsidRPr="00223D87">
          <w:rPr>
            <w:rStyle w:val="Hypertextovodkaz"/>
            <w:noProof/>
          </w:rPr>
          <w:t>3.6.1</w:t>
        </w:r>
        <w:r>
          <w:rPr>
            <w:rFonts w:asciiTheme="minorHAnsi" w:eastAsiaTheme="minorEastAsia" w:hAnsiTheme="minorHAnsi" w:cstheme="minorBidi"/>
            <w:i w:val="0"/>
            <w:iCs w:val="0"/>
            <w:noProof/>
            <w:sz w:val="22"/>
            <w:szCs w:val="22"/>
          </w:rPr>
          <w:tab/>
        </w:r>
        <w:r w:rsidRPr="00223D87">
          <w:rPr>
            <w:rStyle w:val="Hypertextovodkaz"/>
            <w:noProof/>
          </w:rPr>
          <w:t>Deska zařízení verze 1.</w:t>
        </w:r>
        <w:r>
          <w:rPr>
            <w:noProof/>
            <w:webHidden/>
          </w:rPr>
          <w:tab/>
        </w:r>
        <w:r>
          <w:rPr>
            <w:noProof/>
            <w:webHidden/>
          </w:rPr>
          <w:fldChar w:fldCharType="begin"/>
        </w:r>
        <w:r>
          <w:rPr>
            <w:noProof/>
            <w:webHidden/>
          </w:rPr>
          <w:instrText xml:space="preserve"> PAGEREF _Toc72615225 \h </w:instrText>
        </w:r>
        <w:r>
          <w:rPr>
            <w:noProof/>
            <w:webHidden/>
          </w:rPr>
        </w:r>
        <w:r>
          <w:rPr>
            <w:noProof/>
            <w:webHidden/>
          </w:rPr>
          <w:fldChar w:fldCharType="separate"/>
        </w:r>
        <w:r>
          <w:rPr>
            <w:noProof/>
            <w:webHidden/>
          </w:rPr>
          <w:t>33</w:t>
        </w:r>
        <w:r>
          <w:rPr>
            <w:noProof/>
            <w:webHidden/>
          </w:rPr>
          <w:fldChar w:fldCharType="end"/>
        </w:r>
      </w:hyperlink>
    </w:p>
    <w:p w14:paraId="3F87D4F3" w14:textId="0F0EE35A"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6" w:history="1">
        <w:r w:rsidRPr="00223D87">
          <w:rPr>
            <w:rStyle w:val="Hypertextovodkaz"/>
            <w:noProof/>
          </w:rPr>
          <w:t>3.6.2</w:t>
        </w:r>
        <w:r>
          <w:rPr>
            <w:rFonts w:asciiTheme="minorHAnsi" w:eastAsiaTheme="minorEastAsia" w:hAnsiTheme="minorHAnsi" w:cstheme="minorBidi"/>
            <w:i w:val="0"/>
            <w:iCs w:val="0"/>
            <w:noProof/>
            <w:sz w:val="22"/>
            <w:szCs w:val="22"/>
          </w:rPr>
          <w:tab/>
        </w:r>
        <w:r w:rsidRPr="00223D87">
          <w:rPr>
            <w:rStyle w:val="Hypertextovodkaz"/>
            <w:noProof/>
          </w:rPr>
          <w:t>Oživení zařízení verze 1.</w:t>
        </w:r>
        <w:r>
          <w:rPr>
            <w:noProof/>
            <w:webHidden/>
          </w:rPr>
          <w:tab/>
        </w:r>
        <w:r>
          <w:rPr>
            <w:noProof/>
            <w:webHidden/>
          </w:rPr>
          <w:fldChar w:fldCharType="begin"/>
        </w:r>
        <w:r>
          <w:rPr>
            <w:noProof/>
            <w:webHidden/>
          </w:rPr>
          <w:instrText xml:space="preserve"> PAGEREF _Toc72615226 \h </w:instrText>
        </w:r>
        <w:r>
          <w:rPr>
            <w:noProof/>
            <w:webHidden/>
          </w:rPr>
        </w:r>
        <w:r>
          <w:rPr>
            <w:noProof/>
            <w:webHidden/>
          </w:rPr>
          <w:fldChar w:fldCharType="separate"/>
        </w:r>
        <w:r>
          <w:rPr>
            <w:noProof/>
            <w:webHidden/>
          </w:rPr>
          <w:t>34</w:t>
        </w:r>
        <w:r>
          <w:rPr>
            <w:noProof/>
            <w:webHidden/>
          </w:rPr>
          <w:fldChar w:fldCharType="end"/>
        </w:r>
      </w:hyperlink>
    </w:p>
    <w:p w14:paraId="590139A7" w14:textId="1B30F797" w:rsidR="00E90F12" w:rsidRDefault="00E90F12">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615227" w:history="1">
        <w:r w:rsidRPr="00223D87">
          <w:rPr>
            <w:rStyle w:val="Hypertextovodkaz"/>
            <w:noProof/>
          </w:rPr>
          <w:t>3.6.3</w:t>
        </w:r>
        <w:r>
          <w:rPr>
            <w:rFonts w:asciiTheme="minorHAnsi" w:eastAsiaTheme="minorEastAsia" w:hAnsiTheme="minorHAnsi" w:cstheme="minorBidi"/>
            <w:i w:val="0"/>
            <w:iCs w:val="0"/>
            <w:noProof/>
            <w:sz w:val="22"/>
            <w:szCs w:val="22"/>
          </w:rPr>
          <w:tab/>
        </w:r>
        <w:r w:rsidRPr="00223D87">
          <w:rPr>
            <w:rStyle w:val="Hypertextovodkaz"/>
            <w:noProof/>
          </w:rPr>
          <w:t>Deska zařízení verze 2.</w:t>
        </w:r>
        <w:r>
          <w:rPr>
            <w:noProof/>
            <w:webHidden/>
          </w:rPr>
          <w:tab/>
        </w:r>
        <w:r>
          <w:rPr>
            <w:noProof/>
            <w:webHidden/>
          </w:rPr>
          <w:fldChar w:fldCharType="begin"/>
        </w:r>
        <w:r>
          <w:rPr>
            <w:noProof/>
            <w:webHidden/>
          </w:rPr>
          <w:instrText xml:space="preserve"> PAGEREF _Toc72615227 \h </w:instrText>
        </w:r>
        <w:r>
          <w:rPr>
            <w:noProof/>
            <w:webHidden/>
          </w:rPr>
        </w:r>
        <w:r>
          <w:rPr>
            <w:noProof/>
            <w:webHidden/>
          </w:rPr>
          <w:fldChar w:fldCharType="separate"/>
        </w:r>
        <w:r>
          <w:rPr>
            <w:noProof/>
            <w:webHidden/>
          </w:rPr>
          <w:t>35</w:t>
        </w:r>
        <w:r>
          <w:rPr>
            <w:noProof/>
            <w:webHidden/>
          </w:rPr>
          <w:fldChar w:fldCharType="end"/>
        </w:r>
      </w:hyperlink>
    </w:p>
    <w:p w14:paraId="1F0DB188" w14:textId="68CCFE1A"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28" w:history="1">
        <w:r w:rsidRPr="00223D87">
          <w:rPr>
            <w:rStyle w:val="Hypertextovodkaz"/>
            <w:noProof/>
          </w:rPr>
          <w:t>4.</w:t>
        </w:r>
        <w:r>
          <w:rPr>
            <w:rFonts w:asciiTheme="minorHAnsi" w:eastAsiaTheme="minorEastAsia" w:hAnsiTheme="minorHAnsi" w:cstheme="minorBidi"/>
            <w:b w:val="0"/>
            <w:bCs w:val="0"/>
            <w:caps w:val="0"/>
            <w:noProof/>
            <w:sz w:val="22"/>
            <w:szCs w:val="22"/>
          </w:rPr>
          <w:tab/>
        </w:r>
        <w:r w:rsidRPr="00223D87">
          <w:rPr>
            <w:rStyle w:val="Hypertextovodkaz"/>
            <w:noProof/>
          </w:rPr>
          <w:t>Frimware</w:t>
        </w:r>
        <w:r>
          <w:rPr>
            <w:noProof/>
            <w:webHidden/>
          </w:rPr>
          <w:tab/>
        </w:r>
        <w:r>
          <w:rPr>
            <w:noProof/>
            <w:webHidden/>
          </w:rPr>
          <w:fldChar w:fldCharType="begin"/>
        </w:r>
        <w:r>
          <w:rPr>
            <w:noProof/>
            <w:webHidden/>
          </w:rPr>
          <w:instrText xml:space="preserve"> PAGEREF _Toc72615228 \h </w:instrText>
        </w:r>
        <w:r>
          <w:rPr>
            <w:noProof/>
            <w:webHidden/>
          </w:rPr>
        </w:r>
        <w:r>
          <w:rPr>
            <w:noProof/>
            <w:webHidden/>
          </w:rPr>
          <w:fldChar w:fldCharType="separate"/>
        </w:r>
        <w:r>
          <w:rPr>
            <w:noProof/>
            <w:webHidden/>
          </w:rPr>
          <w:t>37</w:t>
        </w:r>
        <w:r>
          <w:rPr>
            <w:noProof/>
            <w:webHidden/>
          </w:rPr>
          <w:fldChar w:fldCharType="end"/>
        </w:r>
      </w:hyperlink>
    </w:p>
    <w:p w14:paraId="6B607D87" w14:textId="383FCAEF"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29" w:history="1">
        <w:r w:rsidRPr="00223D87">
          <w:rPr>
            <w:rStyle w:val="Hypertextovodkaz"/>
            <w:noProof/>
          </w:rPr>
          <w:t>5.</w:t>
        </w:r>
        <w:r>
          <w:rPr>
            <w:rFonts w:asciiTheme="minorHAnsi" w:eastAsiaTheme="minorEastAsia" w:hAnsiTheme="minorHAnsi" w:cstheme="minorBidi"/>
            <w:b w:val="0"/>
            <w:bCs w:val="0"/>
            <w:caps w:val="0"/>
            <w:noProof/>
            <w:sz w:val="22"/>
            <w:szCs w:val="22"/>
          </w:rPr>
          <w:tab/>
        </w:r>
        <w:r w:rsidRPr="00223D87">
          <w:rPr>
            <w:rStyle w:val="Hypertextovodkaz"/>
            <w:noProof/>
          </w:rPr>
          <w:t>Webové rozhraní</w:t>
        </w:r>
        <w:r>
          <w:rPr>
            <w:noProof/>
            <w:webHidden/>
          </w:rPr>
          <w:tab/>
        </w:r>
        <w:r>
          <w:rPr>
            <w:noProof/>
            <w:webHidden/>
          </w:rPr>
          <w:fldChar w:fldCharType="begin"/>
        </w:r>
        <w:r>
          <w:rPr>
            <w:noProof/>
            <w:webHidden/>
          </w:rPr>
          <w:instrText xml:space="preserve"> PAGEREF _Toc72615229 \h </w:instrText>
        </w:r>
        <w:r>
          <w:rPr>
            <w:noProof/>
            <w:webHidden/>
          </w:rPr>
        </w:r>
        <w:r>
          <w:rPr>
            <w:noProof/>
            <w:webHidden/>
          </w:rPr>
          <w:fldChar w:fldCharType="separate"/>
        </w:r>
        <w:r>
          <w:rPr>
            <w:noProof/>
            <w:webHidden/>
          </w:rPr>
          <w:t>38</w:t>
        </w:r>
        <w:r>
          <w:rPr>
            <w:noProof/>
            <w:webHidden/>
          </w:rPr>
          <w:fldChar w:fldCharType="end"/>
        </w:r>
      </w:hyperlink>
    </w:p>
    <w:p w14:paraId="6FBC9D0D" w14:textId="6AA3A6F1" w:rsidR="00E90F12" w:rsidRDefault="00E90F12">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615230" w:history="1">
        <w:r w:rsidRPr="00223D87">
          <w:rPr>
            <w:rStyle w:val="Hypertextovodkaz"/>
            <w:noProof/>
          </w:rPr>
          <w:t>6.</w:t>
        </w:r>
        <w:r>
          <w:rPr>
            <w:rFonts w:asciiTheme="minorHAnsi" w:eastAsiaTheme="minorEastAsia" w:hAnsiTheme="minorHAnsi" w:cstheme="minorBidi"/>
            <w:b w:val="0"/>
            <w:bCs w:val="0"/>
            <w:caps w:val="0"/>
            <w:noProof/>
            <w:sz w:val="22"/>
            <w:szCs w:val="22"/>
          </w:rPr>
          <w:tab/>
        </w:r>
        <w:r w:rsidRPr="00223D87">
          <w:rPr>
            <w:rStyle w:val="Hypertextovodkaz"/>
            <w:noProof/>
          </w:rPr>
          <w:t>Závěr</w:t>
        </w:r>
        <w:r>
          <w:rPr>
            <w:noProof/>
            <w:webHidden/>
          </w:rPr>
          <w:tab/>
        </w:r>
        <w:r>
          <w:rPr>
            <w:noProof/>
            <w:webHidden/>
          </w:rPr>
          <w:fldChar w:fldCharType="begin"/>
        </w:r>
        <w:r>
          <w:rPr>
            <w:noProof/>
            <w:webHidden/>
          </w:rPr>
          <w:instrText xml:space="preserve"> PAGEREF _Toc72615230 \h </w:instrText>
        </w:r>
        <w:r>
          <w:rPr>
            <w:noProof/>
            <w:webHidden/>
          </w:rPr>
        </w:r>
        <w:r>
          <w:rPr>
            <w:noProof/>
            <w:webHidden/>
          </w:rPr>
          <w:fldChar w:fldCharType="separate"/>
        </w:r>
        <w:r>
          <w:rPr>
            <w:noProof/>
            <w:webHidden/>
          </w:rPr>
          <w:t>39</w:t>
        </w:r>
        <w:r>
          <w:rPr>
            <w:noProof/>
            <w:webHidden/>
          </w:rPr>
          <w:fldChar w:fldCharType="end"/>
        </w:r>
      </w:hyperlink>
    </w:p>
    <w:p w14:paraId="31E1E30D" w14:textId="44B7581B"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1" w:history="1">
        <w:r w:rsidRPr="00223D87">
          <w:rPr>
            <w:rStyle w:val="Hypertextovodkaz"/>
            <w:noProof/>
          </w:rPr>
          <w:t>Literatura</w:t>
        </w:r>
        <w:r>
          <w:rPr>
            <w:noProof/>
            <w:webHidden/>
          </w:rPr>
          <w:tab/>
        </w:r>
        <w:r>
          <w:rPr>
            <w:noProof/>
            <w:webHidden/>
          </w:rPr>
          <w:fldChar w:fldCharType="begin"/>
        </w:r>
        <w:r>
          <w:rPr>
            <w:noProof/>
            <w:webHidden/>
          </w:rPr>
          <w:instrText xml:space="preserve"> PAGEREF _Toc72615231 \h </w:instrText>
        </w:r>
        <w:r>
          <w:rPr>
            <w:noProof/>
            <w:webHidden/>
          </w:rPr>
        </w:r>
        <w:r>
          <w:rPr>
            <w:noProof/>
            <w:webHidden/>
          </w:rPr>
          <w:fldChar w:fldCharType="separate"/>
        </w:r>
        <w:r>
          <w:rPr>
            <w:noProof/>
            <w:webHidden/>
          </w:rPr>
          <w:t>40</w:t>
        </w:r>
        <w:r>
          <w:rPr>
            <w:noProof/>
            <w:webHidden/>
          </w:rPr>
          <w:fldChar w:fldCharType="end"/>
        </w:r>
      </w:hyperlink>
    </w:p>
    <w:p w14:paraId="41D02FC8" w14:textId="4AE30C7B"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2" w:history="1">
        <w:r w:rsidRPr="00223D87">
          <w:rPr>
            <w:rStyle w:val="Hypertextovodkaz"/>
            <w:noProof/>
          </w:rPr>
          <w:t>Seznam příloh</w:t>
        </w:r>
        <w:r>
          <w:rPr>
            <w:noProof/>
            <w:webHidden/>
          </w:rPr>
          <w:tab/>
        </w:r>
        <w:r>
          <w:rPr>
            <w:noProof/>
            <w:webHidden/>
          </w:rPr>
          <w:fldChar w:fldCharType="begin"/>
        </w:r>
        <w:r>
          <w:rPr>
            <w:noProof/>
            <w:webHidden/>
          </w:rPr>
          <w:instrText xml:space="preserve"> PAGEREF _Toc72615232 \h </w:instrText>
        </w:r>
        <w:r>
          <w:rPr>
            <w:noProof/>
            <w:webHidden/>
          </w:rPr>
        </w:r>
        <w:r>
          <w:rPr>
            <w:noProof/>
            <w:webHidden/>
          </w:rPr>
          <w:fldChar w:fldCharType="separate"/>
        </w:r>
        <w:r>
          <w:rPr>
            <w:noProof/>
            <w:webHidden/>
          </w:rPr>
          <w:t>42</w:t>
        </w:r>
        <w:r>
          <w:rPr>
            <w:noProof/>
            <w:webHidden/>
          </w:rPr>
          <w:fldChar w:fldCharType="end"/>
        </w:r>
      </w:hyperlink>
    </w:p>
    <w:p w14:paraId="6AC5DF20" w14:textId="7CD308BF" w:rsidR="00E90F12" w:rsidRDefault="00E90F12">
      <w:pPr>
        <w:pStyle w:val="Obsah1"/>
        <w:tabs>
          <w:tab w:val="right" w:leader="dot" w:pos="8493"/>
        </w:tabs>
        <w:rPr>
          <w:rFonts w:asciiTheme="minorHAnsi" w:eastAsiaTheme="minorEastAsia" w:hAnsiTheme="minorHAnsi" w:cstheme="minorBidi"/>
          <w:b w:val="0"/>
          <w:bCs w:val="0"/>
          <w:caps w:val="0"/>
          <w:noProof/>
          <w:sz w:val="22"/>
          <w:szCs w:val="22"/>
        </w:rPr>
      </w:pPr>
      <w:hyperlink w:anchor="_Toc72615233" w:history="1">
        <w:r w:rsidRPr="00223D87">
          <w:rPr>
            <w:rStyle w:val="Hypertextovodkaz"/>
            <w:noProof/>
          </w:rPr>
          <w:t>OBSAH PŘILOŽENÉHO ARCHÍVU</w:t>
        </w:r>
        <w:r>
          <w:rPr>
            <w:noProof/>
            <w:webHidden/>
          </w:rPr>
          <w:tab/>
        </w:r>
        <w:r>
          <w:rPr>
            <w:noProof/>
            <w:webHidden/>
          </w:rPr>
          <w:fldChar w:fldCharType="begin"/>
        </w:r>
        <w:r>
          <w:rPr>
            <w:noProof/>
            <w:webHidden/>
          </w:rPr>
          <w:instrText xml:space="preserve"> PAGEREF _Toc72615233 \h </w:instrText>
        </w:r>
        <w:r>
          <w:rPr>
            <w:noProof/>
            <w:webHidden/>
          </w:rPr>
        </w:r>
        <w:r>
          <w:rPr>
            <w:noProof/>
            <w:webHidden/>
          </w:rPr>
          <w:fldChar w:fldCharType="separate"/>
        </w:r>
        <w:r>
          <w:rPr>
            <w:noProof/>
            <w:webHidden/>
          </w:rPr>
          <w:t>43</w:t>
        </w:r>
        <w:r>
          <w:rPr>
            <w:noProof/>
            <w:webHidden/>
          </w:rPr>
          <w:fldChar w:fldCharType="end"/>
        </w:r>
      </w:hyperlink>
    </w:p>
    <w:p w14:paraId="5FCD2BD5" w14:textId="440DB5CD" w:rsidR="00BD1195" w:rsidRPr="00A10A20" w:rsidRDefault="00B770EF" w:rsidP="0019118E">
      <w:pPr>
        <w:spacing w:line="276" w:lineRule="auto"/>
      </w:pPr>
      <w:r w:rsidRPr="00A10A20">
        <w:rPr>
          <w:rFonts w:asciiTheme="majorHAnsi" w:hAnsiTheme="majorHAnsi" w:cstheme="majorHAnsi"/>
          <w:b/>
          <w:bCs/>
          <w:caps/>
          <w:sz w:val="20"/>
          <w:szCs w:val="20"/>
        </w:rPr>
        <w:fldChar w:fldCharType="end"/>
      </w:r>
    </w:p>
    <w:p w14:paraId="33437D91" w14:textId="7D76C55C" w:rsidR="00FE39C5" w:rsidRPr="00A10A20" w:rsidRDefault="00877C96" w:rsidP="00F07F6A">
      <w:pPr>
        <w:pStyle w:val="Nadpis1-neslovan"/>
        <w:rPr>
          <w:b w:val="0"/>
          <w:lang w:val="cs-CZ"/>
        </w:rPr>
      </w:pPr>
      <w:r w:rsidRPr="00A10A20">
        <w:rPr>
          <w:lang w:val="cs-CZ"/>
        </w:rPr>
        <w:br w:type="page"/>
      </w:r>
    </w:p>
    <w:p w14:paraId="3F34E6F6" w14:textId="77777777" w:rsidR="00401828" w:rsidRPr="00A10A20" w:rsidRDefault="00401828" w:rsidP="00087314">
      <w:pPr>
        <w:pStyle w:val="Nadpis1-neslovan"/>
        <w:rPr>
          <w:lang w:val="cs-CZ"/>
        </w:rPr>
      </w:pPr>
      <w:bookmarkStart w:id="2" w:name="_Toc72615200"/>
      <w:r w:rsidRPr="00A10A20">
        <w:rPr>
          <w:lang w:val="cs-CZ"/>
        </w:rPr>
        <w:lastRenderedPageBreak/>
        <w:t>Seznam obrázků</w:t>
      </w:r>
      <w:bookmarkEnd w:id="2"/>
    </w:p>
    <w:p w14:paraId="5950C56F" w14:textId="227FF833" w:rsidR="00A42A5F" w:rsidRPr="00A10A20"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\h \z \c "Obrázek" </w:instrText>
      </w:r>
      <w:r w:rsidRPr="00A10A20">
        <w:fldChar w:fldCharType="separate"/>
      </w:r>
      <w:hyperlink w:anchor="_Toc58600398" w:history="1">
        <w:r w:rsidR="00A42A5F" w:rsidRPr="00A10A20">
          <w:rPr>
            <w:rStyle w:val="Hypertextovodkaz"/>
          </w:rPr>
          <w:t>1.1</w:t>
        </w:r>
        <w:r w:rsidR="00A42A5F" w:rsidRPr="00A10A20">
          <w:rPr>
            <w:rFonts w:asciiTheme="minorHAnsi" w:eastAsiaTheme="minorEastAsia" w:hAnsiTheme="minorHAnsi" w:cstheme="minorBidi"/>
            <w:sz w:val="22"/>
            <w:szCs w:val="22"/>
          </w:rPr>
          <w:tab/>
        </w:r>
        <w:r w:rsidR="00A42A5F" w:rsidRPr="00A10A20">
          <w:rPr>
            <w:rStyle w:val="Hypertextovodkaz"/>
          </w:rPr>
          <w:t>Teplotní senzor PT100</w:t>
        </w:r>
        <w:r w:rsidR="00A42A5F" w:rsidRPr="00A10A20">
          <w:rPr>
            <w:webHidden/>
          </w:rPr>
          <w:tab/>
        </w:r>
        <w:r w:rsidR="00A42A5F" w:rsidRPr="00A10A20">
          <w:rPr>
            <w:webHidden/>
          </w:rPr>
          <w:fldChar w:fldCharType="begin"/>
        </w:r>
        <w:r w:rsidR="00A42A5F" w:rsidRPr="00A10A20">
          <w:rPr>
            <w:webHidden/>
          </w:rPr>
          <w:instrText xml:space="preserve"> PAGEREF _Toc58600398 \h </w:instrText>
        </w:r>
        <w:r w:rsidR="00A42A5F" w:rsidRPr="00A10A20">
          <w:rPr>
            <w:webHidden/>
          </w:rPr>
        </w:r>
        <w:r w:rsidR="00A42A5F" w:rsidRPr="00A10A20">
          <w:rPr>
            <w:webHidden/>
          </w:rPr>
          <w:fldChar w:fldCharType="separate"/>
        </w:r>
        <w:r w:rsidR="00A42A5F" w:rsidRPr="00A10A20">
          <w:rPr>
            <w:webHidden/>
          </w:rPr>
          <w:t>12</w:t>
        </w:r>
        <w:r w:rsidR="00A42A5F" w:rsidRPr="00A10A20">
          <w:rPr>
            <w:webHidden/>
          </w:rPr>
          <w:fldChar w:fldCharType="end"/>
        </w:r>
      </w:hyperlink>
    </w:p>
    <w:p w14:paraId="0AB30BD1" w14:textId="11854BD8" w:rsidR="00A42A5F" w:rsidRPr="00A10A20" w:rsidRDefault="00D064B6">
      <w:pPr>
        <w:pStyle w:val="Seznamobrzk"/>
        <w:rPr>
          <w:rFonts w:asciiTheme="minorHAnsi" w:eastAsiaTheme="minorEastAsia" w:hAnsiTheme="minorHAnsi" w:cstheme="minorBidi"/>
          <w:sz w:val="22"/>
          <w:szCs w:val="22"/>
        </w:rPr>
      </w:pPr>
      <w:hyperlink w:anchor="_Toc58600399" w:history="1">
        <w:r w:rsidR="00A42A5F" w:rsidRPr="00A10A20">
          <w:rPr>
            <w:rStyle w:val="Hypertextovodkaz"/>
          </w:rPr>
          <w:t>1.2</w:t>
        </w:r>
        <w:r w:rsidR="00A42A5F" w:rsidRPr="00A10A20">
          <w:rPr>
            <w:rFonts w:asciiTheme="minorHAnsi" w:eastAsiaTheme="minorEastAsia" w:hAnsiTheme="minorHAnsi" w:cstheme="minorBidi"/>
            <w:sz w:val="22"/>
            <w:szCs w:val="22"/>
          </w:rPr>
          <w:tab/>
        </w:r>
        <w:r w:rsidR="00A42A5F" w:rsidRPr="00A10A20">
          <w:rPr>
            <w:rStyle w:val="Hypertextovodkaz"/>
          </w:rPr>
          <w:t>NTC termistor 640-10K</w:t>
        </w:r>
        <w:r w:rsidR="00A42A5F" w:rsidRPr="00A10A20">
          <w:rPr>
            <w:webHidden/>
          </w:rPr>
          <w:tab/>
        </w:r>
        <w:r w:rsidR="00A42A5F" w:rsidRPr="00A10A20">
          <w:rPr>
            <w:webHidden/>
          </w:rPr>
          <w:fldChar w:fldCharType="begin"/>
        </w:r>
        <w:r w:rsidR="00A42A5F" w:rsidRPr="00A10A20">
          <w:rPr>
            <w:webHidden/>
          </w:rPr>
          <w:instrText xml:space="preserve"> PAGEREF _Toc58600399 \h </w:instrText>
        </w:r>
        <w:r w:rsidR="00A42A5F" w:rsidRPr="00A10A20">
          <w:rPr>
            <w:webHidden/>
          </w:rPr>
        </w:r>
        <w:r w:rsidR="00A42A5F" w:rsidRPr="00A10A20">
          <w:rPr>
            <w:webHidden/>
          </w:rPr>
          <w:fldChar w:fldCharType="separate"/>
        </w:r>
        <w:r w:rsidR="00A42A5F" w:rsidRPr="00A10A20">
          <w:rPr>
            <w:webHidden/>
          </w:rPr>
          <w:t>13</w:t>
        </w:r>
        <w:r w:rsidR="00A42A5F" w:rsidRPr="00A10A20">
          <w:rPr>
            <w:webHidden/>
          </w:rPr>
          <w:fldChar w:fldCharType="end"/>
        </w:r>
      </w:hyperlink>
    </w:p>
    <w:p w14:paraId="11D91843" w14:textId="4D647FD2" w:rsidR="00A42A5F" w:rsidRPr="00A10A20" w:rsidRDefault="00D064B6">
      <w:pPr>
        <w:pStyle w:val="Seznamobrzk"/>
        <w:rPr>
          <w:rFonts w:asciiTheme="minorHAnsi" w:eastAsiaTheme="minorEastAsia" w:hAnsiTheme="minorHAnsi" w:cstheme="minorBidi"/>
          <w:sz w:val="22"/>
          <w:szCs w:val="22"/>
        </w:rPr>
      </w:pPr>
      <w:hyperlink w:anchor="_Toc58600400" w:history="1">
        <w:r w:rsidR="00A42A5F" w:rsidRPr="00A10A20">
          <w:rPr>
            <w:rStyle w:val="Hypertextovodkaz"/>
          </w:rPr>
          <w:t>1.3</w:t>
        </w:r>
        <w:r w:rsidR="00A42A5F" w:rsidRPr="00A10A20">
          <w:rPr>
            <w:rFonts w:asciiTheme="minorHAnsi" w:eastAsiaTheme="minorEastAsia" w:hAnsiTheme="minorHAnsi" w:cstheme="minorBidi"/>
            <w:sz w:val="22"/>
            <w:szCs w:val="22"/>
          </w:rPr>
          <w:tab/>
        </w:r>
        <w:r w:rsidR="00A42A5F" w:rsidRPr="00A10A20">
          <w:rPr>
            <w:rStyle w:val="Hypertextovodkaz"/>
          </w:rPr>
          <w:t>NTC termistor B57164K0472K000</w:t>
        </w:r>
        <w:r w:rsidR="00A42A5F" w:rsidRPr="00A10A20">
          <w:rPr>
            <w:webHidden/>
          </w:rPr>
          <w:tab/>
        </w:r>
        <w:r w:rsidR="00A42A5F" w:rsidRPr="00A10A20">
          <w:rPr>
            <w:webHidden/>
          </w:rPr>
          <w:fldChar w:fldCharType="begin"/>
        </w:r>
        <w:r w:rsidR="00A42A5F" w:rsidRPr="00A10A20">
          <w:rPr>
            <w:webHidden/>
          </w:rPr>
          <w:instrText xml:space="preserve"> PAGEREF _Toc58600400 \h </w:instrText>
        </w:r>
        <w:r w:rsidR="00A42A5F" w:rsidRPr="00A10A20">
          <w:rPr>
            <w:webHidden/>
          </w:rPr>
        </w:r>
        <w:r w:rsidR="00A42A5F" w:rsidRPr="00A10A20">
          <w:rPr>
            <w:webHidden/>
          </w:rPr>
          <w:fldChar w:fldCharType="separate"/>
        </w:r>
        <w:r w:rsidR="00A42A5F" w:rsidRPr="00A10A20">
          <w:rPr>
            <w:webHidden/>
          </w:rPr>
          <w:t>13</w:t>
        </w:r>
        <w:r w:rsidR="00A42A5F" w:rsidRPr="00A10A20">
          <w:rPr>
            <w:webHidden/>
          </w:rPr>
          <w:fldChar w:fldCharType="end"/>
        </w:r>
      </w:hyperlink>
    </w:p>
    <w:p w14:paraId="508472D1" w14:textId="48945B89" w:rsidR="00A42A5F" w:rsidRPr="00A10A20" w:rsidRDefault="00D064B6">
      <w:pPr>
        <w:pStyle w:val="Seznamobrzk"/>
        <w:rPr>
          <w:rFonts w:asciiTheme="minorHAnsi" w:eastAsiaTheme="minorEastAsia" w:hAnsiTheme="minorHAnsi" w:cstheme="minorBidi"/>
          <w:sz w:val="22"/>
          <w:szCs w:val="22"/>
        </w:rPr>
      </w:pPr>
      <w:hyperlink w:anchor="_Toc58600401" w:history="1">
        <w:r w:rsidR="00A42A5F" w:rsidRPr="00A10A20">
          <w:rPr>
            <w:rStyle w:val="Hypertextovodkaz"/>
          </w:rPr>
          <w:t>1.4</w:t>
        </w:r>
        <w:r w:rsidR="00A42A5F" w:rsidRPr="00A10A20">
          <w:rPr>
            <w:rFonts w:asciiTheme="minorHAnsi" w:eastAsiaTheme="minorEastAsia" w:hAnsiTheme="minorHAnsi" w:cstheme="minorBidi"/>
            <w:sz w:val="22"/>
            <w:szCs w:val="22"/>
          </w:rPr>
          <w:tab/>
        </w:r>
        <w:r w:rsidR="00A42A5F" w:rsidRPr="00A10A20">
          <w:rPr>
            <w:rStyle w:val="Hypertextovodkaz"/>
          </w:rPr>
          <w:t>Foto senzoru KTY81 110</w:t>
        </w:r>
        <w:r w:rsidR="00A42A5F" w:rsidRPr="00A10A20">
          <w:rPr>
            <w:webHidden/>
          </w:rPr>
          <w:tab/>
        </w:r>
        <w:r w:rsidR="00A42A5F" w:rsidRPr="00A10A20">
          <w:rPr>
            <w:webHidden/>
          </w:rPr>
          <w:fldChar w:fldCharType="begin"/>
        </w:r>
        <w:r w:rsidR="00A42A5F" w:rsidRPr="00A10A20">
          <w:rPr>
            <w:webHidden/>
          </w:rPr>
          <w:instrText xml:space="preserve"> PAGEREF _Toc58600401 \h </w:instrText>
        </w:r>
        <w:r w:rsidR="00A42A5F" w:rsidRPr="00A10A20">
          <w:rPr>
            <w:webHidden/>
          </w:rPr>
        </w:r>
        <w:r w:rsidR="00A42A5F" w:rsidRPr="00A10A20">
          <w:rPr>
            <w:webHidden/>
          </w:rPr>
          <w:fldChar w:fldCharType="separate"/>
        </w:r>
        <w:r w:rsidR="00A42A5F" w:rsidRPr="00A10A20">
          <w:rPr>
            <w:webHidden/>
          </w:rPr>
          <w:t>14</w:t>
        </w:r>
        <w:r w:rsidR="00A42A5F" w:rsidRPr="00A10A20">
          <w:rPr>
            <w:webHidden/>
          </w:rPr>
          <w:fldChar w:fldCharType="end"/>
        </w:r>
      </w:hyperlink>
    </w:p>
    <w:p w14:paraId="0435A9C6" w14:textId="5257EDB9" w:rsidR="00A42A5F" w:rsidRPr="00A10A20" w:rsidRDefault="00D064B6">
      <w:pPr>
        <w:pStyle w:val="Seznamobrzk"/>
        <w:rPr>
          <w:rFonts w:asciiTheme="minorHAnsi" w:eastAsiaTheme="minorEastAsia" w:hAnsiTheme="minorHAnsi" w:cstheme="minorBidi"/>
          <w:sz w:val="22"/>
          <w:szCs w:val="22"/>
        </w:rPr>
      </w:pPr>
      <w:hyperlink w:anchor="_Toc58600402" w:history="1">
        <w:r w:rsidR="00A42A5F" w:rsidRPr="00A10A20">
          <w:rPr>
            <w:rStyle w:val="Hypertextovodkaz"/>
          </w:rPr>
          <w:t>1.5</w:t>
        </w:r>
        <w:r w:rsidR="00A42A5F" w:rsidRPr="00A10A20">
          <w:rPr>
            <w:rFonts w:asciiTheme="minorHAnsi" w:eastAsiaTheme="minorEastAsia" w:hAnsiTheme="minorHAnsi" w:cstheme="minorBidi"/>
            <w:sz w:val="22"/>
            <w:szCs w:val="22"/>
          </w:rPr>
          <w:tab/>
        </w:r>
        <w:r w:rsidR="00A42A5F" w:rsidRPr="00A10A20">
          <w:rPr>
            <w:rStyle w:val="Hypertextovodkaz"/>
          </w:rPr>
          <w:t>Jednoduchý způsob odečítání hodnot z analogového teplotního čidla.</w:t>
        </w:r>
        <w:r w:rsidR="00A42A5F" w:rsidRPr="00A10A20">
          <w:rPr>
            <w:webHidden/>
          </w:rPr>
          <w:tab/>
        </w:r>
        <w:r w:rsidR="00A42A5F" w:rsidRPr="00A10A20">
          <w:rPr>
            <w:webHidden/>
          </w:rPr>
          <w:fldChar w:fldCharType="begin"/>
        </w:r>
        <w:r w:rsidR="00A42A5F" w:rsidRPr="00A10A20">
          <w:rPr>
            <w:webHidden/>
          </w:rPr>
          <w:instrText xml:space="preserve"> PAGEREF _Toc58600402 \h </w:instrText>
        </w:r>
        <w:r w:rsidR="00A42A5F" w:rsidRPr="00A10A20">
          <w:rPr>
            <w:webHidden/>
          </w:rPr>
        </w:r>
        <w:r w:rsidR="00A42A5F" w:rsidRPr="00A10A20">
          <w:rPr>
            <w:webHidden/>
          </w:rPr>
          <w:fldChar w:fldCharType="separate"/>
        </w:r>
        <w:r w:rsidR="00A42A5F" w:rsidRPr="00A10A20">
          <w:rPr>
            <w:webHidden/>
          </w:rPr>
          <w:t>14</w:t>
        </w:r>
        <w:r w:rsidR="00A42A5F" w:rsidRPr="00A10A20">
          <w:rPr>
            <w:webHidden/>
          </w:rPr>
          <w:fldChar w:fldCharType="end"/>
        </w:r>
      </w:hyperlink>
    </w:p>
    <w:p w14:paraId="19BECF59" w14:textId="652F7C8B" w:rsidR="00A42A5F" w:rsidRPr="00A10A20" w:rsidRDefault="00D064B6">
      <w:pPr>
        <w:pStyle w:val="Seznamobrzk"/>
        <w:rPr>
          <w:rFonts w:asciiTheme="minorHAnsi" w:eastAsiaTheme="minorEastAsia" w:hAnsiTheme="minorHAnsi" w:cstheme="minorBidi"/>
          <w:sz w:val="22"/>
          <w:szCs w:val="22"/>
        </w:rPr>
      </w:pPr>
      <w:hyperlink w:anchor="_Toc58600403" w:history="1">
        <w:r w:rsidR="00A42A5F" w:rsidRPr="00A10A20">
          <w:rPr>
            <w:rStyle w:val="Hypertextovodkaz"/>
          </w:rPr>
          <w:t>1.6</w:t>
        </w:r>
        <w:r w:rsidR="00A42A5F" w:rsidRPr="00A10A20">
          <w:rPr>
            <w:rFonts w:asciiTheme="minorHAnsi" w:eastAsiaTheme="minorEastAsia" w:hAnsiTheme="minorHAnsi" w:cstheme="minorBidi"/>
            <w:sz w:val="22"/>
            <w:szCs w:val="22"/>
          </w:rPr>
          <w:tab/>
        </w:r>
        <w:r w:rsidR="00A42A5F" w:rsidRPr="00A10A20">
          <w:rPr>
            <w:rStyle w:val="Hypertextovodkaz"/>
          </w:rPr>
          <w:t>Foto teplotní senzoru DS18B20</w:t>
        </w:r>
        <w:r w:rsidR="00A42A5F" w:rsidRPr="00A10A20">
          <w:rPr>
            <w:webHidden/>
          </w:rPr>
          <w:tab/>
        </w:r>
        <w:r w:rsidR="00A42A5F" w:rsidRPr="00A10A20">
          <w:rPr>
            <w:webHidden/>
          </w:rPr>
          <w:fldChar w:fldCharType="begin"/>
        </w:r>
        <w:r w:rsidR="00A42A5F" w:rsidRPr="00A10A20">
          <w:rPr>
            <w:webHidden/>
          </w:rPr>
          <w:instrText xml:space="preserve"> PAGEREF _Toc58600403 \h </w:instrText>
        </w:r>
        <w:r w:rsidR="00A42A5F" w:rsidRPr="00A10A20">
          <w:rPr>
            <w:webHidden/>
          </w:rPr>
        </w:r>
        <w:r w:rsidR="00A42A5F" w:rsidRPr="00A10A20">
          <w:rPr>
            <w:webHidden/>
          </w:rPr>
          <w:fldChar w:fldCharType="separate"/>
        </w:r>
        <w:r w:rsidR="00A42A5F" w:rsidRPr="00A10A20">
          <w:rPr>
            <w:webHidden/>
          </w:rPr>
          <w:t>15</w:t>
        </w:r>
        <w:r w:rsidR="00A42A5F" w:rsidRPr="00A10A20">
          <w:rPr>
            <w:webHidden/>
          </w:rPr>
          <w:fldChar w:fldCharType="end"/>
        </w:r>
      </w:hyperlink>
    </w:p>
    <w:p w14:paraId="48254892" w14:textId="7DD86610" w:rsidR="00A42A5F" w:rsidRPr="00A10A20" w:rsidRDefault="00D064B6">
      <w:pPr>
        <w:pStyle w:val="Seznamobrzk"/>
        <w:rPr>
          <w:rFonts w:asciiTheme="minorHAnsi" w:eastAsiaTheme="minorEastAsia" w:hAnsiTheme="minorHAnsi" w:cstheme="minorBidi"/>
          <w:sz w:val="22"/>
          <w:szCs w:val="22"/>
        </w:rPr>
      </w:pPr>
      <w:hyperlink w:anchor="_Toc58600404" w:history="1">
        <w:r w:rsidR="00A42A5F" w:rsidRPr="00A10A20">
          <w:rPr>
            <w:rStyle w:val="Hypertextovodkaz"/>
          </w:rPr>
          <w:t>1.7</w:t>
        </w:r>
        <w:r w:rsidR="00A42A5F" w:rsidRPr="00A10A20">
          <w:rPr>
            <w:rFonts w:asciiTheme="minorHAnsi" w:eastAsiaTheme="minorEastAsia" w:hAnsiTheme="minorHAnsi" w:cstheme="minorBidi"/>
            <w:sz w:val="22"/>
            <w:szCs w:val="22"/>
          </w:rPr>
          <w:tab/>
        </w:r>
        <w:r w:rsidR="00A42A5F" w:rsidRPr="00A10A20">
          <w:rPr>
            <w:rStyle w:val="Hypertextovodkaz"/>
          </w:rPr>
          <w:t>Foto teplotní senzoru DS18B20</w:t>
        </w:r>
        <w:r w:rsidR="00A42A5F" w:rsidRPr="00A10A20">
          <w:rPr>
            <w:webHidden/>
          </w:rPr>
          <w:tab/>
        </w:r>
        <w:r w:rsidR="00A42A5F" w:rsidRPr="00A10A20">
          <w:rPr>
            <w:webHidden/>
          </w:rPr>
          <w:fldChar w:fldCharType="begin"/>
        </w:r>
        <w:r w:rsidR="00A42A5F" w:rsidRPr="00A10A20">
          <w:rPr>
            <w:webHidden/>
          </w:rPr>
          <w:instrText xml:space="preserve"> PAGEREF _Toc58600404 \h </w:instrText>
        </w:r>
        <w:r w:rsidR="00A42A5F" w:rsidRPr="00A10A20">
          <w:rPr>
            <w:webHidden/>
          </w:rPr>
        </w:r>
        <w:r w:rsidR="00A42A5F" w:rsidRPr="00A10A20">
          <w:rPr>
            <w:webHidden/>
          </w:rPr>
          <w:fldChar w:fldCharType="separate"/>
        </w:r>
        <w:r w:rsidR="00A42A5F" w:rsidRPr="00A10A20">
          <w:rPr>
            <w:webHidden/>
          </w:rPr>
          <w:t>16</w:t>
        </w:r>
        <w:r w:rsidR="00A42A5F" w:rsidRPr="00A10A20">
          <w:rPr>
            <w:webHidden/>
          </w:rPr>
          <w:fldChar w:fldCharType="end"/>
        </w:r>
      </w:hyperlink>
    </w:p>
    <w:p w14:paraId="595DEE91" w14:textId="634AA2DB" w:rsidR="00A42A5F" w:rsidRPr="00A10A20" w:rsidRDefault="00D064B6">
      <w:pPr>
        <w:pStyle w:val="Seznamobrzk"/>
        <w:rPr>
          <w:rFonts w:asciiTheme="minorHAnsi" w:eastAsiaTheme="minorEastAsia" w:hAnsiTheme="minorHAnsi" w:cstheme="minorBidi"/>
          <w:sz w:val="22"/>
          <w:szCs w:val="22"/>
        </w:rPr>
      </w:pPr>
      <w:hyperlink w:anchor="_Toc58600405" w:history="1">
        <w:r w:rsidR="00A42A5F" w:rsidRPr="00A10A20">
          <w:rPr>
            <w:rStyle w:val="Hypertextovodkaz"/>
          </w:rPr>
          <w:t>1.8</w:t>
        </w:r>
        <w:r w:rsidR="00A42A5F" w:rsidRPr="00A10A20">
          <w:rPr>
            <w:rFonts w:asciiTheme="minorHAnsi" w:eastAsiaTheme="minorEastAsia" w:hAnsiTheme="minorHAnsi" w:cstheme="minorBidi"/>
            <w:sz w:val="22"/>
            <w:szCs w:val="22"/>
          </w:rPr>
          <w:tab/>
        </w:r>
        <w:r w:rsidR="00A42A5F" w:rsidRPr="00A10A20">
          <w:rPr>
            <w:rStyle w:val="Hypertextovodkaz"/>
          </w:rPr>
          <w:t>Graf odchylky při měření teploty pomocí AM2302[7]</w:t>
        </w:r>
        <w:r w:rsidR="00A42A5F" w:rsidRPr="00A10A20">
          <w:rPr>
            <w:webHidden/>
          </w:rPr>
          <w:tab/>
        </w:r>
        <w:r w:rsidR="00A42A5F" w:rsidRPr="00A10A20">
          <w:rPr>
            <w:webHidden/>
          </w:rPr>
          <w:fldChar w:fldCharType="begin"/>
        </w:r>
        <w:r w:rsidR="00A42A5F" w:rsidRPr="00A10A20">
          <w:rPr>
            <w:webHidden/>
          </w:rPr>
          <w:instrText xml:space="preserve"> PAGEREF _Toc58600405 \h </w:instrText>
        </w:r>
        <w:r w:rsidR="00A42A5F" w:rsidRPr="00A10A20">
          <w:rPr>
            <w:webHidden/>
          </w:rPr>
        </w:r>
        <w:r w:rsidR="00A42A5F" w:rsidRPr="00A10A20">
          <w:rPr>
            <w:webHidden/>
          </w:rPr>
          <w:fldChar w:fldCharType="separate"/>
        </w:r>
        <w:r w:rsidR="00A42A5F" w:rsidRPr="00A10A20">
          <w:rPr>
            <w:webHidden/>
          </w:rPr>
          <w:t>16</w:t>
        </w:r>
        <w:r w:rsidR="00A42A5F" w:rsidRPr="00A10A20">
          <w:rPr>
            <w:webHidden/>
          </w:rPr>
          <w:fldChar w:fldCharType="end"/>
        </w:r>
      </w:hyperlink>
    </w:p>
    <w:p w14:paraId="03960F3D" w14:textId="32284A9F" w:rsidR="00A42A5F" w:rsidRPr="00A10A20" w:rsidRDefault="00D064B6">
      <w:pPr>
        <w:pStyle w:val="Seznamobrzk"/>
        <w:rPr>
          <w:rFonts w:asciiTheme="minorHAnsi" w:eastAsiaTheme="minorEastAsia" w:hAnsiTheme="minorHAnsi" w:cstheme="minorBidi"/>
          <w:sz w:val="22"/>
          <w:szCs w:val="22"/>
        </w:rPr>
      </w:pPr>
      <w:hyperlink w:anchor="_Toc58600406" w:history="1">
        <w:r w:rsidR="00A42A5F" w:rsidRPr="00A10A20">
          <w:rPr>
            <w:rStyle w:val="Hypertextovodkaz"/>
          </w:rPr>
          <w:t>1.9</w:t>
        </w:r>
        <w:r w:rsidR="00A42A5F" w:rsidRPr="00A10A20">
          <w:rPr>
            <w:rFonts w:asciiTheme="minorHAnsi" w:eastAsiaTheme="minorEastAsia" w:hAnsiTheme="minorHAnsi" w:cstheme="minorBidi"/>
            <w:sz w:val="22"/>
            <w:szCs w:val="22"/>
          </w:rPr>
          <w:tab/>
        </w:r>
        <w:r w:rsidR="00A42A5F" w:rsidRPr="00A10A20">
          <w:rPr>
            <w:rStyle w:val="Hypertextovodkaz"/>
          </w:rPr>
          <w:t>Graf odchylky při relativní vlhkosti pomocí AM2302</w:t>
        </w:r>
        <w:r w:rsidR="00A42A5F" w:rsidRPr="00A10A20">
          <w:rPr>
            <w:webHidden/>
          </w:rPr>
          <w:tab/>
        </w:r>
        <w:r w:rsidR="00A42A5F" w:rsidRPr="00A10A20">
          <w:rPr>
            <w:webHidden/>
          </w:rPr>
          <w:fldChar w:fldCharType="begin"/>
        </w:r>
        <w:r w:rsidR="00A42A5F" w:rsidRPr="00A10A20">
          <w:rPr>
            <w:webHidden/>
          </w:rPr>
          <w:instrText xml:space="preserve"> PAGEREF _Toc58600406 \h </w:instrText>
        </w:r>
        <w:r w:rsidR="00A42A5F" w:rsidRPr="00A10A20">
          <w:rPr>
            <w:webHidden/>
          </w:rPr>
        </w:r>
        <w:r w:rsidR="00A42A5F" w:rsidRPr="00A10A20">
          <w:rPr>
            <w:webHidden/>
          </w:rPr>
          <w:fldChar w:fldCharType="separate"/>
        </w:r>
        <w:r w:rsidR="00A42A5F" w:rsidRPr="00A10A20">
          <w:rPr>
            <w:webHidden/>
          </w:rPr>
          <w:t>17</w:t>
        </w:r>
        <w:r w:rsidR="00A42A5F" w:rsidRPr="00A10A20">
          <w:rPr>
            <w:webHidden/>
          </w:rPr>
          <w:fldChar w:fldCharType="end"/>
        </w:r>
      </w:hyperlink>
    </w:p>
    <w:p w14:paraId="2ED3537B" w14:textId="3C77BA80" w:rsidR="00A42A5F" w:rsidRPr="00A10A20" w:rsidRDefault="00D064B6">
      <w:pPr>
        <w:pStyle w:val="Seznamobrzk"/>
        <w:rPr>
          <w:rFonts w:asciiTheme="minorHAnsi" w:eastAsiaTheme="minorEastAsia" w:hAnsiTheme="minorHAnsi" w:cstheme="minorBidi"/>
          <w:sz w:val="22"/>
          <w:szCs w:val="22"/>
        </w:rPr>
      </w:pPr>
      <w:hyperlink w:anchor="_Toc58600407" w:history="1">
        <w:r w:rsidR="00A42A5F" w:rsidRPr="00A10A20">
          <w:rPr>
            <w:rStyle w:val="Hypertextovodkaz"/>
          </w:rPr>
          <w:t>1.10</w:t>
        </w:r>
        <w:r w:rsidR="00A42A5F" w:rsidRPr="00A10A20">
          <w:rPr>
            <w:rFonts w:asciiTheme="minorHAnsi" w:eastAsiaTheme="minorEastAsia" w:hAnsiTheme="minorHAnsi" w:cstheme="minorBidi"/>
            <w:sz w:val="22"/>
            <w:szCs w:val="22"/>
          </w:rPr>
          <w:tab/>
        </w:r>
        <w:r w:rsidR="00A42A5F" w:rsidRPr="00A10A20">
          <w:rPr>
            <w:rStyle w:val="Hypertextovodkaz"/>
          </w:rPr>
          <w:t>Tabulka přehledu termočlánků [8]</w:t>
        </w:r>
        <w:r w:rsidR="00A42A5F" w:rsidRPr="00A10A20">
          <w:rPr>
            <w:webHidden/>
          </w:rPr>
          <w:tab/>
        </w:r>
        <w:r w:rsidR="00A42A5F" w:rsidRPr="00A10A20">
          <w:rPr>
            <w:webHidden/>
          </w:rPr>
          <w:fldChar w:fldCharType="begin"/>
        </w:r>
        <w:r w:rsidR="00A42A5F" w:rsidRPr="00A10A20">
          <w:rPr>
            <w:webHidden/>
          </w:rPr>
          <w:instrText xml:space="preserve"> PAGEREF _Toc58600407 \h </w:instrText>
        </w:r>
        <w:r w:rsidR="00A42A5F" w:rsidRPr="00A10A20">
          <w:rPr>
            <w:webHidden/>
          </w:rPr>
        </w:r>
        <w:r w:rsidR="00A42A5F" w:rsidRPr="00A10A20">
          <w:rPr>
            <w:webHidden/>
          </w:rPr>
          <w:fldChar w:fldCharType="separate"/>
        </w:r>
        <w:r w:rsidR="00A42A5F" w:rsidRPr="00A10A20">
          <w:rPr>
            <w:webHidden/>
          </w:rPr>
          <w:t>17</w:t>
        </w:r>
        <w:r w:rsidR="00A42A5F" w:rsidRPr="00A10A20">
          <w:rPr>
            <w:webHidden/>
          </w:rPr>
          <w:fldChar w:fldCharType="end"/>
        </w:r>
      </w:hyperlink>
    </w:p>
    <w:p w14:paraId="7C36519F" w14:textId="5C03447B" w:rsidR="00A42A5F" w:rsidRPr="00A10A20" w:rsidRDefault="00D064B6">
      <w:pPr>
        <w:pStyle w:val="Seznamobrzk"/>
        <w:rPr>
          <w:rFonts w:asciiTheme="minorHAnsi" w:eastAsiaTheme="minorEastAsia" w:hAnsiTheme="minorHAnsi" w:cstheme="minorBidi"/>
          <w:sz w:val="22"/>
          <w:szCs w:val="22"/>
        </w:rPr>
      </w:pPr>
      <w:hyperlink w:anchor="_Toc58600408" w:history="1">
        <w:r w:rsidR="00A42A5F" w:rsidRPr="00A10A20">
          <w:rPr>
            <w:rStyle w:val="Hypertextovodkaz"/>
          </w:rPr>
          <w:t>2.1</w:t>
        </w:r>
        <w:r w:rsidR="00A42A5F" w:rsidRPr="00A10A20">
          <w:rPr>
            <w:rFonts w:asciiTheme="minorHAnsi" w:eastAsiaTheme="minorEastAsia" w:hAnsiTheme="minorHAnsi" w:cstheme="minorBidi"/>
            <w:sz w:val="22"/>
            <w:szCs w:val="22"/>
          </w:rPr>
          <w:tab/>
        </w:r>
        <w:r w:rsidR="00A42A5F" w:rsidRPr="00A10A20">
          <w:rPr>
            <w:rStyle w:val="Hypertextovodkaz"/>
          </w:rPr>
          <w:t>Ukázka z uživatelského rozhraní ThingSpeak [13]</w:t>
        </w:r>
        <w:r w:rsidR="00A42A5F" w:rsidRPr="00A10A20">
          <w:rPr>
            <w:webHidden/>
          </w:rPr>
          <w:tab/>
        </w:r>
        <w:r w:rsidR="00A42A5F" w:rsidRPr="00A10A20">
          <w:rPr>
            <w:webHidden/>
          </w:rPr>
          <w:fldChar w:fldCharType="begin"/>
        </w:r>
        <w:r w:rsidR="00A42A5F" w:rsidRPr="00A10A20">
          <w:rPr>
            <w:webHidden/>
          </w:rPr>
          <w:instrText xml:space="preserve"> PAGEREF _Toc58600408 \h </w:instrText>
        </w:r>
        <w:r w:rsidR="00A42A5F" w:rsidRPr="00A10A20">
          <w:rPr>
            <w:webHidden/>
          </w:rPr>
        </w:r>
        <w:r w:rsidR="00A42A5F" w:rsidRPr="00A10A20">
          <w:rPr>
            <w:webHidden/>
          </w:rPr>
          <w:fldChar w:fldCharType="separate"/>
        </w:r>
        <w:r w:rsidR="00A42A5F" w:rsidRPr="00A10A20">
          <w:rPr>
            <w:webHidden/>
          </w:rPr>
          <w:t>19</w:t>
        </w:r>
        <w:r w:rsidR="00A42A5F" w:rsidRPr="00A10A20">
          <w:rPr>
            <w:webHidden/>
          </w:rPr>
          <w:fldChar w:fldCharType="end"/>
        </w:r>
      </w:hyperlink>
    </w:p>
    <w:p w14:paraId="4AE64CF4" w14:textId="01E08517" w:rsidR="00A42A5F" w:rsidRPr="00A10A20" w:rsidRDefault="00D064B6">
      <w:pPr>
        <w:pStyle w:val="Seznamobrzk"/>
        <w:rPr>
          <w:rFonts w:asciiTheme="minorHAnsi" w:eastAsiaTheme="minorEastAsia" w:hAnsiTheme="minorHAnsi" w:cstheme="minorBidi"/>
          <w:sz w:val="22"/>
          <w:szCs w:val="22"/>
        </w:rPr>
      </w:pPr>
      <w:hyperlink w:anchor="_Toc58600409" w:history="1">
        <w:r w:rsidR="00A42A5F" w:rsidRPr="00A10A20">
          <w:rPr>
            <w:rStyle w:val="Hypertextovodkaz"/>
          </w:rPr>
          <w:t>2.2</w:t>
        </w:r>
        <w:r w:rsidR="00A42A5F" w:rsidRPr="00A10A20">
          <w:rPr>
            <w:rFonts w:asciiTheme="minorHAnsi" w:eastAsiaTheme="minorEastAsia" w:hAnsiTheme="minorHAnsi" w:cstheme="minorBidi"/>
            <w:sz w:val="22"/>
            <w:szCs w:val="22"/>
          </w:rPr>
          <w:tab/>
        </w:r>
        <w:r w:rsidR="00A42A5F" w:rsidRPr="00A10A20">
          <w:rPr>
            <w:rStyle w:val="Hypertextovodkaz"/>
          </w:rPr>
          <w:t>Mapa čidel vyexportovaná 6.12.2020 v 17:15 [10]</w:t>
        </w:r>
        <w:r w:rsidR="00A42A5F" w:rsidRPr="00A10A20">
          <w:rPr>
            <w:webHidden/>
          </w:rPr>
          <w:tab/>
        </w:r>
        <w:r w:rsidR="00A42A5F" w:rsidRPr="00A10A20">
          <w:rPr>
            <w:webHidden/>
          </w:rPr>
          <w:fldChar w:fldCharType="begin"/>
        </w:r>
        <w:r w:rsidR="00A42A5F" w:rsidRPr="00A10A20">
          <w:rPr>
            <w:webHidden/>
          </w:rPr>
          <w:instrText xml:space="preserve"> PAGEREF _Toc58600409 \h </w:instrText>
        </w:r>
        <w:r w:rsidR="00A42A5F" w:rsidRPr="00A10A20">
          <w:rPr>
            <w:webHidden/>
          </w:rPr>
        </w:r>
        <w:r w:rsidR="00A42A5F" w:rsidRPr="00A10A20">
          <w:rPr>
            <w:webHidden/>
          </w:rPr>
          <w:fldChar w:fldCharType="separate"/>
        </w:r>
        <w:r w:rsidR="00A42A5F" w:rsidRPr="00A10A20">
          <w:rPr>
            <w:webHidden/>
          </w:rPr>
          <w:t>20</w:t>
        </w:r>
        <w:r w:rsidR="00A42A5F" w:rsidRPr="00A10A20">
          <w:rPr>
            <w:webHidden/>
          </w:rPr>
          <w:fldChar w:fldCharType="end"/>
        </w:r>
      </w:hyperlink>
    </w:p>
    <w:p w14:paraId="002300CA" w14:textId="4E408130" w:rsidR="00A42A5F" w:rsidRPr="00A10A20" w:rsidRDefault="00D064B6">
      <w:pPr>
        <w:pStyle w:val="Seznamobrzk"/>
        <w:rPr>
          <w:rFonts w:asciiTheme="minorHAnsi" w:eastAsiaTheme="minorEastAsia" w:hAnsiTheme="minorHAnsi" w:cstheme="minorBidi"/>
          <w:sz w:val="22"/>
          <w:szCs w:val="22"/>
        </w:rPr>
      </w:pPr>
      <w:hyperlink w:anchor="_Toc58600410" w:history="1">
        <w:r w:rsidR="00A42A5F" w:rsidRPr="00A10A20">
          <w:rPr>
            <w:rStyle w:val="Hypertextovodkaz"/>
          </w:rPr>
          <w:t>3.1</w:t>
        </w:r>
        <w:r w:rsidR="00A42A5F" w:rsidRPr="00A10A20">
          <w:rPr>
            <w:rFonts w:asciiTheme="minorHAnsi" w:eastAsiaTheme="minorEastAsia" w:hAnsiTheme="minorHAnsi" w:cstheme="minorBidi"/>
            <w:sz w:val="22"/>
            <w:szCs w:val="22"/>
          </w:rPr>
          <w:tab/>
        </w:r>
        <w:r w:rsidR="00A42A5F" w:rsidRPr="00A10A20">
          <w:rPr>
            <w:rStyle w:val="Hypertextovodkaz"/>
          </w:rPr>
          <w:t>Schéma zapojení obvodu relé.</w:t>
        </w:r>
        <w:r w:rsidR="00A42A5F" w:rsidRPr="00A10A20">
          <w:rPr>
            <w:webHidden/>
          </w:rPr>
          <w:tab/>
        </w:r>
        <w:r w:rsidR="00A42A5F" w:rsidRPr="00A10A20">
          <w:rPr>
            <w:webHidden/>
          </w:rPr>
          <w:fldChar w:fldCharType="begin"/>
        </w:r>
        <w:r w:rsidR="00A42A5F" w:rsidRPr="00A10A20">
          <w:rPr>
            <w:webHidden/>
          </w:rPr>
          <w:instrText xml:space="preserve"> PAGEREF _Toc58600410 \h </w:instrText>
        </w:r>
        <w:r w:rsidR="00A42A5F" w:rsidRPr="00A10A20">
          <w:rPr>
            <w:webHidden/>
          </w:rPr>
        </w:r>
        <w:r w:rsidR="00A42A5F" w:rsidRPr="00A10A20">
          <w:rPr>
            <w:webHidden/>
          </w:rPr>
          <w:fldChar w:fldCharType="separate"/>
        </w:r>
        <w:r w:rsidR="00A42A5F" w:rsidRPr="00A10A20">
          <w:rPr>
            <w:webHidden/>
          </w:rPr>
          <w:t>22</w:t>
        </w:r>
        <w:r w:rsidR="00A42A5F" w:rsidRPr="00A10A20">
          <w:rPr>
            <w:webHidden/>
          </w:rPr>
          <w:fldChar w:fldCharType="end"/>
        </w:r>
      </w:hyperlink>
    </w:p>
    <w:p w14:paraId="59E1F82F" w14:textId="3A7C169C" w:rsidR="00A42A5F" w:rsidRPr="00A10A20" w:rsidRDefault="00D064B6">
      <w:pPr>
        <w:pStyle w:val="Seznamobrzk"/>
        <w:rPr>
          <w:rFonts w:asciiTheme="minorHAnsi" w:eastAsiaTheme="minorEastAsia" w:hAnsiTheme="minorHAnsi" w:cstheme="minorBidi"/>
          <w:sz w:val="22"/>
          <w:szCs w:val="22"/>
        </w:rPr>
      </w:pPr>
      <w:hyperlink w:anchor="_Toc58600411" w:history="1">
        <w:r w:rsidR="00A42A5F" w:rsidRPr="00A10A20">
          <w:rPr>
            <w:rStyle w:val="Hypertextovodkaz"/>
          </w:rPr>
          <w:t>3.2</w:t>
        </w:r>
        <w:r w:rsidR="00A42A5F" w:rsidRPr="00A10A20">
          <w:rPr>
            <w:rFonts w:asciiTheme="minorHAnsi" w:eastAsiaTheme="minorEastAsia" w:hAnsiTheme="minorHAnsi" w:cstheme="minorBidi"/>
            <w:sz w:val="22"/>
            <w:szCs w:val="22"/>
          </w:rPr>
          <w:tab/>
        </w:r>
        <w:r w:rsidR="00A42A5F" w:rsidRPr="00A10A20">
          <w:rPr>
            <w:rStyle w:val="Hypertextovodkaz"/>
          </w:rPr>
          <w:t>Schéma zapojení USB převodníku na UART.</w:t>
        </w:r>
        <w:r w:rsidR="00A42A5F" w:rsidRPr="00A10A20">
          <w:rPr>
            <w:webHidden/>
          </w:rPr>
          <w:tab/>
        </w:r>
        <w:r w:rsidR="00A42A5F" w:rsidRPr="00A10A20">
          <w:rPr>
            <w:webHidden/>
          </w:rPr>
          <w:fldChar w:fldCharType="begin"/>
        </w:r>
        <w:r w:rsidR="00A42A5F" w:rsidRPr="00A10A20">
          <w:rPr>
            <w:webHidden/>
          </w:rPr>
          <w:instrText xml:space="preserve"> PAGEREF _Toc58600411 \h </w:instrText>
        </w:r>
        <w:r w:rsidR="00A42A5F" w:rsidRPr="00A10A20">
          <w:rPr>
            <w:webHidden/>
          </w:rPr>
        </w:r>
        <w:r w:rsidR="00A42A5F" w:rsidRPr="00A10A20">
          <w:rPr>
            <w:webHidden/>
          </w:rPr>
          <w:fldChar w:fldCharType="separate"/>
        </w:r>
        <w:r w:rsidR="00A42A5F" w:rsidRPr="00A10A20">
          <w:rPr>
            <w:webHidden/>
          </w:rPr>
          <w:t>24</w:t>
        </w:r>
        <w:r w:rsidR="00A42A5F" w:rsidRPr="00A10A20">
          <w:rPr>
            <w:webHidden/>
          </w:rPr>
          <w:fldChar w:fldCharType="end"/>
        </w:r>
      </w:hyperlink>
    </w:p>
    <w:p w14:paraId="4CFB02C2" w14:textId="4B42D7BC" w:rsidR="00A42A5F" w:rsidRPr="00A10A20" w:rsidRDefault="00D064B6">
      <w:pPr>
        <w:pStyle w:val="Seznamobrzk"/>
        <w:rPr>
          <w:rFonts w:asciiTheme="minorHAnsi" w:eastAsiaTheme="minorEastAsia" w:hAnsiTheme="minorHAnsi" w:cstheme="minorBidi"/>
          <w:sz w:val="22"/>
          <w:szCs w:val="22"/>
        </w:rPr>
      </w:pPr>
      <w:hyperlink w:anchor="_Toc58600412" w:history="1">
        <w:r w:rsidR="00A42A5F" w:rsidRPr="00A10A20">
          <w:rPr>
            <w:rStyle w:val="Hypertextovodkaz"/>
          </w:rPr>
          <w:t>3.3</w:t>
        </w:r>
        <w:r w:rsidR="00A42A5F" w:rsidRPr="00A10A20">
          <w:rPr>
            <w:rFonts w:asciiTheme="minorHAnsi" w:eastAsiaTheme="minorEastAsia" w:hAnsiTheme="minorHAnsi" w:cstheme="minorBidi"/>
            <w:sz w:val="22"/>
            <w:szCs w:val="22"/>
          </w:rPr>
          <w:tab/>
        </w:r>
        <w:r w:rsidR="00A42A5F" w:rsidRPr="00A10A20">
          <w:rPr>
            <w:rStyle w:val="Hypertextovodkaz"/>
          </w:rPr>
          <w:t>Schéma desky mikrokontroleru ESP [18]</w:t>
        </w:r>
        <w:r w:rsidR="00A42A5F" w:rsidRPr="00A10A20">
          <w:rPr>
            <w:webHidden/>
          </w:rPr>
          <w:tab/>
        </w:r>
        <w:r w:rsidR="00A42A5F" w:rsidRPr="00A10A20">
          <w:rPr>
            <w:webHidden/>
          </w:rPr>
          <w:fldChar w:fldCharType="begin"/>
        </w:r>
        <w:r w:rsidR="00A42A5F" w:rsidRPr="00A10A20">
          <w:rPr>
            <w:webHidden/>
          </w:rPr>
          <w:instrText xml:space="preserve"> PAGEREF _Toc58600412 \h </w:instrText>
        </w:r>
        <w:r w:rsidR="00A42A5F" w:rsidRPr="00A10A20">
          <w:rPr>
            <w:webHidden/>
          </w:rPr>
        </w:r>
        <w:r w:rsidR="00A42A5F" w:rsidRPr="00A10A20">
          <w:rPr>
            <w:webHidden/>
          </w:rPr>
          <w:fldChar w:fldCharType="separate"/>
        </w:r>
        <w:r w:rsidR="00A42A5F" w:rsidRPr="00A10A20">
          <w:rPr>
            <w:webHidden/>
          </w:rPr>
          <w:t>25</w:t>
        </w:r>
        <w:r w:rsidR="00A42A5F" w:rsidRPr="00A10A20">
          <w:rPr>
            <w:webHidden/>
          </w:rPr>
          <w:fldChar w:fldCharType="end"/>
        </w:r>
      </w:hyperlink>
    </w:p>
    <w:p w14:paraId="54A5B2FA" w14:textId="67BCFCC6" w:rsidR="00A42A5F" w:rsidRPr="00A10A20" w:rsidRDefault="00D064B6">
      <w:pPr>
        <w:pStyle w:val="Seznamobrzk"/>
        <w:rPr>
          <w:rFonts w:asciiTheme="minorHAnsi" w:eastAsiaTheme="minorEastAsia" w:hAnsiTheme="minorHAnsi" w:cstheme="minorBidi"/>
          <w:sz w:val="22"/>
          <w:szCs w:val="22"/>
        </w:rPr>
      </w:pPr>
      <w:hyperlink w:anchor="_Toc58600413" w:history="1">
        <w:r w:rsidR="00A42A5F" w:rsidRPr="00A10A20">
          <w:rPr>
            <w:rStyle w:val="Hypertextovodkaz"/>
          </w:rPr>
          <w:t>3.4</w:t>
        </w:r>
        <w:r w:rsidR="00A42A5F" w:rsidRPr="00A10A20">
          <w:rPr>
            <w:rFonts w:asciiTheme="minorHAnsi" w:eastAsiaTheme="minorEastAsia" w:hAnsiTheme="minorHAnsi" w:cstheme="minorBidi"/>
            <w:sz w:val="22"/>
            <w:szCs w:val="22"/>
          </w:rPr>
          <w:tab/>
        </w:r>
        <w:r w:rsidR="00A42A5F" w:rsidRPr="00A10A20">
          <w:rPr>
            <w:rStyle w:val="Hypertextovodkaz"/>
          </w:rPr>
          <w:t>3D model navržené desky, export KiCad.</w:t>
        </w:r>
        <w:r w:rsidR="00A42A5F" w:rsidRPr="00A10A20">
          <w:rPr>
            <w:webHidden/>
          </w:rPr>
          <w:tab/>
        </w:r>
        <w:r w:rsidR="00A42A5F" w:rsidRPr="00A10A20">
          <w:rPr>
            <w:webHidden/>
          </w:rPr>
          <w:fldChar w:fldCharType="begin"/>
        </w:r>
        <w:r w:rsidR="00A42A5F" w:rsidRPr="00A10A20">
          <w:rPr>
            <w:webHidden/>
          </w:rPr>
          <w:instrText xml:space="preserve"> PAGEREF _Toc58600413 \h </w:instrText>
        </w:r>
        <w:r w:rsidR="00A42A5F" w:rsidRPr="00A10A20">
          <w:rPr>
            <w:webHidden/>
          </w:rPr>
        </w:r>
        <w:r w:rsidR="00A42A5F" w:rsidRPr="00A10A20">
          <w:rPr>
            <w:webHidden/>
          </w:rPr>
          <w:fldChar w:fldCharType="separate"/>
        </w:r>
        <w:r w:rsidR="00A42A5F" w:rsidRPr="00A10A20">
          <w:rPr>
            <w:webHidden/>
          </w:rPr>
          <w:t>26</w:t>
        </w:r>
        <w:r w:rsidR="00A42A5F" w:rsidRPr="00A10A20">
          <w:rPr>
            <w:webHidden/>
          </w:rPr>
          <w:fldChar w:fldCharType="end"/>
        </w:r>
      </w:hyperlink>
    </w:p>
    <w:p w14:paraId="73D00D3D" w14:textId="4B37F127" w:rsidR="00A42A5F" w:rsidRPr="00A10A20" w:rsidRDefault="00D064B6">
      <w:pPr>
        <w:pStyle w:val="Seznamobrzk"/>
        <w:rPr>
          <w:rFonts w:asciiTheme="minorHAnsi" w:eastAsiaTheme="minorEastAsia" w:hAnsiTheme="minorHAnsi" w:cstheme="minorBidi"/>
          <w:sz w:val="22"/>
          <w:szCs w:val="22"/>
        </w:rPr>
      </w:pPr>
      <w:hyperlink w:anchor="_Toc58600414" w:history="1">
        <w:r w:rsidR="00A42A5F" w:rsidRPr="00A10A20">
          <w:rPr>
            <w:rStyle w:val="Hypertextovodkaz"/>
          </w:rPr>
          <w:t>3.5</w:t>
        </w:r>
        <w:r w:rsidR="00A42A5F" w:rsidRPr="00A10A20">
          <w:rPr>
            <w:rFonts w:asciiTheme="minorHAnsi" w:eastAsiaTheme="minorEastAsia" w:hAnsiTheme="minorHAnsi" w:cstheme="minorBidi"/>
            <w:sz w:val="22"/>
            <w:szCs w:val="22"/>
          </w:rPr>
          <w:tab/>
        </w:r>
        <w:r w:rsidR="00A42A5F" w:rsidRPr="00A10A20">
          <w:rPr>
            <w:rStyle w:val="Hypertextovodkaz"/>
          </w:rPr>
          <w:t>Vyrobená deska - přední strana</w:t>
        </w:r>
        <w:r w:rsidR="00A42A5F" w:rsidRPr="00A10A20">
          <w:rPr>
            <w:webHidden/>
          </w:rPr>
          <w:tab/>
        </w:r>
        <w:r w:rsidR="00A42A5F" w:rsidRPr="00A10A20">
          <w:rPr>
            <w:webHidden/>
          </w:rPr>
          <w:fldChar w:fldCharType="begin"/>
        </w:r>
        <w:r w:rsidR="00A42A5F" w:rsidRPr="00A10A20">
          <w:rPr>
            <w:webHidden/>
          </w:rPr>
          <w:instrText xml:space="preserve"> PAGEREF _Toc58600414 \h </w:instrText>
        </w:r>
        <w:r w:rsidR="00A42A5F" w:rsidRPr="00A10A20">
          <w:rPr>
            <w:webHidden/>
          </w:rPr>
        </w:r>
        <w:r w:rsidR="00A42A5F" w:rsidRPr="00A10A20">
          <w:rPr>
            <w:webHidden/>
          </w:rPr>
          <w:fldChar w:fldCharType="separate"/>
        </w:r>
        <w:r w:rsidR="00A42A5F" w:rsidRPr="00A10A20">
          <w:rPr>
            <w:webHidden/>
          </w:rPr>
          <w:t>27</w:t>
        </w:r>
        <w:r w:rsidR="00A42A5F" w:rsidRPr="00A10A20">
          <w:rPr>
            <w:webHidden/>
          </w:rPr>
          <w:fldChar w:fldCharType="end"/>
        </w:r>
      </w:hyperlink>
    </w:p>
    <w:p w14:paraId="0F98D6FF" w14:textId="65503C8A" w:rsidR="00A42A5F" w:rsidRPr="00A10A20" w:rsidRDefault="00D064B6">
      <w:pPr>
        <w:pStyle w:val="Seznamobrzk"/>
        <w:rPr>
          <w:rFonts w:asciiTheme="minorHAnsi" w:eastAsiaTheme="minorEastAsia" w:hAnsiTheme="minorHAnsi" w:cstheme="minorBidi"/>
          <w:sz w:val="22"/>
          <w:szCs w:val="22"/>
        </w:rPr>
      </w:pPr>
      <w:hyperlink w:anchor="_Toc58600415" w:history="1">
        <w:r w:rsidR="00A42A5F" w:rsidRPr="00A10A20">
          <w:rPr>
            <w:rStyle w:val="Hypertextovodkaz"/>
          </w:rPr>
          <w:t>3.6</w:t>
        </w:r>
        <w:r w:rsidR="00A42A5F" w:rsidRPr="00A10A20">
          <w:rPr>
            <w:rFonts w:asciiTheme="minorHAnsi" w:eastAsiaTheme="minorEastAsia" w:hAnsiTheme="minorHAnsi" w:cstheme="minorBidi"/>
            <w:sz w:val="22"/>
            <w:szCs w:val="22"/>
          </w:rPr>
          <w:tab/>
        </w:r>
        <w:r w:rsidR="00A42A5F" w:rsidRPr="00A10A20">
          <w:rPr>
            <w:rStyle w:val="Hypertextovodkaz"/>
          </w:rPr>
          <w:t>Vyrobená deska - zadní strana</w:t>
        </w:r>
        <w:r w:rsidR="00A42A5F" w:rsidRPr="00A10A20">
          <w:rPr>
            <w:webHidden/>
          </w:rPr>
          <w:tab/>
        </w:r>
        <w:r w:rsidR="00A42A5F" w:rsidRPr="00A10A20">
          <w:rPr>
            <w:webHidden/>
          </w:rPr>
          <w:fldChar w:fldCharType="begin"/>
        </w:r>
        <w:r w:rsidR="00A42A5F" w:rsidRPr="00A10A20">
          <w:rPr>
            <w:webHidden/>
          </w:rPr>
          <w:instrText xml:space="preserve"> PAGEREF _Toc58600415 \h </w:instrText>
        </w:r>
        <w:r w:rsidR="00A42A5F" w:rsidRPr="00A10A20">
          <w:rPr>
            <w:webHidden/>
          </w:rPr>
        </w:r>
        <w:r w:rsidR="00A42A5F" w:rsidRPr="00A10A20">
          <w:rPr>
            <w:webHidden/>
          </w:rPr>
          <w:fldChar w:fldCharType="separate"/>
        </w:r>
        <w:r w:rsidR="00A42A5F" w:rsidRPr="00A10A20">
          <w:rPr>
            <w:webHidden/>
          </w:rPr>
          <w:t>28</w:t>
        </w:r>
        <w:r w:rsidR="00A42A5F" w:rsidRPr="00A10A20">
          <w:rPr>
            <w:webHidden/>
          </w:rPr>
          <w:fldChar w:fldCharType="end"/>
        </w:r>
      </w:hyperlink>
    </w:p>
    <w:p w14:paraId="264B8C6D" w14:textId="757CB599" w:rsidR="00401828" w:rsidRPr="00A10A20" w:rsidRDefault="00253EC5" w:rsidP="00F96216">
      <w:pPr>
        <w:pStyle w:val="Odstavec"/>
      </w:pPr>
      <w:r w:rsidRPr="00A10A20">
        <w:fldChar w:fldCharType="end"/>
      </w:r>
    </w:p>
    <w:p w14:paraId="7F12ED5E" w14:textId="77777777" w:rsidR="00FE39C5" w:rsidRPr="00A10A20" w:rsidRDefault="00FE39C5">
      <w:pPr>
        <w:spacing w:line="240" w:lineRule="auto"/>
        <w:ind w:left="0"/>
        <w:rPr>
          <w:b/>
          <w:sz w:val="40"/>
          <w:szCs w:val="40"/>
        </w:rPr>
      </w:pPr>
      <w:r w:rsidRPr="00A10A20">
        <w:br w:type="page"/>
      </w:r>
    </w:p>
    <w:p w14:paraId="14291BA6" w14:textId="77777777" w:rsidR="00401828" w:rsidRPr="00A10A20" w:rsidRDefault="00401828" w:rsidP="00087314">
      <w:pPr>
        <w:pStyle w:val="Nadpis1-neslovan"/>
        <w:rPr>
          <w:lang w:val="cs-CZ"/>
        </w:rPr>
      </w:pPr>
      <w:bookmarkStart w:id="3" w:name="_Toc72615201"/>
      <w:r w:rsidRPr="00A10A20">
        <w:rPr>
          <w:lang w:val="cs-CZ"/>
        </w:rPr>
        <w:lastRenderedPageBreak/>
        <w:t>Seznam tabulek</w:t>
      </w:r>
      <w:bookmarkEnd w:id="3"/>
    </w:p>
    <w:p w14:paraId="2267313A" w14:textId="7EDA506D" w:rsidR="00A42A5F" w:rsidRPr="00A10A20"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\c "Tabulka" </w:instrText>
      </w:r>
      <w:r w:rsidRPr="00A10A20">
        <w:fldChar w:fldCharType="separate"/>
      </w:r>
      <w:r w:rsidR="00A42A5F" w:rsidRPr="00A10A20">
        <w:t>2.1</w:t>
      </w:r>
      <w:r w:rsidR="00A42A5F" w:rsidRPr="00A10A20">
        <w:rPr>
          <w:rFonts w:asciiTheme="minorHAnsi" w:eastAsiaTheme="minorEastAsia" w:hAnsiTheme="minorHAnsi" w:cstheme="minorBidi"/>
          <w:sz w:val="22"/>
          <w:szCs w:val="22"/>
        </w:rPr>
        <w:tab/>
      </w:r>
      <w:r w:rsidR="00A42A5F" w:rsidRPr="00A10A20">
        <w:t>Tabulka nejpoužívanějších IoT cloudu</w:t>
      </w:r>
      <w:r w:rsidR="00A42A5F" w:rsidRPr="00A10A20">
        <w:tab/>
      </w:r>
      <w:r w:rsidR="00A42A5F" w:rsidRPr="00A10A20">
        <w:fldChar w:fldCharType="begin"/>
      </w:r>
      <w:r w:rsidR="00A42A5F" w:rsidRPr="00A10A20">
        <w:instrText xml:space="preserve"> PAGEREF _Toc58600442 \h </w:instrText>
      </w:r>
      <w:r w:rsidR="00A42A5F" w:rsidRPr="00A10A20">
        <w:fldChar w:fldCharType="separate"/>
      </w:r>
      <w:r w:rsidR="00A42A5F" w:rsidRPr="00A10A20">
        <w:t>18</w:t>
      </w:r>
      <w:r w:rsidR="00A42A5F" w:rsidRPr="00A10A20">
        <w:fldChar w:fldCharType="end"/>
      </w:r>
    </w:p>
    <w:p w14:paraId="5DEF634B" w14:textId="6BD838A9" w:rsidR="00B143C3" w:rsidRPr="00A10A20" w:rsidRDefault="00253EC5" w:rsidP="00F07F6A">
      <w:pPr>
        <w:pStyle w:val="Odstavec"/>
        <w:ind w:firstLine="0"/>
      </w:pPr>
      <w:r w:rsidRPr="00A10A20">
        <w:fldChar w:fldCharType="end"/>
      </w:r>
    </w:p>
    <w:p w14:paraId="6E6026EE" w14:textId="77777777" w:rsidR="00FE39C5" w:rsidRPr="00A10A20" w:rsidRDefault="00FE39C5">
      <w:pPr>
        <w:spacing w:line="240" w:lineRule="auto"/>
        <w:ind w:left="0"/>
        <w:rPr>
          <w:b/>
          <w:sz w:val="40"/>
          <w:szCs w:val="40"/>
        </w:rPr>
      </w:pPr>
      <w:r w:rsidRPr="00A10A20">
        <w:br w:type="page"/>
      </w:r>
    </w:p>
    <w:p w14:paraId="79C25F69" w14:textId="388B9C39" w:rsidR="005009B0" w:rsidRPr="00A10A20" w:rsidRDefault="007B0621" w:rsidP="0041674D">
      <w:pPr>
        <w:pStyle w:val="Nadpis1-neslovan"/>
        <w:rPr>
          <w:lang w:val="cs-CZ"/>
        </w:rPr>
      </w:pPr>
      <w:bookmarkStart w:id="4" w:name="_Toc56549754"/>
      <w:bookmarkStart w:id="5" w:name="_Ref56592225"/>
      <w:bookmarkStart w:id="6" w:name="_Toc72615202"/>
      <w:bookmarkEnd w:id="0"/>
      <w:bookmarkEnd w:id="1"/>
      <w:r w:rsidRPr="00A10A20">
        <w:rPr>
          <w:lang w:val="cs-CZ"/>
        </w:rPr>
        <w:lastRenderedPageBreak/>
        <w:t>Úvod</w:t>
      </w:r>
      <w:bookmarkEnd w:id="4"/>
      <w:bookmarkEnd w:id="5"/>
      <w:bookmarkEnd w:id="6"/>
    </w:p>
    <w:p w14:paraId="5EF51950" w14:textId="1059ED71" w:rsidR="00E425FD" w:rsidRPr="00A10A20" w:rsidRDefault="00AD6C72" w:rsidP="004E724C">
      <w:pPr>
        <w:pStyle w:val="Prvnodstavec"/>
      </w:pPr>
      <w:r w:rsidRPr="00A10A20">
        <w:t>Zadáním semestrální práce je vývoj a výroba elektrického regulátoru teploty s určitými parametry, jako j</w:t>
      </w:r>
      <w:r w:rsidR="006F4238" w:rsidRPr="00A10A20">
        <w:t>sou</w:t>
      </w:r>
      <w:r w:rsidRPr="00A10A20">
        <w:t xml:space="preserve"> například možnost připojení zařízení do internetové sítě nebo schopnost spínat sí</w:t>
      </w:r>
      <w:r w:rsidR="000708EC" w:rsidRPr="00A10A20">
        <w:t>ť</w:t>
      </w:r>
      <w:r w:rsidRPr="00A10A20">
        <w:t>ové napětí 230</w:t>
      </w:r>
      <w:r w:rsidR="00F14858" w:rsidRPr="00A10A20">
        <w:t xml:space="preserve"> </w:t>
      </w:r>
      <w:r w:rsidRPr="00A10A20">
        <w:t>V s proudem 16</w:t>
      </w:r>
      <w:r w:rsidR="00F14858" w:rsidRPr="00A10A20">
        <w:t xml:space="preserve"> </w:t>
      </w:r>
      <w:r w:rsidRPr="00A10A20">
        <w:t xml:space="preserve">A. </w:t>
      </w:r>
      <w:r w:rsidR="00F14858" w:rsidRPr="00A10A20">
        <w:t xml:space="preserve">Pod regulátorem teploty si každý může představit něco jiného. </w:t>
      </w:r>
      <w:r w:rsidR="000708EC" w:rsidRPr="00A10A20">
        <w:t>Z</w:t>
      </w:r>
      <w:r w:rsidR="00F14858" w:rsidRPr="00A10A20">
        <w:t>ařízení</w:t>
      </w:r>
      <w:r w:rsidR="000708EC" w:rsidRPr="00A10A20">
        <w:t xml:space="preserve"> vyvíjené v této práci</w:t>
      </w:r>
      <w:r w:rsidR="00F14858" w:rsidRPr="00A10A20">
        <w:t xml:space="preserve"> </w:t>
      </w:r>
      <w:r w:rsidR="006F4238" w:rsidRPr="00A10A20">
        <w:t>se často označuje</w:t>
      </w:r>
      <w:r w:rsidR="00F14858" w:rsidRPr="00A10A20">
        <w:t xml:space="preserve"> jako elektronický termostat, </w:t>
      </w:r>
      <w:r w:rsidR="006F4238" w:rsidRPr="00A10A20">
        <w:t>jedná se o</w:t>
      </w:r>
      <w:r w:rsidR="00F14858" w:rsidRPr="00A10A20">
        <w:t xml:space="preserve"> zařízení, které je schopné spínat topení a docílit tak požadované/nastavené teploty na termostatu. Regulátorem teploty tedy rozumíme zařízení, které obsahuje jak část termostatu, tak samotného topného tělesa. Tato práce se zabývá pouze návrhem části termostatu, jako topné zařízení se zde uvažuje libovolné elektrické </w:t>
      </w:r>
      <w:r w:rsidR="004441AC" w:rsidRPr="00A10A20">
        <w:t>topné zařízení, které lze připojit do zásuvky a je schopno vytápět nějaký prostor v okolí našeho termostatu.</w:t>
      </w:r>
    </w:p>
    <w:p w14:paraId="154CCE24" w14:textId="338B20D2" w:rsidR="004441AC" w:rsidRPr="00A10A20" w:rsidRDefault="004441AC" w:rsidP="004441AC">
      <w:pPr>
        <w:pStyle w:val="Odstavec"/>
      </w:pPr>
      <w:r w:rsidRPr="00A10A20">
        <w:t xml:space="preserve">Nedílnou částí této práce je také </w:t>
      </w:r>
      <w:r w:rsidR="001C2FDB" w:rsidRPr="00A10A20">
        <w:t>analýza</w:t>
      </w:r>
      <w:r w:rsidRPr="00A10A20">
        <w:t xml:space="preserve"> potřebné teorie ohledně měření teploty, způsobu měření a rozbor typů jednotlivých čide</w:t>
      </w:r>
      <w:r w:rsidR="000708EC" w:rsidRPr="00A10A20">
        <w:t>l</w:t>
      </w:r>
      <w:r w:rsidRPr="00A10A20">
        <w:t>, které se používají v elektrotechnice pro měření teploty.</w:t>
      </w:r>
      <w:r w:rsidR="00BC063B" w:rsidRPr="00A10A20">
        <w:t xml:space="preserve"> Problematika </w:t>
      </w:r>
      <w:r w:rsidR="006F4238" w:rsidRPr="00A10A20">
        <w:t>klade důraz na</w:t>
      </w:r>
      <w:r w:rsidR="00BC063B" w:rsidRPr="00A10A20">
        <w:t xml:space="preserve"> využitelnost pro vyvíjené zařízení tak</w:t>
      </w:r>
      <w:r w:rsidR="001C2FDB" w:rsidRPr="00A10A20">
        <w:t>,</w:t>
      </w:r>
      <w:r w:rsidR="00BC063B" w:rsidRPr="00A10A20">
        <w:t xml:space="preserve"> aby bylo schopno měřit teplotu v intervalu -20 až 50 °C.</w:t>
      </w:r>
    </w:p>
    <w:p w14:paraId="7F010622" w14:textId="04845254" w:rsidR="00BC063B" w:rsidRPr="00A10A20" w:rsidRDefault="00BC063B" w:rsidP="004441AC">
      <w:pPr>
        <w:pStyle w:val="Odstavec"/>
      </w:pPr>
      <w:r w:rsidRPr="00A10A20">
        <w:t>D</w:t>
      </w:r>
      <w:r w:rsidR="001C2FDB" w:rsidRPr="00A10A20">
        <w:t>a</w:t>
      </w:r>
      <w:r w:rsidRPr="00A10A20">
        <w:t xml:space="preserve">lším tématem, kterým se práce zabývá je problematika </w:t>
      </w:r>
      <w:proofErr w:type="spellStart"/>
      <w:r w:rsidRPr="00A10A20">
        <w:t>IoT</w:t>
      </w:r>
      <w:proofErr w:type="spellEnd"/>
      <w:r w:rsidRPr="00A10A20">
        <w:t xml:space="preserve"> cloudu jakožto možného uložiště dat</w:t>
      </w:r>
      <w:r w:rsidR="00C04A1C" w:rsidRPr="00A10A20">
        <w:t xml:space="preserve"> získaných z termostatu</w:t>
      </w:r>
      <w:r w:rsidRPr="00A10A20">
        <w:t xml:space="preserve">. Výběr vhodného cloudu </w:t>
      </w:r>
      <w:r w:rsidR="004B572F" w:rsidRPr="00A10A20">
        <w:t>se nesmí</w:t>
      </w:r>
      <w:r w:rsidR="00C04A1C" w:rsidRPr="00A10A20">
        <w:t xml:space="preserve"> podcenit</w:t>
      </w:r>
      <w:r w:rsidRPr="00A10A20">
        <w:t>, protože v</w:t>
      </w:r>
      <w:r w:rsidR="00C04A1C" w:rsidRPr="00A10A20">
        <w:t> této době</w:t>
      </w:r>
      <w:r w:rsidRPr="00A10A20">
        <w:t xml:space="preserve"> existuje mnoho služeb, které by se dal</w:t>
      </w:r>
      <w:r w:rsidR="00C04A1C" w:rsidRPr="00A10A20">
        <w:t>y</w:t>
      </w:r>
      <w:r w:rsidRPr="00A10A20">
        <w:t xml:space="preserve"> k tomu účelu použít. </w:t>
      </w:r>
      <w:r w:rsidR="00C04A1C" w:rsidRPr="00A10A20">
        <w:t>K</w:t>
      </w:r>
      <w:r w:rsidRPr="00A10A20">
        <w:t>ažd</w:t>
      </w:r>
      <w:r w:rsidR="00C04A1C" w:rsidRPr="00A10A20">
        <w:t>é</w:t>
      </w:r>
      <w:r w:rsidR="00EE4078" w:rsidRPr="00A10A20">
        <w:t>,</w:t>
      </w:r>
      <w:r w:rsidRPr="00A10A20">
        <w:t xml:space="preserve"> </w:t>
      </w:r>
      <w:r w:rsidR="00C04A1C" w:rsidRPr="00A10A20">
        <w:t>pro projekt použitelné</w:t>
      </w:r>
      <w:r w:rsidRPr="00A10A20">
        <w:t xml:space="preserve"> </w:t>
      </w:r>
      <w:r w:rsidR="00C04A1C" w:rsidRPr="00A10A20">
        <w:t>uložiště</w:t>
      </w:r>
      <w:r w:rsidR="00EE4078" w:rsidRPr="00A10A20">
        <w:t>,</w:t>
      </w:r>
      <w:r w:rsidRPr="00A10A20">
        <w:t xml:space="preserve"> </w:t>
      </w:r>
      <w:r w:rsidR="00D8715D" w:rsidRPr="00A10A20">
        <w:t>má</w:t>
      </w:r>
      <w:r w:rsidRPr="00A10A20">
        <w:t xml:space="preserve"> specifick</w:t>
      </w:r>
      <w:r w:rsidR="00C04A1C" w:rsidRPr="00A10A20">
        <w:t xml:space="preserve">é </w:t>
      </w:r>
      <w:r w:rsidR="00D8715D" w:rsidRPr="00A10A20">
        <w:t>požadavky na komunikaci se zařízeními,</w:t>
      </w:r>
      <w:r w:rsidRPr="00A10A20">
        <w:t xml:space="preserve"> tudíž komplikuje možnost </w:t>
      </w:r>
      <w:r w:rsidR="00C04A1C" w:rsidRPr="00A10A20">
        <w:t>migrace do jiné služby</w:t>
      </w:r>
      <w:r w:rsidRPr="00A10A20">
        <w:t>.</w:t>
      </w:r>
      <w:r w:rsidR="009E6745" w:rsidRPr="00A10A20">
        <w:t xml:space="preserve"> Jediným a častým společným jmenovatelem je podpora MQTT protokolu, jakožto možnost</w:t>
      </w:r>
      <w:r w:rsidR="00EE4078" w:rsidRPr="00A10A20">
        <w:t>i</w:t>
      </w:r>
      <w:r w:rsidR="009E6745" w:rsidRPr="00A10A20">
        <w:t xml:space="preserve"> komunikace zařízení s cloudovou službou. Z toho důvodu je zde tento protokol důkladně prostudován a v budoucnu bude i implementován do konečného zařízení.</w:t>
      </w:r>
    </w:p>
    <w:p w14:paraId="77485949" w14:textId="37132CCB" w:rsidR="009E6745" w:rsidRPr="00A10A20" w:rsidRDefault="009E6745" w:rsidP="004441AC">
      <w:pPr>
        <w:pStyle w:val="Odstavec"/>
      </w:pPr>
      <w:r w:rsidRPr="00A10A20">
        <w:t xml:space="preserve">V poslední části práce </w:t>
      </w:r>
      <w:r w:rsidR="00D8715D" w:rsidRPr="00A10A20">
        <w:t>je navrhován</w:t>
      </w:r>
      <w:r w:rsidRPr="00A10A20">
        <w:t xml:space="preserve"> požadovan</w:t>
      </w:r>
      <w:r w:rsidR="00D8715D" w:rsidRPr="00A10A20">
        <w:t>ý</w:t>
      </w:r>
      <w:r w:rsidRPr="00A10A20">
        <w:t xml:space="preserve"> regulátor teploty tak</w:t>
      </w:r>
      <w:r w:rsidR="00AE78F3" w:rsidRPr="00A10A20">
        <w:t>,</w:t>
      </w:r>
      <w:r w:rsidRPr="00A10A20">
        <w:t xml:space="preserve"> aby vyhověl všem požadavkům ze zadání. Práce se především zabývá návrhem DPS, jejím osazením a oživením. Součástí práce zatím není výsledný </w:t>
      </w:r>
      <w:proofErr w:type="spellStart"/>
      <w:r w:rsidRPr="00A10A20">
        <w:t>frimware</w:t>
      </w:r>
      <w:proofErr w:type="spellEnd"/>
      <w:r w:rsidRPr="00A10A20">
        <w:t>, který bude řídit celé zařízení. Oživením</w:t>
      </w:r>
      <w:r w:rsidR="00D8715D" w:rsidRPr="00A10A20">
        <w:t xml:space="preserve"> je</w:t>
      </w:r>
      <w:r w:rsidRPr="00A10A20">
        <w:t xml:space="preserve"> proto</w:t>
      </w:r>
      <w:r w:rsidR="004E7A63" w:rsidRPr="00A10A20">
        <w:t xml:space="preserve"> chápáno pouhé otestování periferi</w:t>
      </w:r>
      <w:r w:rsidR="00D8715D" w:rsidRPr="00A10A20">
        <w:t>í</w:t>
      </w:r>
      <w:r w:rsidR="004E7A63" w:rsidRPr="00A10A20">
        <w:t>, které jsou na desce osazeny a ověření jejich funkčností.</w:t>
      </w:r>
      <w:r w:rsidRPr="00A10A20">
        <w:t xml:space="preserve"> </w:t>
      </w:r>
    </w:p>
    <w:p w14:paraId="5C08BE6E" w14:textId="3FEA5B6C" w:rsidR="00493F19" w:rsidRPr="00A10A20" w:rsidRDefault="000621A9" w:rsidP="00406801">
      <w:pPr>
        <w:pStyle w:val="Nadpis1"/>
      </w:pPr>
      <w:bookmarkStart w:id="7" w:name="_Toc72615203"/>
      <w:r w:rsidRPr="00A10A20">
        <w:lastRenderedPageBreak/>
        <w:t>Problematika měření teplotními sen</w:t>
      </w:r>
      <w:r w:rsidR="00E425FD" w:rsidRPr="00A10A20">
        <w:t>z</w:t>
      </w:r>
      <w:r w:rsidRPr="00A10A20">
        <w:t>ory</w:t>
      </w:r>
      <w:bookmarkEnd w:id="7"/>
    </w:p>
    <w:p w14:paraId="567E6DDB" w14:textId="0F87C3C2" w:rsidR="00406801" w:rsidRPr="00A10A20" w:rsidRDefault="000621A9" w:rsidP="004E724C">
      <w:pPr>
        <w:pStyle w:val="Prvnodstavec"/>
      </w:pPr>
      <w:r w:rsidRPr="00A10A20">
        <w:t>Elektrický sen</w:t>
      </w:r>
      <w:r w:rsidR="00E425FD" w:rsidRPr="00A10A20">
        <w:t>z</w:t>
      </w:r>
      <w:r w:rsidRPr="00A10A20">
        <w:t>or pro měření teploty je součástka, u které se mění její vlastnosti, většinou vodivost, v závislosti na okolní teplotě</w:t>
      </w:r>
      <w:r w:rsidR="00406801" w:rsidRPr="00A10A20">
        <w:t>.</w:t>
      </w:r>
      <w:r w:rsidRPr="00A10A20">
        <w:t xml:space="preserve"> V praxi se můžeme setkat i</w:t>
      </w:r>
      <w:r w:rsidR="003734FD" w:rsidRPr="00A10A20">
        <w:t xml:space="preserve"> s</w:t>
      </w:r>
      <w:r w:rsidRPr="00A10A20">
        <w:t xml:space="preserve"> jinými typy sen</w:t>
      </w:r>
      <w:r w:rsidR="00E425FD" w:rsidRPr="00A10A20">
        <w:t>z</w:t>
      </w:r>
      <w:r w:rsidRPr="00A10A20">
        <w:t>orů</w:t>
      </w:r>
      <w:r w:rsidR="003734FD" w:rsidRPr="00A10A20">
        <w:t>,</w:t>
      </w:r>
      <w:r w:rsidRPr="00A10A20">
        <w:t xml:space="preserve"> například sen</w:t>
      </w:r>
      <w:r w:rsidR="00E425FD" w:rsidRPr="00A10A20">
        <w:t>z</w:t>
      </w:r>
      <w:r w:rsidRPr="00A10A20">
        <w:t xml:space="preserve">ory pro bezdotykové měření teploty, </w:t>
      </w:r>
      <w:r w:rsidR="00C73653" w:rsidRPr="00A10A20">
        <w:t xml:space="preserve">které ale nejsou součástí této </w:t>
      </w:r>
      <w:r w:rsidR="00FD6C77" w:rsidRPr="00A10A20">
        <w:t>studie</w:t>
      </w:r>
      <w:r w:rsidR="00B76185" w:rsidRPr="00A10A20">
        <w:t>.</w:t>
      </w:r>
      <w:r w:rsidRPr="00A10A20">
        <w:t xml:space="preserve"> </w:t>
      </w:r>
      <w:r w:rsidR="00B76185" w:rsidRPr="00A10A20">
        <w:t>Jejich použití pro tuto práci by postrádalo smysl, a navíc by bylo zbytečně dražší a složitější než použití dotykového čidla.</w:t>
      </w:r>
    </w:p>
    <w:p w14:paraId="47088AB3" w14:textId="3833C956" w:rsidR="00B76185" w:rsidRPr="00A10A20" w:rsidRDefault="00C73653" w:rsidP="003E48AC">
      <w:pPr>
        <w:pStyle w:val="Odstavec"/>
      </w:pPr>
      <w:r w:rsidRPr="00A10A20">
        <w:t>Dotyková čidla se dále dělí</w:t>
      </w:r>
      <w:r w:rsidR="00B76185" w:rsidRPr="00A10A20">
        <w:t xml:space="preserve"> na elektrick</w:t>
      </w:r>
      <w:r w:rsidR="00FD6C77" w:rsidRPr="00A10A20">
        <w:t>á</w:t>
      </w:r>
      <w:r w:rsidR="00B76185" w:rsidRPr="00A10A20">
        <w:t xml:space="preserve">, </w:t>
      </w:r>
      <w:r w:rsidR="00177324" w:rsidRPr="00A10A20">
        <w:t xml:space="preserve">u kterých se mění fyzikální veličina, kterou lze v elektrotechnice snadno změřit, a </w:t>
      </w:r>
      <w:r w:rsidR="00B76185" w:rsidRPr="00A10A20">
        <w:t>na neelektrick</w:t>
      </w:r>
      <w:r w:rsidR="00FD6C77" w:rsidRPr="00A10A20">
        <w:t>á</w:t>
      </w:r>
      <w:r w:rsidR="00B76185" w:rsidRPr="00A10A20">
        <w:t>. Typickým zástupcem neelektrických čidel je rtuťový teploměr, u kterého se mění objem</w:t>
      </w:r>
      <w:r w:rsidR="003E48AC" w:rsidRPr="00A10A20">
        <w:t xml:space="preserve"> a tím pádem je kapalina vytlačována vzhůru do kapiláry</w:t>
      </w:r>
      <w:r w:rsidR="00E47494" w:rsidRPr="00A10A20">
        <w:t>,</w:t>
      </w:r>
      <w:r w:rsidR="003E48AC" w:rsidRPr="00A10A20">
        <w:t xml:space="preserve"> na které je stupnice.</w:t>
      </w:r>
      <w:r w:rsidR="00FB5FF5" w:rsidRPr="00A10A20">
        <w:t xml:space="preserve"> Automatizované odečítání hodnot z takového neelektrického čidla by bylo velice náročné, nehledě na nutnost d</w:t>
      </w:r>
      <w:r w:rsidR="00FD6C77" w:rsidRPr="00A10A20">
        <w:t>ruhého</w:t>
      </w:r>
      <w:r w:rsidR="00FB5FF5" w:rsidRPr="00A10A20">
        <w:t xml:space="preserve"> čidla, které by do systému vneslo </w:t>
      </w:r>
      <w:r w:rsidR="00FD6C77" w:rsidRPr="00A10A20">
        <w:t>další chybu</w:t>
      </w:r>
      <w:r w:rsidR="00E47494" w:rsidRPr="00A10A20">
        <w:t>.</w:t>
      </w:r>
    </w:p>
    <w:p w14:paraId="608AF9A8" w14:textId="5372C523" w:rsidR="008E7A30" w:rsidRPr="00A10A20" w:rsidRDefault="003E48AC" w:rsidP="008E7A30">
      <w:pPr>
        <w:pStyle w:val="Odstavec"/>
      </w:pPr>
      <w:r w:rsidRPr="00A10A20">
        <w:t>Dotykové elektrické sen</w:t>
      </w:r>
      <w:r w:rsidR="00E425FD" w:rsidRPr="00A10A20">
        <w:t>z</w:t>
      </w:r>
      <w:r w:rsidRPr="00A10A20">
        <w:t>ory můžeme rozdělit do dvou kategorii, a to podle toho</w:t>
      </w:r>
      <w:r w:rsidR="00FD6C77" w:rsidRPr="00A10A20">
        <w:t>,</w:t>
      </w:r>
      <w:r w:rsidRPr="00A10A20">
        <w:t xml:space="preserve"> jakým způsobem z nich vyčítáme naměřenou hodnotu do komponenty, která signál dále zpracovává. První kategori</w:t>
      </w:r>
      <w:r w:rsidR="00AE78F3" w:rsidRPr="00A10A20">
        <w:t>í</w:t>
      </w:r>
      <w:r w:rsidRPr="00A10A20">
        <w:t xml:space="preserve"> jsou analogové teplotní sen</w:t>
      </w:r>
      <w:r w:rsidR="00E425FD" w:rsidRPr="00A10A20">
        <w:t>z</w:t>
      </w:r>
      <w:r w:rsidRPr="00A10A20">
        <w:t>ory, u nich</w:t>
      </w:r>
      <w:r w:rsidR="003E5475" w:rsidRPr="00A10A20">
        <w:t>ž</w:t>
      </w:r>
      <w:r w:rsidRPr="00A10A20">
        <w:t xml:space="preserve"> dochází ke změně elektrických vlastností</w:t>
      </w:r>
      <w:r w:rsidR="008E7A30" w:rsidRPr="00A10A20">
        <w:t xml:space="preserve"> v závislosti na teplotě. Druhou kategori</w:t>
      </w:r>
      <w:r w:rsidR="003E5475" w:rsidRPr="00A10A20">
        <w:t>í</w:t>
      </w:r>
      <w:r w:rsidR="008E7A30" w:rsidRPr="00A10A20">
        <w:t xml:space="preserve"> jsou digitální teplotní sen</w:t>
      </w:r>
      <w:r w:rsidR="00E425FD" w:rsidRPr="00A10A20">
        <w:t>z</w:t>
      </w:r>
      <w:r w:rsidR="008E7A30" w:rsidRPr="00A10A20">
        <w:t>ory</w:t>
      </w:r>
      <w:r w:rsidR="00AE78F3" w:rsidRPr="00A10A20">
        <w:t>.</w:t>
      </w:r>
      <w:r w:rsidR="008E7A30" w:rsidRPr="00A10A20">
        <w:t xml:space="preserve"> </w:t>
      </w:r>
      <w:r w:rsidR="00AE78F3" w:rsidRPr="00A10A20">
        <w:t>T</w:t>
      </w:r>
      <w:r w:rsidR="008E7A30" w:rsidRPr="00A10A20">
        <w:t xml:space="preserve">y jsou konstrukčně mnohem </w:t>
      </w:r>
      <w:r w:rsidR="009C2AAF" w:rsidRPr="00A10A20">
        <w:t>komplikovanější</w:t>
      </w:r>
      <w:r w:rsidR="008E7A30" w:rsidRPr="00A10A20">
        <w:t xml:space="preserve">. </w:t>
      </w:r>
      <w:r w:rsidR="004E27E8" w:rsidRPr="00A10A20">
        <w:t>Ve vnitřním zapojení takového digitální</w:t>
      </w:r>
      <w:r w:rsidR="00AE78F3" w:rsidRPr="00A10A20">
        <w:t>ho</w:t>
      </w:r>
      <w:r w:rsidR="004E27E8" w:rsidRPr="00A10A20">
        <w:t xml:space="preserve"> sen</w:t>
      </w:r>
      <w:r w:rsidR="00E425FD" w:rsidRPr="00A10A20">
        <w:t>z</w:t>
      </w:r>
      <w:r w:rsidR="004E27E8" w:rsidRPr="00A10A20">
        <w:t>oru opět najdeme analogový teplotní sen</w:t>
      </w:r>
      <w:r w:rsidR="00E425FD" w:rsidRPr="00A10A20">
        <w:t>z</w:t>
      </w:r>
      <w:r w:rsidR="004E27E8" w:rsidRPr="00A10A20">
        <w:t xml:space="preserve">or, který je doplněn další </w:t>
      </w:r>
      <w:r w:rsidR="00AE78F3" w:rsidRPr="00A10A20">
        <w:t>periferi</w:t>
      </w:r>
      <w:r w:rsidR="003E5475" w:rsidRPr="00A10A20">
        <w:t>í</w:t>
      </w:r>
      <w:r w:rsidR="004E27E8" w:rsidRPr="00A10A20">
        <w:t>, kter</w:t>
      </w:r>
      <w:r w:rsidR="00AE78F3" w:rsidRPr="00A10A20">
        <w:t>á</w:t>
      </w:r>
      <w:r w:rsidR="004E27E8" w:rsidRPr="00A10A20">
        <w:t xml:space="preserve"> zpracováv</w:t>
      </w:r>
      <w:r w:rsidR="00AE78F3" w:rsidRPr="00A10A20">
        <w:t>á</w:t>
      </w:r>
      <w:r w:rsidR="004E27E8" w:rsidRPr="00A10A20">
        <w:t xml:space="preserve"> naměřené hodnoty a uklád</w:t>
      </w:r>
      <w:r w:rsidR="00AE78F3" w:rsidRPr="00A10A20">
        <w:t>á</w:t>
      </w:r>
      <w:r w:rsidR="004E27E8" w:rsidRPr="00A10A20">
        <w:t xml:space="preserve"> aktuální hodnotu teploty do vnitřních registrů součástky.</w:t>
      </w:r>
    </w:p>
    <w:p w14:paraId="4B4959FA" w14:textId="5E133F30" w:rsidR="00406801" w:rsidRPr="00A10A20" w:rsidRDefault="00D24788" w:rsidP="00406801">
      <w:pPr>
        <w:pStyle w:val="Nadpis2"/>
      </w:pPr>
      <w:bookmarkStart w:id="8" w:name="_Toc72615204"/>
      <w:r w:rsidRPr="00A10A20">
        <w:t>Analogové teplotní sen</w:t>
      </w:r>
      <w:r w:rsidR="00E425FD" w:rsidRPr="00A10A20">
        <w:t>z</w:t>
      </w:r>
      <w:r w:rsidRPr="00A10A20">
        <w:t>ory</w:t>
      </w:r>
      <w:r w:rsidR="00BB6883" w:rsidRPr="00A10A20">
        <w:t xml:space="preserve"> </w:t>
      </w:r>
      <w:r w:rsidR="00BA35D1" w:rsidRPr="00A10A20">
        <w:t>[1]</w:t>
      </w:r>
      <w:bookmarkEnd w:id="8"/>
    </w:p>
    <w:p w14:paraId="3B549387" w14:textId="5B4C4DE0" w:rsidR="000B0305" w:rsidRPr="00A10A20" w:rsidRDefault="000B0305" w:rsidP="004E724C">
      <w:pPr>
        <w:pStyle w:val="Prvnodstavec"/>
      </w:pPr>
      <w:r w:rsidRPr="00A10A20">
        <w:t>Jedná se o nejobecnější kategorii teplotních sen</w:t>
      </w:r>
      <w:r w:rsidR="00E425FD" w:rsidRPr="00A10A20">
        <w:t>z</w:t>
      </w:r>
      <w:r w:rsidRPr="00A10A20">
        <w:t xml:space="preserve">orů, proto je potřeba </w:t>
      </w:r>
      <w:r w:rsidR="004A5615" w:rsidRPr="00A10A20">
        <w:t>ji</w:t>
      </w:r>
      <w:r w:rsidRPr="00A10A20">
        <w:t xml:space="preserve"> dále rozčlenit především podle po</w:t>
      </w:r>
      <w:r w:rsidR="00AE78F3" w:rsidRPr="00A10A20">
        <w:t>u</w:t>
      </w:r>
      <w:r w:rsidRPr="00A10A20">
        <w:t>žitých materiálů, ze kterých je dané čidlo vyrobeno</w:t>
      </w:r>
      <w:r w:rsidR="00406801" w:rsidRPr="00A10A20">
        <w:t>.</w:t>
      </w:r>
      <w:r w:rsidRPr="00A10A20">
        <w:t xml:space="preserve"> </w:t>
      </w:r>
      <w:r w:rsidR="00FB5FF5" w:rsidRPr="00A10A20">
        <w:t>Základními skupinami jsou</w:t>
      </w:r>
      <w:r w:rsidR="00177324" w:rsidRPr="00A10A20">
        <w:t>:</w:t>
      </w:r>
      <w:r w:rsidR="00320B5F" w:rsidRPr="00A10A20">
        <w:t xml:space="preserve"> </w:t>
      </w:r>
    </w:p>
    <w:p w14:paraId="123BA773" w14:textId="5A469940" w:rsidR="00177324" w:rsidRPr="00A10A20" w:rsidRDefault="00AE78F3" w:rsidP="00177324">
      <w:pPr>
        <w:pStyle w:val="Odstavec"/>
        <w:numPr>
          <w:ilvl w:val="0"/>
          <w:numId w:val="45"/>
        </w:numPr>
      </w:pPr>
      <w:r w:rsidRPr="00A10A20">
        <w:t>k</w:t>
      </w:r>
      <w:r w:rsidR="00177324" w:rsidRPr="00A10A20">
        <w:t>ovov</w:t>
      </w:r>
      <w:r w:rsidR="00222C27" w:rsidRPr="00A10A20">
        <w:t>á</w:t>
      </w:r>
      <w:r w:rsidRPr="00A10A20">
        <w:t xml:space="preserve"> čidla</w:t>
      </w:r>
      <w:r w:rsidR="004A5615" w:rsidRPr="00A10A20">
        <w:t>,</w:t>
      </w:r>
    </w:p>
    <w:p w14:paraId="2FBFAD6B" w14:textId="72C8CFA4" w:rsidR="00177324" w:rsidRPr="00A10A20" w:rsidRDefault="00AE78F3" w:rsidP="00177324">
      <w:pPr>
        <w:pStyle w:val="Odstavec"/>
        <w:numPr>
          <w:ilvl w:val="0"/>
          <w:numId w:val="45"/>
        </w:numPr>
      </w:pPr>
      <w:r w:rsidRPr="00A10A20">
        <w:t>p</w:t>
      </w:r>
      <w:r w:rsidR="00177324" w:rsidRPr="00A10A20">
        <w:t>olovodičov</w:t>
      </w:r>
      <w:r w:rsidR="004A5615" w:rsidRPr="00A10A20">
        <w:t>á</w:t>
      </w:r>
      <w:r w:rsidRPr="00A10A20">
        <w:t xml:space="preserve"> čidla</w:t>
      </w:r>
      <w:r w:rsidR="004A5615" w:rsidRPr="00A10A20">
        <w:t>,</w:t>
      </w:r>
    </w:p>
    <w:p w14:paraId="34DC8A7D" w14:textId="023C8AC3" w:rsidR="00177324" w:rsidRPr="00A10A20" w:rsidRDefault="00AE78F3" w:rsidP="00177324">
      <w:pPr>
        <w:pStyle w:val="Odstavec"/>
        <w:numPr>
          <w:ilvl w:val="0"/>
          <w:numId w:val="45"/>
        </w:numPr>
      </w:pPr>
      <w:r w:rsidRPr="00A10A20">
        <w:t>t</w:t>
      </w:r>
      <w:r w:rsidR="00177324" w:rsidRPr="00A10A20">
        <w:t>ermočlánky</w:t>
      </w:r>
      <w:r w:rsidRPr="00A10A20">
        <w:t>.</w:t>
      </w:r>
    </w:p>
    <w:p w14:paraId="6DCDB7FF" w14:textId="60D20D2B" w:rsidR="00177324" w:rsidRPr="00A10A20" w:rsidRDefault="00B5650F" w:rsidP="00B5650F">
      <w:pPr>
        <w:pStyle w:val="Nadpis3"/>
      </w:pPr>
      <w:bookmarkStart w:id="9" w:name="_Toc72615205"/>
      <w:r w:rsidRPr="00A10A20">
        <w:t>Kovov</w:t>
      </w:r>
      <w:r w:rsidR="00222C27" w:rsidRPr="00A10A20">
        <w:t>á čidla</w:t>
      </w:r>
      <w:bookmarkEnd w:id="9"/>
    </w:p>
    <w:p w14:paraId="343897FD" w14:textId="357441F8" w:rsidR="00B5650F" w:rsidRPr="00A10A20" w:rsidRDefault="00B5650F" w:rsidP="001C2FDB">
      <w:pPr>
        <w:pStyle w:val="Prvnodstavec"/>
      </w:pPr>
      <w:r w:rsidRPr="00A10A20">
        <w:t xml:space="preserve">Jedná se o čidla vyrobená z velmi čistých kovů, například </w:t>
      </w:r>
      <w:r w:rsidR="009C2AAF" w:rsidRPr="00A10A20">
        <w:t>p</w:t>
      </w:r>
      <w:r w:rsidRPr="00A10A20">
        <w:t xml:space="preserve">latina, </w:t>
      </w:r>
      <w:r w:rsidR="009C2AAF" w:rsidRPr="00A10A20">
        <w:t>n</w:t>
      </w:r>
      <w:r w:rsidRPr="00A10A20">
        <w:t xml:space="preserve">ikl, </w:t>
      </w:r>
      <w:r w:rsidR="009C2AAF" w:rsidRPr="00A10A20">
        <w:t>m</w:t>
      </w:r>
      <w:r w:rsidRPr="00A10A20">
        <w:t>olybden nebo měď. Uvnitř čidla můžeme nalézt tenký drátek</w:t>
      </w:r>
      <w:r w:rsidR="00076808" w:rsidRPr="00A10A20">
        <w:t xml:space="preserve"> určité délky</w:t>
      </w:r>
      <w:r w:rsidRPr="00A10A20">
        <w:t xml:space="preserve">, který je stočený do </w:t>
      </w:r>
      <w:r w:rsidR="00076808" w:rsidRPr="00A10A20">
        <w:t>cívky</w:t>
      </w:r>
      <w:r w:rsidR="00CD7289" w:rsidRPr="00A10A20">
        <w:t>.</w:t>
      </w:r>
      <w:r w:rsidR="00076808" w:rsidRPr="00A10A20">
        <w:t xml:space="preserve"> </w:t>
      </w:r>
      <w:r w:rsidR="00CD7289" w:rsidRPr="00A10A20">
        <w:t>J</w:t>
      </w:r>
      <w:r w:rsidR="00076808" w:rsidRPr="00A10A20">
        <w:t>ako jádro této cívky jsou požity nevodivé materiály</w:t>
      </w:r>
      <w:r w:rsidR="00502BE5" w:rsidRPr="00A10A20">
        <w:t>,</w:t>
      </w:r>
      <w:r w:rsidR="00076808" w:rsidRPr="00A10A20">
        <w:t xml:space="preserve"> jako například sklo nebo keramika.</w:t>
      </w:r>
      <w:r w:rsidR="00002332" w:rsidRPr="00A10A20">
        <w:t xml:space="preserve"> Typickým zástupcem této kategorie je teplotní čidlo Pt100, z jehož označení můžeme odvodit, že se jedná o platinové čidlo (</w:t>
      </w:r>
      <w:proofErr w:type="spellStart"/>
      <w:r w:rsidR="00002332" w:rsidRPr="00A10A20">
        <w:t>Pt</w:t>
      </w:r>
      <w:proofErr w:type="spellEnd"/>
      <w:r w:rsidR="00002332" w:rsidRPr="00A10A20">
        <w:t>) a jeho odpor při 0 °C je 100 Ω.</w:t>
      </w:r>
    </w:p>
    <w:p w14:paraId="6A21D0E1" w14:textId="55E9CFA0" w:rsidR="00076808" w:rsidRPr="00A10A20" w:rsidRDefault="00076808" w:rsidP="00076808">
      <w:pPr>
        <w:pStyle w:val="Odstavec"/>
      </w:pPr>
      <w:r w:rsidRPr="00A10A20">
        <w:t>Pro každý typ čidla existuje tabulka naměřených hodnot, která udává závislost odporu na teplotě. Odečítání teploty z </w:t>
      </w:r>
      <w:r w:rsidR="00502BE5" w:rsidRPr="00A10A20">
        <w:t>kovového</w:t>
      </w:r>
      <w:r w:rsidRPr="00A10A20">
        <w:t xml:space="preserve"> čidla probíhá tak, že musíme přesně změřit </w:t>
      </w:r>
      <w:r w:rsidRPr="00A10A20">
        <w:lastRenderedPageBreak/>
        <w:t>odpor čidla</w:t>
      </w:r>
      <w:r w:rsidR="00AF133A" w:rsidRPr="00A10A20">
        <w:t>,</w:t>
      </w:r>
      <w:r w:rsidRPr="00A10A20">
        <w:t xml:space="preserve"> a pak pomocí tabulky vyčteme hodnotu teploty, která náleží právě změřenému odporu.</w:t>
      </w:r>
    </w:p>
    <w:p w14:paraId="64D8C621" w14:textId="219B230D" w:rsidR="00C64B77" w:rsidRPr="00A10A20" w:rsidRDefault="00076808" w:rsidP="00076808">
      <w:pPr>
        <w:pStyle w:val="Odstavec"/>
      </w:pPr>
      <w:r w:rsidRPr="00A10A20">
        <w:t xml:space="preserve">Obrovskou nevýhodou těchto čidel je </w:t>
      </w:r>
      <w:r w:rsidR="00AF133A" w:rsidRPr="00A10A20">
        <w:t>jejich křehkost a cena</w:t>
      </w:r>
      <w:r w:rsidRPr="00A10A20">
        <w:t>. Další nevýhodou je</w:t>
      </w:r>
      <w:r w:rsidR="00AF133A" w:rsidRPr="00A10A20">
        <w:t>,</w:t>
      </w:r>
      <w:r w:rsidRPr="00A10A20">
        <w:t xml:space="preserve"> že </w:t>
      </w:r>
      <w:r w:rsidR="004F1FE7" w:rsidRPr="00A10A20">
        <w:t>na čidlu dochází</w:t>
      </w:r>
      <w:r w:rsidR="00AF133A" w:rsidRPr="00A10A20">
        <w:t xml:space="preserve"> k</w:t>
      </w:r>
      <w:r w:rsidR="004F1FE7" w:rsidRPr="00A10A20">
        <w:t xml:space="preserve"> relativně malé změně odporu při pokojových teplotách, proto je potřeba čidlo provozovat v zapojení s pomocným zesilovačem, což jeho použití opět prodražuje</w:t>
      </w:r>
      <w:r w:rsidR="00CA24E4" w:rsidRPr="00A10A20">
        <w:t>.</w:t>
      </w:r>
      <w:r w:rsidR="004F1FE7" w:rsidRPr="00A10A20">
        <w:t xml:space="preserve"> Jako výhodu čidla můžeme uvést</w:t>
      </w:r>
      <w:r w:rsidR="00CA24E4" w:rsidRPr="00A10A20">
        <w:t>,</w:t>
      </w:r>
      <w:r w:rsidR="004F1FE7" w:rsidRPr="00A10A20">
        <w:t xml:space="preserve"> že je velice přesné a pracuje na velkém teplotním rozsahu (-50 až 400</w:t>
      </w:r>
      <w:r w:rsidR="0021707F" w:rsidRPr="00A10A20">
        <w:t> </w:t>
      </w:r>
      <w:r w:rsidR="004F1FE7" w:rsidRPr="00A10A20">
        <w:t>°C pro Pt100).</w:t>
      </w:r>
      <w:r w:rsidR="000444FB" w:rsidRPr="00A10A20">
        <w:t xml:space="preserve"> </w:t>
      </w:r>
      <w:r w:rsidR="0021707F" w:rsidRPr="00A10A20">
        <w:t>[2]</w:t>
      </w:r>
    </w:p>
    <w:p w14:paraId="1E2D703B" w14:textId="5E9CDA36" w:rsidR="00076808" w:rsidRPr="00A10A20" w:rsidRDefault="00AF133A" w:rsidP="00076808">
      <w:pPr>
        <w:pStyle w:val="Odstavec"/>
      </w:pPr>
      <w:r w:rsidRPr="00A10A20">
        <w:t>Při návrhu zesilovače</w:t>
      </w:r>
      <w:r w:rsidR="00C64B77" w:rsidRPr="00A10A20">
        <w:t xml:space="preserve"> pro Pt100</w:t>
      </w:r>
      <w:r w:rsidR="0021707F" w:rsidRPr="00A10A20">
        <w:t xml:space="preserve"> nesmíme zapomenout</w:t>
      </w:r>
      <w:r w:rsidR="00C64B77" w:rsidRPr="00A10A20">
        <w:t>, že čidlem musí protékat proud menší než 1 mA, proto je třeba dbát zvýšené pozornosti při výběru odporů.</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25AF25F3" w14:textId="77777777" w:rsidTr="00152615">
        <w:tc>
          <w:tcPr>
            <w:tcW w:w="8500" w:type="dxa"/>
            <w:gridSpan w:val="2"/>
          </w:tcPr>
          <w:p w14:paraId="59DD9BCE" w14:textId="77777777" w:rsidR="00A107CB" w:rsidRPr="00A10A20" w:rsidRDefault="00A107CB" w:rsidP="00152615">
            <w:pPr>
              <w:pStyle w:val="Titulek"/>
              <w:ind w:left="494" w:hanging="494"/>
              <w:jc w:val="center"/>
            </w:pPr>
            <w:r w:rsidRPr="00A10A20">
              <w:rPr>
                <w:noProof/>
              </w:rPr>
              <w:drawing>
                <wp:inline distT="0" distB="0" distL="0" distR="0" wp14:anchorId="4A440F03" wp14:editId="2898D9CE">
                  <wp:extent cx="3280384" cy="1845216"/>
                  <wp:effectExtent l="0" t="0" r="0" b="317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749D1BE5" w14:textId="77777777" w:rsidTr="00152615">
        <w:tc>
          <w:tcPr>
            <w:tcW w:w="1019" w:type="dxa"/>
          </w:tcPr>
          <w:p w14:paraId="4B4F9545" w14:textId="77777777" w:rsidR="00A107CB" w:rsidRPr="00A10A20" w:rsidRDefault="00A107CB" w:rsidP="00152615">
            <w:pPr>
              <w:pStyle w:val="Titulek"/>
              <w:jc w:val="right"/>
            </w:pPr>
            <w:r w:rsidRPr="00A10A20">
              <w:t>Obrázek</w:t>
            </w:r>
          </w:p>
        </w:tc>
        <w:tc>
          <w:tcPr>
            <w:tcW w:w="7481" w:type="dxa"/>
          </w:tcPr>
          <w:p w14:paraId="471E6889" w14:textId="18E97F24" w:rsidR="00A107CB" w:rsidRPr="00A10A20" w:rsidRDefault="00A107CB" w:rsidP="00152615">
            <w:pPr>
              <w:pStyle w:val="Titulek"/>
              <w:ind w:left="494" w:hanging="494"/>
            </w:pPr>
            <w:bookmarkStart w:id="10" w:name="_Toc58600398"/>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w:t>
            </w:r>
            <w:r w:rsidR="00FD6C77" w:rsidRPr="00A10A20">
              <w:rPr>
                <w:noProof/>
              </w:rPr>
              <w:fldChar w:fldCharType="end"/>
            </w:r>
            <w:r w:rsidRPr="00A10A20">
              <w:tab/>
            </w:r>
            <w:r w:rsidR="00423451" w:rsidRPr="00A10A20">
              <w:t>T</w:t>
            </w:r>
            <w:r w:rsidRPr="00A10A20">
              <w:t>eplotní senzor PT100</w:t>
            </w:r>
            <w:bookmarkEnd w:id="10"/>
          </w:p>
        </w:tc>
      </w:tr>
    </w:tbl>
    <w:p w14:paraId="750BDC6A" w14:textId="2F3CB3F4" w:rsidR="00002332" w:rsidRPr="00A10A20" w:rsidRDefault="00002332" w:rsidP="00002332">
      <w:pPr>
        <w:pStyle w:val="Nadpis3"/>
      </w:pPr>
      <w:bookmarkStart w:id="11" w:name="_Toc72615206"/>
      <w:r w:rsidRPr="00A10A20">
        <w:t>Polovodičov</w:t>
      </w:r>
      <w:r w:rsidR="00DF4948" w:rsidRPr="00A10A20">
        <w:t>á</w:t>
      </w:r>
      <w:r w:rsidR="00423451" w:rsidRPr="00A10A20">
        <w:t xml:space="preserve"> teplotní čidla</w:t>
      </w:r>
      <w:bookmarkEnd w:id="11"/>
    </w:p>
    <w:p w14:paraId="006DDE7F" w14:textId="288F0091" w:rsidR="00002332" w:rsidRPr="00A10A20" w:rsidRDefault="00137B00" w:rsidP="001C2FDB">
      <w:pPr>
        <w:pStyle w:val="Prvnodstavec"/>
      </w:pPr>
      <w:r w:rsidRPr="00A10A20">
        <w:t xml:space="preserve">Základem každého polovodiče je </w:t>
      </w:r>
      <w:r w:rsidR="00BA7C2D" w:rsidRPr="00A10A20">
        <w:t xml:space="preserve">velmi čistý monokrystal </w:t>
      </w:r>
      <w:r w:rsidR="00B37398" w:rsidRPr="00A10A20">
        <w:t>k</w:t>
      </w:r>
      <w:r w:rsidRPr="00A10A20">
        <w:t>řemík</w:t>
      </w:r>
      <w:r w:rsidR="00B9018D" w:rsidRPr="00A10A20">
        <w:t>u</w:t>
      </w:r>
      <w:r w:rsidRPr="00A10A20">
        <w:t xml:space="preserve"> (Si)</w:t>
      </w:r>
      <w:r w:rsidR="00BA7C2D" w:rsidRPr="00A10A20">
        <w:t>, který je následně obohacen o příměs</w:t>
      </w:r>
      <w:r w:rsidR="008E5968" w:rsidRPr="00A10A20">
        <w:t>i</w:t>
      </w:r>
      <w:r w:rsidR="00BA7C2D" w:rsidRPr="00A10A20">
        <w:t xml:space="preserve"> prvků z</w:t>
      </w:r>
      <w:r w:rsidR="00B37398" w:rsidRPr="00A10A20">
        <w:t>e</w:t>
      </w:r>
      <w:r w:rsidR="00BA7C2D" w:rsidRPr="00A10A20">
        <w:t xml:space="preserve"> III. skupiny (B, Al, </w:t>
      </w:r>
      <w:proofErr w:type="spellStart"/>
      <w:r w:rsidR="00BA7C2D" w:rsidRPr="00A10A20">
        <w:t>Ga</w:t>
      </w:r>
      <w:proofErr w:type="spellEnd"/>
      <w:r w:rsidR="00BA7C2D" w:rsidRPr="00A10A20">
        <w:t>, In)</w:t>
      </w:r>
      <w:r w:rsidR="00A24585" w:rsidRPr="00A10A20">
        <w:t>.</w:t>
      </w:r>
      <w:r w:rsidR="00BA7C2D" w:rsidRPr="00A10A20">
        <w:t xml:space="preserve"> </w:t>
      </w:r>
      <w:r w:rsidR="00A24585" w:rsidRPr="00A10A20">
        <w:t>V</w:t>
      </w:r>
      <w:r w:rsidR="00B37398" w:rsidRPr="00A10A20">
        <w:t> takovém případě</w:t>
      </w:r>
      <w:r w:rsidR="00BA7C2D" w:rsidRPr="00A10A20">
        <w:t xml:space="preserve"> hovoříme o polovodiči typu P</w:t>
      </w:r>
      <w:r w:rsidR="00B37398" w:rsidRPr="00A10A20">
        <w:t>. Pokud se k monokrystalu přidá</w:t>
      </w:r>
      <w:r w:rsidR="00B9018D" w:rsidRPr="00A10A20">
        <w:t xml:space="preserve"> příměs</w:t>
      </w:r>
      <w:r w:rsidR="00BA7C2D" w:rsidRPr="00A10A20">
        <w:t xml:space="preserve"> prvk</w:t>
      </w:r>
      <w:r w:rsidR="00B9018D" w:rsidRPr="00A10A20">
        <w:t>ů</w:t>
      </w:r>
      <w:r w:rsidR="00BA7C2D" w:rsidRPr="00A10A20">
        <w:t xml:space="preserve"> z V. skupiny (</w:t>
      </w:r>
      <w:r w:rsidR="00B9018D" w:rsidRPr="00A10A20">
        <w:t xml:space="preserve">F, As, </w:t>
      </w:r>
      <w:proofErr w:type="spellStart"/>
      <w:r w:rsidR="00B9018D" w:rsidRPr="00A10A20">
        <w:t>Sb</w:t>
      </w:r>
      <w:proofErr w:type="spellEnd"/>
      <w:r w:rsidR="00BA7C2D" w:rsidRPr="00A10A20">
        <w:t>)</w:t>
      </w:r>
      <w:r w:rsidR="007A5A3A" w:rsidRPr="00A10A20">
        <w:t>,</w:t>
      </w:r>
      <w:r w:rsidR="00B9018D" w:rsidRPr="00A10A20">
        <w:t xml:space="preserve"> pak hovoříme o polovodiči typu</w:t>
      </w:r>
      <w:r w:rsidR="00B37398" w:rsidRPr="00A10A20">
        <w:t> </w:t>
      </w:r>
      <w:r w:rsidR="00B9018D" w:rsidRPr="00A10A20">
        <w:t>N.</w:t>
      </w:r>
      <w:r w:rsidR="00B37398" w:rsidRPr="00A10A20">
        <w:t xml:space="preserve"> </w:t>
      </w:r>
      <w:r w:rsidR="00B84A5A" w:rsidRPr="00A10A20">
        <w:t>[1][</w:t>
      </w:r>
      <w:r w:rsidR="00732737" w:rsidRPr="00A10A20">
        <w:t>3</w:t>
      </w:r>
      <w:r w:rsidR="00B84A5A" w:rsidRPr="00A10A20">
        <w:t>]</w:t>
      </w:r>
    </w:p>
    <w:p w14:paraId="29C8FE63" w14:textId="6D3C4803" w:rsidR="00B9018D" w:rsidRPr="00A10A20" w:rsidRDefault="00B9018D" w:rsidP="00BA7C2D">
      <w:pPr>
        <w:pStyle w:val="Odstavec"/>
      </w:pPr>
      <w:r w:rsidRPr="00A10A20">
        <w:t>Polovodičové teplotní sen</w:t>
      </w:r>
      <w:r w:rsidR="007C63DE" w:rsidRPr="00A10A20">
        <w:t>z</w:t>
      </w:r>
      <w:r w:rsidRPr="00A10A20">
        <w:t>ory se dělí na termistory a na monokrystalické odporové sen</w:t>
      </w:r>
      <w:r w:rsidR="00E425FD" w:rsidRPr="00A10A20">
        <w:t>z</w:t>
      </w:r>
      <w:r w:rsidRPr="00A10A20">
        <w:t>ory. Termistory můžeme dále dělit na pozistory (PTC) a na negastory (NTC).</w:t>
      </w:r>
    </w:p>
    <w:p w14:paraId="2D605595" w14:textId="56AA8334" w:rsidR="00260BE7" w:rsidRPr="00A10A20" w:rsidRDefault="00260BE7" w:rsidP="00260BE7">
      <w:pPr>
        <w:pStyle w:val="Odstavec"/>
      </w:pPr>
      <w:r w:rsidRPr="00A10A20">
        <w:t>Výroba termistorů je trochu rozdílná</w:t>
      </w:r>
      <w:r w:rsidR="00DF5B58" w:rsidRPr="00A10A20">
        <w:t>.</w:t>
      </w:r>
      <w:r w:rsidRPr="00A10A20">
        <w:t xml:space="preserve"> </w:t>
      </w:r>
      <w:r w:rsidR="00DF5B58" w:rsidRPr="00A10A20">
        <w:t>M</w:t>
      </w:r>
      <w:r w:rsidRPr="00A10A20">
        <w:t>ísto N a P přechodu se spíše využívají</w:t>
      </w:r>
      <w:r w:rsidR="00247E3F" w:rsidRPr="00A10A20">
        <w:t xml:space="preserve"> práškové</w:t>
      </w:r>
      <w:r w:rsidRPr="00A10A20">
        <w:t xml:space="preserve"> oxid</w:t>
      </w:r>
      <w:r w:rsidR="00247E3F" w:rsidRPr="00A10A20">
        <w:t>y</w:t>
      </w:r>
      <w:r w:rsidRPr="00A10A20">
        <w:t xml:space="preserve"> </w:t>
      </w:r>
      <w:r w:rsidR="00247E3F" w:rsidRPr="00A10A20">
        <w:t>kovů</w:t>
      </w:r>
      <w:r w:rsidRPr="00A10A20">
        <w:t xml:space="preserve"> (Fe</w:t>
      </w:r>
      <w:r w:rsidRPr="00A10A20">
        <w:rPr>
          <w:vertAlign w:val="subscript"/>
        </w:rPr>
        <w:t>2</w:t>
      </w:r>
      <w:r w:rsidRPr="00A10A20">
        <w:t>O</w:t>
      </w:r>
      <w:r w:rsidRPr="00A10A20">
        <w:rPr>
          <w:vertAlign w:val="subscript"/>
        </w:rPr>
        <w:t>3</w:t>
      </w:r>
      <w:r w:rsidRPr="00A10A20">
        <w:t>, TiO</w:t>
      </w:r>
      <w:r w:rsidRPr="00A10A20">
        <w:rPr>
          <w:vertAlign w:val="subscript"/>
        </w:rPr>
        <w:t>2</w:t>
      </w:r>
      <w:r w:rsidRPr="00A10A20">
        <w:t xml:space="preserve">, </w:t>
      </w:r>
      <w:proofErr w:type="spellStart"/>
      <w:r w:rsidRPr="00A10A20">
        <w:t>CuO</w:t>
      </w:r>
      <w:proofErr w:type="spellEnd"/>
      <w:r w:rsidRPr="00A10A20">
        <w:t xml:space="preserve">, </w:t>
      </w:r>
      <w:proofErr w:type="spellStart"/>
      <w:r w:rsidRPr="00A10A20">
        <w:t>MnO</w:t>
      </w:r>
      <w:proofErr w:type="spellEnd"/>
      <w:r w:rsidRPr="00A10A20">
        <w:t xml:space="preserve">, </w:t>
      </w:r>
      <w:proofErr w:type="spellStart"/>
      <w:r w:rsidRPr="00A10A20">
        <w:t>NiO</w:t>
      </w:r>
      <w:proofErr w:type="spellEnd"/>
      <w:r w:rsidRPr="00A10A20">
        <w:t xml:space="preserve">, </w:t>
      </w:r>
      <w:proofErr w:type="spellStart"/>
      <w:r w:rsidRPr="00A10A20">
        <w:t>CoO</w:t>
      </w:r>
      <w:proofErr w:type="spellEnd"/>
      <w:r w:rsidRPr="00A10A20">
        <w:t xml:space="preserve">, </w:t>
      </w:r>
      <w:proofErr w:type="spellStart"/>
      <w:r w:rsidRPr="00A10A20">
        <w:t>BaO</w:t>
      </w:r>
      <w:proofErr w:type="spellEnd"/>
      <w:r w:rsidRPr="00A10A20">
        <w:t>), které se</w:t>
      </w:r>
      <w:r w:rsidR="00247E3F" w:rsidRPr="00A10A20">
        <w:t xml:space="preserve"> následně</w:t>
      </w:r>
      <w:r w:rsidRPr="00A10A20">
        <w:t xml:space="preserve"> spékají. [</w:t>
      </w:r>
      <w:r w:rsidR="00461558" w:rsidRPr="00A10A20">
        <w:t>4</w:t>
      </w:r>
      <w:r w:rsidRPr="00A10A20">
        <w:t>]</w:t>
      </w:r>
      <w:r w:rsidR="007C63DE" w:rsidRPr="00A10A20">
        <w:t xml:space="preserve"> </w:t>
      </w:r>
      <w:r w:rsidR="00247E3F" w:rsidRPr="00A10A20">
        <w:t>Z toho se nám může zdát, že se nejedná o polovodiče v pravém slova smyslu, přesto se termistory řadí do polovodičových sen</w:t>
      </w:r>
      <w:r w:rsidR="007C63DE" w:rsidRPr="00A10A20">
        <w:t>z</w:t>
      </w:r>
      <w:r w:rsidR="00247E3F" w:rsidRPr="00A10A20">
        <w:t xml:space="preserve">orů teploty, protože v nich nastává podobný děj jako v polovodičích. </w:t>
      </w:r>
      <w:r w:rsidR="007C63DE" w:rsidRPr="00A10A20">
        <w:t>Se</w:t>
      </w:r>
      <w:r w:rsidR="00247E3F" w:rsidRPr="00A10A20">
        <w:t xml:space="preserve"> změnou teploty dochází k uvolnění nosičů elektrického proudu</w:t>
      </w:r>
      <w:r w:rsidR="00A5347D" w:rsidRPr="00A10A20">
        <w:t>, tím</w:t>
      </w:r>
      <w:r w:rsidR="00247E3F" w:rsidRPr="00A10A20">
        <w:t xml:space="preserve"> pádem se materiál stává vodivým. [</w:t>
      </w:r>
      <w:r w:rsidR="009E2DBE" w:rsidRPr="00A10A20">
        <w:t>5</w:t>
      </w:r>
      <w:r w:rsidR="00247E3F" w:rsidRPr="00A10A20">
        <w:t>]</w:t>
      </w:r>
    </w:p>
    <w:p w14:paraId="0014C257" w14:textId="1A65C9B2" w:rsidR="00B9018D" w:rsidRPr="00A10A20" w:rsidRDefault="00B9018D" w:rsidP="00BA7C2D">
      <w:pPr>
        <w:pStyle w:val="Odstavec"/>
      </w:pPr>
      <w:r w:rsidRPr="00A10A20">
        <w:t>PTC</w:t>
      </w:r>
      <w:r w:rsidR="00644B7C" w:rsidRPr="00A10A20">
        <w:t xml:space="preserve"> (</w:t>
      </w:r>
      <w:r w:rsidR="00644B7C" w:rsidRPr="00A10A20">
        <w:rPr>
          <w:i/>
          <w:iCs w:val="0"/>
        </w:rPr>
        <w:t xml:space="preserve">positive </w:t>
      </w:r>
      <w:proofErr w:type="spellStart"/>
      <w:r w:rsidR="00644B7C" w:rsidRPr="00A10A20">
        <w:rPr>
          <w:i/>
          <w:iCs w:val="0"/>
        </w:rPr>
        <w:t>temperature</w:t>
      </w:r>
      <w:proofErr w:type="spellEnd"/>
      <w:r w:rsidR="00644B7C" w:rsidRPr="00A10A20">
        <w:rPr>
          <w:i/>
          <w:iCs w:val="0"/>
        </w:rPr>
        <w:t xml:space="preserve"> </w:t>
      </w:r>
      <w:proofErr w:type="spellStart"/>
      <w:r w:rsidR="00644B7C" w:rsidRPr="00A10A20">
        <w:rPr>
          <w:i/>
          <w:iCs w:val="0"/>
        </w:rPr>
        <w:t>coefficient</w:t>
      </w:r>
      <w:proofErr w:type="spellEnd"/>
      <w:r w:rsidR="00644B7C" w:rsidRPr="00A10A20">
        <w:t xml:space="preserve">) termistory </w:t>
      </w:r>
      <w:r w:rsidRPr="00A10A20">
        <w:t xml:space="preserve">mají </w:t>
      </w:r>
      <w:r w:rsidR="00644B7C" w:rsidRPr="00A10A20">
        <w:t xml:space="preserve">pozitivní teplotní </w:t>
      </w:r>
      <w:r w:rsidR="003C3F9B" w:rsidRPr="00A10A20">
        <w:t>součinitel o</w:t>
      </w:r>
      <w:r w:rsidR="00E11CD7" w:rsidRPr="00A10A20">
        <w:t>d</w:t>
      </w:r>
      <w:r w:rsidR="003C3F9B" w:rsidRPr="00A10A20">
        <w:t>poru</w:t>
      </w:r>
      <w:r w:rsidR="00644B7C" w:rsidRPr="00A10A20">
        <w:t>, zjednodušeně řečeno s rostoucí teplotou roste odpor. Jejich využití je hlavně</w:t>
      </w:r>
      <w:r w:rsidR="008E5968" w:rsidRPr="00A10A20">
        <w:t xml:space="preserve"> v </w:t>
      </w:r>
      <w:r w:rsidR="00644B7C" w:rsidRPr="00A10A20">
        <w:t>tom</w:t>
      </w:r>
      <w:r w:rsidR="008E5968" w:rsidRPr="00A10A20">
        <w:t>,</w:t>
      </w:r>
      <w:r w:rsidR="00644B7C" w:rsidRPr="00A10A20">
        <w:t xml:space="preserve"> že se dají použít jako vratné teplotní pojistky, například ve vinutí motoru. Měření teploty pomocí PTC termistoru není dobrou volbou, protože teplotní závislost je velice strmá</w:t>
      </w:r>
      <w:r w:rsidR="008E5968" w:rsidRPr="00A10A20">
        <w:t>.</w:t>
      </w:r>
      <w:r w:rsidR="00644B7C" w:rsidRPr="00A10A20">
        <w:t xml:space="preserve"> </w:t>
      </w:r>
      <w:r w:rsidR="008E5968" w:rsidRPr="00A10A20">
        <w:t>Č</w:t>
      </w:r>
      <w:r w:rsidR="00644B7C" w:rsidRPr="00A10A20">
        <w:t>astěji se používají pro kvantitativní měření, kde nejsou velké nároky na přesnost.</w:t>
      </w:r>
    </w:p>
    <w:p w14:paraId="19ED3C2E" w14:textId="004018B6" w:rsidR="0045656C" w:rsidRPr="00A10A20" w:rsidRDefault="00644B7C" w:rsidP="00B12AEB">
      <w:pPr>
        <w:pStyle w:val="Odstavec"/>
      </w:pPr>
      <w:r w:rsidRPr="00A10A20">
        <w:lastRenderedPageBreak/>
        <w:t>NTC (</w:t>
      </w:r>
      <w:r w:rsidRPr="00A10A20">
        <w:rPr>
          <w:i/>
          <w:iCs w:val="0"/>
        </w:rPr>
        <w:t xml:space="preserve">negative </w:t>
      </w:r>
      <w:proofErr w:type="spellStart"/>
      <w:r w:rsidRPr="00A10A20">
        <w:rPr>
          <w:i/>
          <w:iCs w:val="0"/>
        </w:rPr>
        <w:t>temperature</w:t>
      </w:r>
      <w:proofErr w:type="spellEnd"/>
      <w:r w:rsidRPr="00A10A20">
        <w:rPr>
          <w:i/>
          <w:iCs w:val="0"/>
        </w:rPr>
        <w:t xml:space="preserve"> </w:t>
      </w:r>
      <w:proofErr w:type="spellStart"/>
      <w:r w:rsidRPr="00A10A20">
        <w:rPr>
          <w:i/>
          <w:iCs w:val="0"/>
        </w:rPr>
        <w:t>coefficient</w:t>
      </w:r>
      <w:proofErr w:type="spellEnd"/>
      <w:r w:rsidRPr="00A10A20">
        <w:t xml:space="preserve">) termistory mají negativní teplotní </w:t>
      </w:r>
      <w:r w:rsidR="003C3F9B" w:rsidRPr="00A10A20">
        <w:t>součinitel</w:t>
      </w:r>
      <w:r w:rsidRPr="00A10A20">
        <w:t xml:space="preserve"> </w:t>
      </w:r>
      <w:proofErr w:type="gramStart"/>
      <w:r w:rsidR="003C3F9B" w:rsidRPr="00A10A20">
        <w:t>odporu</w:t>
      </w:r>
      <w:r w:rsidR="000900B1" w:rsidRPr="00A10A20">
        <w:t>,</w:t>
      </w:r>
      <w:proofErr w:type="gramEnd"/>
      <w:r w:rsidR="003C3F9B" w:rsidRPr="00A10A20">
        <w:t xml:space="preserve"> </w:t>
      </w:r>
      <w:r w:rsidRPr="00A10A20">
        <w:t>neboli s rostoucí teplotou klesá odpor termistoru.</w:t>
      </w:r>
      <w:r w:rsidR="00646825" w:rsidRPr="00A10A20">
        <w:t xml:space="preserve"> Jeho teplotní charakteristika se může aproximovat exponenciálou, proto odečítání umožnuje měřit malé změny teploty bez větších potíží. Malou nevýhodou je</w:t>
      </w:r>
      <w:r w:rsidR="000900B1" w:rsidRPr="00A10A20">
        <w:t>,</w:t>
      </w:r>
      <w:r w:rsidR="00646825" w:rsidRPr="00A10A20">
        <w:t xml:space="preserve"> že každá součástka </w:t>
      </w:r>
      <w:r w:rsidR="009F187C" w:rsidRPr="00A10A20">
        <w:t>vykazuje</w:t>
      </w:r>
      <w:r w:rsidR="00646825" w:rsidRPr="00A10A20">
        <w:t xml:space="preserve"> </w:t>
      </w:r>
      <w:r w:rsidR="000900B1" w:rsidRPr="00A10A20">
        <w:t>trochu</w:t>
      </w:r>
      <w:r w:rsidR="00646825" w:rsidRPr="00A10A20">
        <w:t xml:space="preserve"> jiný průběh teplotní charakteristiky, který se může časem mírně měnit. Výhodou NTC termistoru je jeho cena</w:t>
      </w:r>
      <w:r w:rsidR="000900B1" w:rsidRPr="00A10A20">
        <w:t>.</w:t>
      </w:r>
      <w:r w:rsidR="00646825" w:rsidRPr="00A10A20">
        <w:t xml:space="preserve"> </w:t>
      </w:r>
      <w:r w:rsidR="000900B1" w:rsidRPr="00A10A20">
        <w:t>D</w:t>
      </w:r>
      <w:r w:rsidR="00646825" w:rsidRPr="00A10A20">
        <w:t>íky tomu se často používá pro bodové měření teploty.</w:t>
      </w:r>
      <w:r w:rsidR="0045656C" w:rsidRPr="00A10A20">
        <w:t xml:space="preserve"> </w:t>
      </w:r>
      <w:r w:rsidR="00646825" w:rsidRPr="00A10A20">
        <w:t>[</w:t>
      </w:r>
      <w:r w:rsidR="006B127A" w:rsidRPr="00A10A20">
        <w:t>4</w:t>
      </w:r>
      <w:r w:rsidR="0064682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4EF73030" w14:textId="77777777" w:rsidTr="00152615">
        <w:tc>
          <w:tcPr>
            <w:tcW w:w="8500" w:type="dxa"/>
            <w:gridSpan w:val="2"/>
          </w:tcPr>
          <w:p w14:paraId="3C1D66A2" w14:textId="77777777" w:rsidR="00A107CB" w:rsidRPr="00A10A20" w:rsidRDefault="00A107CB" w:rsidP="00152615">
            <w:pPr>
              <w:pStyle w:val="Titulek"/>
              <w:ind w:left="494" w:hanging="494"/>
              <w:jc w:val="center"/>
            </w:pPr>
            <w:r w:rsidRPr="00A10A20">
              <w:rPr>
                <w:noProof/>
              </w:rPr>
              <w:drawing>
                <wp:inline distT="0" distB="0" distL="0" distR="0" wp14:anchorId="571E5774" wp14:editId="12E9C18E">
                  <wp:extent cx="3280384" cy="1845216"/>
                  <wp:effectExtent l="0" t="0" r="0" b="317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0754B131" w14:textId="77777777" w:rsidTr="00152615">
        <w:tc>
          <w:tcPr>
            <w:tcW w:w="1019" w:type="dxa"/>
          </w:tcPr>
          <w:p w14:paraId="7C008B62" w14:textId="77777777" w:rsidR="00A107CB" w:rsidRPr="00A10A20" w:rsidRDefault="00A107CB" w:rsidP="00152615">
            <w:pPr>
              <w:pStyle w:val="Titulek"/>
              <w:jc w:val="right"/>
            </w:pPr>
            <w:r w:rsidRPr="00A10A20">
              <w:t>Obrázek</w:t>
            </w:r>
          </w:p>
        </w:tc>
        <w:tc>
          <w:tcPr>
            <w:tcW w:w="7481" w:type="dxa"/>
          </w:tcPr>
          <w:p w14:paraId="3BF028A9" w14:textId="0B1D49D4" w:rsidR="00A107CB" w:rsidRPr="00A10A20" w:rsidRDefault="00A107CB" w:rsidP="00152615">
            <w:pPr>
              <w:pStyle w:val="Titulek"/>
              <w:ind w:left="494" w:hanging="494"/>
            </w:pPr>
            <w:bookmarkStart w:id="12" w:name="_Toc58600399"/>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2</w:t>
            </w:r>
            <w:r w:rsidR="00FD6C77" w:rsidRPr="00A10A20">
              <w:rPr>
                <w:noProof/>
              </w:rPr>
              <w:fldChar w:fldCharType="end"/>
            </w:r>
            <w:r w:rsidRPr="00A10A20">
              <w:tab/>
            </w:r>
            <w:r w:rsidR="00B12AEB" w:rsidRPr="00A10A20">
              <w:t xml:space="preserve">NTC termistor </w:t>
            </w:r>
            <w:proofErr w:type="gramStart"/>
            <w:r w:rsidR="00B12AEB" w:rsidRPr="00A10A20">
              <w:t>640-10K</w:t>
            </w:r>
            <w:bookmarkEnd w:id="12"/>
            <w:proofErr w:type="gramEnd"/>
          </w:p>
        </w:tc>
      </w:tr>
      <w:tr w:rsidR="00B12AEB" w:rsidRPr="00A10A20" w14:paraId="722D191A" w14:textId="77777777" w:rsidTr="00152615">
        <w:tc>
          <w:tcPr>
            <w:tcW w:w="8500" w:type="dxa"/>
            <w:gridSpan w:val="2"/>
          </w:tcPr>
          <w:p w14:paraId="6A8B0433" w14:textId="77777777" w:rsidR="00B12AEB" w:rsidRPr="00A10A20" w:rsidRDefault="00B12AEB" w:rsidP="00152615">
            <w:pPr>
              <w:pStyle w:val="Titulek"/>
              <w:ind w:left="494" w:hanging="494"/>
              <w:jc w:val="center"/>
            </w:pPr>
            <w:r w:rsidRPr="00A10A20">
              <w:rPr>
                <w:noProof/>
              </w:rPr>
              <w:drawing>
                <wp:inline distT="0" distB="0" distL="0" distR="0" wp14:anchorId="08635B1B" wp14:editId="6D1C5614">
                  <wp:extent cx="3280384" cy="1845216"/>
                  <wp:effectExtent l="0" t="0" r="0" b="317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03024024" w14:textId="77777777" w:rsidTr="00152615">
        <w:tc>
          <w:tcPr>
            <w:tcW w:w="1019" w:type="dxa"/>
          </w:tcPr>
          <w:p w14:paraId="4728EEF5" w14:textId="77777777" w:rsidR="00B12AEB" w:rsidRPr="00A10A20" w:rsidRDefault="00B12AEB" w:rsidP="00152615">
            <w:pPr>
              <w:pStyle w:val="Titulek"/>
              <w:jc w:val="right"/>
            </w:pPr>
            <w:r w:rsidRPr="00A10A20">
              <w:t>Obrázek</w:t>
            </w:r>
          </w:p>
        </w:tc>
        <w:tc>
          <w:tcPr>
            <w:tcW w:w="7481" w:type="dxa"/>
          </w:tcPr>
          <w:p w14:paraId="0864183B" w14:textId="5A0FE85B" w:rsidR="00B12AEB" w:rsidRPr="00A10A20" w:rsidRDefault="00B12AEB" w:rsidP="00152615">
            <w:pPr>
              <w:pStyle w:val="Titulek"/>
              <w:ind w:left="494" w:hanging="494"/>
            </w:pPr>
            <w:bookmarkStart w:id="13" w:name="_Toc58600400"/>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3</w:t>
            </w:r>
            <w:r w:rsidR="00FD6C77" w:rsidRPr="00A10A20">
              <w:rPr>
                <w:noProof/>
              </w:rPr>
              <w:fldChar w:fldCharType="end"/>
            </w:r>
            <w:r w:rsidRPr="00A10A20">
              <w:tab/>
              <w:t>NTC termistor B57164K0472K000</w:t>
            </w:r>
            <w:bookmarkEnd w:id="13"/>
          </w:p>
        </w:tc>
      </w:tr>
    </w:tbl>
    <w:p w14:paraId="6D3657CC" w14:textId="77777777" w:rsidR="00B12AEB" w:rsidRPr="00A10A20" w:rsidRDefault="00B12AEB" w:rsidP="00B12AEB">
      <w:pPr>
        <w:pStyle w:val="Odstavec"/>
      </w:pPr>
    </w:p>
    <w:p w14:paraId="25553C92" w14:textId="17F9430E" w:rsidR="00B12AEB" w:rsidRPr="00A10A20" w:rsidRDefault="00B12AEB" w:rsidP="00B12AEB">
      <w:pPr>
        <w:pStyle w:val="Odstavec"/>
      </w:pPr>
      <w:r w:rsidRPr="00A10A20">
        <w:t xml:space="preserve">Monokrystalické senzory se vyrábějí z křemíku (Si), přesněji pomocí polovodiče typu N. S rostoucí teplotou u nich dochází k rozptylu nosičů, </w:t>
      </w:r>
      <w:r w:rsidR="007B5C7C" w:rsidRPr="00A10A20">
        <w:t xml:space="preserve">to má za následek snížení </w:t>
      </w:r>
      <w:r w:rsidR="00B00CC0" w:rsidRPr="00A10A20">
        <w:t>vodivosti</w:t>
      </w:r>
      <w:r w:rsidR="007B5C7C" w:rsidRPr="00A10A20">
        <w:t xml:space="preserve"> neboli růst odporu</w:t>
      </w:r>
      <w:r w:rsidRPr="00A10A20">
        <w:t>. Oproti PTC termistorům mají mírnější strmost teplotní charakteristiky, proto jsou vhodné pro měření teplot v</w:t>
      </w:r>
      <w:r w:rsidR="00641305" w:rsidRPr="00A10A20">
        <w:t> </w:t>
      </w:r>
      <w:r w:rsidR="00453F92" w:rsidRPr="00A10A20">
        <w:t>rozsahu od</w:t>
      </w:r>
      <w:r w:rsidR="00641305" w:rsidRPr="00A10A20">
        <w:t xml:space="preserve"> -</w:t>
      </w:r>
      <w:r w:rsidRPr="00A10A20">
        <w:t xml:space="preserve">55 </w:t>
      </w:r>
      <w:r w:rsidR="00641305" w:rsidRPr="00A10A20">
        <w:t>do</w:t>
      </w:r>
      <w:r w:rsidRPr="00A10A20">
        <w:t xml:space="preserve"> 150 °C. Typickým zástupcem této skupiny j</w:t>
      </w:r>
      <w:r w:rsidR="007215AB" w:rsidRPr="00A10A20">
        <w:t>e</w:t>
      </w:r>
      <w:r w:rsidRPr="00A10A20">
        <w:t xml:space="preserve"> teplotní senzor </w:t>
      </w:r>
      <w:r w:rsidR="007215AB" w:rsidRPr="00A10A20">
        <w:t>s označením</w:t>
      </w:r>
      <w:r w:rsidRPr="00A10A20">
        <w:t xml:space="preserve"> KTY. [</w:t>
      </w:r>
      <w:r w:rsidR="00B16BD9" w:rsidRPr="00A10A20">
        <w:t>5</w:t>
      </w:r>
      <w:r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B12AEB" w:rsidRPr="00A10A20" w14:paraId="2B38D406" w14:textId="77777777" w:rsidTr="00152615">
        <w:tc>
          <w:tcPr>
            <w:tcW w:w="8500" w:type="dxa"/>
            <w:gridSpan w:val="2"/>
          </w:tcPr>
          <w:p w14:paraId="01D388EE" w14:textId="77777777" w:rsidR="00B12AEB" w:rsidRPr="00A10A20" w:rsidRDefault="00B12AEB" w:rsidP="00152615">
            <w:pPr>
              <w:pStyle w:val="Titulek"/>
              <w:ind w:left="494" w:hanging="494"/>
              <w:jc w:val="center"/>
            </w:pPr>
            <w:r w:rsidRPr="00A10A20">
              <w:rPr>
                <w:noProof/>
              </w:rPr>
              <w:lastRenderedPageBreak/>
              <w:drawing>
                <wp:inline distT="0" distB="0" distL="0" distR="0" wp14:anchorId="13E09D71" wp14:editId="0D7539BA">
                  <wp:extent cx="3280384" cy="1845216"/>
                  <wp:effectExtent l="0" t="0" r="0" b="317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5D39F7B4" w14:textId="77777777" w:rsidTr="00152615">
        <w:tc>
          <w:tcPr>
            <w:tcW w:w="1019" w:type="dxa"/>
          </w:tcPr>
          <w:p w14:paraId="3E2AC18D" w14:textId="77777777" w:rsidR="00B12AEB" w:rsidRPr="00A10A20" w:rsidRDefault="00B12AEB" w:rsidP="00152615">
            <w:pPr>
              <w:pStyle w:val="Titulek"/>
              <w:jc w:val="right"/>
            </w:pPr>
            <w:r w:rsidRPr="00A10A20">
              <w:t>Obrázek</w:t>
            </w:r>
          </w:p>
        </w:tc>
        <w:tc>
          <w:tcPr>
            <w:tcW w:w="7481" w:type="dxa"/>
          </w:tcPr>
          <w:p w14:paraId="095000C3" w14:textId="76238440" w:rsidR="00B12AEB" w:rsidRPr="00A10A20" w:rsidRDefault="00B12AEB" w:rsidP="00152615">
            <w:pPr>
              <w:pStyle w:val="Titulek"/>
              <w:ind w:left="494" w:hanging="494"/>
            </w:pPr>
            <w:bookmarkStart w:id="14" w:name="_Toc58600401"/>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4</w:t>
            </w:r>
            <w:r w:rsidR="00FD6C77" w:rsidRPr="00A10A20">
              <w:rPr>
                <w:noProof/>
              </w:rPr>
              <w:fldChar w:fldCharType="end"/>
            </w:r>
            <w:r w:rsidRPr="00A10A20">
              <w:tab/>
              <w:t xml:space="preserve">Foto </w:t>
            </w:r>
            <w:r w:rsidR="00C06053" w:rsidRPr="00A10A20">
              <w:t>senzoru</w:t>
            </w:r>
            <w:r w:rsidRPr="00A10A20">
              <w:t xml:space="preserve"> KTY81 110</w:t>
            </w:r>
            <w:bookmarkEnd w:id="14"/>
          </w:p>
        </w:tc>
      </w:tr>
    </w:tbl>
    <w:p w14:paraId="57D1D248" w14:textId="77777777" w:rsidR="009D4DED" w:rsidRPr="00A10A20" w:rsidRDefault="009D4DED" w:rsidP="0045656C">
      <w:pPr>
        <w:pStyle w:val="Odstavec"/>
        <w:ind w:firstLine="0"/>
      </w:pPr>
    </w:p>
    <w:p w14:paraId="58AF4EF1" w14:textId="645688A9" w:rsidR="00102FD4" w:rsidRPr="00A10A20" w:rsidRDefault="00102FD4" w:rsidP="00B367EE">
      <w:pPr>
        <w:pStyle w:val="Odstavec"/>
      </w:pPr>
      <w:r w:rsidRPr="00A10A20">
        <w:t>Nejjednodušším způsobem, jak můžeme analogové čidlo připojit k nějakému mikrokontroleru</w:t>
      </w:r>
      <w:r w:rsidR="00262F1E" w:rsidRPr="00A10A20">
        <w:t>,</w:t>
      </w:r>
      <w:r w:rsidRPr="00A10A20">
        <w:t xml:space="preserve"> je zapojit </w:t>
      </w:r>
      <w:r w:rsidR="00124C8B" w:rsidRPr="00A10A20">
        <w:t>ho</w:t>
      </w:r>
      <w:r w:rsidRPr="00A10A20">
        <w:t xml:space="preserve"> do série s rezistorem a pomocí analogového převodníku vyčítat </w:t>
      </w:r>
      <w:r w:rsidR="00262F1E" w:rsidRPr="00A10A20">
        <w:t>ú</w:t>
      </w:r>
      <w:r w:rsidRPr="00A10A20">
        <w:t>bytek napětí na čidle</w:t>
      </w:r>
      <w:r w:rsidR="00840DE6" w:rsidRPr="00A10A20">
        <w:t>,</w:t>
      </w:r>
      <w:r w:rsidRPr="00A10A20">
        <w:t xml:space="preserve"> viz</w:t>
      </w:r>
      <w:r w:rsidR="00262F1E" w:rsidRPr="00A10A20">
        <w:t>.</w:t>
      </w:r>
      <w:r w:rsidRPr="00A10A20">
        <w:t xml:space="preserve"> </w:t>
      </w:r>
      <w:r w:rsidR="00763B2B" w:rsidRPr="00A10A20">
        <w:t>O</w:t>
      </w:r>
      <w:r w:rsidRPr="00A10A20">
        <w:t>brázek 1.5.</w:t>
      </w:r>
      <w:r w:rsidR="002C1FA1" w:rsidRPr="00A10A20">
        <w:t xml:space="preserve"> Jedná se</w:t>
      </w:r>
      <w:r w:rsidR="00262F1E" w:rsidRPr="00A10A20">
        <w:t xml:space="preserve"> o</w:t>
      </w:r>
      <w:r w:rsidR="002C1FA1" w:rsidRPr="00A10A20">
        <w:t xml:space="preserve"> opravdu jednoduché zapojení, </w:t>
      </w:r>
      <w:r w:rsidR="005859DB" w:rsidRPr="00A10A20">
        <w:t>kde</w:t>
      </w:r>
      <w:r w:rsidR="002C1FA1" w:rsidRPr="00A10A20">
        <w:t xml:space="preserve"> nemůžeme klást velké nároky na přesnost. Přesně můžeme měřit pouze teploty blízké pokojové teplotě. Navíc vyčítaná hodnota není lineární</w:t>
      </w:r>
      <w:r w:rsidR="00262F1E" w:rsidRPr="00A10A20">
        <w:t>.</w:t>
      </w:r>
      <w:r w:rsidR="002C1FA1" w:rsidRPr="00A10A20">
        <w:t xml:space="preserve"> </w:t>
      </w:r>
      <w:r w:rsidR="00262F1E" w:rsidRPr="00A10A20">
        <w:t>T</w:t>
      </w:r>
      <w:r w:rsidR="002C1FA1" w:rsidRPr="00A10A20">
        <w:t>o je způsobeno použitím AD převodníku</w:t>
      </w:r>
      <w:r w:rsidR="00262F1E" w:rsidRPr="00A10A20">
        <w:t>. P</w:t>
      </w:r>
      <w:r w:rsidR="002C1FA1" w:rsidRPr="00A10A20">
        <w:t>řesnost</w:t>
      </w:r>
      <w:r w:rsidR="00262F1E" w:rsidRPr="00A10A20">
        <w:t xml:space="preserve"> měření</w:t>
      </w:r>
      <w:r w:rsidR="002C1FA1" w:rsidRPr="00A10A20">
        <w:t xml:space="preserve"> </w:t>
      </w:r>
      <w:r w:rsidR="00262F1E" w:rsidRPr="00A10A20">
        <w:t xml:space="preserve">obzvláště </w:t>
      </w:r>
      <w:r w:rsidR="002C1FA1" w:rsidRPr="00A10A20">
        <w:t>ovlivňuje počet</w:t>
      </w:r>
      <w:r w:rsidR="00262F1E" w:rsidRPr="00A10A20">
        <w:t xml:space="preserve"> jeho</w:t>
      </w:r>
      <w:r w:rsidR="002C1FA1" w:rsidRPr="00A10A20">
        <w:t xml:space="preserve"> kvantizačních úrovní.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D4DED" w:rsidRPr="00A10A20" w14:paraId="4588D8D8" w14:textId="77777777" w:rsidTr="00144F2F">
        <w:tc>
          <w:tcPr>
            <w:tcW w:w="8500" w:type="dxa"/>
            <w:gridSpan w:val="2"/>
          </w:tcPr>
          <w:p w14:paraId="65C80586" w14:textId="77777777" w:rsidR="009D4DED" w:rsidRPr="00A10A20" w:rsidRDefault="009D4DED" w:rsidP="00144F2F">
            <w:pPr>
              <w:pStyle w:val="Titulek"/>
              <w:ind w:left="494" w:hanging="494"/>
              <w:jc w:val="center"/>
            </w:pPr>
            <w:r w:rsidRPr="00A10A20">
              <w:rPr>
                <w:noProof/>
              </w:rPr>
              <w:drawing>
                <wp:inline distT="0" distB="0" distL="0" distR="0" wp14:anchorId="55838826" wp14:editId="53DF697B">
                  <wp:extent cx="1623060" cy="278402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9415" cy="2794927"/>
                          </a:xfrm>
                          <a:prstGeom prst="rect">
                            <a:avLst/>
                          </a:prstGeom>
                        </pic:spPr>
                      </pic:pic>
                    </a:graphicData>
                  </a:graphic>
                </wp:inline>
              </w:drawing>
            </w:r>
          </w:p>
        </w:tc>
      </w:tr>
      <w:tr w:rsidR="009D4DED" w:rsidRPr="00A10A20" w14:paraId="78D9C5BB" w14:textId="77777777" w:rsidTr="00144F2F">
        <w:tc>
          <w:tcPr>
            <w:tcW w:w="1019" w:type="dxa"/>
          </w:tcPr>
          <w:p w14:paraId="2DF3B747" w14:textId="77777777" w:rsidR="009D4DED" w:rsidRPr="00A10A20" w:rsidRDefault="009D4DED" w:rsidP="00144F2F">
            <w:pPr>
              <w:pStyle w:val="Titulek"/>
              <w:jc w:val="right"/>
            </w:pPr>
            <w:r w:rsidRPr="00A10A20">
              <w:t>Obrázek</w:t>
            </w:r>
          </w:p>
        </w:tc>
        <w:tc>
          <w:tcPr>
            <w:tcW w:w="7481" w:type="dxa"/>
          </w:tcPr>
          <w:p w14:paraId="79CAEC57" w14:textId="7EC5E4FD" w:rsidR="009D4DED" w:rsidRPr="00A10A20" w:rsidRDefault="009D4DED" w:rsidP="00144F2F">
            <w:pPr>
              <w:pStyle w:val="Titulek"/>
              <w:ind w:left="494" w:hanging="494"/>
            </w:pPr>
            <w:bookmarkStart w:id="15" w:name="_Toc58600402"/>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5</w:t>
            </w:r>
            <w:r w:rsidR="00FD6C77" w:rsidRPr="00A10A20">
              <w:rPr>
                <w:noProof/>
              </w:rPr>
              <w:fldChar w:fldCharType="end"/>
            </w:r>
            <w:r w:rsidRPr="00A10A20">
              <w:tab/>
            </w:r>
            <w:r w:rsidR="00DD3C27" w:rsidRPr="00A10A20">
              <w:t>Jednoduchý způsob odečítání hodnot z analogového teplotního čidla.</w:t>
            </w:r>
            <w:bookmarkEnd w:id="15"/>
          </w:p>
        </w:tc>
      </w:tr>
    </w:tbl>
    <w:p w14:paraId="7EB7A1D3" w14:textId="535C5E99" w:rsidR="00E4168C" w:rsidRPr="00A10A20" w:rsidRDefault="00E4168C" w:rsidP="0045656C">
      <w:pPr>
        <w:pStyle w:val="Odstavec"/>
        <w:ind w:firstLine="0"/>
      </w:pPr>
    </w:p>
    <w:p w14:paraId="19A5EA34" w14:textId="77777777" w:rsidR="00E4168C" w:rsidRPr="00A10A20" w:rsidRDefault="00E4168C">
      <w:pPr>
        <w:spacing w:line="240" w:lineRule="auto"/>
        <w:ind w:left="0"/>
        <w:rPr>
          <w:iCs/>
          <w:color w:val="000000"/>
        </w:rPr>
      </w:pPr>
      <w:r w:rsidRPr="00A10A20">
        <w:br w:type="page"/>
      </w:r>
    </w:p>
    <w:p w14:paraId="34CA747E" w14:textId="35AD9490" w:rsidR="00406801" w:rsidRPr="00A10A20" w:rsidRDefault="00A80EC1" w:rsidP="00406801">
      <w:pPr>
        <w:pStyle w:val="Nadpis2"/>
      </w:pPr>
      <w:bookmarkStart w:id="16" w:name="_Toc72615207"/>
      <w:r w:rsidRPr="00A10A20">
        <w:lastRenderedPageBreak/>
        <w:t>Digitální teplotní sen</w:t>
      </w:r>
      <w:r w:rsidR="009F60F2" w:rsidRPr="00A10A20">
        <w:t>z</w:t>
      </w:r>
      <w:r w:rsidRPr="00A10A20">
        <w:t>ory</w:t>
      </w:r>
      <w:bookmarkEnd w:id="16"/>
    </w:p>
    <w:p w14:paraId="69F14C70" w14:textId="329D4B3C" w:rsidR="009648FE" w:rsidRPr="00A10A20" w:rsidRDefault="00E11CD7" w:rsidP="00E06CCF">
      <w:pPr>
        <w:pStyle w:val="Prvnodstavec"/>
      </w:pPr>
      <w:r w:rsidRPr="00A10A20">
        <w:t>Digitálními teplotními senzory se chápou součástky</w:t>
      </w:r>
      <w:r w:rsidR="00DA78AF" w:rsidRPr="00A10A20">
        <w:t>,</w:t>
      </w:r>
      <w:r w:rsidRPr="00A10A20">
        <w:t xml:space="preserve"> které v sobě mají </w:t>
      </w:r>
      <w:r w:rsidR="00DA78AF" w:rsidRPr="00A10A20">
        <w:t>implementováno</w:t>
      </w:r>
      <w:r w:rsidRPr="00A10A20">
        <w:t xml:space="preserve"> měření teploty pomocí analogového teplotního senzor</w:t>
      </w:r>
      <w:r w:rsidR="00DA78AF" w:rsidRPr="00A10A20">
        <w:t>u</w:t>
      </w:r>
      <w:r w:rsidR="00AC54BF" w:rsidRPr="00A10A20">
        <w:t>.</w:t>
      </w:r>
      <w:r w:rsidR="00DA78AF" w:rsidRPr="00A10A20">
        <w:t xml:space="preserve"> </w:t>
      </w:r>
      <w:r w:rsidR="00AC54BF" w:rsidRPr="00A10A20">
        <w:t>T</w:t>
      </w:r>
      <w:r w:rsidR="00DA78AF" w:rsidRPr="00A10A20">
        <w:t>akto naměřená teplota je následně digitálně zpracována a uložena do registru uvnitř součástky. Pro získání dat musíme senzor připojit na sběrnici</w:t>
      </w:r>
      <w:r w:rsidR="00AC54BF" w:rsidRPr="00A10A20">
        <w:t>.</w:t>
      </w:r>
      <w:r w:rsidR="00DA78AF" w:rsidRPr="00A10A20">
        <w:t xml:space="preserve"> </w:t>
      </w:r>
      <w:r w:rsidR="00AC54BF" w:rsidRPr="00A10A20">
        <w:t>Poté</w:t>
      </w:r>
      <w:r w:rsidR="00DA78AF" w:rsidRPr="00A10A20">
        <w:t xml:space="preserve"> můžeme se součástkou komunikovat a vyčítat z ní data</w:t>
      </w:r>
      <w:r w:rsidR="006F19CB" w:rsidRPr="00A10A20">
        <w:t>,</w:t>
      </w:r>
      <w:r w:rsidR="00DA78AF" w:rsidRPr="00A10A20">
        <w:t xml:space="preserve"> nebo nastavit v jakých jednotkách (°C nebo F) má data posílat. Nejčastějšími typy sběrnic</w:t>
      </w:r>
      <w:r w:rsidR="00E21C4B" w:rsidRPr="00A10A20">
        <w:t>/komunikační</w:t>
      </w:r>
      <w:r w:rsidR="00AC54BF" w:rsidRPr="00A10A20">
        <w:t>ch</w:t>
      </w:r>
      <w:r w:rsidR="00E21C4B" w:rsidRPr="00A10A20">
        <w:t xml:space="preserve"> protokol</w:t>
      </w:r>
      <w:r w:rsidR="00AC54BF" w:rsidRPr="00A10A20">
        <w:t>ů</w:t>
      </w:r>
      <w:r w:rsidR="00DA78AF" w:rsidRPr="00A10A20">
        <w:t xml:space="preserve"> jsou I2C, </w:t>
      </w:r>
      <w:proofErr w:type="gramStart"/>
      <w:r w:rsidR="00E06CCF" w:rsidRPr="00A10A20">
        <w:t>1-Wire</w:t>
      </w:r>
      <w:proofErr w:type="gramEnd"/>
      <w:r w:rsidR="00DA78AF" w:rsidRPr="00A10A20">
        <w:t>, SPI. Typickými zástupci</w:t>
      </w:r>
      <w:r w:rsidR="00AC54BF" w:rsidRPr="00A10A20">
        <w:t xml:space="preserve"> v této kategorii</w:t>
      </w:r>
      <w:r w:rsidR="00DA78AF" w:rsidRPr="00A10A20">
        <w:t xml:space="preserve"> jsou DS18B20 nebo </w:t>
      </w:r>
      <w:r w:rsidR="00763C4D" w:rsidRPr="00A10A20">
        <w:t>AM2302</w:t>
      </w:r>
      <w:r w:rsidR="00E06CCF" w:rsidRPr="00A10A20">
        <w:t>.</w:t>
      </w:r>
    </w:p>
    <w:p w14:paraId="73A9A318" w14:textId="39297BA4" w:rsidR="00E06CCF" w:rsidRPr="00A10A20" w:rsidRDefault="00E06CCF" w:rsidP="00E11CD7">
      <w:pPr>
        <w:pStyle w:val="Odstavec"/>
        <w:ind w:firstLine="0"/>
      </w:pPr>
    </w:p>
    <w:p w14:paraId="0779068B" w14:textId="4F572AD6" w:rsidR="00E06CCF" w:rsidRPr="00A10A20" w:rsidRDefault="00E06CCF" w:rsidP="00E06CCF">
      <w:pPr>
        <w:pStyle w:val="Nadpis3"/>
      </w:pPr>
      <w:bookmarkStart w:id="17" w:name="_Toc72615208"/>
      <w:r w:rsidRPr="00A10A20">
        <w:t>DS18B20</w:t>
      </w:r>
      <w:r w:rsidR="00BB6883" w:rsidRPr="00A10A20">
        <w:t xml:space="preserve"> </w:t>
      </w:r>
      <w:r w:rsidR="00026848" w:rsidRPr="00A10A20">
        <w:t>[</w:t>
      </w:r>
      <w:r w:rsidR="00BB6883" w:rsidRPr="00A10A20">
        <w:t>6</w:t>
      </w:r>
      <w:r w:rsidR="00026848" w:rsidRPr="00A10A20">
        <w:t>]</w:t>
      </w:r>
      <w:bookmarkEnd w:id="17"/>
    </w:p>
    <w:p w14:paraId="7B5955CA" w14:textId="7D6CCAF7" w:rsidR="00F457C2" w:rsidRPr="00A10A20" w:rsidRDefault="00E06CCF" w:rsidP="00F457C2">
      <w:pPr>
        <w:pStyle w:val="Prvnodstavec"/>
      </w:pPr>
      <w:r w:rsidRPr="00A10A20">
        <w:t>Digitální teplotní sen</w:t>
      </w:r>
      <w:r w:rsidR="00E425FD" w:rsidRPr="00A10A20">
        <w:t>z</w:t>
      </w:r>
      <w:r w:rsidRPr="00A10A20">
        <w:t>or měř</w:t>
      </w:r>
      <w:r w:rsidR="001D0D29" w:rsidRPr="00A10A20">
        <w:t>í</w:t>
      </w:r>
      <w:r w:rsidRPr="00A10A20">
        <w:t xml:space="preserve"> teplot</w:t>
      </w:r>
      <w:r w:rsidR="001D0D29" w:rsidRPr="00A10A20">
        <w:t>u</w:t>
      </w:r>
      <w:r w:rsidRPr="00A10A20">
        <w:t xml:space="preserve"> v</w:t>
      </w:r>
      <w:r w:rsidR="001D0D29" w:rsidRPr="00A10A20">
        <w:t> </w:t>
      </w:r>
      <w:r w:rsidRPr="00A10A20">
        <w:t>rozsahu</w:t>
      </w:r>
      <w:r w:rsidR="001D0D29" w:rsidRPr="00A10A20">
        <w:t xml:space="preserve"> od</w:t>
      </w:r>
      <w:r w:rsidRPr="00A10A20">
        <w:t xml:space="preserve"> -55 </w:t>
      </w:r>
      <w:r w:rsidR="001D0D29" w:rsidRPr="00A10A20">
        <w:t>do</w:t>
      </w:r>
      <w:r w:rsidRPr="00A10A20">
        <w:t xml:space="preserve"> 125 °C</w:t>
      </w:r>
      <w:r w:rsidR="001D0D29" w:rsidRPr="00A10A20">
        <w:t>.</w:t>
      </w:r>
      <w:r w:rsidRPr="00A10A20">
        <w:t xml:space="preserve"> </w:t>
      </w:r>
      <w:r w:rsidR="001D0D29" w:rsidRPr="00A10A20">
        <w:t>P</w:t>
      </w:r>
      <w:r w:rsidR="00F457C2" w:rsidRPr="00A10A20">
        <w:t>oprvé ho vyrobila firma DALLAS SEMICONDUCTOR, proto se mu lidově říká „</w:t>
      </w:r>
      <w:proofErr w:type="spellStart"/>
      <w:r w:rsidR="00F457C2" w:rsidRPr="00A10A20">
        <w:t>dallas</w:t>
      </w:r>
      <w:proofErr w:type="spellEnd"/>
      <w:r w:rsidR="00F457C2" w:rsidRPr="00A10A20">
        <w:t xml:space="preserve">“. Senzor komunikuje pomocí </w:t>
      </w:r>
      <w:proofErr w:type="gramStart"/>
      <w:r w:rsidR="00F457C2" w:rsidRPr="00A10A20">
        <w:t>1-Wire</w:t>
      </w:r>
      <w:proofErr w:type="gramEnd"/>
      <w:r w:rsidR="00F457C2" w:rsidRPr="00A10A20">
        <w:t xml:space="preserve"> sběrnice. Teplota je v senzoru uložena jako </w:t>
      </w:r>
      <w:proofErr w:type="gramStart"/>
      <w:r w:rsidR="00F457C2" w:rsidRPr="00A10A20">
        <w:t>12 bitové</w:t>
      </w:r>
      <w:proofErr w:type="gramEnd"/>
      <w:r w:rsidR="00F457C2" w:rsidRPr="00A10A20">
        <w:t xml:space="preserve"> slovo.</w:t>
      </w:r>
    </w:p>
    <w:p w14:paraId="46CBF44B" w14:textId="44A0FE22" w:rsidR="00152615" w:rsidRPr="00A10A20" w:rsidRDefault="00152615" w:rsidP="00152615">
      <w:pPr>
        <w:pStyle w:val="Odstavec"/>
      </w:pPr>
      <w:r w:rsidRPr="00A10A20">
        <w:t>Dalšími možnostmi, kter</w:t>
      </w:r>
      <w:r w:rsidR="001D0D29" w:rsidRPr="00A10A20">
        <w:t>é</w:t>
      </w:r>
      <w:r w:rsidRPr="00A10A20">
        <w:t xml:space="preserve"> čidlo nabízí</w:t>
      </w:r>
      <w:r w:rsidR="006F19CB" w:rsidRPr="00A10A20">
        <w:t>,</w:t>
      </w:r>
      <w:r w:rsidRPr="00A10A20">
        <w:t xml:space="preserve"> je nastavení přesnosti měření, a to v rozsahu 9 až 12 bitů. Snížení přesnosti měření urychluje měřící proces</w:t>
      </w:r>
      <w:r w:rsidR="001D0D29" w:rsidRPr="00A10A20">
        <w:t>.</w:t>
      </w:r>
      <w:r w:rsidRPr="00A10A20">
        <w:t xml:space="preserve"> </w:t>
      </w:r>
      <w:r w:rsidR="001D0D29" w:rsidRPr="00A10A20">
        <w:t>D</w:t>
      </w:r>
      <w:r w:rsidRPr="00A10A20">
        <w:t>íky tomu můžeme několikanásobně urychlit měření, které</w:t>
      </w:r>
      <w:r w:rsidR="006F19CB" w:rsidRPr="00A10A20">
        <w:t xml:space="preserve"> je</w:t>
      </w:r>
      <w:r w:rsidRPr="00A10A20">
        <w:t xml:space="preserve"> při nejvyšší přesnosti velice pomalé.</w:t>
      </w:r>
    </w:p>
    <w:p w14:paraId="01D2A8A3" w14:textId="73C4F284" w:rsidR="00152615" w:rsidRPr="00A10A20" w:rsidRDefault="00152615" w:rsidP="00152615">
      <w:pPr>
        <w:pStyle w:val="Odstavec"/>
      </w:pPr>
      <w:r w:rsidRPr="00A10A20">
        <w:t xml:space="preserve">Čidlo je dále </w:t>
      </w:r>
      <w:r w:rsidR="00026848" w:rsidRPr="00A10A20">
        <w:t>vyba</w:t>
      </w:r>
      <w:r w:rsidR="00277B07" w:rsidRPr="00A10A20">
        <w:t>v</w:t>
      </w:r>
      <w:r w:rsidR="00026848" w:rsidRPr="00A10A20">
        <w:t>eno</w:t>
      </w:r>
      <w:r w:rsidRPr="00A10A20">
        <w:t xml:space="preserve"> interní logikou, díky které se samo může chovat jako termostat</w:t>
      </w:r>
      <w:r w:rsidR="00026848"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7252"/>
      </w:tblGrid>
      <w:tr w:rsidR="00B12AEB" w:rsidRPr="00A10A20" w14:paraId="410E76C4" w14:textId="77777777" w:rsidTr="00152615">
        <w:tc>
          <w:tcPr>
            <w:tcW w:w="8500" w:type="dxa"/>
            <w:gridSpan w:val="2"/>
          </w:tcPr>
          <w:p w14:paraId="156AE637" w14:textId="77777777" w:rsidR="00B12AEB" w:rsidRPr="00A10A20" w:rsidRDefault="00B12AEB" w:rsidP="00152615">
            <w:pPr>
              <w:pStyle w:val="Titulek"/>
              <w:ind w:left="494" w:hanging="494"/>
              <w:jc w:val="center"/>
            </w:pPr>
            <w:r w:rsidRPr="00A10A20">
              <w:rPr>
                <w:noProof/>
              </w:rPr>
              <w:drawing>
                <wp:inline distT="0" distB="0" distL="0" distR="0" wp14:anchorId="273507AA" wp14:editId="1DB6C4F9">
                  <wp:extent cx="3280384" cy="1845216"/>
                  <wp:effectExtent l="0" t="0" r="0" b="317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3854C5CC" w14:textId="77777777" w:rsidTr="00152615">
        <w:tc>
          <w:tcPr>
            <w:tcW w:w="1019" w:type="dxa"/>
          </w:tcPr>
          <w:p w14:paraId="62EF232E" w14:textId="77777777" w:rsidR="00B12AEB" w:rsidRPr="00A10A20" w:rsidRDefault="00B12AEB" w:rsidP="00152615">
            <w:pPr>
              <w:pStyle w:val="Titulek"/>
              <w:jc w:val="right"/>
            </w:pPr>
            <w:r w:rsidRPr="00A10A20">
              <w:t>Obrázek</w:t>
            </w:r>
          </w:p>
        </w:tc>
        <w:tc>
          <w:tcPr>
            <w:tcW w:w="7481" w:type="dxa"/>
          </w:tcPr>
          <w:p w14:paraId="0B257DB8" w14:textId="4744515C" w:rsidR="00B12AEB" w:rsidRPr="00A10A20" w:rsidRDefault="00B12AEB" w:rsidP="00152615">
            <w:pPr>
              <w:pStyle w:val="Titulek"/>
              <w:ind w:left="494" w:hanging="494"/>
            </w:pPr>
            <w:bookmarkStart w:id="18" w:name="_Toc58600403"/>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6</w:t>
            </w:r>
            <w:r w:rsidR="00FD6C77" w:rsidRPr="00A10A20">
              <w:rPr>
                <w:noProof/>
              </w:rPr>
              <w:fldChar w:fldCharType="end"/>
            </w:r>
            <w:r w:rsidRPr="00A10A20">
              <w:tab/>
              <w:t>Foto teplotní senzoru DS18B20</w:t>
            </w:r>
            <w:bookmarkEnd w:id="18"/>
          </w:p>
        </w:tc>
      </w:tr>
      <w:tr w:rsidR="002A07ED" w:rsidRPr="00A10A20" w14:paraId="50DD854E" w14:textId="77777777" w:rsidTr="004441AC">
        <w:tc>
          <w:tcPr>
            <w:tcW w:w="8500" w:type="dxa"/>
            <w:gridSpan w:val="2"/>
          </w:tcPr>
          <w:p w14:paraId="4FAA3C70" w14:textId="77777777" w:rsidR="002A07ED" w:rsidRPr="00A10A20" w:rsidRDefault="002A07ED" w:rsidP="004441AC">
            <w:pPr>
              <w:pStyle w:val="Titulek"/>
              <w:ind w:left="494" w:hanging="494"/>
              <w:jc w:val="center"/>
            </w:pPr>
            <w:r w:rsidRPr="00A10A20">
              <w:rPr>
                <w:noProof/>
              </w:rPr>
              <w:lastRenderedPageBreak/>
              <w:drawing>
                <wp:inline distT="0" distB="0" distL="0" distR="0" wp14:anchorId="57F39C16" wp14:editId="5270AA02">
                  <wp:extent cx="5338523" cy="263328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pic:cNvPicPr/>
                        </pic:nvPicPr>
                        <pic:blipFill>
                          <a:blip r:embed="rId15">
                            <a:extLst>
                              <a:ext uri="{28A0092B-C50C-407E-A947-70E740481C1C}">
                                <a14:useLocalDpi xmlns:a14="http://schemas.microsoft.com/office/drawing/2010/main" val="0"/>
                              </a:ext>
                            </a:extLst>
                          </a:blip>
                          <a:stretch>
                            <a:fillRect/>
                          </a:stretch>
                        </pic:blipFill>
                        <pic:spPr>
                          <a:xfrm>
                            <a:off x="0" y="0"/>
                            <a:ext cx="5338523" cy="2633288"/>
                          </a:xfrm>
                          <a:prstGeom prst="rect">
                            <a:avLst/>
                          </a:prstGeom>
                        </pic:spPr>
                      </pic:pic>
                    </a:graphicData>
                  </a:graphic>
                </wp:inline>
              </w:drawing>
            </w:r>
          </w:p>
        </w:tc>
      </w:tr>
      <w:tr w:rsidR="002A07ED" w:rsidRPr="00A10A20" w14:paraId="40BE19E1" w14:textId="77777777" w:rsidTr="004441AC">
        <w:tc>
          <w:tcPr>
            <w:tcW w:w="1019" w:type="dxa"/>
          </w:tcPr>
          <w:p w14:paraId="5D4FDB66" w14:textId="77777777" w:rsidR="002A07ED" w:rsidRPr="00A10A20" w:rsidRDefault="002A07ED" w:rsidP="004441AC">
            <w:pPr>
              <w:pStyle w:val="Titulek"/>
              <w:jc w:val="right"/>
            </w:pPr>
            <w:r w:rsidRPr="00A10A20">
              <w:t>Obrázek</w:t>
            </w:r>
          </w:p>
        </w:tc>
        <w:tc>
          <w:tcPr>
            <w:tcW w:w="7481" w:type="dxa"/>
          </w:tcPr>
          <w:p w14:paraId="5BA0BEA1" w14:textId="050B70EB" w:rsidR="002A07ED" w:rsidRPr="00A10A20" w:rsidRDefault="002A07ED" w:rsidP="004441AC">
            <w:pPr>
              <w:pStyle w:val="Titulek"/>
              <w:ind w:left="494" w:hanging="494"/>
            </w:pPr>
            <w:bookmarkStart w:id="19" w:name="_Toc58600404"/>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7</w:t>
            </w:r>
            <w:r w:rsidR="00FD6C77" w:rsidRPr="00A10A20">
              <w:rPr>
                <w:noProof/>
              </w:rPr>
              <w:fldChar w:fldCharType="end"/>
            </w:r>
            <w:r w:rsidRPr="00A10A20">
              <w:tab/>
              <w:t>Foto teplotní senzoru DS18B20</w:t>
            </w:r>
            <w:bookmarkEnd w:id="19"/>
          </w:p>
        </w:tc>
      </w:tr>
    </w:tbl>
    <w:p w14:paraId="3B38671D" w14:textId="5086682B" w:rsidR="00F457C2" w:rsidRPr="00A10A20" w:rsidRDefault="00F457C2" w:rsidP="00F457C2">
      <w:pPr>
        <w:pStyle w:val="Nadpis3"/>
      </w:pPr>
      <w:bookmarkStart w:id="20" w:name="_Toc72615209"/>
      <w:r w:rsidRPr="00A10A20">
        <w:t>AM2302</w:t>
      </w:r>
      <w:r w:rsidR="00BB6883" w:rsidRPr="00A10A20">
        <w:t xml:space="preserve"> </w:t>
      </w:r>
      <w:r w:rsidR="009F22ED" w:rsidRPr="00A10A20">
        <w:t>[</w:t>
      </w:r>
      <w:r w:rsidR="00BB6883" w:rsidRPr="00A10A20">
        <w:t>7</w:t>
      </w:r>
      <w:r w:rsidR="009F22ED" w:rsidRPr="00A10A20">
        <w:t>]</w:t>
      </w:r>
      <w:bookmarkEnd w:id="20"/>
    </w:p>
    <w:p w14:paraId="750DD131" w14:textId="3E7EE0F3" w:rsidR="002A07ED" w:rsidRPr="00A10A20" w:rsidRDefault="00026848" w:rsidP="002A07ED">
      <w:pPr>
        <w:pStyle w:val="Prvnodstavec"/>
      </w:pPr>
      <w:r w:rsidRPr="00A10A20">
        <w:t>Jedná se</w:t>
      </w:r>
      <w:r w:rsidR="006A5196" w:rsidRPr="00A10A20">
        <w:t xml:space="preserve"> o</w:t>
      </w:r>
      <w:r w:rsidRPr="00A10A20">
        <w:t xml:space="preserve"> další často využívané čidlo především proto</w:t>
      </w:r>
      <w:r w:rsidR="006A5196" w:rsidRPr="00A10A20">
        <w:t>,</w:t>
      </w:r>
      <w:r w:rsidRPr="00A10A20">
        <w:t xml:space="preserve"> že je součástí DHT22 teplotního senzoru. Obrovskou výhodou čidla je, že dokáže s teplotou měřit i relativní vlhkost vzduchu. </w:t>
      </w:r>
      <w:r w:rsidR="006A5196" w:rsidRPr="00A10A20">
        <w:t>Jeho</w:t>
      </w:r>
      <w:r w:rsidRPr="00A10A20">
        <w:t xml:space="preserve"> </w:t>
      </w:r>
      <w:r w:rsidR="006A5196" w:rsidRPr="00A10A20">
        <w:t>ne</w:t>
      </w:r>
      <w:r w:rsidRPr="00A10A20">
        <w:t xml:space="preserve">výhoda je přesnost </w:t>
      </w:r>
      <w:r w:rsidR="006A5196" w:rsidRPr="00A10A20">
        <w:t>(</w:t>
      </w:r>
      <w:r w:rsidRPr="00A10A20">
        <w:t xml:space="preserve">viz. Obrázek </w:t>
      </w:r>
      <w:r w:rsidR="0088785D" w:rsidRPr="00A10A20">
        <w:t>1.</w:t>
      </w:r>
      <w:r w:rsidR="00BB6883" w:rsidRPr="00A10A20">
        <w:t>8</w:t>
      </w:r>
      <w:r w:rsidRPr="00A10A20">
        <w:t>)</w:t>
      </w:r>
      <w:r w:rsidR="002A07ED" w:rsidRPr="00A10A20">
        <w:t xml:space="preserve"> oproti předchozímu DS18B20 (Obrázek 1.</w:t>
      </w:r>
      <w:r w:rsidR="00BB6883" w:rsidRPr="00A10A20">
        <w:t>7</w:t>
      </w:r>
      <w:r w:rsidR="002A07ED" w:rsidRPr="00A10A20">
        <w:t>), přestože AM2302 je schopno rozlišit měřenou hodnotu teploty na 16 bitů.</w:t>
      </w:r>
    </w:p>
    <w:p w14:paraId="7D71443D" w14:textId="6D9C7D78" w:rsidR="00026848" w:rsidRPr="00A10A20" w:rsidRDefault="002A07ED" w:rsidP="002A07ED">
      <w:pPr>
        <w:pStyle w:val="Odstavec"/>
      </w:pPr>
      <w:r w:rsidRPr="00A10A20">
        <w:t>Pro komunikaci čidlo využívá Single-bus komunikační protokol</w:t>
      </w:r>
      <w:r w:rsidR="006A5196" w:rsidRPr="00A10A20">
        <w:t>.</w:t>
      </w:r>
      <w:r w:rsidRPr="00A10A20">
        <w:t xml:space="preserve"> </w:t>
      </w:r>
      <w:r w:rsidR="006A5196" w:rsidRPr="00A10A20">
        <w:t>J</w:t>
      </w:r>
      <w:r w:rsidRPr="00A10A20">
        <w:t xml:space="preserve">edná se o upravenou verzi </w:t>
      </w:r>
      <w:proofErr w:type="gramStart"/>
      <w:r w:rsidRPr="00A10A20">
        <w:t>1-Wire</w:t>
      </w:r>
      <w:proofErr w:type="gramEnd"/>
      <w:r w:rsidRPr="00A10A20">
        <w:t xml:space="preserve"> protokolu, přesto je nelze zaměňovat.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7475"/>
      </w:tblGrid>
      <w:tr w:rsidR="00026848" w:rsidRPr="00A10A20" w14:paraId="3EB05A65" w14:textId="77777777" w:rsidTr="004441AC">
        <w:tc>
          <w:tcPr>
            <w:tcW w:w="8500" w:type="dxa"/>
            <w:gridSpan w:val="2"/>
          </w:tcPr>
          <w:p w14:paraId="42BF4469" w14:textId="77777777" w:rsidR="00026848" w:rsidRPr="00A10A20" w:rsidRDefault="00026848" w:rsidP="004441AC">
            <w:pPr>
              <w:pStyle w:val="Titulek"/>
              <w:ind w:left="494" w:hanging="494"/>
              <w:jc w:val="center"/>
            </w:pPr>
            <w:r w:rsidRPr="00A10A20">
              <w:rPr>
                <w:noProof/>
              </w:rPr>
              <w:drawing>
                <wp:inline distT="0" distB="0" distL="0" distR="0" wp14:anchorId="451D573E" wp14:editId="116DBBEB">
                  <wp:extent cx="5230764" cy="2498155"/>
                  <wp:effectExtent l="0" t="0" r="825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16">
                            <a:extLst>
                              <a:ext uri="{28A0092B-C50C-407E-A947-70E740481C1C}">
                                <a14:useLocalDpi xmlns:a14="http://schemas.microsoft.com/office/drawing/2010/main" val="0"/>
                              </a:ext>
                            </a:extLst>
                          </a:blip>
                          <a:stretch>
                            <a:fillRect/>
                          </a:stretch>
                        </pic:blipFill>
                        <pic:spPr>
                          <a:xfrm>
                            <a:off x="0" y="0"/>
                            <a:ext cx="5230764" cy="2498155"/>
                          </a:xfrm>
                          <a:prstGeom prst="rect">
                            <a:avLst/>
                          </a:prstGeom>
                        </pic:spPr>
                      </pic:pic>
                    </a:graphicData>
                  </a:graphic>
                </wp:inline>
              </w:drawing>
            </w:r>
          </w:p>
        </w:tc>
      </w:tr>
      <w:tr w:rsidR="00026848" w:rsidRPr="00A10A20" w14:paraId="666829ED" w14:textId="77777777" w:rsidTr="004441AC">
        <w:tc>
          <w:tcPr>
            <w:tcW w:w="1019" w:type="dxa"/>
          </w:tcPr>
          <w:p w14:paraId="0E889DE6" w14:textId="77777777" w:rsidR="00026848" w:rsidRPr="00A10A20" w:rsidRDefault="00026848" w:rsidP="004441AC">
            <w:pPr>
              <w:pStyle w:val="Titulek"/>
              <w:jc w:val="right"/>
            </w:pPr>
            <w:r w:rsidRPr="00A10A20">
              <w:t>Obrázek</w:t>
            </w:r>
          </w:p>
        </w:tc>
        <w:tc>
          <w:tcPr>
            <w:tcW w:w="7481" w:type="dxa"/>
          </w:tcPr>
          <w:p w14:paraId="2A1E45CA" w14:textId="79CD0E65" w:rsidR="00026848" w:rsidRPr="00A10A20" w:rsidRDefault="00026848" w:rsidP="004441AC">
            <w:pPr>
              <w:pStyle w:val="Titulek"/>
              <w:ind w:left="494" w:hanging="494"/>
            </w:pPr>
            <w:bookmarkStart w:id="21" w:name="_Toc58600405"/>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8</w:t>
            </w:r>
            <w:r w:rsidR="00FD6C77" w:rsidRPr="00A10A20">
              <w:rPr>
                <w:noProof/>
              </w:rPr>
              <w:fldChar w:fldCharType="end"/>
            </w:r>
            <w:r w:rsidRPr="00A10A20">
              <w:tab/>
            </w:r>
            <w:r w:rsidR="009F22ED" w:rsidRPr="00A10A20">
              <w:t>Graf odchylky při měření teploty pomocí AM2302</w:t>
            </w:r>
            <w:r w:rsidR="00C00A27" w:rsidRPr="00A10A20">
              <w:t>[</w:t>
            </w:r>
            <w:r w:rsidR="00B676E7" w:rsidRPr="00A10A20">
              <w:t>7</w:t>
            </w:r>
            <w:r w:rsidR="00C00A27" w:rsidRPr="00A10A20">
              <w:t>]</w:t>
            </w:r>
            <w:bookmarkEnd w:id="21"/>
          </w:p>
        </w:tc>
      </w:tr>
      <w:tr w:rsidR="009F22ED" w:rsidRPr="00A10A20" w14:paraId="66F63690" w14:textId="77777777" w:rsidTr="004441AC">
        <w:tc>
          <w:tcPr>
            <w:tcW w:w="8500" w:type="dxa"/>
            <w:gridSpan w:val="2"/>
          </w:tcPr>
          <w:p w14:paraId="756CB8B0" w14:textId="77777777" w:rsidR="009F22ED" w:rsidRPr="00A10A20" w:rsidRDefault="009F22ED" w:rsidP="004441AC">
            <w:pPr>
              <w:pStyle w:val="Titulek"/>
              <w:ind w:left="494" w:hanging="494"/>
              <w:jc w:val="center"/>
            </w:pPr>
            <w:r w:rsidRPr="00A10A20">
              <w:rPr>
                <w:noProof/>
              </w:rPr>
              <w:lastRenderedPageBreak/>
              <w:drawing>
                <wp:inline distT="0" distB="0" distL="0" distR="0" wp14:anchorId="31D595D2" wp14:editId="60C738EF">
                  <wp:extent cx="5467710" cy="269570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17">
                            <a:extLst>
                              <a:ext uri="{28A0092B-C50C-407E-A947-70E740481C1C}">
                                <a14:useLocalDpi xmlns:a14="http://schemas.microsoft.com/office/drawing/2010/main" val="0"/>
                              </a:ext>
                            </a:extLst>
                          </a:blip>
                          <a:stretch>
                            <a:fillRect/>
                          </a:stretch>
                        </pic:blipFill>
                        <pic:spPr>
                          <a:xfrm>
                            <a:off x="0" y="0"/>
                            <a:ext cx="5467710" cy="2695708"/>
                          </a:xfrm>
                          <a:prstGeom prst="rect">
                            <a:avLst/>
                          </a:prstGeom>
                        </pic:spPr>
                      </pic:pic>
                    </a:graphicData>
                  </a:graphic>
                </wp:inline>
              </w:drawing>
            </w:r>
          </w:p>
        </w:tc>
      </w:tr>
      <w:tr w:rsidR="009F22ED" w:rsidRPr="00A10A20" w14:paraId="41CEB3D4" w14:textId="77777777" w:rsidTr="004441AC">
        <w:tc>
          <w:tcPr>
            <w:tcW w:w="1019" w:type="dxa"/>
          </w:tcPr>
          <w:p w14:paraId="0E98319E" w14:textId="77777777" w:rsidR="009F22ED" w:rsidRPr="00A10A20" w:rsidRDefault="009F22ED" w:rsidP="004441AC">
            <w:pPr>
              <w:pStyle w:val="Titulek"/>
              <w:jc w:val="right"/>
            </w:pPr>
            <w:r w:rsidRPr="00A10A20">
              <w:t>Obrázek</w:t>
            </w:r>
          </w:p>
        </w:tc>
        <w:tc>
          <w:tcPr>
            <w:tcW w:w="7481" w:type="dxa"/>
          </w:tcPr>
          <w:p w14:paraId="7FB4452C" w14:textId="0D6B12E4" w:rsidR="009F22ED" w:rsidRPr="00A10A20" w:rsidRDefault="009F22ED" w:rsidP="004441AC">
            <w:pPr>
              <w:pStyle w:val="Titulek"/>
              <w:ind w:left="494" w:hanging="494"/>
            </w:pPr>
            <w:bookmarkStart w:id="22" w:name="_Toc58600406"/>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9</w:t>
            </w:r>
            <w:r w:rsidR="00FD6C77" w:rsidRPr="00A10A20">
              <w:rPr>
                <w:noProof/>
              </w:rPr>
              <w:fldChar w:fldCharType="end"/>
            </w:r>
            <w:r w:rsidRPr="00A10A20">
              <w:tab/>
              <w:t xml:space="preserve">Graf odchylky při </w:t>
            </w:r>
            <w:r w:rsidR="00017E62" w:rsidRPr="00A10A20">
              <w:t xml:space="preserve">relativní vlhkosti </w:t>
            </w:r>
            <w:r w:rsidRPr="00A10A20">
              <w:t>pomocí AM2302</w:t>
            </w:r>
            <w:bookmarkEnd w:id="22"/>
          </w:p>
        </w:tc>
      </w:tr>
    </w:tbl>
    <w:p w14:paraId="11CEB9EC" w14:textId="77777777" w:rsidR="00026848" w:rsidRPr="00A10A20" w:rsidRDefault="00026848" w:rsidP="00026848"/>
    <w:p w14:paraId="690E6377" w14:textId="7EAD1187" w:rsidR="00F96216" w:rsidRPr="00A10A20" w:rsidRDefault="00E425FD" w:rsidP="00F96216">
      <w:pPr>
        <w:pStyle w:val="Nadpis2"/>
      </w:pPr>
      <w:bookmarkStart w:id="23" w:name="_Toc72615210"/>
      <w:r w:rsidRPr="00A10A20">
        <w:t>Termočlánky</w:t>
      </w:r>
      <w:r w:rsidR="00BB6883" w:rsidRPr="00A10A20">
        <w:t xml:space="preserve"> </w:t>
      </w:r>
      <w:r w:rsidR="00E21C4B" w:rsidRPr="00A10A20">
        <w:t>[</w:t>
      </w:r>
      <w:r w:rsidR="00BB6883" w:rsidRPr="00A10A20">
        <w:t>1</w:t>
      </w:r>
      <w:r w:rsidR="00E21C4B" w:rsidRPr="00A10A20">
        <w:t>]</w:t>
      </w:r>
      <w:bookmarkEnd w:id="23"/>
    </w:p>
    <w:p w14:paraId="3F648681" w14:textId="749722D6" w:rsidR="00E425FD" w:rsidRPr="00A10A20" w:rsidRDefault="008026AC" w:rsidP="00E425FD">
      <w:pPr>
        <w:pStyle w:val="Prvnodstavec"/>
      </w:pPr>
      <w:r w:rsidRPr="00A10A20">
        <w:t xml:space="preserve">Termočlánek využívá termoelektrického jevu. </w:t>
      </w:r>
      <w:r w:rsidR="00A01E88" w:rsidRPr="00A10A20">
        <w:t xml:space="preserve">U tohoto jevu vzniká na rozhraní dvou různých kovů </w:t>
      </w:r>
      <w:r w:rsidR="006C6789" w:rsidRPr="00A10A20">
        <w:t>malé</w:t>
      </w:r>
      <w:r w:rsidRPr="00A10A20">
        <w:t xml:space="preserve"> napětí</w:t>
      </w:r>
      <w:r w:rsidR="006C6789" w:rsidRPr="00A10A20">
        <w:t>, které závis</w:t>
      </w:r>
      <w:r w:rsidR="00A01E88" w:rsidRPr="00A10A20">
        <w:t>í</w:t>
      </w:r>
      <w:r w:rsidR="006C6789" w:rsidRPr="00A10A20">
        <w:t xml:space="preserve"> na teplotě (</w:t>
      </w:r>
      <w:proofErr w:type="spellStart"/>
      <w:r w:rsidR="006C6789" w:rsidRPr="00A10A20">
        <w:t>Seebeck</w:t>
      </w:r>
      <w:r w:rsidR="00CB5F27" w:rsidRPr="00A10A20">
        <w:t>ů</w:t>
      </w:r>
      <w:r w:rsidR="006C6789" w:rsidRPr="00A10A20">
        <w:t>v</w:t>
      </w:r>
      <w:proofErr w:type="spellEnd"/>
      <w:r w:rsidR="006C6789" w:rsidRPr="00A10A20">
        <w:t xml:space="preserve"> jev). Díky tomu lze termočlánek po</w:t>
      </w:r>
      <w:r w:rsidR="001421C0" w:rsidRPr="00A10A20">
        <w:t>u</w:t>
      </w:r>
      <w:r w:rsidR="006C6789" w:rsidRPr="00A10A20">
        <w:t>žít pro měření velkého rozsahu teplot s relativně velkou přesností. Bezespornou výhodou tohoto typu teplotního sensoru je jeho časová stálost.</w:t>
      </w:r>
    </w:p>
    <w:p w14:paraId="6E82B57A" w14:textId="423BADD2" w:rsidR="006C6789" w:rsidRPr="00A10A20" w:rsidRDefault="006C6789" w:rsidP="008B7FDE">
      <w:pPr>
        <w:pStyle w:val="Odstavec"/>
      </w:pPr>
      <w:r w:rsidRPr="00A10A20">
        <w:t xml:space="preserve">Termočlánky se dělí podle kombinace kovů </w:t>
      </w:r>
      <w:proofErr w:type="gramStart"/>
      <w:r w:rsidR="00E700C7" w:rsidRPr="00A10A20">
        <w:t>a</w:t>
      </w:r>
      <w:r w:rsidR="00BF3F51" w:rsidRPr="00A10A20">
        <w:t xml:space="preserve"> </w:t>
      </w:r>
      <w:r w:rsidR="00E700C7" w:rsidRPr="00A10A20">
        <w:t>nebo</w:t>
      </w:r>
      <w:proofErr w:type="gramEnd"/>
      <w:r w:rsidR="008B7FDE" w:rsidRPr="00A10A20">
        <w:t xml:space="preserve"> podle jejich kalibrace. Nejčastěji se můžeme setkat s kalibracemi, které se značí J, K, E, T (viz obrázek 1.8, kde je přehled jejich vlastností</w:t>
      </w:r>
      <w:r w:rsidR="006A5196" w:rsidRPr="00A10A20">
        <w:t>)</w:t>
      </w:r>
      <w:r w:rsidR="00E700C7"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B7FDE" w:rsidRPr="00A10A20" w14:paraId="38405CB8" w14:textId="77777777" w:rsidTr="004441AC">
        <w:tc>
          <w:tcPr>
            <w:tcW w:w="8500" w:type="dxa"/>
            <w:gridSpan w:val="2"/>
          </w:tcPr>
          <w:p w14:paraId="5280F4E8" w14:textId="77777777" w:rsidR="008B7FDE" w:rsidRPr="00A10A20" w:rsidRDefault="008B7FDE" w:rsidP="004441AC">
            <w:pPr>
              <w:pStyle w:val="Titulek"/>
              <w:ind w:left="494" w:hanging="494"/>
              <w:jc w:val="center"/>
            </w:pPr>
            <w:r w:rsidRPr="00A10A20">
              <w:rPr>
                <w:noProof/>
              </w:rPr>
              <w:drawing>
                <wp:inline distT="0" distB="0" distL="0" distR="0" wp14:anchorId="53CF6B00" wp14:editId="11A064FD">
                  <wp:extent cx="4069080" cy="1414518"/>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18">
                            <a:extLst>
                              <a:ext uri="{28A0092B-C50C-407E-A947-70E740481C1C}">
                                <a14:useLocalDpi xmlns:a14="http://schemas.microsoft.com/office/drawing/2010/main" val="0"/>
                              </a:ext>
                            </a:extLst>
                          </a:blip>
                          <a:stretch>
                            <a:fillRect/>
                          </a:stretch>
                        </pic:blipFill>
                        <pic:spPr>
                          <a:xfrm>
                            <a:off x="0" y="0"/>
                            <a:ext cx="4165727" cy="1448115"/>
                          </a:xfrm>
                          <a:prstGeom prst="rect">
                            <a:avLst/>
                          </a:prstGeom>
                        </pic:spPr>
                      </pic:pic>
                    </a:graphicData>
                  </a:graphic>
                </wp:inline>
              </w:drawing>
            </w:r>
          </w:p>
        </w:tc>
      </w:tr>
      <w:tr w:rsidR="008B7FDE" w:rsidRPr="00A10A20" w14:paraId="2976F630" w14:textId="77777777" w:rsidTr="004441AC">
        <w:tc>
          <w:tcPr>
            <w:tcW w:w="1019" w:type="dxa"/>
          </w:tcPr>
          <w:p w14:paraId="1831E307" w14:textId="77777777" w:rsidR="008B7FDE" w:rsidRPr="00A10A20" w:rsidRDefault="008B7FDE" w:rsidP="004441AC">
            <w:pPr>
              <w:pStyle w:val="Titulek"/>
              <w:jc w:val="right"/>
            </w:pPr>
            <w:r w:rsidRPr="00A10A20">
              <w:t>Obrázek</w:t>
            </w:r>
          </w:p>
        </w:tc>
        <w:tc>
          <w:tcPr>
            <w:tcW w:w="7481" w:type="dxa"/>
          </w:tcPr>
          <w:p w14:paraId="4CDF3166" w14:textId="723C9C53" w:rsidR="008B7FDE" w:rsidRPr="00A10A20" w:rsidRDefault="008B7FDE" w:rsidP="004441AC">
            <w:pPr>
              <w:pStyle w:val="Titulek"/>
              <w:ind w:left="494" w:hanging="494"/>
            </w:pPr>
            <w:bookmarkStart w:id="24" w:name="_Toc58600407"/>
            <w:r w:rsidRPr="00A10A20">
              <w:t>1.</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10</w:t>
            </w:r>
            <w:r w:rsidR="00FD6C77" w:rsidRPr="00A10A20">
              <w:rPr>
                <w:noProof/>
              </w:rPr>
              <w:fldChar w:fldCharType="end"/>
            </w:r>
            <w:r w:rsidRPr="00A10A20">
              <w:tab/>
            </w:r>
            <w:r w:rsidR="00356E7A" w:rsidRPr="00A10A20">
              <w:t>Tabulka přehledu termočlánků [</w:t>
            </w:r>
            <w:r w:rsidR="00BB6883" w:rsidRPr="00A10A20">
              <w:t>8</w:t>
            </w:r>
            <w:r w:rsidR="00356E7A" w:rsidRPr="00A10A20">
              <w:t>]</w:t>
            </w:r>
            <w:bookmarkEnd w:id="24"/>
          </w:p>
        </w:tc>
      </w:tr>
    </w:tbl>
    <w:p w14:paraId="7D803BF7" w14:textId="514EEBFE" w:rsidR="00512706" w:rsidRPr="00A10A20" w:rsidRDefault="00E425FD" w:rsidP="00512706">
      <w:pPr>
        <w:pStyle w:val="Nadpis1"/>
      </w:pPr>
      <w:bookmarkStart w:id="25" w:name="_Toc215678059"/>
      <w:bookmarkStart w:id="26" w:name="_Toc56549756"/>
      <w:bookmarkStart w:id="27" w:name="_Toc72615211"/>
      <w:r w:rsidRPr="00A10A20">
        <w:lastRenderedPageBreak/>
        <w:t xml:space="preserve">Rozbor </w:t>
      </w:r>
      <w:proofErr w:type="spellStart"/>
      <w:r w:rsidRPr="00A10A20">
        <w:t>IoT</w:t>
      </w:r>
      <w:proofErr w:type="spellEnd"/>
      <w:r w:rsidRPr="00A10A20">
        <w:t xml:space="preserve"> cloudů</w:t>
      </w:r>
      <w:bookmarkEnd w:id="27"/>
    </w:p>
    <w:p w14:paraId="5BC03DF2" w14:textId="293E8543" w:rsidR="003F72A5" w:rsidRPr="00A10A20" w:rsidRDefault="009B217F" w:rsidP="003F72A5">
      <w:pPr>
        <w:pStyle w:val="Prvnodstavec"/>
      </w:pPr>
      <w:r w:rsidRPr="00A10A20">
        <w:t xml:space="preserve">Cloudové služby pro </w:t>
      </w:r>
      <w:proofErr w:type="spellStart"/>
      <w:r w:rsidRPr="00A10A20">
        <w:t>IoT</w:t>
      </w:r>
      <w:proofErr w:type="spellEnd"/>
      <w:r w:rsidRPr="00A10A20">
        <w:t xml:space="preserve"> jsou v dnešní době rychle se rozvíjející služb</w:t>
      </w:r>
      <w:r w:rsidR="00A01E88" w:rsidRPr="00A10A20">
        <w:t>y</w:t>
      </w:r>
      <w:r w:rsidRPr="00A10A20">
        <w:t>, jej</w:t>
      </w:r>
      <w:r w:rsidR="00A01E88" w:rsidRPr="00A10A20">
        <w:t>ich</w:t>
      </w:r>
      <w:r w:rsidRPr="00A10A20">
        <w:t xml:space="preserve">ž cílem je logování a </w:t>
      </w:r>
      <w:r w:rsidR="00CF1C35" w:rsidRPr="00A10A20">
        <w:t>vizualizace dat.</w:t>
      </w:r>
      <w:r w:rsidR="0043184B" w:rsidRPr="00A10A20">
        <w:t xml:space="preserve"> Každá služba je specifická</w:t>
      </w:r>
      <w:r w:rsidR="00A01E88" w:rsidRPr="00A10A20">
        <w:t>.</w:t>
      </w:r>
      <w:r w:rsidR="0043184B" w:rsidRPr="00A10A20">
        <w:t xml:space="preserve"> </w:t>
      </w:r>
      <w:r w:rsidR="00A01E88" w:rsidRPr="00A10A20">
        <w:t>P</w:t>
      </w:r>
      <w:r w:rsidR="0043184B" w:rsidRPr="00A10A20">
        <w:t>ředevším se liší v tom, jak můžeme data zobrazovat, kolik můžeme připojit čidel, jak často můžeme data do cloudu posílat nebo z jakých čidel můžeme vysílat.</w:t>
      </w:r>
    </w:p>
    <w:p w14:paraId="10209E9F" w14:textId="15B800FC" w:rsidR="0043184B" w:rsidRPr="00A10A20" w:rsidRDefault="0043184B" w:rsidP="0043184B">
      <w:pPr>
        <w:pStyle w:val="Odstavec"/>
      </w:pPr>
      <w:r w:rsidRPr="00A10A20">
        <w:t xml:space="preserve">Důležitým faktorem při výběru </w:t>
      </w:r>
      <w:proofErr w:type="spellStart"/>
      <w:r w:rsidRPr="00A10A20">
        <w:t>IoT</w:t>
      </w:r>
      <w:proofErr w:type="spellEnd"/>
      <w:r w:rsidRPr="00A10A20">
        <w:t xml:space="preserve"> cloudu je především</w:t>
      </w:r>
      <w:r w:rsidR="00A01E88" w:rsidRPr="00A10A20">
        <w:t xml:space="preserve"> to</w:t>
      </w:r>
      <w:r w:rsidRPr="00A10A20">
        <w:t xml:space="preserve">, pro jaké zařízené nebo pro jaký typ čidel je služba určena. Některé služby jsou vyhrazeny pouze pro </w:t>
      </w:r>
      <w:r w:rsidR="009D3EDB" w:rsidRPr="00A10A20">
        <w:t xml:space="preserve">originální </w:t>
      </w:r>
      <w:proofErr w:type="spellStart"/>
      <w:r w:rsidR="009D3EDB" w:rsidRPr="00A10A20">
        <w:t>Arduino</w:t>
      </w:r>
      <w:proofErr w:type="spellEnd"/>
      <w:r w:rsidR="009D3EDB" w:rsidRPr="00A10A20">
        <w:t xml:space="preserve"> zařízení</w:t>
      </w:r>
      <w:r w:rsidR="00A01E88" w:rsidRPr="00A10A20">
        <w:t>.</w:t>
      </w:r>
      <w:r w:rsidR="009D3EDB" w:rsidRPr="00A10A20">
        <w:t xml:space="preserve"> </w:t>
      </w:r>
      <w:r w:rsidR="00A01E88" w:rsidRPr="00A10A20">
        <w:t>E</w:t>
      </w:r>
      <w:r w:rsidR="009D3EDB" w:rsidRPr="00A10A20">
        <w:t>xistuje služba, která je určena především pro venkovní senzory. Kupodivu se v to</w:t>
      </w:r>
      <w:r w:rsidR="00646DE7" w:rsidRPr="00A10A20">
        <w:t>mhle</w:t>
      </w:r>
      <w:r w:rsidR="009D3EDB" w:rsidRPr="00A10A20">
        <w:t xml:space="preserve"> případě nejedná o nějaký nesmysl</w:t>
      </w:r>
      <w:r w:rsidR="00D50C00" w:rsidRPr="00A10A20">
        <w:t>ný</w:t>
      </w:r>
      <w:r w:rsidR="009D3EDB" w:rsidRPr="00A10A20">
        <w:t xml:space="preserve"> zákaz, ale služba se snaží chránit samotné uživatele.</w:t>
      </w:r>
    </w:p>
    <w:p w14:paraId="61228937" w14:textId="4E016327" w:rsidR="0034249A" w:rsidRPr="00A10A20" w:rsidRDefault="0034249A" w:rsidP="0034249A">
      <w:pPr>
        <w:pStyle w:val="Odstavec"/>
      </w:pPr>
      <w:r w:rsidRPr="00A10A20">
        <w:t>Společným průsečíkem většiny služeb je podpora MQTT protokolu, který se využívá pro odesílání dat do cloudové služby. Tento protokol je vysvětlen dále v této práci.</w:t>
      </w:r>
    </w:p>
    <w:p w14:paraId="2645A364" w14:textId="10B7DEF1" w:rsidR="0034249A" w:rsidRPr="00A10A20" w:rsidRDefault="0034249A" w:rsidP="0034249A">
      <w:pPr>
        <w:pStyle w:val="Odstavec"/>
      </w:pPr>
      <w:r w:rsidRPr="00A10A20">
        <w:t>V</w:t>
      </w:r>
      <w:r w:rsidR="00D50C00" w:rsidRPr="00A10A20">
        <w:t> této době</w:t>
      </w:r>
      <w:r w:rsidRPr="00A10A20">
        <w:t xml:space="preserve"> existuje obrovské množství těchto služeb, seznam </w:t>
      </w:r>
      <w:r w:rsidR="00661615" w:rsidRPr="00A10A20">
        <w:t>nejpoužívanějších</w:t>
      </w:r>
      <w:r w:rsidRPr="00A10A20">
        <w:t xml:space="preserve"> </w:t>
      </w:r>
      <w:r w:rsidR="00D50C00" w:rsidRPr="00A10A20">
        <w:t xml:space="preserve">služeb </w:t>
      </w:r>
      <w:r w:rsidRPr="00A10A20">
        <w:t>můžeme nalézt v </w:t>
      </w:r>
      <w:r w:rsidR="00661615" w:rsidRPr="00A10A20">
        <w:t>Tabulka</w:t>
      </w:r>
      <w:r w:rsidRPr="00A10A20">
        <w:t xml:space="preserve"> </w:t>
      </w:r>
      <w:r w:rsidR="00646DE7" w:rsidRPr="00A10A20">
        <w:t>2</w:t>
      </w:r>
      <w:r w:rsidR="00661615" w:rsidRPr="00A10A20">
        <w:t>.</w:t>
      </w:r>
      <w:r w:rsidR="00646DE7" w:rsidRPr="00A10A20">
        <w:t>1</w:t>
      </w:r>
      <w:r w:rsidR="0066161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661615" w:rsidRPr="00A10A20" w14:paraId="278A4D77" w14:textId="77777777" w:rsidTr="004441AC">
        <w:tc>
          <w:tcPr>
            <w:tcW w:w="993" w:type="dxa"/>
          </w:tcPr>
          <w:p w14:paraId="74BB48A3" w14:textId="77777777" w:rsidR="00661615" w:rsidRPr="00A10A20" w:rsidRDefault="00661615" w:rsidP="004441AC">
            <w:pPr>
              <w:pStyle w:val="Titulek"/>
              <w:jc w:val="right"/>
            </w:pPr>
            <w:r w:rsidRPr="00A10A20">
              <w:t>Tabulka</w:t>
            </w:r>
          </w:p>
        </w:tc>
        <w:tc>
          <w:tcPr>
            <w:tcW w:w="7507" w:type="dxa"/>
          </w:tcPr>
          <w:p w14:paraId="4FDE8B14" w14:textId="10D3C9EF" w:rsidR="00661615" w:rsidRPr="00A10A20" w:rsidRDefault="00FD6C77" w:rsidP="004441AC">
            <w:pPr>
              <w:pStyle w:val="Titulek"/>
              <w:ind w:left="494" w:hanging="494"/>
            </w:pPr>
            <w:r w:rsidRPr="00A10A20">
              <w:fldChar w:fldCharType="begin"/>
            </w:r>
            <w:r w:rsidRPr="00A10A20">
              <w:instrText xml:space="preserve"> STYLEREF 1 \s </w:instrText>
            </w:r>
            <w:r w:rsidRPr="00A10A20">
              <w:fldChar w:fldCharType="separate"/>
            </w:r>
            <w:bookmarkStart w:id="28" w:name="_Toc58600442"/>
            <w:r w:rsidR="00A42A5F" w:rsidRPr="00A10A20">
              <w:rPr>
                <w:noProof/>
              </w:rPr>
              <w:t>2</w:t>
            </w:r>
            <w:r w:rsidRPr="00A10A20">
              <w:rPr>
                <w:noProof/>
              </w:rPr>
              <w:fldChar w:fldCharType="end"/>
            </w:r>
            <w:r w:rsidR="00661615" w:rsidRPr="00A10A20">
              <w:t>.</w:t>
            </w:r>
            <w:r w:rsidRPr="00A10A20">
              <w:fldChar w:fldCharType="begin"/>
            </w:r>
            <w:r w:rsidRPr="00A10A20">
              <w:instrText xml:space="preserve"> SEQ Tabulka \* ARABIC \s 1 </w:instrText>
            </w:r>
            <w:r w:rsidRPr="00A10A20">
              <w:fldChar w:fldCharType="separate"/>
            </w:r>
            <w:r w:rsidR="00A42A5F" w:rsidRPr="00A10A20">
              <w:rPr>
                <w:noProof/>
              </w:rPr>
              <w:t>1</w:t>
            </w:r>
            <w:r w:rsidRPr="00A10A20">
              <w:rPr>
                <w:noProof/>
              </w:rPr>
              <w:fldChar w:fldCharType="end"/>
            </w:r>
            <w:r w:rsidR="00661615" w:rsidRPr="00A10A20">
              <w:tab/>
              <w:t xml:space="preserve">Tabulka nejpoužívanějších </w:t>
            </w:r>
            <w:proofErr w:type="spellStart"/>
            <w:r w:rsidR="00661615" w:rsidRPr="00A10A20">
              <w:t>IoT</w:t>
            </w:r>
            <w:proofErr w:type="spellEnd"/>
            <w:r w:rsidR="00661615" w:rsidRPr="00A10A20">
              <w:t xml:space="preserve"> cloudu</w:t>
            </w:r>
            <w:bookmarkEnd w:id="28"/>
          </w:p>
        </w:tc>
      </w:tr>
    </w:tbl>
    <w:tbl>
      <w:tblPr>
        <w:tblStyle w:val="Svtltabulkasmkou1"/>
        <w:tblW w:w="0" w:type="auto"/>
        <w:tblLook w:val="04A0" w:firstRow="1" w:lastRow="0" w:firstColumn="1" w:lastColumn="0" w:noHBand="0" w:noVBand="1"/>
      </w:tblPr>
      <w:tblGrid>
        <w:gridCol w:w="2972"/>
        <w:gridCol w:w="5387"/>
      </w:tblGrid>
      <w:tr w:rsidR="00F54CB7" w:rsidRPr="00A10A20" w14:paraId="5399A984" w14:textId="77777777" w:rsidTr="00F5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43BB67D" w14:textId="4CD22DED" w:rsidR="00F54CB7" w:rsidRPr="00A10A20" w:rsidRDefault="00F54CB7" w:rsidP="004441AC">
            <w:pPr>
              <w:pStyle w:val="Odstavec"/>
              <w:ind w:firstLine="0"/>
            </w:pPr>
            <w:r w:rsidRPr="00A10A20">
              <w:t>Název cloudu</w:t>
            </w:r>
          </w:p>
        </w:tc>
        <w:tc>
          <w:tcPr>
            <w:tcW w:w="5387" w:type="dxa"/>
          </w:tcPr>
          <w:p w14:paraId="41D4BA84" w14:textId="3E76EC19" w:rsidR="00F54CB7" w:rsidRPr="00A10A20" w:rsidRDefault="00F54CB7" w:rsidP="004441AC">
            <w:pPr>
              <w:pStyle w:val="Odstavec"/>
              <w:ind w:firstLine="0"/>
              <w:cnfStyle w:val="100000000000" w:firstRow="1" w:lastRow="0" w:firstColumn="0" w:lastColumn="0" w:oddVBand="0" w:evenVBand="0" w:oddHBand="0" w:evenHBand="0" w:firstRowFirstColumn="0" w:firstRowLastColumn="0" w:lastRowFirstColumn="0" w:lastRowLastColumn="0"/>
            </w:pPr>
            <w:r w:rsidRPr="00A10A20">
              <w:t>Webová stránka projektu</w:t>
            </w:r>
          </w:p>
        </w:tc>
      </w:tr>
      <w:tr w:rsidR="00F54CB7" w:rsidRPr="00A10A20" w14:paraId="2E59588E"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9091F85" w14:textId="3EBB54CB" w:rsidR="00F54CB7" w:rsidRPr="00A10A20" w:rsidRDefault="00F54CB7" w:rsidP="004441AC">
            <w:pPr>
              <w:pStyle w:val="Odstavec"/>
              <w:ind w:firstLine="0"/>
            </w:pPr>
            <w:proofErr w:type="spellStart"/>
            <w:r w:rsidRPr="00A10A20">
              <w:t>ThingSpeak</w:t>
            </w:r>
            <w:proofErr w:type="spellEnd"/>
          </w:p>
        </w:tc>
        <w:tc>
          <w:tcPr>
            <w:tcW w:w="5387" w:type="dxa"/>
          </w:tcPr>
          <w:p w14:paraId="7E0B00BD" w14:textId="5488623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https://thingspeak.com/</w:t>
            </w:r>
          </w:p>
        </w:tc>
      </w:tr>
      <w:tr w:rsidR="00F54CB7" w:rsidRPr="00A10A20" w14:paraId="521C210D"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4A70712" w14:textId="7AEAD7AE" w:rsidR="00F54CB7" w:rsidRPr="00A10A20" w:rsidRDefault="00F54CB7" w:rsidP="004441AC">
            <w:pPr>
              <w:pStyle w:val="Odstavec"/>
              <w:ind w:firstLine="0"/>
            </w:pPr>
            <w:r w:rsidRPr="00A10A20">
              <w:t>TM</w:t>
            </w:r>
            <w:r w:rsidR="00260311" w:rsidRPr="00A10A20">
              <w:t>E</w:t>
            </w:r>
            <w:r w:rsidRPr="00A10A20">
              <w:t>P</w:t>
            </w:r>
          </w:p>
        </w:tc>
        <w:tc>
          <w:tcPr>
            <w:tcW w:w="5387" w:type="dxa"/>
          </w:tcPr>
          <w:p w14:paraId="06C6FBF5" w14:textId="277851C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https://tmep.cz/</w:t>
            </w:r>
          </w:p>
        </w:tc>
      </w:tr>
      <w:tr w:rsidR="00F54CB7" w:rsidRPr="00A10A20" w14:paraId="11FD6831"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C2CCE49" w14:textId="79718315" w:rsidR="00F54CB7" w:rsidRPr="00A10A20" w:rsidRDefault="00F54CB7" w:rsidP="004441AC">
            <w:pPr>
              <w:pStyle w:val="Odstavec"/>
              <w:ind w:firstLine="0"/>
            </w:pPr>
            <w:proofErr w:type="spellStart"/>
            <w:r w:rsidRPr="00A10A20">
              <w:t>IoT</w:t>
            </w:r>
            <w:proofErr w:type="spellEnd"/>
            <w:r w:rsidRPr="00A10A20">
              <w:t xml:space="preserve"> GURU cloud</w:t>
            </w:r>
          </w:p>
        </w:tc>
        <w:tc>
          <w:tcPr>
            <w:tcW w:w="5387" w:type="dxa"/>
          </w:tcPr>
          <w:p w14:paraId="7DF282D5" w14:textId="2147AB36"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https://iotguru.live/</w:t>
            </w:r>
          </w:p>
        </w:tc>
      </w:tr>
      <w:tr w:rsidR="00F54CB7" w:rsidRPr="00A10A20" w14:paraId="4CABB46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192CD82" w14:textId="5A67A8B4" w:rsidR="00F54CB7" w:rsidRPr="00A10A20" w:rsidRDefault="00F54CB7" w:rsidP="004441AC">
            <w:pPr>
              <w:pStyle w:val="Odstavec"/>
              <w:ind w:firstLine="0"/>
            </w:pPr>
            <w:proofErr w:type="spellStart"/>
            <w:r w:rsidRPr="00A10A20">
              <w:t>Ardu</w:t>
            </w:r>
            <w:r w:rsidR="00C421C9" w:rsidRPr="00A10A20">
              <w:t>i</w:t>
            </w:r>
            <w:r w:rsidRPr="00A10A20">
              <w:t>noIoTcloud</w:t>
            </w:r>
            <w:proofErr w:type="spellEnd"/>
          </w:p>
        </w:tc>
        <w:tc>
          <w:tcPr>
            <w:tcW w:w="5387" w:type="dxa"/>
          </w:tcPr>
          <w:p w14:paraId="37E2C66C" w14:textId="7C99C1A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https://login.arduino.cc/</w:t>
            </w:r>
          </w:p>
        </w:tc>
      </w:tr>
      <w:tr w:rsidR="00F54CB7" w:rsidRPr="00A10A20" w14:paraId="78FA480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7233953F" w14:textId="7A2998D8" w:rsidR="00F54CB7" w:rsidRPr="00A10A20" w:rsidRDefault="00F54CB7" w:rsidP="004441AC">
            <w:pPr>
              <w:pStyle w:val="Odstavec"/>
              <w:ind w:firstLine="0"/>
            </w:pPr>
            <w:proofErr w:type="spellStart"/>
            <w:r w:rsidRPr="00A10A20">
              <w:t>openHAB</w:t>
            </w:r>
            <w:proofErr w:type="spellEnd"/>
          </w:p>
        </w:tc>
        <w:tc>
          <w:tcPr>
            <w:tcW w:w="5387" w:type="dxa"/>
          </w:tcPr>
          <w:p w14:paraId="3FF191F1" w14:textId="7441074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https://www.openhab.org/</w:t>
            </w:r>
          </w:p>
        </w:tc>
      </w:tr>
      <w:tr w:rsidR="00F54CB7" w:rsidRPr="00A10A20" w14:paraId="70D794A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79DB88B" w14:textId="41D309BF" w:rsidR="00F54CB7" w:rsidRPr="00A10A20" w:rsidRDefault="00F54CB7" w:rsidP="004441AC">
            <w:pPr>
              <w:pStyle w:val="Odstavec"/>
              <w:ind w:firstLine="0"/>
            </w:pPr>
            <w:proofErr w:type="spellStart"/>
            <w:r w:rsidRPr="00A10A20">
              <w:t>IBMCloud</w:t>
            </w:r>
            <w:proofErr w:type="spellEnd"/>
          </w:p>
        </w:tc>
        <w:tc>
          <w:tcPr>
            <w:tcW w:w="5387" w:type="dxa"/>
          </w:tcPr>
          <w:p w14:paraId="08BD995F" w14:textId="6598D03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https://cloud.ibm.com/login</w:t>
            </w:r>
          </w:p>
        </w:tc>
      </w:tr>
      <w:tr w:rsidR="00F54CB7" w:rsidRPr="00A10A20" w14:paraId="665267F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96D9EDC" w14:textId="049768A2" w:rsidR="00F54CB7" w:rsidRPr="00A10A20" w:rsidRDefault="00F54CB7" w:rsidP="004441AC">
            <w:pPr>
              <w:pStyle w:val="Odstavec"/>
              <w:ind w:firstLine="0"/>
            </w:pPr>
            <w:r w:rsidRPr="00A10A20">
              <w:t xml:space="preserve">Cloud </w:t>
            </w:r>
            <w:proofErr w:type="spellStart"/>
            <w:r w:rsidRPr="00A10A20">
              <w:t>IoT</w:t>
            </w:r>
            <w:proofErr w:type="spellEnd"/>
            <w:r w:rsidRPr="00A10A20">
              <w:t xml:space="preserve"> </w:t>
            </w:r>
            <w:proofErr w:type="spellStart"/>
            <w:r w:rsidRPr="00A10A20">
              <w:t>Core</w:t>
            </w:r>
            <w:proofErr w:type="spellEnd"/>
          </w:p>
        </w:tc>
        <w:tc>
          <w:tcPr>
            <w:tcW w:w="5387" w:type="dxa"/>
          </w:tcPr>
          <w:p w14:paraId="1D742495" w14:textId="332BC6B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https://cloud.google.com/iot-core</w:t>
            </w:r>
          </w:p>
        </w:tc>
      </w:tr>
      <w:tr w:rsidR="00F54CB7" w:rsidRPr="00A10A20" w14:paraId="4109D9D3"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026B7681" w14:textId="1F327CAD" w:rsidR="00F54CB7" w:rsidRPr="00A10A20" w:rsidRDefault="00F54CB7" w:rsidP="004441AC">
            <w:pPr>
              <w:pStyle w:val="Odstavec"/>
              <w:ind w:firstLine="0"/>
            </w:pPr>
            <w:proofErr w:type="spellStart"/>
            <w:r w:rsidRPr="00A10A20">
              <w:t>Fogwing</w:t>
            </w:r>
            <w:proofErr w:type="spellEnd"/>
          </w:p>
        </w:tc>
        <w:tc>
          <w:tcPr>
            <w:tcW w:w="5387" w:type="dxa"/>
          </w:tcPr>
          <w:p w14:paraId="6FADEB6E" w14:textId="071D012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https://www.fogwing.io/</w:t>
            </w:r>
          </w:p>
        </w:tc>
      </w:tr>
      <w:tr w:rsidR="00F54CB7" w:rsidRPr="00A10A20" w14:paraId="0C7AAF1A"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1F65955" w14:textId="740A7AB8" w:rsidR="00F54CB7" w:rsidRPr="00A10A20" w:rsidRDefault="00F54CB7" w:rsidP="004441AC">
            <w:pPr>
              <w:pStyle w:val="Odstavec"/>
              <w:ind w:firstLine="0"/>
            </w:pPr>
            <w:proofErr w:type="spellStart"/>
            <w:r w:rsidRPr="00A10A20">
              <w:t>Axonize</w:t>
            </w:r>
            <w:proofErr w:type="spellEnd"/>
          </w:p>
        </w:tc>
        <w:tc>
          <w:tcPr>
            <w:tcW w:w="5387" w:type="dxa"/>
          </w:tcPr>
          <w:p w14:paraId="52CDD803" w14:textId="6F53C7AE"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https://www.axonize.com/platform/</w:t>
            </w:r>
          </w:p>
        </w:tc>
      </w:tr>
      <w:tr w:rsidR="00F54CB7" w:rsidRPr="00A10A20" w14:paraId="35BB249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599C30DD" w14:textId="3C72D85E" w:rsidR="00F54CB7" w:rsidRPr="00A10A20" w:rsidRDefault="00F54CB7" w:rsidP="004441AC">
            <w:pPr>
              <w:pStyle w:val="Odstavec"/>
              <w:ind w:firstLine="0"/>
            </w:pPr>
            <w:proofErr w:type="spellStart"/>
            <w:r w:rsidRPr="00A10A20">
              <w:t>Blynk</w:t>
            </w:r>
            <w:proofErr w:type="spellEnd"/>
          </w:p>
        </w:tc>
        <w:tc>
          <w:tcPr>
            <w:tcW w:w="5387" w:type="dxa"/>
          </w:tcPr>
          <w:p w14:paraId="580B85DF" w14:textId="11C46FD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https://blynk.io/</w:t>
            </w:r>
          </w:p>
        </w:tc>
      </w:tr>
      <w:tr w:rsidR="00F54CB7" w:rsidRPr="00A10A20" w14:paraId="015830C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6777A4B9" w14:textId="3417D850" w:rsidR="00F54CB7" w:rsidRPr="00A10A20" w:rsidRDefault="00F54CB7" w:rsidP="004441AC">
            <w:pPr>
              <w:pStyle w:val="Odstavec"/>
              <w:ind w:firstLine="0"/>
            </w:pPr>
            <w:r w:rsidRPr="00A10A20">
              <w:t>DATADOG</w:t>
            </w:r>
          </w:p>
        </w:tc>
        <w:tc>
          <w:tcPr>
            <w:tcW w:w="5387" w:type="dxa"/>
          </w:tcPr>
          <w:p w14:paraId="73F72E50" w14:textId="25E25840"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https://www.datadoghq.com/product/</w:t>
            </w:r>
          </w:p>
        </w:tc>
      </w:tr>
      <w:tr w:rsidR="00F54CB7" w:rsidRPr="00A10A20" w14:paraId="566ECB2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2F53A273" w14:textId="2C7957B3" w:rsidR="00F54CB7" w:rsidRPr="00A10A20" w:rsidRDefault="00F54CB7" w:rsidP="004441AC">
            <w:pPr>
              <w:pStyle w:val="Odstavec"/>
              <w:ind w:firstLine="0"/>
            </w:pPr>
            <w:proofErr w:type="spellStart"/>
            <w:r w:rsidRPr="00A10A20">
              <w:t>Bevywise</w:t>
            </w:r>
            <w:proofErr w:type="spellEnd"/>
          </w:p>
        </w:tc>
        <w:tc>
          <w:tcPr>
            <w:tcW w:w="5387" w:type="dxa"/>
          </w:tcPr>
          <w:p w14:paraId="368BE80D" w14:textId="36F77F3A"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https://www.bevywise.com/iot-platform/</w:t>
            </w:r>
          </w:p>
        </w:tc>
      </w:tr>
    </w:tbl>
    <w:p w14:paraId="02ECDB20" w14:textId="307BB548" w:rsidR="008D0C26" w:rsidRPr="00A10A20" w:rsidRDefault="008D0C26" w:rsidP="00F97098">
      <w:pPr>
        <w:pStyle w:val="Prvnodstavec"/>
      </w:pPr>
    </w:p>
    <w:p w14:paraId="14E662C0" w14:textId="77777777" w:rsidR="008D0C26" w:rsidRPr="00A10A20" w:rsidRDefault="008D0C26">
      <w:pPr>
        <w:spacing w:line="240" w:lineRule="auto"/>
        <w:ind w:left="0"/>
        <w:rPr>
          <w:color w:val="000000"/>
          <w:szCs w:val="20"/>
        </w:rPr>
      </w:pPr>
      <w:r w:rsidRPr="00A10A20">
        <w:br w:type="page"/>
      </w:r>
    </w:p>
    <w:p w14:paraId="203C6CE8" w14:textId="315C0BFC" w:rsidR="00512706" w:rsidRPr="00A10A20" w:rsidRDefault="00F54CB7" w:rsidP="00512706">
      <w:pPr>
        <w:pStyle w:val="Nadpis2"/>
      </w:pPr>
      <w:bookmarkStart w:id="29" w:name="_Toc72615212"/>
      <w:proofErr w:type="spellStart"/>
      <w:r w:rsidRPr="00A10A20">
        <w:lastRenderedPageBreak/>
        <w:t>ThingSpeak</w:t>
      </w:r>
      <w:bookmarkEnd w:id="29"/>
      <w:proofErr w:type="spellEnd"/>
    </w:p>
    <w:p w14:paraId="475BF246" w14:textId="3F3DB4BF" w:rsidR="004601F1" w:rsidRPr="00A10A20" w:rsidRDefault="00811023" w:rsidP="00811023">
      <w:pPr>
        <w:pStyle w:val="Prvnodstavec"/>
      </w:pPr>
      <w:r w:rsidRPr="00A10A20">
        <w:t>Jedná se o online aplikaci, která je v poslední době velice rozšířená</w:t>
      </w:r>
      <w:r w:rsidR="00D50C00" w:rsidRPr="00A10A20">
        <w:t>.</w:t>
      </w:r>
      <w:r w:rsidRPr="00A10A20">
        <w:t xml:space="preserve"> </w:t>
      </w:r>
      <w:r w:rsidR="00D50C00" w:rsidRPr="00A10A20">
        <w:t>K</w:t>
      </w:r>
      <w:r w:rsidRPr="00A10A20">
        <w:t> jejím přednostem patří</w:t>
      </w:r>
      <w:r w:rsidR="00797A7E" w:rsidRPr="00A10A20">
        <w:t xml:space="preserve"> především to</w:t>
      </w:r>
      <w:r w:rsidRPr="00A10A20">
        <w:t xml:space="preserve">, že ji lze využívat bezplatně, ovšem </w:t>
      </w:r>
      <w:r w:rsidR="00797A7E" w:rsidRPr="00A10A20">
        <w:t>s</w:t>
      </w:r>
      <w:r w:rsidRPr="00A10A20">
        <w:t xml:space="preserve"> určitými omezeními. Bezplatná verze nabízí zp</w:t>
      </w:r>
      <w:r w:rsidR="006C6194" w:rsidRPr="00A10A20">
        <w:t>r</w:t>
      </w:r>
      <w:r w:rsidRPr="00A10A20">
        <w:t xml:space="preserve">ávu maximálně 4 kanálů s celkovým maximálním počtem 3 milionů zpráv za rok. Dalším </w:t>
      </w:r>
      <w:r w:rsidR="006C6194" w:rsidRPr="00A10A20">
        <w:t>kritériem</w:t>
      </w:r>
      <w:r w:rsidRPr="00A10A20">
        <w:t xml:space="preserve"> je limit intervalu aktualizace</w:t>
      </w:r>
      <w:r w:rsidR="0023613C" w:rsidRPr="00A10A20">
        <w:t xml:space="preserve"> zpráv</w:t>
      </w:r>
      <w:r w:rsidR="00646DE7" w:rsidRPr="00A10A20">
        <w:t>,</w:t>
      </w:r>
      <w:r w:rsidRPr="00A10A20">
        <w:t xml:space="preserve"> a to 15 sekund.</w:t>
      </w:r>
      <w:r w:rsidR="0023613C" w:rsidRPr="00A10A20">
        <w:t xml:space="preserve"> Data uložená v cloudu jsou omezena u bezplatných účtů na 10 milionů</w:t>
      </w:r>
      <w:r w:rsidR="006C6194" w:rsidRPr="00A10A20">
        <w:t>.</w:t>
      </w:r>
      <w:r w:rsidR="0023613C" w:rsidRPr="00A10A20">
        <w:t xml:space="preserve"> </w:t>
      </w:r>
      <w:r w:rsidR="006C6194" w:rsidRPr="00A10A20">
        <w:t>Z</w:t>
      </w:r>
      <w:r w:rsidR="0023613C" w:rsidRPr="00A10A20">
        <w:t> toho vyplývá</w:t>
      </w:r>
      <w:r w:rsidR="006C6194" w:rsidRPr="00A10A20">
        <w:t>,</w:t>
      </w:r>
      <w:r w:rsidR="0023613C" w:rsidRPr="00A10A20">
        <w:t xml:space="preserve"> že data v cloudu budou uložena něco málo přes 3 roky s minimálním intervalem aktualizace.</w:t>
      </w:r>
      <w:r w:rsidR="005D3781" w:rsidRPr="00A10A20">
        <w:t xml:space="preserve"> </w:t>
      </w:r>
      <w:r w:rsidR="00772A5D" w:rsidRPr="00A10A20">
        <w:t>[</w:t>
      </w:r>
      <w:r w:rsidR="00B95903" w:rsidRPr="00A10A20">
        <w:t>9</w:t>
      </w:r>
      <w:r w:rsidR="00772A5D" w:rsidRPr="00A10A20">
        <w:t>]</w:t>
      </w:r>
      <w:r w:rsidR="006E2B5B" w:rsidRPr="00A10A20">
        <w:t>.</w:t>
      </w:r>
    </w:p>
    <w:p w14:paraId="7B8AAF3F" w14:textId="640EF8E0" w:rsidR="00811023" w:rsidRPr="00A10A20" w:rsidRDefault="005D3781" w:rsidP="004601F1">
      <w:pPr>
        <w:pStyle w:val="Odstavec"/>
        <w:rPr>
          <w:rStyle w:val="OdstavecChar"/>
        </w:rPr>
      </w:pPr>
      <w:r w:rsidRPr="00A10A20">
        <w:rPr>
          <w:rStyle w:val="OdstavecChar"/>
        </w:rPr>
        <w:t>Důvodem, proč je tato služba v poslední době velice rozšířená je, že kolem aplikace existuje docela velká komunita lidí, která vydává mnoho návodů</w:t>
      </w:r>
      <w:r w:rsidR="00EA6FFB" w:rsidRPr="00A10A20">
        <w:rPr>
          <w:rStyle w:val="OdstavecChar"/>
        </w:rPr>
        <w:t>,</w:t>
      </w:r>
      <w:r w:rsidRPr="00A10A20">
        <w:rPr>
          <w:rStyle w:val="OdstavecChar"/>
        </w:rPr>
        <w:t xml:space="preserve"> jak to používat.</w:t>
      </w:r>
      <w:r w:rsidR="00B55575" w:rsidRPr="00A10A20">
        <w:rPr>
          <w:rStyle w:val="OdstavecChar"/>
        </w:rPr>
        <w:t xml:space="preserve"> Obrovskou výhodou je možnost zpracovávat přijat</w:t>
      </w:r>
      <w:r w:rsidR="004601F1" w:rsidRPr="00A10A20">
        <w:rPr>
          <w:rStyle w:val="OdstavecChar"/>
        </w:rPr>
        <w:t>á</w:t>
      </w:r>
      <w:r w:rsidR="00B55575" w:rsidRPr="00A10A20">
        <w:rPr>
          <w:rStyle w:val="OdstavecChar"/>
        </w:rPr>
        <w:t xml:space="preserve"> data pomocí </w:t>
      </w:r>
      <w:proofErr w:type="spellStart"/>
      <w:r w:rsidR="00B55575" w:rsidRPr="00A10A20">
        <w:rPr>
          <w:rStyle w:val="OdstavecChar"/>
        </w:rPr>
        <w:t>matlabu</w:t>
      </w:r>
      <w:proofErr w:type="spellEnd"/>
      <w:r w:rsidR="00B55575" w:rsidRPr="00A10A20">
        <w:rPr>
          <w:rStyle w:val="OdstavecChar"/>
        </w:rPr>
        <w:t>, díky kterému</w:t>
      </w:r>
      <w:r w:rsidR="008F28FB" w:rsidRPr="00A10A20">
        <w:rPr>
          <w:rStyle w:val="OdstavecChar"/>
        </w:rPr>
        <w:t>,</w:t>
      </w:r>
      <w:r w:rsidR="00B55575" w:rsidRPr="00A10A20">
        <w:rPr>
          <w:rStyle w:val="OdstavecChar"/>
        </w:rPr>
        <w:t xml:space="preserve"> můžeme data přepočítávat, vyvozovat z nich nějaké závěry a zobrazovat nejrůznější průběhy v grafech.</w:t>
      </w:r>
      <w:r w:rsidR="004601F1" w:rsidRPr="00A10A20">
        <w:rPr>
          <w:rStyle w:val="OdstavecChar"/>
        </w:rPr>
        <w:t xml:space="preserve"> </w:t>
      </w:r>
    </w:p>
    <w:p w14:paraId="4BCA6C3E" w14:textId="77777777" w:rsidR="004601F1" w:rsidRPr="00A10A20" w:rsidRDefault="004601F1" w:rsidP="004601F1">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F49C9" w:rsidRPr="00A10A20" w14:paraId="6B5A9D84" w14:textId="77777777" w:rsidTr="00144F2F">
        <w:tc>
          <w:tcPr>
            <w:tcW w:w="8500" w:type="dxa"/>
            <w:gridSpan w:val="2"/>
          </w:tcPr>
          <w:p w14:paraId="0E36E778" w14:textId="77777777" w:rsidR="009F49C9" w:rsidRPr="00A10A20" w:rsidRDefault="009F49C9" w:rsidP="00144F2F">
            <w:pPr>
              <w:pStyle w:val="Titulek"/>
              <w:ind w:left="494" w:hanging="494"/>
              <w:jc w:val="center"/>
            </w:pPr>
            <w:r w:rsidRPr="00A10A20">
              <w:rPr>
                <w:noProof/>
              </w:rPr>
              <w:drawing>
                <wp:inline distT="0" distB="0" distL="0" distR="0" wp14:anchorId="6570085D" wp14:editId="6651EFB5">
                  <wp:extent cx="5173980" cy="4090296"/>
                  <wp:effectExtent l="0" t="0" r="7620" b="571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19">
                            <a:extLst>
                              <a:ext uri="{28A0092B-C50C-407E-A947-70E740481C1C}">
                                <a14:useLocalDpi xmlns:a14="http://schemas.microsoft.com/office/drawing/2010/main" val="0"/>
                              </a:ext>
                            </a:extLst>
                          </a:blip>
                          <a:stretch>
                            <a:fillRect/>
                          </a:stretch>
                        </pic:blipFill>
                        <pic:spPr>
                          <a:xfrm>
                            <a:off x="0" y="0"/>
                            <a:ext cx="5227278" cy="4132431"/>
                          </a:xfrm>
                          <a:prstGeom prst="rect">
                            <a:avLst/>
                          </a:prstGeom>
                        </pic:spPr>
                      </pic:pic>
                    </a:graphicData>
                  </a:graphic>
                </wp:inline>
              </w:drawing>
            </w:r>
          </w:p>
        </w:tc>
      </w:tr>
      <w:tr w:rsidR="009F49C9" w:rsidRPr="00A10A20" w14:paraId="23DCB748" w14:textId="77777777" w:rsidTr="00144F2F">
        <w:tc>
          <w:tcPr>
            <w:tcW w:w="1019" w:type="dxa"/>
          </w:tcPr>
          <w:p w14:paraId="0E59B044" w14:textId="77777777" w:rsidR="009F49C9" w:rsidRPr="00A10A20" w:rsidRDefault="009F49C9" w:rsidP="00144F2F">
            <w:pPr>
              <w:pStyle w:val="Titulek"/>
              <w:jc w:val="right"/>
            </w:pPr>
            <w:r w:rsidRPr="00A10A20">
              <w:t>Obrázek</w:t>
            </w:r>
          </w:p>
        </w:tc>
        <w:tc>
          <w:tcPr>
            <w:tcW w:w="7481" w:type="dxa"/>
          </w:tcPr>
          <w:p w14:paraId="21CBD5FB" w14:textId="233513C4" w:rsidR="009F49C9" w:rsidRPr="00A10A20" w:rsidRDefault="009F49C9" w:rsidP="00144F2F">
            <w:pPr>
              <w:pStyle w:val="Titulek"/>
              <w:ind w:left="494" w:hanging="494"/>
            </w:pPr>
            <w:bookmarkStart w:id="30" w:name="_Toc58600408"/>
            <w:r w:rsidRPr="00A10A20">
              <w:t>2.</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1</w:t>
            </w:r>
            <w:r w:rsidR="00FD6C77" w:rsidRPr="00A10A20">
              <w:rPr>
                <w:noProof/>
              </w:rPr>
              <w:fldChar w:fldCharType="end"/>
            </w:r>
            <w:r w:rsidRPr="00A10A20">
              <w:tab/>
            </w:r>
            <w:r w:rsidR="00F13DF4" w:rsidRPr="00A10A20">
              <w:t xml:space="preserve">Ukázka z uživatelského rozhraní </w:t>
            </w:r>
            <w:proofErr w:type="spellStart"/>
            <w:r w:rsidR="00F13DF4" w:rsidRPr="00A10A20">
              <w:t>ThingSpeak</w:t>
            </w:r>
            <w:proofErr w:type="spellEnd"/>
            <w:r w:rsidR="00F13DF4" w:rsidRPr="00A10A20">
              <w:t xml:space="preserve"> [</w:t>
            </w:r>
            <w:r w:rsidR="00B95903" w:rsidRPr="00A10A20">
              <w:t>13</w:t>
            </w:r>
            <w:r w:rsidR="00F13DF4" w:rsidRPr="00A10A20">
              <w:t>]</w:t>
            </w:r>
            <w:bookmarkEnd w:id="30"/>
          </w:p>
        </w:tc>
      </w:tr>
    </w:tbl>
    <w:p w14:paraId="7954133B" w14:textId="146E717E" w:rsidR="004601F1" w:rsidRPr="00A10A20" w:rsidRDefault="004601F1" w:rsidP="009F49C9"/>
    <w:p w14:paraId="6C04B6DA" w14:textId="77777777" w:rsidR="004601F1" w:rsidRPr="00A10A20" w:rsidRDefault="004601F1">
      <w:pPr>
        <w:spacing w:line="240" w:lineRule="auto"/>
        <w:ind w:left="0"/>
      </w:pPr>
      <w:r w:rsidRPr="00A10A20">
        <w:br w:type="page"/>
      </w:r>
    </w:p>
    <w:p w14:paraId="69EF0DE0" w14:textId="4AF8C22F" w:rsidR="00512706" w:rsidRPr="00A10A20" w:rsidRDefault="00F54CB7" w:rsidP="00512706">
      <w:pPr>
        <w:pStyle w:val="Nadpis2"/>
      </w:pPr>
      <w:bookmarkStart w:id="31" w:name="_Toc72615213"/>
      <w:r w:rsidRPr="00A10A20">
        <w:lastRenderedPageBreak/>
        <w:t>TM</w:t>
      </w:r>
      <w:r w:rsidR="00260311" w:rsidRPr="00A10A20">
        <w:t>E</w:t>
      </w:r>
      <w:r w:rsidRPr="00A10A20">
        <w:t>P</w:t>
      </w:r>
      <w:r w:rsidR="007E24C7" w:rsidRPr="00A10A20">
        <w:t xml:space="preserve"> [10]</w:t>
      </w:r>
      <w:bookmarkEnd w:id="31"/>
    </w:p>
    <w:p w14:paraId="71FFCA9F" w14:textId="59CAFE1A" w:rsidR="006E744E" w:rsidRPr="00A10A20" w:rsidRDefault="002729BC" w:rsidP="006E744E">
      <w:pPr>
        <w:pStyle w:val="Prvnodstavec"/>
      </w:pPr>
      <w:r w:rsidRPr="00A10A20">
        <w:t>Cloudová služba TM</w:t>
      </w:r>
      <w:r w:rsidR="00646DE7" w:rsidRPr="00A10A20">
        <w:t>E</w:t>
      </w:r>
      <w:r w:rsidRPr="00A10A20">
        <w:t xml:space="preserve">P je ryze českou záležitostí, protože v ní můžeme nalézt pouze venkovní čidla na území </w:t>
      </w:r>
      <w:r w:rsidR="005F7C26" w:rsidRPr="00A10A20">
        <w:t>Č</w:t>
      </w:r>
      <w:r w:rsidRPr="00A10A20">
        <w:t>eské republiky a blízkého okolí. Motivací této služby je shromažďovat meteorologická data z celého území ČR, proto je potřeba sdílet i GPS souřadnice čidla</w:t>
      </w:r>
      <w:r w:rsidR="00260311" w:rsidRPr="00A10A20">
        <w:t>. Většina uživatelů vystavuje svoje čidla veřejně tak</w:t>
      </w:r>
      <w:r w:rsidR="005F7C26" w:rsidRPr="00A10A20">
        <w:t>,</w:t>
      </w:r>
      <w:r w:rsidR="00260311" w:rsidRPr="00A10A20">
        <w:t xml:space="preserve"> aby se k jejím naměřeným datům mohl kdokoli dostat.</w:t>
      </w:r>
    </w:p>
    <w:p w14:paraId="68DDD349" w14:textId="20B25FEB" w:rsidR="00B43D3A" w:rsidRPr="00A10A20" w:rsidRDefault="00B43D3A" w:rsidP="00B43D3A">
      <w:pPr>
        <w:pStyle w:val="Odstavec"/>
      </w:pPr>
      <w:r w:rsidRPr="00A10A20">
        <w:t>Provozování 3 čidel bez komerčního užití je zcela zdarma, dokonce údaje z čid</w:t>
      </w:r>
      <w:r w:rsidR="009F4B89" w:rsidRPr="00A10A20">
        <w:t>el</w:t>
      </w:r>
      <w:r w:rsidRPr="00A10A20">
        <w:t xml:space="preserve"> nemusí</w:t>
      </w:r>
      <w:r w:rsidR="00CF5226" w:rsidRPr="00A10A20">
        <w:t xml:space="preserve"> být</w:t>
      </w:r>
      <w:r w:rsidRPr="00A10A20">
        <w:t xml:space="preserve"> veřejně vystav</w:t>
      </w:r>
      <w:r w:rsidR="00CF5226" w:rsidRPr="00A10A20">
        <w:t>en</w:t>
      </w:r>
      <w:r w:rsidR="009F4B89" w:rsidRPr="00A10A20">
        <w:t>y</w:t>
      </w:r>
      <w:r w:rsidR="005F7C26" w:rsidRPr="00A10A20">
        <w:t>.</w:t>
      </w:r>
      <w:r w:rsidR="009F4B89" w:rsidRPr="00A10A20">
        <w:t xml:space="preserve"> </w:t>
      </w:r>
      <w:r w:rsidR="005F7C26" w:rsidRPr="00A10A20">
        <w:t>S</w:t>
      </w:r>
      <w:r w:rsidR="009F4B89" w:rsidRPr="00A10A20">
        <w:t>tačí</w:t>
      </w:r>
      <w:r w:rsidR="00646DE7" w:rsidRPr="00A10A20">
        <w:t>,</w:t>
      </w:r>
      <w:r w:rsidR="009F4B89" w:rsidRPr="00A10A20">
        <w:t xml:space="preserve"> když u čidla nejsou uvedeny GPS souřadnice</w:t>
      </w:r>
      <w:r w:rsidRPr="00A10A20">
        <w:t xml:space="preserve">. Podmínkou pro zajištění </w:t>
      </w:r>
      <w:r w:rsidR="00CF5226" w:rsidRPr="00A10A20">
        <w:t>správné</w:t>
      </w:r>
      <w:r w:rsidRPr="00A10A20">
        <w:t xml:space="preserve"> činnosti je potřeba posílat data každou minutu, v nejhorším případě každých 5 minut. Zásadní informací je</w:t>
      </w:r>
      <w:r w:rsidR="005F7C26" w:rsidRPr="00A10A20">
        <w:t>,</w:t>
      </w:r>
      <w:r w:rsidRPr="00A10A20">
        <w:t xml:space="preserve"> že služba nepodporuje MQTT protokol</w:t>
      </w:r>
      <w:r w:rsidR="005F7C26" w:rsidRPr="00A10A20">
        <w:t>.</w:t>
      </w:r>
      <w:r w:rsidRPr="00A10A20">
        <w:t xml:space="preserve"> </w:t>
      </w:r>
      <w:r w:rsidR="005F7C26" w:rsidRPr="00A10A20">
        <w:t>M</w:t>
      </w:r>
      <w:r w:rsidRPr="00A10A20">
        <w:t>ísto toho jsou data odesílán</w:t>
      </w:r>
      <w:r w:rsidR="005F7C26" w:rsidRPr="00A10A20">
        <w:t>a</w:t>
      </w:r>
      <w:r w:rsidRPr="00A10A20">
        <w:t xml:space="preserve"> pomocí HTTP GET dotazu na port 80. </w:t>
      </w:r>
    </w:p>
    <w:p w14:paraId="3EDF3F34" w14:textId="635ACFE0" w:rsidR="009F4B89" w:rsidRPr="00A10A20" w:rsidRDefault="009F4B89" w:rsidP="00B43D3A">
      <w:pPr>
        <w:pStyle w:val="Odstavec"/>
      </w:pPr>
      <w:r w:rsidRPr="00A10A20">
        <w:t>Teplota není jediný parametr</w:t>
      </w:r>
      <w:r w:rsidR="007B5593" w:rsidRPr="00A10A20">
        <w:t>, který lze posílat</w:t>
      </w:r>
      <w:r w:rsidR="005F7C26" w:rsidRPr="00A10A20">
        <w:t>.</w:t>
      </w:r>
      <w:r w:rsidR="007B5593" w:rsidRPr="00A10A20">
        <w:t xml:space="preserve"> </w:t>
      </w:r>
      <w:r w:rsidR="005F7C26" w:rsidRPr="00A10A20">
        <w:t>Č</w:t>
      </w:r>
      <w:r w:rsidR="007B5593" w:rsidRPr="00A10A20">
        <w:t>asto se teplota kombinuje s vlhkostí vzduchu nebo atmosférickým tlakem</w:t>
      </w:r>
      <w:r w:rsidR="005F7C26" w:rsidRPr="00A10A20">
        <w:t>.</w:t>
      </w:r>
      <w:r w:rsidR="007B5593" w:rsidRPr="00A10A20">
        <w:t xml:space="preserve"> </w:t>
      </w:r>
      <w:r w:rsidR="005F7C26" w:rsidRPr="00A10A20">
        <w:t>V</w:t>
      </w:r>
      <w:r w:rsidR="007B5593" w:rsidRPr="00A10A20">
        <w:t>ýjimkou není</w:t>
      </w:r>
      <w:r w:rsidR="005F7C26" w:rsidRPr="00A10A20">
        <w:t xml:space="preserve"> ani</w:t>
      </w:r>
      <w:r w:rsidR="007B5593" w:rsidRPr="00A10A20">
        <w:t xml:space="preserve"> zasílání hodnoty napětí na baterii.</w:t>
      </w:r>
    </w:p>
    <w:p w14:paraId="68482EC4" w14:textId="345DD080" w:rsidR="00486ED3" w:rsidRPr="00A10A20" w:rsidRDefault="00486ED3" w:rsidP="00B43D3A">
      <w:pPr>
        <w:pStyle w:val="Odstavec"/>
      </w:pPr>
      <w:r w:rsidRPr="00A10A20">
        <w:t xml:space="preserve">Další výhodu je, že zjednodušená verze celého projektu podporující jedno čidlo je </w:t>
      </w:r>
      <w:r w:rsidR="001275F8" w:rsidRPr="00A10A20">
        <w:t>vystavena jako open source a dá se stáhnout z GitHubu.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B5593" w:rsidRPr="00A10A20" w14:paraId="4A4C02CA" w14:textId="77777777" w:rsidTr="00442BD1">
        <w:tc>
          <w:tcPr>
            <w:tcW w:w="8500" w:type="dxa"/>
            <w:gridSpan w:val="2"/>
          </w:tcPr>
          <w:p w14:paraId="682ABAC5" w14:textId="77777777" w:rsidR="007B5593" w:rsidRPr="00A10A20" w:rsidRDefault="007B5593" w:rsidP="00442BD1">
            <w:pPr>
              <w:pStyle w:val="Titulek"/>
              <w:ind w:left="494" w:hanging="494"/>
              <w:jc w:val="center"/>
            </w:pPr>
            <w:r w:rsidRPr="00A10A20">
              <w:rPr>
                <w:noProof/>
              </w:rPr>
              <w:drawing>
                <wp:inline distT="0" distB="0" distL="0" distR="0" wp14:anchorId="79386A35" wp14:editId="6D7EA8B1">
                  <wp:extent cx="4693920" cy="4088652"/>
                  <wp:effectExtent l="0" t="0" r="0" b="762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0">
                            <a:extLst>
                              <a:ext uri="{28A0092B-C50C-407E-A947-70E740481C1C}">
                                <a14:useLocalDpi xmlns:a14="http://schemas.microsoft.com/office/drawing/2010/main" val="0"/>
                              </a:ext>
                            </a:extLst>
                          </a:blip>
                          <a:stretch>
                            <a:fillRect/>
                          </a:stretch>
                        </pic:blipFill>
                        <pic:spPr>
                          <a:xfrm>
                            <a:off x="0" y="0"/>
                            <a:ext cx="4721447" cy="4112629"/>
                          </a:xfrm>
                          <a:prstGeom prst="rect">
                            <a:avLst/>
                          </a:prstGeom>
                        </pic:spPr>
                      </pic:pic>
                    </a:graphicData>
                  </a:graphic>
                </wp:inline>
              </w:drawing>
            </w:r>
          </w:p>
        </w:tc>
      </w:tr>
      <w:tr w:rsidR="004C13DD" w:rsidRPr="00A10A20" w14:paraId="7422E1AC" w14:textId="77777777" w:rsidTr="00442BD1">
        <w:tc>
          <w:tcPr>
            <w:tcW w:w="1019" w:type="dxa"/>
          </w:tcPr>
          <w:p w14:paraId="6113D673" w14:textId="77777777" w:rsidR="007B5593" w:rsidRPr="00A10A20" w:rsidRDefault="007B5593" w:rsidP="00442BD1">
            <w:pPr>
              <w:pStyle w:val="Titulek"/>
              <w:jc w:val="right"/>
            </w:pPr>
            <w:r w:rsidRPr="00A10A20">
              <w:t>Obrázek</w:t>
            </w:r>
          </w:p>
        </w:tc>
        <w:tc>
          <w:tcPr>
            <w:tcW w:w="7481" w:type="dxa"/>
          </w:tcPr>
          <w:p w14:paraId="5116D62A" w14:textId="5D3254F5" w:rsidR="007B5593" w:rsidRPr="00A10A20" w:rsidRDefault="004C13DD" w:rsidP="00442BD1">
            <w:pPr>
              <w:pStyle w:val="Titulek"/>
              <w:ind w:left="494" w:hanging="494"/>
            </w:pPr>
            <w:bookmarkStart w:id="32" w:name="_Toc58600409"/>
            <w:r w:rsidRPr="00A10A20">
              <w:t>2</w:t>
            </w:r>
            <w:r w:rsidR="007B5593" w:rsidRPr="00A10A20">
              <w:t>.</w:t>
            </w:r>
            <w:r w:rsidR="00FD6C77" w:rsidRPr="00A10A20">
              <w:fldChar w:fldCharType="begin"/>
            </w:r>
            <w:r w:rsidR="00FD6C77" w:rsidRPr="00A10A20">
              <w:instrText xml:space="preserve"> SEQ Obrázek \* ARABIC \s 1 </w:instrText>
            </w:r>
            <w:r w:rsidR="00FD6C77" w:rsidRPr="00A10A20">
              <w:fldChar w:fldCharType="separate"/>
            </w:r>
            <w:r w:rsidR="00A42A5F" w:rsidRPr="00A10A20">
              <w:rPr>
                <w:noProof/>
              </w:rPr>
              <w:t>2</w:t>
            </w:r>
            <w:r w:rsidR="00FD6C77" w:rsidRPr="00A10A20">
              <w:rPr>
                <w:noProof/>
              </w:rPr>
              <w:fldChar w:fldCharType="end"/>
            </w:r>
            <w:r w:rsidR="007B5593" w:rsidRPr="00A10A20">
              <w:tab/>
            </w:r>
            <w:r w:rsidRPr="00A10A20">
              <w:t>Mapa čidel vyexportovaná 6.12.2020 v 17:15</w:t>
            </w:r>
            <w:r w:rsidR="009C0750" w:rsidRPr="00A10A20">
              <w:t xml:space="preserve"> [</w:t>
            </w:r>
            <w:r w:rsidR="00B95903" w:rsidRPr="00A10A20">
              <w:t>10</w:t>
            </w:r>
            <w:r w:rsidR="009C0750" w:rsidRPr="00A10A20">
              <w:t>]</w:t>
            </w:r>
            <w:bookmarkEnd w:id="32"/>
            <w:r w:rsidR="009C0750" w:rsidRPr="00A10A20">
              <w:t xml:space="preserve"> </w:t>
            </w:r>
          </w:p>
        </w:tc>
      </w:tr>
    </w:tbl>
    <w:p w14:paraId="77CFDDAE" w14:textId="00926BF1" w:rsidR="00C421C9" w:rsidRPr="00A10A20" w:rsidRDefault="00C421C9" w:rsidP="00C421C9">
      <w:pPr>
        <w:pStyle w:val="Nadpis2"/>
      </w:pPr>
      <w:bookmarkStart w:id="33" w:name="_Toc72615214"/>
      <w:proofErr w:type="spellStart"/>
      <w:r w:rsidRPr="00A10A20">
        <w:lastRenderedPageBreak/>
        <w:t>openHAB</w:t>
      </w:r>
      <w:bookmarkEnd w:id="33"/>
      <w:proofErr w:type="spellEnd"/>
    </w:p>
    <w:p w14:paraId="2A9F11F2" w14:textId="7FA0DEA1" w:rsidR="00397FAE" w:rsidRPr="00A10A20" w:rsidRDefault="00083C62" w:rsidP="00260311">
      <w:pPr>
        <w:pStyle w:val="Prvnodstavec"/>
      </w:pPr>
      <w:r w:rsidRPr="00A10A20">
        <w:t>Jak už je patrné z</w:t>
      </w:r>
      <w:r w:rsidR="000851B6" w:rsidRPr="00A10A20">
        <w:t> </w:t>
      </w:r>
      <w:r w:rsidRPr="00A10A20">
        <w:t>názvu</w:t>
      </w:r>
      <w:r w:rsidR="000851B6" w:rsidRPr="00A10A20">
        <w:t>,</w:t>
      </w:r>
      <w:r w:rsidRPr="00A10A20">
        <w:t xml:space="preserve"> jedná se o open source projekt, který je primárně určený k automatizaci chytrých domů. </w:t>
      </w:r>
      <w:r w:rsidR="00611C5C" w:rsidRPr="00A10A20">
        <w:t>Cloudová služba předpokládá provoz vlastního serveru v lokální sít</w:t>
      </w:r>
      <w:r w:rsidR="000851B6" w:rsidRPr="00A10A20">
        <w:t>i</w:t>
      </w:r>
      <w:r w:rsidR="00611C5C" w:rsidRPr="00A10A20">
        <w:t xml:space="preserve"> nebo serveru ve veřejném internetu, která bude jenom pro účely daného chytrého domu. </w:t>
      </w:r>
      <w:r w:rsidR="000851B6" w:rsidRPr="00A10A20">
        <w:t>S vidinou</w:t>
      </w:r>
      <w:r w:rsidR="00611C5C" w:rsidRPr="00A10A20">
        <w:t xml:space="preserve"> připojení vyvíjené</w:t>
      </w:r>
      <w:r w:rsidR="000851B6" w:rsidRPr="00A10A20">
        <w:t>ho</w:t>
      </w:r>
      <w:r w:rsidR="00611C5C" w:rsidRPr="00A10A20">
        <w:t xml:space="preserve"> termostatu by taková služba byla hodně velký a finančně nákladný luxus</w:t>
      </w:r>
      <w:r w:rsidR="000851B6" w:rsidRPr="00A10A20">
        <w:t>.</w:t>
      </w:r>
      <w:r w:rsidR="00611C5C" w:rsidRPr="00A10A20">
        <w:t xml:space="preserve"> </w:t>
      </w:r>
      <w:r w:rsidR="000851B6" w:rsidRPr="00A10A20">
        <w:t>O</w:t>
      </w:r>
      <w:r w:rsidR="00611C5C" w:rsidRPr="00A10A20">
        <w:t>všem komunita z </w:t>
      </w:r>
      <w:proofErr w:type="spellStart"/>
      <w:r w:rsidR="00611C5C" w:rsidRPr="00A10A20">
        <w:t>openHAB</w:t>
      </w:r>
      <w:proofErr w:type="spellEnd"/>
      <w:r w:rsidR="00611C5C" w:rsidRPr="00A10A20">
        <w:t xml:space="preserve"> </w:t>
      </w:r>
      <w:proofErr w:type="spellStart"/>
      <w:r w:rsidR="00611C5C" w:rsidRPr="00A10A20">
        <w:t>foundation</w:t>
      </w:r>
      <w:proofErr w:type="spellEnd"/>
      <w:r w:rsidR="00611C5C" w:rsidRPr="00A10A20">
        <w:t xml:space="preserve"> provozuje i online službu</w:t>
      </w:r>
      <w:r w:rsidR="009357E2" w:rsidRPr="00A10A20">
        <w:t xml:space="preserve"> </w:t>
      </w:r>
      <w:proofErr w:type="spellStart"/>
      <w:r w:rsidR="009357E2" w:rsidRPr="00A10A20">
        <w:t>myopenHAB</w:t>
      </w:r>
      <w:proofErr w:type="spellEnd"/>
      <w:r w:rsidR="009357E2" w:rsidRPr="00A10A20">
        <w:t>, která je zdarma.</w:t>
      </w:r>
      <w:r w:rsidR="00397FAE" w:rsidRPr="00A10A20">
        <w:t xml:space="preserve"> [</w:t>
      </w:r>
      <w:r w:rsidR="00FA3668" w:rsidRPr="00A10A20">
        <w:t>1</w:t>
      </w:r>
      <w:r w:rsidR="00E70F41" w:rsidRPr="00A10A20">
        <w:t>1</w:t>
      </w:r>
      <w:r w:rsidR="00397FAE" w:rsidRPr="00A10A20">
        <w:t>]</w:t>
      </w:r>
    </w:p>
    <w:p w14:paraId="0C43AC49" w14:textId="6862D008" w:rsidR="00260311" w:rsidRPr="00A10A20" w:rsidRDefault="007C5D89" w:rsidP="00397FAE">
      <w:pPr>
        <w:pStyle w:val="Odstavec"/>
      </w:pPr>
      <w:proofErr w:type="spellStart"/>
      <w:r w:rsidRPr="00A10A20">
        <w:t>My</w:t>
      </w:r>
      <w:r w:rsidR="00934BAC" w:rsidRPr="00A10A20">
        <w:t>openHAB</w:t>
      </w:r>
      <w:proofErr w:type="spellEnd"/>
      <w:r w:rsidR="00934BAC" w:rsidRPr="00A10A20">
        <w:t xml:space="preserve"> je sice především určen k prezentačním a testovacím účelům, přesto nezakazuj</w:t>
      </w:r>
      <w:r w:rsidR="000851B6" w:rsidRPr="00A10A20">
        <w:t>e</w:t>
      </w:r>
      <w:r w:rsidR="00934BAC" w:rsidRPr="00A10A20">
        <w:t xml:space="preserve"> využití této aplikace pro provoz osobních čidel</w:t>
      </w:r>
      <w:r w:rsidR="00AE1633" w:rsidRPr="00A10A20">
        <w:t>.</w:t>
      </w:r>
      <w:r w:rsidR="0057261E" w:rsidRPr="00A10A20">
        <w:t xml:space="preserve"> </w:t>
      </w:r>
      <w:r w:rsidR="00AE1633" w:rsidRPr="00A10A20">
        <w:t>A</w:t>
      </w:r>
      <w:r w:rsidR="0057261E" w:rsidRPr="00A10A20">
        <w:t>le má to malé riziko. Služba negarantuje to, že bude stále fungovat nebo že se data po čase nesmažou</w:t>
      </w:r>
      <w:r w:rsidR="00AE1633" w:rsidRPr="00A10A20">
        <w:t>.</w:t>
      </w:r>
      <w:r w:rsidR="0057261E" w:rsidRPr="00A10A20">
        <w:t xml:space="preserve"> </w:t>
      </w:r>
      <w:r w:rsidR="00AE1633" w:rsidRPr="00A10A20">
        <w:t>P</w:t>
      </w:r>
      <w:r w:rsidR="0057261E" w:rsidRPr="00A10A20">
        <w:t>oužití je na vlastní</w:t>
      </w:r>
      <w:r w:rsidR="00AE1633" w:rsidRPr="00A10A20">
        <w:t>m uvážení, ale nesmíme zapomenout na omezení</w:t>
      </w:r>
      <w:r w:rsidR="0057261E" w:rsidRPr="00A10A20">
        <w:t>.</w:t>
      </w:r>
    </w:p>
    <w:p w14:paraId="7CCBF47A" w14:textId="1336679D" w:rsidR="0057261E" w:rsidRPr="00A10A20" w:rsidRDefault="00AE1633" w:rsidP="00BB2439">
      <w:pPr>
        <w:pStyle w:val="Odstavec"/>
      </w:pPr>
      <w:r w:rsidRPr="00A10A20">
        <w:t>Tato služba je p</w:t>
      </w:r>
      <w:r w:rsidR="0057261E" w:rsidRPr="00A10A20">
        <w:t>ro účely vyvíjené</w:t>
      </w:r>
      <w:r w:rsidRPr="00A10A20">
        <w:t>ho</w:t>
      </w:r>
      <w:r w:rsidR="0057261E" w:rsidRPr="00A10A20">
        <w:t xml:space="preserve"> termostatu nebo na testování během vývoje optimální. Hlavně pokud</w:t>
      </w:r>
      <w:r w:rsidR="00BB2439" w:rsidRPr="00A10A20">
        <w:t xml:space="preserve"> bude</w:t>
      </w:r>
      <w:r w:rsidR="0057261E" w:rsidRPr="00A10A20">
        <w:t>me chtít termostat využívat spíše nárazově, jednou za čas.</w:t>
      </w:r>
      <w:r w:rsidR="00BB2439" w:rsidRPr="00A10A20">
        <w:t xml:space="preserve"> Poslední dobou </w:t>
      </w:r>
      <w:r w:rsidR="00E421BA" w:rsidRPr="00A10A20">
        <w:t>není problém po</w:t>
      </w:r>
      <w:r w:rsidR="00E9071A" w:rsidRPr="00A10A20">
        <w:t>u</w:t>
      </w:r>
      <w:r w:rsidR="00E421BA" w:rsidRPr="00A10A20">
        <w:t xml:space="preserve">žít malý deskový počítač např. </w:t>
      </w:r>
      <w:proofErr w:type="spellStart"/>
      <w:r w:rsidR="00E421BA" w:rsidRPr="00A10A20">
        <w:t>raspberryPi</w:t>
      </w:r>
      <w:proofErr w:type="spellEnd"/>
      <w:r w:rsidR="00E421BA" w:rsidRPr="00A10A20">
        <w:t>, který lze v domácnosti používat jako server, na kterém by mo</w:t>
      </w:r>
      <w:r w:rsidR="00E9071A" w:rsidRPr="00A10A20">
        <w:t>h</w:t>
      </w:r>
      <w:r w:rsidR="00E421BA" w:rsidRPr="00A10A20">
        <w:t>la běžet tato aplikace. V dnešní době je mnoho domů, které už takový malý domácí server mají a v budoucnu se zvyšujícím se zájmem o inteligentní domy bude takový server standar</w:t>
      </w:r>
      <w:r w:rsidR="008B4A92" w:rsidRPr="00A10A20">
        <w:t>d</w:t>
      </w:r>
      <w:r w:rsidR="00E421BA" w:rsidRPr="00A10A20">
        <w:t>, proto by bylo dobré</w:t>
      </w:r>
      <w:r w:rsidR="00E10708" w:rsidRPr="00A10A20">
        <w:t>,</w:t>
      </w:r>
      <w:r w:rsidR="00E421BA" w:rsidRPr="00A10A20">
        <w:t xml:space="preserve"> aby</w:t>
      </w:r>
      <w:r w:rsidR="008B4A92" w:rsidRPr="00A10A20">
        <w:t xml:space="preserve"> byl</w:t>
      </w:r>
      <w:r w:rsidR="00E421BA" w:rsidRPr="00A10A20">
        <w:t xml:space="preserve"> termostat kompatibilní a snadno připojitelný i na tento cloudový systém. Podpora MQTT protokolu je u této aplikace </w:t>
      </w:r>
      <w:r w:rsidR="006B4161" w:rsidRPr="00A10A20">
        <w:t>samozřejmostí</w:t>
      </w:r>
      <w:r w:rsidR="001A5BB1" w:rsidRPr="00A10A20">
        <w:t>.</w:t>
      </w:r>
    </w:p>
    <w:p w14:paraId="20055D65" w14:textId="558993C6" w:rsidR="00015D87" w:rsidRPr="00A10A20" w:rsidRDefault="00015D87" w:rsidP="00015D87">
      <w:pPr>
        <w:pStyle w:val="Nadpis2"/>
      </w:pPr>
      <w:bookmarkStart w:id="34" w:name="_Toc72615215"/>
      <w:r w:rsidRPr="00A10A20">
        <w:t>MQTT</w:t>
      </w:r>
      <w:bookmarkEnd w:id="34"/>
    </w:p>
    <w:p w14:paraId="19F6F743" w14:textId="4A2BAEEE" w:rsidR="00260311" w:rsidRPr="00A10A20" w:rsidRDefault="00551235" w:rsidP="00260311">
      <w:pPr>
        <w:pStyle w:val="Prvnodstavec"/>
      </w:pPr>
      <w:r w:rsidRPr="00A10A20">
        <w:t>Protokol můžeme najít pod označením ISO/IEC 20922 a jeho zkratka znamená „</w:t>
      </w:r>
      <w:proofErr w:type="spellStart"/>
      <w:r w:rsidRPr="00A10A20">
        <w:rPr>
          <w:i/>
          <w:iCs/>
        </w:rPr>
        <w:t>Message</w:t>
      </w:r>
      <w:proofErr w:type="spellEnd"/>
      <w:r w:rsidRPr="00A10A20">
        <w:rPr>
          <w:i/>
          <w:iCs/>
        </w:rPr>
        <w:t xml:space="preserve"> </w:t>
      </w:r>
      <w:proofErr w:type="spellStart"/>
      <w:r w:rsidRPr="00A10A20">
        <w:rPr>
          <w:i/>
          <w:iCs/>
        </w:rPr>
        <w:t>Queuing</w:t>
      </w:r>
      <w:proofErr w:type="spellEnd"/>
      <w:r w:rsidRPr="00A10A20">
        <w:rPr>
          <w:i/>
          <w:iCs/>
        </w:rPr>
        <w:t xml:space="preserve"> Telemetry Transport</w:t>
      </w:r>
      <w:r w:rsidRPr="00A10A20">
        <w:t>“</w:t>
      </w:r>
      <w:r w:rsidR="008B4A92" w:rsidRPr="00A10A20">
        <w:t>,</w:t>
      </w:r>
      <w:r w:rsidRPr="00A10A20">
        <w:t xml:space="preserve"> v překladu: „</w:t>
      </w:r>
      <w:r w:rsidRPr="00A10A20">
        <w:rPr>
          <w:i/>
          <w:iCs/>
        </w:rPr>
        <w:t>zprávu dotazující telemetrický přenos</w:t>
      </w:r>
      <w:r w:rsidRPr="00A10A20">
        <w:t xml:space="preserve">“. MQTT pracuje na sedmé aplikační vrstvě a </w:t>
      </w:r>
      <w:r w:rsidR="008B4A92" w:rsidRPr="00A10A20">
        <w:t>využívá</w:t>
      </w:r>
      <w:r w:rsidRPr="00A10A20">
        <w:t xml:space="preserve"> TCP/IP protokolu</w:t>
      </w:r>
      <w:r w:rsidR="003420E7" w:rsidRPr="00A10A20">
        <w:t>.</w:t>
      </w:r>
      <w:r w:rsidRPr="00A10A20">
        <w:t xml:space="preserve"> </w:t>
      </w:r>
      <w:r w:rsidR="003420E7" w:rsidRPr="00A10A20">
        <w:t>J</w:t>
      </w:r>
      <w:r w:rsidRPr="00A10A20">
        <w:t>e navržen tak</w:t>
      </w:r>
      <w:r w:rsidR="003420E7" w:rsidRPr="00A10A20">
        <w:t>,</w:t>
      </w:r>
      <w:r w:rsidRPr="00A10A20">
        <w:t xml:space="preserve"> aby byl lehký a moc nezatěžoval datový přenos. Hlavním cílem je publikování a </w:t>
      </w:r>
      <w:r w:rsidR="00D31AA9" w:rsidRPr="00A10A20">
        <w:t>přijímání zpráv mez</w:t>
      </w:r>
      <w:r w:rsidR="003420E7" w:rsidRPr="00A10A20">
        <w:t>i</w:t>
      </w:r>
      <w:r w:rsidR="00D31AA9" w:rsidRPr="00A10A20">
        <w:t xml:space="preserve"> zařízeními</w:t>
      </w:r>
      <w:r w:rsidR="003420E7" w:rsidRPr="00A10A20">
        <w:t>.</w:t>
      </w:r>
      <w:r w:rsidR="00D31AA9" w:rsidRPr="00A10A20">
        <w:t xml:space="preserve"> </w:t>
      </w:r>
      <w:r w:rsidR="003420E7" w:rsidRPr="00A10A20">
        <w:t>V</w:t>
      </w:r>
      <w:r w:rsidR="00D31AA9" w:rsidRPr="00A10A20">
        <w:t xml:space="preserve">yznačuje se obousměrností, bezztrátovostí a </w:t>
      </w:r>
      <w:proofErr w:type="spellStart"/>
      <w:r w:rsidR="00D31AA9" w:rsidRPr="00A10A20">
        <w:t>neproh</w:t>
      </w:r>
      <w:r w:rsidR="003420E7" w:rsidRPr="00A10A20">
        <w:t>azováním</w:t>
      </w:r>
      <w:proofErr w:type="spellEnd"/>
      <w:r w:rsidR="00D31AA9" w:rsidRPr="00A10A20">
        <w:t xml:space="preserve"> pořadím zpráv. Díky tomu se </w:t>
      </w:r>
      <w:r w:rsidR="003420E7" w:rsidRPr="00A10A20">
        <w:t>skvěle</w:t>
      </w:r>
      <w:r w:rsidR="00D31AA9" w:rsidRPr="00A10A20">
        <w:t xml:space="preserve"> hodí pro komunikaci mezi zařízením stroj-stroj nebo k nasazení do </w:t>
      </w:r>
      <w:proofErr w:type="spellStart"/>
      <w:r w:rsidR="00D31AA9" w:rsidRPr="00A10A20">
        <w:t>IoT</w:t>
      </w:r>
      <w:proofErr w:type="spellEnd"/>
      <w:r w:rsidR="00D31AA9" w:rsidRPr="00A10A20">
        <w:t xml:space="preserve"> zařízení, protože nezatěžuje běh zařízení a nepotřebuj</w:t>
      </w:r>
      <w:r w:rsidR="003420E7" w:rsidRPr="00A10A20">
        <w:t>e</w:t>
      </w:r>
      <w:r w:rsidR="00D31AA9" w:rsidRPr="00A10A20">
        <w:t xml:space="preserve"> nebo nem</w:t>
      </w:r>
      <w:r w:rsidR="003420E7" w:rsidRPr="00A10A20">
        <w:t>á</w:t>
      </w:r>
      <w:r w:rsidR="00D31AA9" w:rsidRPr="00A10A20">
        <w:t xml:space="preserve"> velkou šířku pásma</w:t>
      </w:r>
      <w:r w:rsidR="00EB02A8" w:rsidRPr="00A10A20">
        <w:t>, dokonce je odolný proti velkým latencím v síti</w:t>
      </w:r>
      <w:r w:rsidR="00D31AA9" w:rsidRPr="00A10A20">
        <w:t>.</w:t>
      </w:r>
    </w:p>
    <w:p w14:paraId="71EFD829" w14:textId="056A329C" w:rsidR="00F8190B" w:rsidRPr="00A10A20" w:rsidRDefault="00EB02A8" w:rsidP="00F8190B">
      <w:pPr>
        <w:pStyle w:val="Odstavec"/>
      </w:pPr>
      <w:r w:rsidRPr="00A10A20">
        <w:t>V dnešní době existuje mnoho verzí MQTT</w:t>
      </w:r>
      <w:r w:rsidR="00877D9F" w:rsidRPr="00A10A20">
        <w:t xml:space="preserve">, nejaktuálnější je MQTT </w:t>
      </w:r>
      <w:proofErr w:type="spellStart"/>
      <w:r w:rsidR="00877D9F" w:rsidRPr="00A10A20">
        <w:t>version</w:t>
      </w:r>
      <w:proofErr w:type="spellEnd"/>
      <w:r w:rsidR="00877D9F" w:rsidRPr="00A10A20">
        <w:t xml:space="preserve"> 5.0. I</w:t>
      </w:r>
      <w:r w:rsidR="008F28FB" w:rsidRPr="00A10A20">
        <w:t> </w:t>
      </w:r>
      <w:r w:rsidR="00877D9F" w:rsidRPr="00A10A20">
        <w:t xml:space="preserve">přesto je potřeba dodat, že protokol neřeší žádnou autentizaci a bezpečnost, proto je dobré ho zkombinovat ještě s TLS. Protokol dále podporuje </w:t>
      </w:r>
      <w:proofErr w:type="spellStart"/>
      <w:r w:rsidR="00877D9F" w:rsidRPr="00A10A20">
        <w:t>QoS</w:t>
      </w:r>
      <w:proofErr w:type="spellEnd"/>
      <w:r w:rsidR="00877D9F" w:rsidRPr="00A10A20">
        <w:t>, díky kterému můžeme zprávě přiřadit prioritu podle</w:t>
      </w:r>
      <w:r w:rsidR="003420E7" w:rsidRPr="00A10A20">
        <w:t xml:space="preserve"> toho</w:t>
      </w:r>
      <w:r w:rsidR="00CF5B4B" w:rsidRPr="00A10A20">
        <w:t>,</w:t>
      </w:r>
      <w:r w:rsidR="00877D9F" w:rsidRPr="00A10A20">
        <w:t xml:space="preserve"> jak je důležitá.</w:t>
      </w:r>
      <w:r w:rsidR="00E4753D" w:rsidRPr="00A10A20">
        <w:t xml:space="preserve"> Priorita zpráv se dělí do tří kategorii</w:t>
      </w:r>
      <w:r w:rsidR="003420E7" w:rsidRPr="00A10A20">
        <w:t>:</w:t>
      </w:r>
      <w:r w:rsidR="00E4753D" w:rsidRPr="00A10A20">
        <w:t xml:space="preserve"> doručit maximálně jednou, doru</w:t>
      </w:r>
      <w:r w:rsidR="00F8190B" w:rsidRPr="00A10A20">
        <w:t>čit alespoň jednou a doručit pouze jednou.</w:t>
      </w:r>
      <w:r w:rsidR="002E7129" w:rsidRPr="00A10A20">
        <w:t xml:space="preserve"> [1</w:t>
      </w:r>
      <w:r w:rsidR="00890600" w:rsidRPr="00A10A20">
        <w:t>2</w:t>
      </w:r>
      <w:r w:rsidR="002E7129" w:rsidRPr="00A10A20">
        <w:t>]</w:t>
      </w:r>
    </w:p>
    <w:p w14:paraId="5E5B2AC0" w14:textId="59CADF8E" w:rsidR="00F54CB7" w:rsidRPr="00A10A20" w:rsidRDefault="00F355AB" w:rsidP="00E425FD">
      <w:pPr>
        <w:pStyle w:val="Nadpis1"/>
      </w:pPr>
      <w:bookmarkStart w:id="35" w:name="_Toc443573193"/>
      <w:bookmarkStart w:id="36" w:name="_Toc72615216"/>
      <w:r w:rsidRPr="00A10A20">
        <w:lastRenderedPageBreak/>
        <w:t>Hardware</w:t>
      </w:r>
      <w:bookmarkEnd w:id="36"/>
    </w:p>
    <w:p w14:paraId="310467DF" w14:textId="2E06A94D" w:rsidR="00F355AB" w:rsidRPr="00A10A20" w:rsidRDefault="00F355AB" w:rsidP="00F355AB">
      <w:pPr>
        <w:pStyle w:val="Prvnodstavec"/>
      </w:pPr>
      <w:r w:rsidRPr="00A10A20">
        <w:t xml:space="preserve">Ze zadání projektu vyplývá, co všechno musí zařízení obsahovat a jaké parametry musí jednotlivé součástky splňovat. V tomhle případě máme zadané, že zařízení má obsahovat ESP8266, což je mikrokontroler, který má v sobě implementované wifi rozhraní, kterého máme využít ke komunikaci se zařízením a pomocí kterého mají být odesílána data do </w:t>
      </w:r>
      <w:proofErr w:type="spellStart"/>
      <w:r w:rsidRPr="00A10A20">
        <w:t>IoT</w:t>
      </w:r>
      <w:proofErr w:type="spellEnd"/>
      <w:r w:rsidRPr="00A10A20">
        <w:t xml:space="preserve"> cloudu. Celé schéma zapojení je v přílohách tohoto dokumentu.</w:t>
      </w:r>
    </w:p>
    <w:p w14:paraId="7DDBD65D" w14:textId="10F35F7D" w:rsidR="00277BDF" w:rsidRPr="00A10A20" w:rsidRDefault="00277BDF" w:rsidP="00277BDF">
      <w:pPr>
        <w:pStyle w:val="Odstavec"/>
      </w:pPr>
      <w:r w:rsidRPr="00A10A20">
        <w:t>Termostat by neplnil svoji funkci, kdyby neuměl měřit teplotu, proto zařízení obsahuje konektor, do kterého můžeme připojit jedno z výše popsaných digitálních čidel. Pro univerzálnost je na desce osazen konektor RJ13 (samice 4P4C), do kterého můžeme zasunout konektor RJ10 (samec 4P4C). Z toho vyplývá, že k desce bude teplotní čidlo připojeno pomocí kabelu, kde na jedné straně bude čidlo a na druhém konci konektor RJ10.</w:t>
      </w:r>
    </w:p>
    <w:p w14:paraId="674313B5" w14:textId="5EFD3AE3" w:rsidR="000F1B40" w:rsidRPr="00A10A20" w:rsidRDefault="000F1B40" w:rsidP="00EE6F12">
      <w:pPr>
        <w:pStyle w:val="Odstavec"/>
      </w:pPr>
      <w:r w:rsidRPr="00A10A20">
        <w:t xml:space="preserve">Důležitým blokem toho zařízení je externí I2C EEPROM, na kterou jsou ukládána aktuální nastavení a konfigurace. Především informace o wifi sítích, ke kterým se má zařízení připojovat. Nastavení sítového rozhraní v režimu AP a klíče pro odesílání dat na </w:t>
      </w:r>
      <w:proofErr w:type="spellStart"/>
      <w:r w:rsidRPr="00A10A20">
        <w:t>IoT</w:t>
      </w:r>
      <w:proofErr w:type="spellEnd"/>
      <w:r w:rsidRPr="00A10A20">
        <w:t xml:space="preserve"> cloud. </w:t>
      </w:r>
    </w:p>
    <w:p w14:paraId="28A4AC91" w14:textId="49FDD5EE" w:rsidR="00DE71D6" w:rsidRPr="00A10A20" w:rsidRDefault="00DE71D6" w:rsidP="00EE6F12">
      <w:pPr>
        <w:pStyle w:val="Odstavec"/>
      </w:pPr>
      <w:r w:rsidRPr="00A10A20">
        <w:t xml:space="preserve">Dalším funkčním blokem je převodník USB to UART, pomocí, které je možné zařízení naprogramovat a ladit při vývoji </w:t>
      </w:r>
      <w:proofErr w:type="spellStart"/>
      <w:r w:rsidRPr="00A10A20">
        <w:t>Frimwaru</w:t>
      </w:r>
      <w:proofErr w:type="spellEnd"/>
      <w:r w:rsidRPr="00A10A20">
        <w:t>. Jedná se obvod s převodníkem CH340G</w:t>
      </w:r>
      <w:r w:rsidR="00DB27DC" w:rsidRPr="00A10A20">
        <w:t xml:space="preserve"> a</w:t>
      </w:r>
      <w:r w:rsidRPr="00A10A20">
        <w:t xml:space="preserve"> pomocných součástek</w:t>
      </w:r>
      <w:r w:rsidR="00DB27DC" w:rsidRPr="00A10A20">
        <w:t>,</w:t>
      </w:r>
      <w:r w:rsidRPr="00A10A20">
        <w:t xml:space="preserve"> aby </w:t>
      </w:r>
      <w:r w:rsidR="00DB27DC" w:rsidRPr="00A10A20">
        <w:t>s</w:t>
      </w:r>
      <w:r w:rsidRPr="00A10A20">
        <w:t xml:space="preserve">právně </w:t>
      </w:r>
      <w:r w:rsidR="00DB27DC" w:rsidRPr="00A10A20">
        <w:t>fungoval.</w:t>
      </w:r>
    </w:p>
    <w:p w14:paraId="375E99C6" w14:textId="4190F053" w:rsidR="00DB27DC" w:rsidRPr="00A10A20" w:rsidRDefault="00DB27DC" w:rsidP="00DB27DC">
      <w:pPr>
        <w:pStyle w:val="Odstavec"/>
      </w:pPr>
      <w:r w:rsidRPr="00A10A20">
        <w:t>Při návrhu DPS se objevilo mnoho problémů,</w:t>
      </w:r>
      <w:r w:rsidR="00A8024B" w:rsidRPr="00A10A20">
        <w:t xml:space="preserve"> to vedlo k několika verzím DPS, ve kterých byly postupně odstraňovány chyby, které vznikly při návrhu. V posledních verzích došlo k rozdělení desky na</w:t>
      </w:r>
      <w:r w:rsidRPr="00A10A20">
        <w:t xml:space="preserve"> dvě, </w:t>
      </w:r>
      <w:r w:rsidR="00C23B31">
        <w:t>zdrojovou</w:t>
      </w:r>
      <w:r w:rsidRPr="00A10A20">
        <w:t xml:space="preserve"> část a výpočetní část. </w:t>
      </w:r>
      <w:r w:rsidR="00A8024B" w:rsidRPr="00A10A20">
        <w:t>Tento koncept se zachoval i konečné verzi. Hlavní motivací k</w:t>
      </w:r>
      <w:r w:rsidR="0009701D" w:rsidRPr="00A10A20">
        <w:t> tak radikální změně</w:t>
      </w:r>
      <w:r w:rsidR="00A8024B" w:rsidRPr="00A10A20">
        <w:t xml:space="preserve"> byl</w:t>
      </w:r>
      <w:r w:rsidR="0009701D" w:rsidRPr="00A10A20">
        <w:t>a implementace</w:t>
      </w:r>
      <w:r w:rsidR="00A8024B" w:rsidRPr="00A10A20">
        <w:t xml:space="preserve"> bezpečného, zato velkého, zdroje MYRRA 47162. </w:t>
      </w:r>
      <w:r w:rsidR="0009701D" w:rsidRPr="00A10A20">
        <w:t>Rozdělení na dvě části přineslo i zvýšení bezpečnosti zařízení, protože umožnila dostat do zařízení druhé relé díky kterému, zařízení spíná všechny pracovní vodiče. To zajistí že na spínané zásuvce se ve vypnutém stavu neobjeví fázové napětí.</w:t>
      </w:r>
    </w:p>
    <w:p w14:paraId="3F2AACD6" w14:textId="7A37685D" w:rsidR="000F1B40" w:rsidRPr="00A10A20" w:rsidRDefault="000F1B40" w:rsidP="00DB27DC">
      <w:pPr>
        <w:pStyle w:val="Odstavec"/>
      </w:pPr>
      <w:r w:rsidRPr="00A10A20">
        <w:t xml:space="preserve">Nesmíme zapomenout na fázi oživení zařízení, která je nedílnou součástí vývoje každého zařízení. </w:t>
      </w:r>
      <w:r w:rsidR="00670881" w:rsidRPr="00A10A20">
        <w:t>V této fázi jsou většinou odhaleny nejzásadnější chyby, kterých jsme se dopustili při návrhu. V mém případě tomu nylo jinak. V drtivé většině se jednalo o chybějící cesty</w:t>
      </w:r>
      <w:r w:rsidR="0030556F" w:rsidRPr="00A10A20">
        <w:t>,</w:t>
      </w:r>
      <w:r w:rsidR="00670881" w:rsidRPr="00A10A20">
        <w:t xml:space="preserve"> špatně </w:t>
      </w:r>
      <w:r w:rsidR="0030556F" w:rsidRPr="00A10A20">
        <w:t>zvolená pouzdra součástek, anebo nevhodně zvolené hodnoty odporů. Odhalování těchto chyb je zdlouhavý a vyčerpávající proces. Mnohdy zabere mnohem více času než samotný návrh</w:t>
      </w:r>
      <w:r w:rsidR="00AD1C31" w:rsidRPr="00A10A20">
        <w:t xml:space="preserve">. Přesto je často opomenut, přestože je nedílnou součástí každého vývoje ať </w:t>
      </w:r>
      <w:proofErr w:type="spellStart"/>
      <w:r w:rsidR="00AD1C31" w:rsidRPr="00A10A20">
        <w:t>harwarového</w:t>
      </w:r>
      <w:proofErr w:type="spellEnd"/>
      <w:r w:rsidR="00AD1C31" w:rsidRPr="00A10A20">
        <w:t xml:space="preserve"> tak softwarového.</w:t>
      </w:r>
    </w:p>
    <w:p w14:paraId="2F17B929" w14:textId="58C9E897" w:rsidR="004E3EAC" w:rsidRDefault="004E3EAC">
      <w:pPr>
        <w:spacing w:line="240" w:lineRule="auto"/>
        <w:ind w:left="0"/>
        <w:rPr>
          <w:iCs/>
          <w:color w:val="000000"/>
        </w:rPr>
      </w:pPr>
      <w:r>
        <w:br w:type="page"/>
      </w:r>
    </w:p>
    <w:p w14:paraId="3C6F49F5" w14:textId="5D2630F5" w:rsidR="00F54CB7" w:rsidRPr="00A10A20" w:rsidRDefault="00F355AB" w:rsidP="00AD6C72">
      <w:pPr>
        <w:pStyle w:val="Nadpis2"/>
      </w:pPr>
      <w:bookmarkStart w:id="37" w:name="_Toc72615217"/>
      <w:proofErr w:type="spellStart"/>
      <w:r w:rsidRPr="00A10A20">
        <w:lastRenderedPageBreak/>
        <w:t>Mikrokontrolér</w:t>
      </w:r>
      <w:proofErr w:type="spellEnd"/>
      <w:r w:rsidRPr="00A10A20">
        <w:t xml:space="preserve"> a jeho periferie</w:t>
      </w:r>
      <w:bookmarkEnd w:id="37"/>
    </w:p>
    <w:p w14:paraId="7B452CE5" w14:textId="0330E4B6" w:rsidR="003B6EB3" w:rsidRPr="00A10A20" w:rsidRDefault="00D064B6" w:rsidP="003B6EB3">
      <w:pPr>
        <w:pStyle w:val="Prvnodstavec"/>
      </w:pPr>
      <w:r w:rsidRPr="00A10A20">
        <w:t xml:space="preserve">Návrh toho bloku je především zaměřen na periferie modulu ESP8266. Hlavním úkolem toho bloku je zajistit potřebné napěťové úrovně na pinech GPIO15, GPIO0 a GPIO2 aby modul mohl </w:t>
      </w:r>
      <w:proofErr w:type="spellStart"/>
      <w:r w:rsidRPr="00A10A20">
        <w:t>nabootovat</w:t>
      </w:r>
      <w:proofErr w:type="spellEnd"/>
      <w:r w:rsidRPr="00A10A20">
        <w:t xml:space="preserve"> z interní SPI </w:t>
      </w:r>
      <w:proofErr w:type="spellStart"/>
      <w:r w:rsidRPr="00A10A20">
        <w:t>flash</w:t>
      </w:r>
      <w:proofErr w:type="spellEnd"/>
      <w:r w:rsidRPr="00A10A20">
        <w:t xml:space="preserve"> paměti nebo provést nahrání nového </w:t>
      </w:r>
      <w:proofErr w:type="spellStart"/>
      <w:r w:rsidRPr="00A10A20">
        <w:t>fimwaru</w:t>
      </w:r>
      <w:proofErr w:type="spellEnd"/>
      <w:r w:rsidR="003B6EB3" w:rsidRPr="00A10A20">
        <w:t xml:space="preserve"> viz tabulka 3.1. </w:t>
      </w:r>
      <w:r w:rsidR="00052DA0" w:rsidRPr="00A10A20">
        <w:t>Pro připojení pinu na určitou logickou úroveň (H = 3.3 V) a (L = 0 V), musí být povedeno pomocí odporů, které omezují proud.</w:t>
      </w:r>
    </w:p>
    <w:p w14:paraId="05C2D996" w14:textId="39C158C3" w:rsidR="00052DA0" w:rsidRPr="00A10A20" w:rsidRDefault="00052DA0" w:rsidP="00052DA0">
      <w:pPr>
        <w:pStyle w:val="Odstavec"/>
      </w:pPr>
      <w:r w:rsidRPr="00A10A20">
        <w:t>Mezi další komponenty patří resetovací tlačítko, které při stisknutí přemostí rezistor R1 a přivede log 0 na pin RST, čímž resetuje ESP zařízení.</w:t>
      </w:r>
      <w:r w:rsidR="00AF0094" w:rsidRPr="00A10A20">
        <w:t xml:space="preserve"> Dále jsou k MCU připojeny dvě kontrolní ledky. Jedna zelená LED spínaná pomocí tranzistorem a druhá žlutá připojená přímo na GPIO15 pin, který je možné po startu zařízení použít jako výstupní pin. Poslední součástkou, kterou zbývá popsat je přepínač, pomocí kterého je možné přepínat režimy zařízení. </w:t>
      </w:r>
      <w:r w:rsidR="00385AAE" w:rsidRPr="00A10A20">
        <w:t xml:space="preserve">Popiska BUTTON dále ve schéma připojena </w:t>
      </w:r>
      <w:proofErr w:type="gramStart"/>
      <w:r w:rsidR="00385AAE" w:rsidRPr="00A10A20">
        <w:t>k</w:t>
      </w:r>
      <w:proofErr w:type="gramEnd"/>
      <w:r w:rsidR="00385AAE" w:rsidRPr="00A10A20">
        <w:t> GPIO16.</w:t>
      </w:r>
      <w:r w:rsidR="00AD1C31" w:rsidRPr="00A10A20">
        <w:t xml:space="preserve"> V předchozích verzích DPS byla k přepínači připojena kontrolní LED, která indikovala, v jakém režimu se zařízení nachází. Od této myšlenky bylo upuštěno, protože byla potřeba ovládat tuto led </w:t>
      </w:r>
      <w:proofErr w:type="spellStart"/>
      <w:r w:rsidR="00AD1C31" w:rsidRPr="00A10A20">
        <w:t>sofwarově</w:t>
      </w:r>
      <w:proofErr w:type="spellEnd"/>
      <w:r w:rsidR="00AD1C31" w:rsidRPr="00A10A20">
        <w:t>, aby bylo možno rozpoznávat více stavů jen dva</w:t>
      </w:r>
      <w:r w:rsidR="005251FD" w:rsidRPr="00A10A20">
        <w:t xml:space="preserve">, díky této změně </w:t>
      </w:r>
      <w:r w:rsidR="00154319" w:rsidRPr="00A10A20">
        <w:t>teď</w:t>
      </w:r>
      <w:r w:rsidR="00EC63EF" w:rsidRPr="00A10A20">
        <w:t xml:space="preserve"> můžeme rozpoznávat stavy</w:t>
      </w:r>
      <w:r w:rsidR="00AD1C31" w:rsidRPr="00A10A20">
        <w:t xml:space="preserve"> vypnuto, blikající, zapnuto.</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24356E" w:rsidRPr="00A10A20" w14:paraId="33CDF774" w14:textId="77777777" w:rsidTr="005251FD">
        <w:tc>
          <w:tcPr>
            <w:tcW w:w="993" w:type="dxa"/>
          </w:tcPr>
          <w:p w14:paraId="2A8FE648" w14:textId="77777777" w:rsidR="0024356E" w:rsidRPr="00A10A20" w:rsidRDefault="0024356E" w:rsidP="005251FD">
            <w:pPr>
              <w:pStyle w:val="Titulek"/>
              <w:jc w:val="right"/>
            </w:pPr>
            <w:r w:rsidRPr="00A10A20">
              <w:t>Tabulka</w:t>
            </w:r>
          </w:p>
        </w:tc>
        <w:tc>
          <w:tcPr>
            <w:tcW w:w="7507" w:type="dxa"/>
          </w:tcPr>
          <w:p w14:paraId="6D821E36" w14:textId="6E5B155F" w:rsidR="0024356E" w:rsidRPr="00A10A20" w:rsidRDefault="0024356E" w:rsidP="005251FD">
            <w:pPr>
              <w:pStyle w:val="Titulek"/>
              <w:ind w:left="494" w:hanging="494"/>
            </w:pPr>
            <w:r w:rsidRPr="00A10A20">
              <w:fldChar w:fldCharType="begin"/>
            </w:r>
            <w:r w:rsidRPr="00A10A20">
              <w:instrText xml:space="preserve"> STYLEREF 1 \s </w:instrText>
            </w:r>
            <w:r w:rsidRPr="00A10A20">
              <w:fldChar w:fldCharType="separate"/>
            </w:r>
            <w:r w:rsidRPr="00A10A20">
              <w:rPr>
                <w:noProof/>
              </w:rPr>
              <w:t>3</w:t>
            </w:r>
            <w:r w:rsidRPr="00A10A20">
              <w:rPr>
                <w:noProof/>
              </w:rPr>
              <w:fldChar w:fldCharType="end"/>
            </w:r>
            <w:r w:rsidRPr="00A10A20">
              <w:t>.</w:t>
            </w:r>
            <w:r w:rsidRPr="00A10A20">
              <w:fldChar w:fldCharType="begin"/>
            </w:r>
            <w:r w:rsidRPr="00A10A20">
              <w:instrText xml:space="preserve"> SEQ Tabulka \* ARABIC \s 1 </w:instrText>
            </w:r>
            <w:r w:rsidRPr="00A10A20">
              <w:fldChar w:fldCharType="separate"/>
            </w:r>
            <w:r w:rsidRPr="00A10A20">
              <w:rPr>
                <w:noProof/>
              </w:rPr>
              <w:t>1</w:t>
            </w:r>
            <w:r w:rsidRPr="00A10A20">
              <w:rPr>
                <w:noProof/>
              </w:rPr>
              <w:fldChar w:fldCharType="end"/>
            </w:r>
            <w:r w:rsidRPr="00A10A20">
              <w:tab/>
              <w:t>Tabulka potřebných napěťových úrovní pro ESP8266</w:t>
            </w:r>
          </w:p>
        </w:tc>
      </w:tr>
    </w:tbl>
    <w:tbl>
      <w:tblPr>
        <w:tblStyle w:val="Svtltabulkasmkou1"/>
        <w:tblW w:w="8500" w:type="dxa"/>
        <w:tblLook w:val="04A0" w:firstRow="1" w:lastRow="0" w:firstColumn="1" w:lastColumn="0" w:noHBand="0" w:noVBand="1"/>
      </w:tblPr>
      <w:tblGrid>
        <w:gridCol w:w="1321"/>
        <w:gridCol w:w="1321"/>
        <w:gridCol w:w="1322"/>
        <w:gridCol w:w="4536"/>
      </w:tblGrid>
      <w:tr w:rsidR="00DA78CF" w:rsidRPr="00A10A20" w14:paraId="17CB7367" w14:textId="609F0999" w:rsidTr="00052DA0">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F9ADE1A" w14:textId="47C3FED1" w:rsidR="00DA78CF" w:rsidRPr="00A10A20" w:rsidRDefault="00DA78CF" w:rsidP="00DA78CF">
            <w:pPr>
              <w:pStyle w:val="Odstavec"/>
              <w:ind w:firstLine="0"/>
              <w:jc w:val="center"/>
            </w:pPr>
            <w:r w:rsidRPr="00A10A20">
              <w:t>GPIO15</w:t>
            </w:r>
          </w:p>
        </w:tc>
        <w:tc>
          <w:tcPr>
            <w:tcW w:w="1321" w:type="dxa"/>
          </w:tcPr>
          <w:p w14:paraId="734777CA" w14:textId="65FE11F7"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GPIO0</w:t>
            </w:r>
          </w:p>
        </w:tc>
        <w:tc>
          <w:tcPr>
            <w:tcW w:w="1322" w:type="dxa"/>
          </w:tcPr>
          <w:p w14:paraId="1D28BCFA" w14:textId="794E3C78"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GPIO2</w:t>
            </w:r>
          </w:p>
        </w:tc>
        <w:tc>
          <w:tcPr>
            <w:tcW w:w="4536" w:type="dxa"/>
          </w:tcPr>
          <w:p w14:paraId="17A36A8D" w14:textId="17DCFB3C" w:rsidR="00DA78CF" w:rsidRPr="00A10A20" w:rsidRDefault="00DA78CF" w:rsidP="005251FD">
            <w:pPr>
              <w:pStyle w:val="Odstavec"/>
              <w:ind w:firstLine="0"/>
              <w:cnfStyle w:val="100000000000" w:firstRow="1" w:lastRow="0" w:firstColumn="0" w:lastColumn="0" w:oddVBand="0" w:evenVBand="0" w:oddHBand="0" w:evenHBand="0" w:firstRowFirstColumn="0" w:firstRowLastColumn="0" w:lastRowFirstColumn="0" w:lastRowLastColumn="0"/>
            </w:pPr>
            <w:r w:rsidRPr="00A10A20">
              <w:t>Mód</w:t>
            </w:r>
          </w:p>
        </w:tc>
      </w:tr>
      <w:tr w:rsidR="00DA78CF" w:rsidRPr="00A10A20" w14:paraId="770D34E1" w14:textId="44433BBE"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316E2FF" w14:textId="331BCA27" w:rsidR="00DA78CF" w:rsidRPr="00A10A20" w:rsidRDefault="00DA78CF" w:rsidP="00DA78CF">
            <w:pPr>
              <w:pStyle w:val="Odstavec"/>
              <w:ind w:firstLine="0"/>
              <w:jc w:val="center"/>
            </w:pPr>
            <w:r w:rsidRPr="00A10A20">
              <w:t>L</w:t>
            </w:r>
          </w:p>
        </w:tc>
        <w:tc>
          <w:tcPr>
            <w:tcW w:w="1321" w:type="dxa"/>
          </w:tcPr>
          <w:p w14:paraId="500F53C3" w14:textId="119F09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1322" w:type="dxa"/>
          </w:tcPr>
          <w:p w14:paraId="2E9C4202" w14:textId="5DA3D4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8376EA7" w14:textId="51BB75AD"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proofErr w:type="spellStart"/>
            <w:r w:rsidRPr="00A10A20">
              <w:t>Boot</w:t>
            </w:r>
            <w:proofErr w:type="spellEnd"/>
            <w:r w:rsidRPr="00A10A20">
              <w:t xml:space="preserve"> z SPI </w:t>
            </w:r>
            <w:proofErr w:type="spellStart"/>
            <w:r w:rsidRPr="00A10A20">
              <w:t>flash</w:t>
            </w:r>
            <w:proofErr w:type="spellEnd"/>
            <w:r w:rsidRPr="00A10A20">
              <w:t xml:space="preserve"> paměti</w:t>
            </w:r>
          </w:p>
        </w:tc>
      </w:tr>
      <w:tr w:rsidR="00DA78CF" w:rsidRPr="00A10A20" w14:paraId="5DDAFEC3" w14:textId="5BD4AB88"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50B2A229" w14:textId="4C271009" w:rsidR="00DA78CF" w:rsidRPr="00A10A20" w:rsidRDefault="00DA78CF" w:rsidP="00DA78CF">
            <w:pPr>
              <w:pStyle w:val="Odstavec"/>
              <w:ind w:firstLine="0"/>
              <w:jc w:val="center"/>
            </w:pPr>
            <w:r w:rsidRPr="00A10A20">
              <w:t>L</w:t>
            </w:r>
          </w:p>
        </w:tc>
        <w:tc>
          <w:tcPr>
            <w:tcW w:w="1321" w:type="dxa"/>
          </w:tcPr>
          <w:p w14:paraId="7003D3A3" w14:textId="573BDBC6"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L</w:t>
            </w:r>
          </w:p>
        </w:tc>
        <w:tc>
          <w:tcPr>
            <w:tcW w:w="1322" w:type="dxa"/>
          </w:tcPr>
          <w:p w14:paraId="16504857" w14:textId="2E6B18D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AD23465" w14:textId="6576C699"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r w:rsidRPr="00A10A20">
              <w:t>Programování pomocí UART</w:t>
            </w:r>
          </w:p>
        </w:tc>
      </w:tr>
    </w:tbl>
    <w:p w14:paraId="7BC0B295" w14:textId="0976C3F6" w:rsidR="0024356E" w:rsidRPr="00A10A20" w:rsidRDefault="0024356E" w:rsidP="0024356E">
      <w:pPr>
        <w:ind w:left="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52DA0" w:rsidRPr="00A10A20" w14:paraId="698E3AA0" w14:textId="77777777" w:rsidTr="005251FD">
        <w:tc>
          <w:tcPr>
            <w:tcW w:w="8500" w:type="dxa"/>
            <w:gridSpan w:val="2"/>
          </w:tcPr>
          <w:p w14:paraId="72D17BFB" w14:textId="77777777" w:rsidR="00052DA0" w:rsidRPr="00A10A20" w:rsidRDefault="00052DA0" w:rsidP="005251FD">
            <w:pPr>
              <w:pStyle w:val="Titulek"/>
              <w:ind w:left="494" w:hanging="494"/>
              <w:jc w:val="center"/>
            </w:pPr>
            <w:r w:rsidRPr="00A10A20">
              <w:rPr>
                <w:noProof/>
              </w:rPr>
              <w:drawing>
                <wp:inline distT="0" distB="0" distL="0" distR="0" wp14:anchorId="77CDBE79" wp14:editId="05571A7E">
                  <wp:extent cx="4732020" cy="3107444"/>
                  <wp:effectExtent l="0" t="0" r="381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21">
                            <a:extLst>
                              <a:ext uri="{28A0092B-C50C-407E-A947-70E740481C1C}">
                                <a14:useLocalDpi xmlns:a14="http://schemas.microsoft.com/office/drawing/2010/main" val="0"/>
                              </a:ext>
                            </a:extLst>
                          </a:blip>
                          <a:stretch>
                            <a:fillRect/>
                          </a:stretch>
                        </pic:blipFill>
                        <pic:spPr>
                          <a:xfrm>
                            <a:off x="0" y="0"/>
                            <a:ext cx="4732020" cy="3107444"/>
                          </a:xfrm>
                          <a:prstGeom prst="rect">
                            <a:avLst/>
                          </a:prstGeom>
                        </pic:spPr>
                      </pic:pic>
                    </a:graphicData>
                  </a:graphic>
                </wp:inline>
              </w:drawing>
            </w:r>
          </w:p>
        </w:tc>
      </w:tr>
      <w:tr w:rsidR="00052DA0" w:rsidRPr="00A10A20" w14:paraId="7A21A542" w14:textId="77777777" w:rsidTr="005251FD">
        <w:tc>
          <w:tcPr>
            <w:tcW w:w="1019" w:type="dxa"/>
          </w:tcPr>
          <w:p w14:paraId="106C0271" w14:textId="77777777" w:rsidR="00052DA0" w:rsidRPr="00A10A20" w:rsidRDefault="00052DA0" w:rsidP="005251FD">
            <w:pPr>
              <w:pStyle w:val="Titulek"/>
              <w:jc w:val="right"/>
            </w:pPr>
            <w:r w:rsidRPr="00A10A20">
              <w:t>Obrázek</w:t>
            </w:r>
          </w:p>
        </w:tc>
        <w:tc>
          <w:tcPr>
            <w:tcW w:w="7481" w:type="dxa"/>
          </w:tcPr>
          <w:p w14:paraId="1AA65543" w14:textId="4F222483" w:rsidR="00027B4C" w:rsidRPr="00027B4C" w:rsidRDefault="00852CC4" w:rsidP="00027B4C">
            <w:pPr>
              <w:pStyle w:val="Titulek"/>
              <w:ind w:left="494" w:hanging="494"/>
            </w:pPr>
            <w:r w:rsidRPr="00A10A20">
              <w:t>3</w:t>
            </w:r>
            <w:r w:rsidR="00052DA0" w:rsidRPr="00A10A20">
              <w:t>.</w:t>
            </w:r>
            <w:r w:rsidR="00052DA0" w:rsidRPr="00A10A20">
              <w:fldChar w:fldCharType="begin"/>
            </w:r>
            <w:r w:rsidR="00052DA0" w:rsidRPr="00A10A20">
              <w:instrText xml:space="preserve"> SEQ Obrázek \* ARABIC \s 1 </w:instrText>
            </w:r>
            <w:r w:rsidR="00052DA0" w:rsidRPr="00A10A20">
              <w:fldChar w:fldCharType="separate"/>
            </w:r>
            <w:r w:rsidRPr="00A10A20">
              <w:rPr>
                <w:noProof/>
              </w:rPr>
              <w:t>1</w:t>
            </w:r>
            <w:r w:rsidR="00052DA0" w:rsidRPr="00A10A20">
              <w:rPr>
                <w:noProof/>
              </w:rPr>
              <w:fldChar w:fldCharType="end"/>
            </w:r>
            <w:r w:rsidR="00052DA0" w:rsidRPr="00A10A20">
              <w:tab/>
              <w:t xml:space="preserve">Blokové schéma zapojení MCU a jeho periferii </w:t>
            </w:r>
          </w:p>
        </w:tc>
      </w:tr>
    </w:tbl>
    <w:p w14:paraId="6D489435" w14:textId="77777777" w:rsidR="00027B4C" w:rsidRPr="00A10A20" w:rsidRDefault="00027B4C" w:rsidP="00027B4C">
      <w:pPr>
        <w:pStyle w:val="Nadpis3"/>
      </w:pPr>
      <w:bookmarkStart w:id="38" w:name="_Toc72615218"/>
      <w:r w:rsidRPr="00A10A20">
        <w:lastRenderedPageBreak/>
        <w:t>ESP8266</w:t>
      </w:r>
      <w:bookmarkEnd w:id="38"/>
    </w:p>
    <w:p w14:paraId="146AAAAB" w14:textId="77777777" w:rsidR="00027B4C" w:rsidRPr="00A10A20" w:rsidRDefault="00027B4C" w:rsidP="00027B4C">
      <w:pPr>
        <w:pStyle w:val="Prvnodstavec"/>
      </w:pPr>
      <w:r w:rsidRPr="00A10A20">
        <w:t>Jedná se o relativně malou destičku, která se jako celek tváří jako mikrokontroler. V dnešní době existuje mnoho variant a provedení od ESP-01 po ESP-12, které se ještě dělí na ESP-12E a ESP-</w:t>
      </w:r>
      <w:proofErr w:type="gramStart"/>
      <w:r w:rsidRPr="00A10A20">
        <w:t>12F</w:t>
      </w:r>
      <w:proofErr w:type="gramEnd"/>
      <w:r w:rsidRPr="00A10A20">
        <w:t>. Rozdíl mezi jednotlivými typy je především v počtu vyvedených pinů, dále je to velikost vnitřní EEPROM paměti, do které se ukládá program. Dalšími parametry jsou rozměry, uspořádání pinů a tvar a provedení antény.</w:t>
      </w:r>
    </w:p>
    <w:p w14:paraId="5B222DDF" w14:textId="77777777" w:rsidR="00027B4C" w:rsidRPr="00A10A20" w:rsidRDefault="00027B4C" w:rsidP="00027B4C">
      <w:pPr>
        <w:pStyle w:val="Odstavec"/>
      </w:pPr>
      <w:r w:rsidRPr="00A10A20">
        <w:t xml:space="preserve">Pro daný projekt bylo zvoleno </w:t>
      </w:r>
      <w:bookmarkStart w:id="39" w:name="_Hlk58315720"/>
      <w:r w:rsidRPr="00A10A20">
        <w:t>ESP-</w:t>
      </w:r>
      <w:proofErr w:type="gramStart"/>
      <w:r w:rsidRPr="00A10A20">
        <w:t>12F</w:t>
      </w:r>
      <w:bookmarkEnd w:id="39"/>
      <w:proofErr w:type="gramEnd"/>
      <w:r w:rsidRPr="00A10A20">
        <w:t xml:space="preserve">. Rozdíl mezi ESP-12E a ESP-12F je pouze ve tvaru antény, kde u F provedení by měla mít lepší zisk. Dalším důvodem je velká EEPROM paměť, která má velikost 4 MB, navíc má vyvedeny všechny piny, čímž nám umožní ovládat více periferií. V neposlední řadě je zpětně kompatibilní s ESP-07. ESP-07 má jednu obrovskou výhodu, a to je možnost připojení externí antény. To v projektu umožní, že v případě malého pokrytí můžeme pouze vyměnit desku mikrokontroleru a přidat externí anténu bez nutnosti návrhu nové celé DPS. </w:t>
      </w:r>
    </w:p>
    <w:p w14:paraId="4946B65A" w14:textId="77777777" w:rsidR="00027B4C" w:rsidRPr="00A10A20" w:rsidRDefault="00027B4C" w:rsidP="00027B4C">
      <w:pPr>
        <w:pStyle w:val="Odstavec"/>
      </w:pPr>
      <w:r w:rsidRPr="00A10A20">
        <w:t>ESP obecně má velmi malé nároky na spotřebu proudu, k běhu potřebuje pouze 80 mA a díky tomu je vhodný pro nasazení do aplikací, kde je použito napájení z baterií. Obrovskou nevýhodou je spotřeba při startu, při kterém může ESP potřebovat až 500 mA. Pokud by při startu nebyl dodán dostatečný proud, který čip potřebuje, může se stát, že nenaběhne správně. Mohlo by se pak stát, že se bude chovat náhodně nebo nebudou fungovat některé periferie. Z toho důvodu je v projektu použit dostatečně výkonný zdroj, který je schopen dodávat až 700 mA dlouhodobě s krátkodobým zatížením až na 1 A.</w:t>
      </w:r>
    </w:p>
    <w:p w14:paraId="38CE7B94" w14:textId="77777777" w:rsidR="00027B4C" w:rsidRPr="00A10A20" w:rsidRDefault="00027B4C" w:rsidP="00027B4C"/>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27B4C" w:rsidRPr="00A10A20" w14:paraId="79091329" w14:textId="77777777" w:rsidTr="004E3EAC">
        <w:tc>
          <w:tcPr>
            <w:tcW w:w="8500" w:type="dxa"/>
            <w:gridSpan w:val="2"/>
          </w:tcPr>
          <w:p w14:paraId="6467B148" w14:textId="77777777" w:rsidR="00027B4C" w:rsidRPr="00A10A20" w:rsidRDefault="00027B4C" w:rsidP="004E3EAC">
            <w:pPr>
              <w:pStyle w:val="Titulek"/>
              <w:ind w:left="494" w:hanging="494"/>
              <w:jc w:val="center"/>
            </w:pPr>
            <w:r w:rsidRPr="00A10A20">
              <w:rPr>
                <w:noProof/>
              </w:rPr>
              <w:drawing>
                <wp:inline distT="0" distB="0" distL="0" distR="0" wp14:anchorId="77810685" wp14:editId="2BE40571">
                  <wp:extent cx="5065548" cy="32385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22">
                            <a:extLst>
                              <a:ext uri="{28A0092B-C50C-407E-A947-70E740481C1C}">
                                <a14:useLocalDpi xmlns:a14="http://schemas.microsoft.com/office/drawing/2010/main" val="0"/>
                              </a:ext>
                            </a:extLst>
                          </a:blip>
                          <a:stretch>
                            <a:fillRect/>
                          </a:stretch>
                        </pic:blipFill>
                        <pic:spPr>
                          <a:xfrm>
                            <a:off x="0" y="0"/>
                            <a:ext cx="5072062" cy="3242665"/>
                          </a:xfrm>
                          <a:prstGeom prst="rect">
                            <a:avLst/>
                          </a:prstGeom>
                        </pic:spPr>
                      </pic:pic>
                    </a:graphicData>
                  </a:graphic>
                </wp:inline>
              </w:drawing>
            </w:r>
          </w:p>
        </w:tc>
      </w:tr>
      <w:tr w:rsidR="00027B4C" w:rsidRPr="00A10A20" w14:paraId="25C2C4DC" w14:textId="77777777" w:rsidTr="004E3EAC">
        <w:tc>
          <w:tcPr>
            <w:tcW w:w="1019" w:type="dxa"/>
          </w:tcPr>
          <w:p w14:paraId="6C30FD55" w14:textId="77777777" w:rsidR="00027B4C" w:rsidRPr="00A10A20" w:rsidRDefault="00027B4C" w:rsidP="004E3EAC">
            <w:pPr>
              <w:pStyle w:val="Titulek"/>
              <w:jc w:val="right"/>
            </w:pPr>
            <w:r w:rsidRPr="00A10A20">
              <w:t>Obrázek</w:t>
            </w:r>
          </w:p>
        </w:tc>
        <w:tc>
          <w:tcPr>
            <w:tcW w:w="7481" w:type="dxa"/>
          </w:tcPr>
          <w:p w14:paraId="2E73A662" w14:textId="62A9A490" w:rsidR="00027B4C" w:rsidRPr="00A10A20" w:rsidRDefault="00027B4C" w:rsidP="004E3EAC">
            <w:pPr>
              <w:pStyle w:val="Titulek"/>
              <w:ind w:left="494" w:hanging="494"/>
            </w:pPr>
            <w:bookmarkStart w:id="40" w:name="_Toc58600412"/>
            <w:r w:rsidRPr="00A10A20">
              <w:t>3.</w:t>
            </w:r>
            <w:r w:rsidRPr="00A10A20">
              <w:fldChar w:fldCharType="begin"/>
            </w:r>
            <w:r w:rsidRPr="00A10A20">
              <w:instrText xml:space="preserve"> SEQ Obrázek \* ARABIC \s 1 </w:instrText>
            </w:r>
            <w:r w:rsidRPr="00A10A20">
              <w:fldChar w:fldCharType="separate"/>
            </w:r>
            <w:r w:rsidR="004E3EAC">
              <w:rPr>
                <w:noProof/>
              </w:rPr>
              <w:t>2</w:t>
            </w:r>
            <w:r w:rsidRPr="00A10A20">
              <w:rPr>
                <w:noProof/>
              </w:rPr>
              <w:fldChar w:fldCharType="end"/>
            </w:r>
            <w:r w:rsidRPr="00A10A20">
              <w:tab/>
              <w:t>Schéma desky mikrokontroleru ESP [18]</w:t>
            </w:r>
            <w:bookmarkEnd w:id="40"/>
          </w:p>
        </w:tc>
      </w:tr>
    </w:tbl>
    <w:p w14:paraId="3C06FBCC" w14:textId="77777777" w:rsidR="00027B4C" w:rsidRPr="00A10A20" w:rsidRDefault="00027B4C" w:rsidP="00027B4C"/>
    <w:p w14:paraId="72F68CB6" w14:textId="77777777" w:rsidR="00027B4C" w:rsidRPr="00A10A20" w:rsidRDefault="00027B4C" w:rsidP="00027B4C">
      <w:pPr>
        <w:pStyle w:val="Odstavec"/>
      </w:pPr>
      <w:r w:rsidRPr="00A10A20">
        <w:lastRenderedPageBreak/>
        <w:t xml:space="preserve">V každé z těchto destiček je osazen čip s označením ESP8266EX. Jedná se o čip původně zamýšlený jako interface pro wifi zařízení. Je to plnohodnotný mikrokontroler s architekturou </w:t>
      </w:r>
      <w:proofErr w:type="spellStart"/>
      <w:r w:rsidRPr="00A10A20">
        <w:t>Tensilica</w:t>
      </w:r>
      <w:proofErr w:type="spellEnd"/>
      <w:r w:rsidRPr="00A10A20">
        <w:t xml:space="preserve"> L106 32-bit RISC, díky které je velice nenáročný na spotřebu energie.[14] Navíc je v čipu rovnou implementováno celé wifi rozhraní. Dostatečný výkon tohoto mikrokontroleru umožnil, že sám může vykonávat program a nepotřebuje nadřazenou jednotku.</w:t>
      </w:r>
    </w:p>
    <w:p w14:paraId="6BA67E4F" w14:textId="77777777" w:rsidR="00027B4C" w:rsidRDefault="00027B4C" w:rsidP="00027B4C">
      <w:pPr>
        <w:pStyle w:val="Odstavec"/>
      </w:pPr>
    </w:p>
    <w:p w14:paraId="5281EDF4" w14:textId="1A4C3475" w:rsidR="00F355AB" w:rsidRDefault="00154319" w:rsidP="00F355AB">
      <w:pPr>
        <w:pStyle w:val="Nadpis2"/>
      </w:pPr>
      <w:bookmarkStart w:id="41" w:name="_Toc72615219"/>
      <w:r w:rsidRPr="00A10A20">
        <w:t>Ovládání spínané zásuvky</w:t>
      </w:r>
      <w:bookmarkEnd w:id="41"/>
    </w:p>
    <w:p w14:paraId="030791AB" w14:textId="77777777" w:rsidR="004E3EAC" w:rsidRPr="00A10A20" w:rsidRDefault="004E3EAC" w:rsidP="004E3EAC">
      <w:pPr>
        <w:pStyle w:val="Prvnodstavec"/>
      </w:pPr>
      <w:r w:rsidRPr="00A10A20">
        <w:t xml:space="preserve">Dále bychom se měli zaměřit na periferii zařízení, která má být schopná spínat topení nebo výhřevný spotřebič. Existuje mnoho způsobů, kterými by šel tento problém vyřešit, například můžeme topení spínat pomocí </w:t>
      </w:r>
      <w:proofErr w:type="spellStart"/>
      <w:r w:rsidRPr="00A10A20">
        <w:t>triaku</w:t>
      </w:r>
      <w:proofErr w:type="spellEnd"/>
      <w:r w:rsidRPr="00A10A20">
        <w:t xml:space="preserve"> nebo vhodným zapojením tyristorů. Elegantnější a spolehlivější způsob je použití relé. Sice pracuje jen ve stavech vypnuto, zapnuto, zato je zde galvanicky oddělené ovládací napětí od spínaných kontaktů. Při výběru by se nemělo zapomenout na to, že relé musí být schopné spínat síťové napětí 230 V a proud 16 A.</w:t>
      </w:r>
    </w:p>
    <w:p w14:paraId="78853D59" w14:textId="77777777" w:rsidR="004E3EAC" w:rsidRPr="004E3EAC" w:rsidRDefault="004E3EAC" w:rsidP="004E3EAC">
      <w:pPr>
        <w:pStyle w:val="Prvnodstavec"/>
      </w:pPr>
    </w:p>
    <w:tbl>
      <w:tblPr>
        <w:tblStyle w:val="Mkatabulky"/>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6545"/>
      </w:tblGrid>
      <w:tr w:rsidR="004C5FA4" w:rsidRPr="00A10A20" w14:paraId="500C3876" w14:textId="77777777" w:rsidTr="00441A71">
        <w:tc>
          <w:tcPr>
            <w:tcW w:w="8503" w:type="dxa"/>
            <w:gridSpan w:val="2"/>
          </w:tcPr>
          <w:p w14:paraId="47883954" w14:textId="77777777" w:rsidR="004C5FA4" w:rsidRPr="00A10A20" w:rsidRDefault="004C5FA4" w:rsidP="00144F2F">
            <w:pPr>
              <w:pStyle w:val="Titulek"/>
              <w:ind w:left="494" w:hanging="494"/>
              <w:jc w:val="center"/>
            </w:pPr>
            <w:r w:rsidRPr="00A10A20">
              <w:rPr>
                <w:noProof/>
              </w:rPr>
              <w:drawing>
                <wp:inline distT="0" distB="0" distL="0" distR="0" wp14:anchorId="585CF215" wp14:editId="6D3ECBDD">
                  <wp:extent cx="5384198" cy="2428439"/>
                  <wp:effectExtent l="0" t="0" r="698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23">
                            <a:extLst>
                              <a:ext uri="{28A0092B-C50C-407E-A947-70E740481C1C}">
                                <a14:useLocalDpi xmlns:a14="http://schemas.microsoft.com/office/drawing/2010/main" val="0"/>
                              </a:ext>
                            </a:extLst>
                          </a:blip>
                          <a:stretch>
                            <a:fillRect/>
                          </a:stretch>
                        </pic:blipFill>
                        <pic:spPr>
                          <a:xfrm>
                            <a:off x="0" y="0"/>
                            <a:ext cx="5384198" cy="2428439"/>
                          </a:xfrm>
                          <a:prstGeom prst="rect">
                            <a:avLst/>
                          </a:prstGeom>
                        </pic:spPr>
                      </pic:pic>
                    </a:graphicData>
                  </a:graphic>
                </wp:inline>
              </w:drawing>
            </w:r>
          </w:p>
        </w:tc>
      </w:tr>
      <w:tr w:rsidR="00081689" w:rsidRPr="00A10A20" w14:paraId="3A9DF215" w14:textId="77777777" w:rsidTr="00441A71">
        <w:tc>
          <w:tcPr>
            <w:tcW w:w="1553" w:type="dxa"/>
          </w:tcPr>
          <w:p w14:paraId="7FDEE4C0" w14:textId="77777777" w:rsidR="004C5FA4" w:rsidRPr="00A10A20" w:rsidRDefault="004C5FA4" w:rsidP="00144F2F">
            <w:pPr>
              <w:pStyle w:val="Titulek"/>
              <w:jc w:val="right"/>
            </w:pPr>
            <w:r w:rsidRPr="00A10A20">
              <w:t>Obrázek</w:t>
            </w:r>
          </w:p>
        </w:tc>
        <w:tc>
          <w:tcPr>
            <w:tcW w:w="6950" w:type="dxa"/>
          </w:tcPr>
          <w:p w14:paraId="24FA8A72" w14:textId="55CC7D3C" w:rsidR="004C5FA4" w:rsidRPr="00A10A20" w:rsidRDefault="00081689" w:rsidP="00D91FC6">
            <w:pPr>
              <w:pStyle w:val="Titulek"/>
              <w:ind w:left="494" w:hanging="494"/>
            </w:pPr>
            <w:bookmarkStart w:id="42" w:name="_Toc58600410"/>
            <w:r w:rsidRPr="00A10A20">
              <w:t>3</w:t>
            </w:r>
            <w:r w:rsidR="004C5FA4" w:rsidRPr="00A10A20">
              <w:t>.</w:t>
            </w:r>
            <w:r w:rsidR="00FD6C77" w:rsidRPr="00A10A20">
              <w:fldChar w:fldCharType="begin"/>
            </w:r>
            <w:r w:rsidR="00FD6C77" w:rsidRPr="00A10A20">
              <w:instrText xml:space="preserve"> SEQ Obrázek \* ARABIC \s 1 </w:instrText>
            </w:r>
            <w:r w:rsidR="00FD6C77" w:rsidRPr="00A10A20">
              <w:fldChar w:fldCharType="separate"/>
            </w:r>
            <w:r w:rsidR="004E3EAC">
              <w:rPr>
                <w:noProof/>
              </w:rPr>
              <w:t>3</w:t>
            </w:r>
            <w:r w:rsidR="00FD6C77" w:rsidRPr="00A10A20">
              <w:rPr>
                <w:noProof/>
              </w:rPr>
              <w:fldChar w:fldCharType="end"/>
            </w:r>
            <w:r w:rsidR="004C5FA4" w:rsidRPr="00A10A20">
              <w:tab/>
            </w:r>
            <w:r w:rsidR="0000142E" w:rsidRPr="00A10A20">
              <w:t xml:space="preserve">Schéma zapojení obvodu </w:t>
            </w:r>
            <w:r w:rsidR="00E948C4" w:rsidRPr="00A10A20">
              <w:t>pro spínání výstupní zásuvky</w:t>
            </w:r>
            <w:r w:rsidR="0000142E" w:rsidRPr="00A10A20">
              <w:t>.</w:t>
            </w:r>
            <w:bookmarkEnd w:id="42"/>
            <w:r w:rsidR="004C5FA4" w:rsidRPr="00A10A20">
              <w:t xml:space="preserve"> </w:t>
            </w:r>
          </w:p>
        </w:tc>
      </w:tr>
    </w:tbl>
    <w:p w14:paraId="2BBC3AF6" w14:textId="7F638FC2" w:rsidR="00E948C4" w:rsidRPr="00A10A20" w:rsidRDefault="00E948C4" w:rsidP="00895850">
      <w:pPr>
        <w:pStyle w:val="Odstavec"/>
      </w:pPr>
      <w:r w:rsidRPr="00A10A20">
        <w:t>Na obrázku 3.</w:t>
      </w:r>
      <w:r w:rsidR="004E3EAC">
        <w:t>3</w:t>
      </w:r>
      <w:r w:rsidRPr="00A10A20">
        <w:t xml:space="preserve"> můžeme vidět zapojení obvod pro spínání dvou relé. Každé relé je připojeno na zdroj 5 V a spínáno tranzistorem NPN MMBT5551L. Každý z těchto tr</w:t>
      </w:r>
      <w:r w:rsidR="000C0B80" w:rsidRPr="00A10A20">
        <w:t>a</w:t>
      </w:r>
      <w:r w:rsidRPr="00A10A20">
        <w:t xml:space="preserve">nzistorů </w:t>
      </w:r>
      <w:r w:rsidR="000C0B80" w:rsidRPr="00A10A20">
        <w:t>je spínám přes optočlen EL817, který je zde použit jen jako galvanický oddělovač. Oba optočleny jsou ovládány vstupním signálem označeným jako RELE ten je připojen přímo na pin ESP modulu. Dalšími součástkami, které jsou v obvodu použity jsou ochranné diody, díky kterým při sepnutí/rozepnutí relátka dochází k demagnetizaci cívky relé a tím chrání spínací tranzistory proti napěťovým špičkám. Dalším důležitým prvek je LED dioda, která indikuje</w:t>
      </w:r>
      <w:r w:rsidR="00E379E8" w:rsidRPr="00A10A20">
        <w:t>,</w:t>
      </w:r>
      <w:r w:rsidR="000C0B80" w:rsidRPr="00A10A20">
        <w:t xml:space="preserve"> jestli je relé sepnuto. </w:t>
      </w:r>
      <w:r w:rsidR="00E379E8" w:rsidRPr="00A10A20">
        <w:t xml:space="preserve">Při návrhu DPS byla tato </w:t>
      </w:r>
      <w:r w:rsidR="00E379E8" w:rsidRPr="00A10A20">
        <w:lastRenderedPageBreak/>
        <w:t xml:space="preserve">indikační LED dioda přesunuta ze </w:t>
      </w:r>
      <w:r w:rsidR="00C23B31">
        <w:t>zdrojové</w:t>
      </w:r>
      <w:r w:rsidR="00E379E8" w:rsidRPr="00A10A20">
        <w:t xml:space="preserve"> části do výpočetní, a to z důvodu, aby byly všechny kontrolní LED diody na jednom místě. Přesto ve schéma zůstala umístěna zde, a to hlavně kvůli tomu, aby bylo jasně vidět jakým způsobem je stav ledky vyčítám.</w:t>
      </w:r>
    </w:p>
    <w:p w14:paraId="64DEA6D4" w14:textId="19664416" w:rsidR="00E379E8" w:rsidRPr="00A10A20" w:rsidRDefault="005507D8" w:rsidP="00895850">
      <w:pPr>
        <w:pStyle w:val="Odstavec"/>
      </w:pPr>
      <w:r w:rsidRPr="00A10A20">
        <w:t>Bezpečnost tohoto bloku je nejvyšší prioritu, proto</w:t>
      </w:r>
      <w:r w:rsidR="00E379E8" w:rsidRPr="00A10A20">
        <w:t xml:space="preserve"> v klidovém stavu (bez úrovně 3</w:t>
      </w:r>
      <w:r w:rsidRPr="00A10A20">
        <w:t>,</w:t>
      </w:r>
      <w:r w:rsidR="00E379E8" w:rsidRPr="00A10A20">
        <w:t>3 V na signálu RELE) jsou relátka vypnuta. Díky tomu v případě poruchy se na výstupní zásuv</w:t>
      </w:r>
      <w:r w:rsidR="00375EB3" w:rsidRPr="00A10A20">
        <w:t>ce neobjeví sítové napětí</w:t>
      </w:r>
      <w:r w:rsidRPr="00A10A20">
        <w:t xml:space="preserve"> a dojde k odstavní ovládaného tepelného spotřebiče.</w:t>
      </w:r>
      <w:r w:rsidR="00375EB3" w:rsidRPr="00A10A20">
        <w:t xml:space="preserve"> Dalším bezpečnostním prvkem je použití dvou relátek pro spínání všech pracovní</w:t>
      </w:r>
      <w:r w:rsidRPr="00A10A20">
        <w:t>ch</w:t>
      </w:r>
      <w:r w:rsidR="00375EB3" w:rsidRPr="00A10A20">
        <w:t xml:space="preserve"> vodič</w:t>
      </w:r>
      <w:r w:rsidRPr="00A10A20">
        <w:t>ů</w:t>
      </w:r>
      <w:r w:rsidR="00375EB3" w:rsidRPr="00A10A20">
        <w:t>.</w:t>
      </w:r>
      <w:r w:rsidRPr="00A10A20">
        <w:t xml:space="preserve"> (díky tomu vypneme vždy i fázový vodič).</w:t>
      </w:r>
    </w:p>
    <w:p w14:paraId="1D9E0BEB" w14:textId="034EBC8A" w:rsidR="000F5414" w:rsidRPr="00A10A20" w:rsidRDefault="000F5414" w:rsidP="00895850">
      <w:pPr>
        <w:pStyle w:val="Odstavec"/>
      </w:pPr>
      <w:r w:rsidRPr="00A10A20">
        <w:t>Volba tranzistoru byla provedena následovně</w:t>
      </w:r>
      <w:r w:rsidR="00F302F7" w:rsidRPr="00A10A20">
        <w:t>:</w:t>
      </w:r>
      <w:r w:rsidRPr="00A10A20">
        <w:t xml:space="preserve"> napětí napájecího zdroje je 5 V</w:t>
      </w:r>
      <w:r w:rsidR="00F302F7" w:rsidRPr="00A10A20">
        <w:t xml:space="preserve">, </w:t>
      </w:r>
      <w:r w:rsidRPr="00A10A20">
        <w:t>proto je potřeba hledat tranzistor</w:t>
      </w:r>
      <w:r w:rsidR="00F302F7" w:rsidRPr="00A10A20">
        <w:t>,</w:t>
      </w:r>
      <w:r w:rsidRPr="00A10A20">
        <w:t xml:space="preserve"> kter</w:t>
      </w:r>
      <w:r w:rsidR="00AB46EE" w:rsidRPr="00A10A20">
        <w:t>ý</w:t>
      </w:r>
      <w:r w:rsidRPr="00A10A20">
        <w:t xml:space="preserve"> snese </w:t>
      </w:r>
      <w:r w:rsidR="00374DFA" w:rsidRPr="00A10A20">
        <w:t>3násobek</w:t>
      </w:r>
      <w:r w:rsidRPr="00A10A20">
        <w:t xml:space="preserve"> toho</w:t>
      </w:r>
      <w:r w:rsidR="00F302F7" w:rsidRPr="00A10A20">
        <w:t>to</w:t>
      </w:r>
      <w:r w:rsidRPr="00A10A20">
        <w:t xml:space="preserve"> napětí</w:t>
      </w:r>
      <w:r w:rsidR="00F302F7" w:rsidRPr="00A10A20">
        <w:t>,</w:t>
      </w:r>
      <w:r w:rsidRPr="00A10A20">
        <w:t xml:space="preserve"> tedy 15 V</w:t>
      </w:r>
      <w:r w:rsidR="00F302F7" w:rsidRPr="00A10A20">
        <w:t xml:space="preserve">, </w:t>
      </w:r>
      <w:r w:rsidRPr="00A10A20">
        <w:t>což splňuje skoro každý</w:t>
      </w:r>
      <w:r w:rsidR="00F302F7" w:rsidRPr="00A10A20">
        <w:t xml:space="preserve"> tranzistor.</w:t>
      </w:r>
      <w:r w:rsidRPr="00A10A20">
        <w:t xml:space="preserve"> </w:t>
      </w:r>
      <w:r w:rsidR="00F302F7" w:rsidRPr="00A10A20">
        <w:t>D</w:t>
      </w:r>
      <w:r w:rsidRPr="00A10A20">
        <w:t>alším důležitým parametrem je maximální proud</w:t>
      </w:r>
      <w:r w:rsidR="00C64217" w:rsidRPr="00A10A20">
        <w:t xml:space="preserve"> spínaný</w:t>
      </w:r>
      <w:r w:rsidRPr="00A10A20">
        <w:t xml:space="preserve"> tranzistorem</w:t>
      </w:r>
      <w:r w:rsidR="00C64217" w:rsidRPr="00A10A20">
        <w:t>.</w:t>
      </w:r>
      <w:r w:rsidRPr="00A10A20">
        <w:t xml:space="preserve"> </w:t>
      </w:r>
      <w:r w:rsidR="00C64217" w:rsidRPr="00A10A20">
        <w:t>T</w:t>
      </w:r>
      <w:r w:rsidRPr="00A10A20">
        <w:t>en je vypočten v rovnici 3.1</w:t>
      </w:r>
      <w:r w:rsidR="00C64217" w:rsidRPr="00A10A20">
        <w:t>.</w:t>
      </w:r>
      <w:r w:rsidR="00C37985" w:rsidRPr="00A10A20">
        <w:t xml:space="preserve"> </w:t>
      </w:r>
      <w:proofErr w:type="spellStart"/>
      <w:r w:rsidR="0030348A" w:rsidRPr="00A10A20">
        <w:t>R</w:t>
      </w:r>
      <w:r w:rsidR="0030348A" w:rsidRPr="00A10A20">
        <w:rPr>
          <w:vertAlign w:val="subscript"/>
        </w:rPr>
        <w:t>civky</w:t>
      </w:r>
      <w:proofErr w:type="spellEnd"/>
      <w:r w:rsidR="0030348A"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202DDB" w:rsidRPr="00A10A20" w14:paraId="145777C3" w14:textId="77777777" w:rsidTr="00144F2F">
        <w:tc>
          <w:tcPr>
            <w:tcW w:w="6801" w:type="dxa"/>
          </w:tcPr>
          <w:p w14:paraId="0B2373B4" w14:textId="2BF66F54" w:rsidR="00202DDB" w:rsidRPr="00A10A20" w:rsidRDefault="00D064B6"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c,   tranz</m:t>
                  </m:r>
                </m:sub>
              </m:sSub>
              <m:r>
                <m:rPr>
                  <m:sty m:val="p"/>
                </m:rPr>
                <w:rPr>
                  <w:rFonts w:ascii="Cambria Math" w:hAnsi="Cambria Math"/>
                </w:rPr>
                <m:t>=</m:t>
              </m:r>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R</m:t>
                      </m:r>
                    </m:e>
                    <m:sub>
                      <m:r>
                        <w:rPr>
                          <w:rFonts w:ascii="Cambria Math" w:hAnsi="Cambria Math"/>
                        </w:rPr>
                        <m:t>civky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62</m:t>
                  </m:r>
                </m:den>
              </m:f>
              <m:r>
                <w:rPr>
                  <w:rFonts w:ascii="Cambria Math" w:hAnsi="Cambria Math"/>
                </w:rPr>
                <m:t>=81 mA</m:t>
              </m:r>
            </m:oMath>
            <w:r w:rsidR="00202DDB" w:rsidRPr="00A10A20">
              <w:t xml:space="preserve"> </w:t>
            </w:r>
          </w:p>
        </w:tc>
        <w:tc>
          <w:tcPr>
            <w:tcW w:w="1699" w:type="dxa"/>
            <w:vAlign w:val="center"/>
          </w:tcPr>
          <w:p w14:paraId="6A1A7716" w14:textId="290B9D97" w:rsidR="00202DDB" w:rsidRPr="00A10A20" w:rsidRDefault="00202DDB"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1</w:t>
            </w:r>
            <w:r w:rsidRPr="00A10A20">
              <w:rPr>
                <w:rFonts w:eastAsia="Adobe Heiti Std R"/>
              </w:rPr>
              <w:fldChar w:fldCharType="end"/>
            </w:r>
            <w:r w:rsidRPr="00A10A20">
              <w:rPr>
                <w:rFonts w:eastAsia="Adobe Heiti Std R"/>
              </w:rPr>
              <w:t>)</w:t>
            </w:r>
          </w:p>
        </w:tc>
      </w:tr>
    </w:tbl>
    <w:p w14:paraId="080C0F57" w14:textId="73AE50EE" w:rsidR="0030348A" w:rsidRPr="00A10A20" w:rsidRDefault="001559C2" w:rsidP="00895850">
      <w:pPr>
        <w:pStyle w:val="Odstavec"/>
      </w:pPr>
      <w:r w:rsidRPr="00A10A20">
        <w:t>Vypočtená hodnota je 81 mA</w:t>
      </w:r>
      <w:r w:rsidR="00C64217" w:rsidRPr="00A10A20">
        <w:t>,</w:t>
      </w:r>
      <w:r w:rsidRPr="00A10A20">
        <w:t xml:space="preserve"> ale stejně jako u pracovního napětí</w:t>
      </w:r>
      <w:r w:rsidR="00C64217" w:rsidRPr="00A10A20">
        <w:t xml:space="preserve"> je potřeba</w:t>
      </w:r>
      <w:r w:rsidRPr="00A10A20">
        <w:t xml:space="preserve"> tuto hodnotu ztrojnásobit</w:t>
      </w:r>
      <w:r w:rsidR="00C64217" w:rsidRPr="00A10A20">
        <w:t>.</w:t>
      </w:r>
      <w:r w:rsidRPr="00A10A20">
        <w:t xml:space="preserve"> </w:t>
      </w:r>
      <w:r w:rsidR="00C64217" w:rsidRPr="00A10A20">
        <w:t>J</w:t>
      </w:r>
      <w:r w:rsidRPr="00A10A20">
        <w:t>e hledán tranzistor s hodnotou maximální</w:t>
      </w:r>
      <w:r w:rsidR="00C64217" w:rsidRPr="00A10A20">
        <w:t>ho</w:t>
      </w:r>
      <w:r w:rsidRPr="00A10A20">
        <w:t xml:space="preserve"> proudu alespoň 250</w:t>
      </w:r>
      <w:r w:rsidR="00C64217" w:rsidRPr="00A10A20">
        <w:t> </w:t>
      </w:r>
      <w:r w:rsidRPr="00A10A20">
        <w:t>mA. Proud</w:t>
      </w:r>
      <w:r w:rsidR="00C64217" w:rsidRPr="00A10A20">
        <w:t xml:space="preserve"> procházející</w:t>
      </w:r>
      <w:r w:rsidRPr="00A10A20">
        <w:t xml:space="preserve"> tranzistorem může být chvilkově vyšší než teoreticky spočtený, například při zapnutí nebo vypnutí.</w:t>
      </w:r>
    </w:p>
    <w:p w14:paraId="3D67F6ED" w14:textId="7E1002DA" w:rsidR="000560EC" w:rsidRPr="00A10A20" w:rsidRDefault="00F34096" w:rsidP="00895850">
      <w:pPr>
        <w:pStyle w:val="Odstavec"/>
      </w:pPr>
      <w:r w:rsidRPr="00A10A20">
        <w:t>Výpočet potřebného proudu pro sepnutí relé je uveden v rovnici 3.</w:t>
      </w:r>
      <w:r w:rsidR="00DF44C7" w:rsidRPr="00A10A20">
        <w:t>2</w:t>
      </w:r>
      <w:r w:rsidR="00A43B4D" w:rsidRPr="00A10A20">
        <w:t xml:space="preserve">, </w:t>
      </w:r>
      <w:r w:rsidR="00E970B0" w:rsidRPr="00A10A20">
        <w:t>kde β</w:t>
      </w:r>
      <w:proofErr w:type="spellStart"/>
      <w:r w:rsidR="00E970B0" w:rsidRPr="00A10A20">
        <w:rPr>
          <w:vertAlign w:val="subscript"/>
        </w:rPr>
        <w:t>tranz</w:t>
      </w:r>
      <w:proofErr w:type="spellEnd"/>
      <w:r w:rsidR="00E970B0" w:rsidRPr="00A10A20">
        <w:t xml:space="preserve"> je zesílení tranzistoru a U</w:t>
      </w:r>
      <w:r w:rsidR="00E970B0" w:rsidRPr="00A10A20">
        <w:rPr>
          <w:vertAlign w:val="subscript"/>
        </w:rPr>
        <w:t>VCC</w:t>
      </w:r>
      <w:r w:rsidR="00E970B0" w:rsidRPr="00A10A20">
        <w:t xml:space="preserve"> je 5 V</w:t>
      </w:r>
      <w:r w:rsidR="00C64217" w:rsidRPr="00A10A20">
        <w:t>.</w:t>
      </w:r>
      <w:r w:rsidR="00E970B0" w:rsidRPr="00A10A20">
        <w:t xml:space="preserve"> </w:t>
      </w:r>
      <w:r w:rsidR="00C64217" w:rsidRPr="00A10A20">
        <w:t>P</w:t>
      </w:r>
      <w:r w:rsidR="00E970B0" w:rsidRPr="00A10A20">
        <w:t xml:space="preserve">oslední hodnota </w:t>
      </w:r>
      <w:proofErr w:type="spellStart"/>
      <w:r w:rsidR="00E970B0" w:rsidRPr="00A10A20">
        <w:t>R</w:t>
      </w:r>
      <w:r w:rsidR="00E970B0" w:rsidRPr="00A10A20">
        <w:rPr>
          <w:vertAlign w:val="subscript"/>
        </w:rPr>
        <w:t>civky</w:t>
      </w:r>
      <w:proofErr w:type="spellEnd"/>
      <w:r w:rsidR="00E970B0"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0560EC" w:rsidRPr="00A10A20" w14:paraId="42A7BA8E" w14:textId="77777777" w:rsidTr="00144F2F">
        <w:tc>
          <w:tcPr>
            <w:tcW w:w="6801" w:type="dxa"/>
          </w:tcPr>
          <w:p w14:paraId="1EA637E4" w14:textId="27CB4F5A" w:rsidR="000560EC" w:rsidRPr="00A10A20" w:rsidRDefault="00D064B6"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b,   tranz</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c,   tranz</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den>
              </m:f>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civky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80 ∙ 62</m:t>
                  </m:r>
                </m:den>
              </m:f>
              <m:r>
                <w:rPr>
                  <w:rFonts w:ascii="Cambria Math" w:hAnsi="Cambria Math"/>
                </w:rPr>
                <m:t>=1 mA</m:t>
              </m:r>
            </m:oMath>
            <w:r w:rsidR="000560EC" w:rsidRPr="00A10A20">
              <w:t xml:space="preserve"> </w:t>
            </w:r>
          </w:p>
        </w:tc>
        <w:tc>
          <w:tcPr>
            <w:tcW w:w="1699" w:type="dxa"/>
            <w:vAlign w:val="center"/>
          </w:tcPr>
          <w:p w14:paraId="69BAE9C9" w14:textId="1CB67B2B" w:rsidR="000560EC" w:rsidRPr="00A10A20" w:rsidRDefault="000560EC"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2</w:t>
            </w:r>
            <w:r w:rsidRPr="00A10A20">
              <w:rPr>
                <w:rFonts w:eastAsia="Adobe Heiti Std R"/>
              </w:rPr>
              <w:fldChar w:fldCharType="end"/>
            </w:r>
            <w:r w:rsidRPr="00A10A20">
              <w:rPr>
                <w:rFonts w:eastAsia="Adobe Heiti Std R"/>
              </w:rPr>
              <w:t>)</w:t>
            </w:r>
          </w:p>
        </w:tc>
      </w:tr>
    </w:tbl>
    <w:p w14:paraId="20D2F356" w14:textId="6F63F4C0" w:rsidR="00434BDF" w:rsidRPr="00A10A20" w:rsidRDefault="00434BDF" w:rsidP="00895850">
      <w:pPr>
        <w:pStyle w:val="Odstavec"/>
      </w:pPr>
      <w:r w:rsidRPr="00A10A20">
        <w:t xml:space="preserve">Z toho jasně plyne, že tranzistor je </w:t>
      </w:r>
      <w:r w:rsidR="008823A9" w:rsidRPr="00A10A20">
        <w:t xml:space="preserve">možné spínat přímo pinem na mikrokontroleru, </w:t>
      </w:r>
      <w:r w:rsidR="00064E57" w:rsidRPr="00A10A20">
        <w:t xml:space="preserve">kde </w:t>
      </w:r>
      <w:r w:rsidR="008823A9" w:rsidRPr="00A10A20">
        <w:t xml:space="preserve">je </w:t>
      </w:r>
      <w:r w:rsidR="00064E57" w:rsidRPr="00A10A20">
        <w:t>pro</w:t>
      </w:r>
      <w:r w:rsidR="008823A9" w:rsidRPr="00A10A20">
        <w:t xml:space="preserve"> ESP8266</w:t>
      </w:r>
      <w:r w:rsidR="00064E57" w:rsidRPr="00A10A20">
        <w:t xml:space="preserve"> povolen proud</w:t>
      </w:r>
      <w:r w:rsidR="008823A9" w:rsidRPr="00A10A20">
        <w:t xml:space="preserve"> 12 mA.</w:t>
      </w:r>
      <w:r w:rsidR="00441A71" w:rsidRPr="00A10A20">
        <w:t xml:space="preserve"> Přesto je zde ještě začleněn optočlen</w:t>
      </w:r>
      <w:r w:rsidR="00AD7CB3" w:rsidRPr="00A10A20">
        <w:t>, proto hodnota rezistorů R12 a R13 byla určena experimentálně na 1KΩ.</w:t>
      </w:r>
    </w:p>
    <w:p w14:paraId="301F5BC9" w14:textId="2039E92C" w:rsidR="00D91FC6" w:rsidRPr="00A10A20" w:rsidRDefault="00EE4927" w:rsidP="00895850">
      <w:pPr>
        <w:pStyle w:val="Odstavec"/>
      </w:pPr>
      <w:r w:rsidRPr="00A10A20">
        <w:t>Hodnota odporu R15</w:t>
      </w:r>
      <w:r w:rsidR="00297619" w:rsidRPr="00A10A20">
        <w:t xml:space="preserve"> u LED diody</w:t>
      </w:r>
      <w:r w:rsidRPr="00A10A20">
        <w:t xml:space="preserve"> </w:t>
      </w:r>
      <w:r w:rsidR="00297619" w:rsidRPr="00A10A20">
        <w:t xml:space="preserve">je vypočtena pomocí rovnice </w:t>
      </w:r>
      <w:r w:rsidRPr="00A10A20">
        <w:t>3.</w:t>
      </w:r>
      <w:r w:rsidR="00DF44C7" w:rsidRPr="00A10A20">
        <w:t>3</w:t>
      </w:r>
      <w:r w:rsidR="00645394" w:rsidRPr="00A10A20">
        <w:t>, kde U</w:t>
      </w:r>
      <w:r w:rsidR="00645394" w:rsidRPr="00A10A20">
        <w:rPr>
          <w:vertAlign w:val="subscript"/>
        </w:rPr>
        <w:t>VCC</w:t>
      </w:r>
      <w:r w:rsidR="00645394" w:rsidRPr="00A10A20">
        <w:t xml:space="preserve"> je napájecí napětí 5 V, </w:t>
      </w:r>
      <w:proofErr w:type="spellStart"/>
      <w:r w:rsidR="00645394" w:rsidRPr="00A10A20">
        <w:t>U</w:t>
      </w:r>
      <w:r w:rsidR="00645394" w:rsidRPr="00A10A20">
        <w:rPr>
          <w:vertAlign w:val="subscript"/>
        </w:rPr>
        <w:t>d</w:t>
      </w:r>
      <w:proofErr w:type="spellEnd"/>
      <w:r w:rsidR="00645394" w:rsidRPr="00A10A20">
        <w:t xml:space="preserve"> a I</w:t>
      </w:r>
      <w:r w:rsidR="00645394" w:rsidRPr="00A10A20">
        <w:rPr>
          <w:vertAlign w:val="subscript"/>
        </w:rPr>
        <w:t>d</w:t>
      </w:r>
      <w:r w:rsidR="00645394" w:rsidRPr="00A10A20">
        <w:t xml:space="preserve"> j</w:t>
      </w:r>
      <w:r w:rsidR="008F28FB" w:rsidRPr="00A10A20">
        <w:t>e</w:t>
      </w:r>
      <w:r w:rsidR="00645394" w:rsidRPr="00A10A20">
        <w:t xml:space="preserve"> pracovní bod diody.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EE4927" w:rsidRPr="00A10A20" w14:paraId="68A15BD3" w14:textId="77777777" w:rsidTr="00144F2F">
        <w:tc>
          <w:tcPr>
            <w:tcW w:w="6801" w:type="dxa"/>
          </w:tcPr>
          <w:p w14:paraId="6ED2F0BD" w14:textId="1DCCF2EE" w:rsidR="00EE4927" w:rsidRPr="00A10A20" w:rsidRDefault="00D064B6" w:rsidP="00144F2F">
            <w:pPr>
              <w:pStyle w:val="Rovnice"/>
            </w:pPr>
            <m:oMath>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rPr>
                    <m:t>5</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5-1,7</m:t>
                  </m:r>
                </m:num>
                <m:den>
                  <m:r>
                    <w:rPr>
                      <w:rFonts w:ascii="Cambria Math" w:hAnsi="Cambria Math"/>
                    </w:rPr>
                    <m:t>0,007</m:t>
                  </m:r>
                </m:den>
              </m:f>
              <m:r>
                <w:rPr>
                  <w:rFonts w:ascii="Cambria Math" w:hAnsi="Cambria Math"/>
                </w:rPr>
                <m:t>=470Ω</m:t>
              </m:r>
            </m:oMath>
            <w:r w:rsidR="00EE4927" w:rsidRPr="00A10A20">
              <w:t xml:space="preserve"> </w:t>
            </w:r>
          </w:p>
        </w:tc>
        <w:tc>
          <w:tcPr>
            <w:tcW w:w="1699" w:type="dxa"/>
            <w:vAlign w:val="center"/>
          </w:tcPr>
          <w:p w14:paraId="2D6A7899" w14:textId="57DFA0CA" w:rsidR="00EE4927" w:rsidRPr="00A10A20" w:rsidRDefault="00EE4927"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A42A5F" w:rsidRPr="00A10A20">
              <w:rPr>
                <w:rFonts w:eastAsia="Adobe Heiti Std R"/>
                <w:noProof/>
              </w:rPr>
              <w:t>3</w:t>
            </w:r>
            <w:r w:rsidRPr="00A10A20">
              <w:rPr>
                <w:rFonts w:eastAsia="Adobe Heiti Std R"/>
              </w:rPr>
              <w:fldChar w:fldCharType="end"/>
            </w:r>
            <w:r w:rsidRPr="00A10A20">
              <w:rPr>
                <w:rFonts w:eastAsia="Adobe Heiti Std R"/>
              </w:rPr>
              <w:t>)</w:t>
            </w:r>
          </w:p>
        </w:tc>
      </w:tr>
    </w:tbl>
    <w:p w14:paraId="683390BE" w14:textId="1038D108" w:rsidR="007E48D1" w:rsidRPr="00A10A20" w:rsidRDefault="007E48D1" w:rsidP="00895850">
      <w:pPr>
        <w:pStyle w:val="Odstavec"/>
      </w:pPr>
    </w:p>
    <w:p w14:paraId="6EB7C6F1" w14:textId="77777777" w:rsidR="007E48D1" w:rsidRPr="00A10A20" w:rsidRDefault="007E48D1">
      <w:pPr>
        <w:spacing w:line="240" w:lineRule="auto"/>
        <w:ind w:left="0"/>
        <w:rPr>
          <w:iCs/>
          <w:color w:val="000000"/>
        </w:rPr>
      </w:pPr>
      <w:r w:rsidRPr="00A10A20">
        <w:br w:type="page"/>
      </w:r>
    </w:p>
    <w:p w14:paraId="3102F2BC" w14:textId="14FDA35A" w:rsidR="00297619" w:rsidRPr="00A10A20" w:rsidRDefault="00297619" w:rsidP="001807EE">
      <w:pPr>
        <w:pStyle w:val="Nadpis2"/>
      </w:pPr>
      <w:bookmarkStart w:id="43" w:name="_Toc72615220"/>
      <w:r w:rsidRPr="00A10A20">
        <w:lastRenderedPageBreak/>
        <w:t>USB to UART převodník</w:t>
      </w:r>
      <w:bookmarkEnd w:id="43"/>
    </w:p>
    <w:p w14:paraId="7215FA93" w14:textId="59137D3C" w:rsidR="00FF4B35" w:rsidRPr="00A10A20" w:rsidRDefault="003F4923" w:rsidP="00895850">
      <w:pPr>
        <w:pStyle w:val="Odstavec"/>
      </w:pPr>
      <w:r w:rsidRPr="00A10A20">
        <w:t xml:space="preserve">Další důležitou částí obvodu je USB to UART převodník </w:t>
      </w:r>
      <w:r w:rsidR="00C64217" w:rsidRPr="00A10A20">
        <w:t>(</w:t>
      </w:r>
      <w:r w:rsidRPr="00A10A20">
        <w:t>Obrázek 3.</w:t>
      </w:r>
      <w:r w:rsidR="004E3EAC">
        <w:t>4</w:t>
      </w:r>
      <w:r w:rsidR="00C64217" w:rsidRPr="00A10A20">
        <w:t>).</w:t>
      </w:r>
      <w:r w:rsidRPr="00A10A20">
        <w:t xml:space="preserve"> </w:t>
      </w:r>
      <w:r w:rsidR="00C64217" w:rsidRPr="00A10A20">
        <w:t>P</w:t>
      </w:r>
      <w:r w:rsidRPr="00A10A20">
        <w:t>ro ten je použit integrovaný obvod CH340G, který je použit i v mnoha vývojových deskách s</w:t>
      </w:r>
      <w:r w:rsidR="00523CB4" w:rsidRPr="00A10A20">
        <w:t> </w:t>
      </w:r>
      <w:r w:rsidRPr="00A10A20">
        <w:t>ESP</w:t>
      </w:r>
      <w:r w:rsidR="00523CB4" w:rsidRPr="00A10A20">
        <w:t> </w:t>
      </w:r>
      <w:r w:rsidR="00F35B15" w:rsidRPr="00A10A20">
        <w:t>[</w:t>
      </w:r>
      <w:r w:rsidR="0011742A" w:rsidRPr="00A10A20">
        <w:t>15</w:t>
      </w:r>
      <w:r w:rsidR="00F35B15" w:rsidRPr="00A10A20">
        <w:t>]</w:t>
      </w:r>
      <w:r w:rsidR="00523CB4" w:rsidRPr="00A10A20">
        <w:t>.</w:t>
      </w:r>
      <w:r w:rsidRPr="00A10A20">
        <w:t xml:space="preserve"> Jeho výhodou je to</w:t>
      </w:r>
      <w:r w:rsidR="00523CB4" w:rsidRPr="00A10A20">
        <w:t>,</w:t>
      </w:r>
      <w:r w:rsidRPr="00A10A20">
        <w:t xml:space="preserve"> že z jeho pouzdra</w:t>
      </w:r>
      <w:r w:rsidR="008F28FB" w:rsidRPr="00A10A20">
        <w:t xml:space="preserve"> jsou</w:t>
      </w:r>
      <w:r w:rsidRPr="00A10A20">
        <w:t xml:space="preserve"> vyvedeny i ovládací piny pro RS232</w:t>
      </w:r>
      <w:r w:rsidR="00523CB4" w:rsidRPr="00A10A20">
        <w:t>.</w:t>
      </w:r>
      <w:r w:rsidRPr="00A10A20">
        <w:t xml:space="preserve"> </w:t>
      </w:r>
      <w:r w:rsidR="00523CB4" w:rsidRPr="00A10A20">
        <w:t>D</w:t>
      </w:r>
      <w:r w:rsidRPr="00A10A20">
        <w:t>va z</w:t>
      </w:r>
      <w:r w:rsidR="00F35B15" w:rsidRPr="00A10A20">
        <w:t> </w:t>
      </w:r>
      <w:r w:rsidRPr="00A10A20">
        <w:t xml:space="preserve">těchto pinů se využívají jako řídící signály pro přepnutí ESP do režimu </w:t>
      </w:r>
      <w:proofErr w:type="spellStart"/>
      <w:r w:rsidRPr="00A10A20">
        <w:t>bootu</w:t>
      </w:r>
      <w:proofErr w:type="spellEnd"/>
      <w:r w:rsidRPr="00A10A20">
        <w:t xml:space="preserve"> nebo běhu</w:t>
      </w:r>
      <w:r w:rsidR="000D7185" w:rsidRPr="00A10A20">
        <w:t>.</w:t>
      </w:r>
      <w:r w:rsidRPr="00A10A20">
        <w:t xml:space="preserve"> </w:t>
      </w:r>
      <w:r w:rsidR="000D7185" w:rsidRPr="00A10A20">
        <w:t>D</w:t>
      </w:r>
      <w:r w:rsidRPr="00A10A20">
        <w:t>íky tomu můžeme mikrokontroler programovat bez nutnosti nějaké jiné akce na desce, jako například přepnutí tlačítka nebo přidáním propojky.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6969"/>
      </w:tblGrid>
      <w:tr w:rsidR="00C70B42" w:rsidRPr="00A10A20" w14:paraId="5D33CC0D" w14:textId="77777777" w:rsidTr="00144F2F">
        <w:tc>
          <w:tcPr>
            <w:tcW w:w="8500" w:type="dxa"/>
            <w:gridSpan w:val="2"/>
          </w:tcPr>
          <w:p w14:paraId="0E368909" w14:textId="77777777" w:rsidR="00C70B42" w:rsidRPr="00A10A20" w:rsidRDefault="00C70B42" w:rsidP="00144F2F">
            <w:pPr>
              <w:pStyle w:val="Titulek"/>
              <w:ind w:left="494" w:hanging="494"/>
              <w:jc w:val="center"/>
            </w:pPr>
            <w:r w:rsidRPr="00A10A20">
              <w:rPr>
                <w:noProof/>
              </w:rPr>
              <w:drawing>
                <wp:inline distT="0" distB="0" distL="0" distR="0" wp14:anchorId="18A67497" wp14:editId="578DB2AC">
                  <wp:extent cx="5384198" cy="2609663"/>
                  <wp:effectExtent l="0" t="0" r="6985" b="63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24">
                            <a:extLst>
                              <a:ext uri="{28A0092B-C50C-407E-A947-70E740481C1C}">
                                <a14:useLocalDpi xmlns:a14="http://schemas.microsoft.com/office/drawing/2010/main" val="0"/>
                              </a:ext>
                            </a:extLst>
                          </a:blip>
                          <a:stretch>
                            <a:fillRect/>
                          </a:stretch>
                        </pic:blipFill>
                        <pic:spPr>
                          <a:xfrm>
                            <a:off x="0" y="0"/>
                            <a:ext cx="5384198" cy="2609663"/>
                          </a:xfrm>
                          <a:prstGeom prst="rect">
                            <a:avLst/>
                          </a:prstGeom>
                        </pic:spPr>
                      </pic:pic>
                    </a:graphicData>
                  </a:graphic>
                </wp:inline>
              </w:drawing>
            </w:r>
          </w:p>
        </w:tc>
      </w:tr>
      <w:tr w:rsidR="00636050" w:rsidRPr="00A10A20" w14:paraId="7DD2BCEB" w14:textId="77777777" w:rsidTr="00144F2F">
        <w:tc>
          <w:tcPr>
            <w:tcW w:w="1019" w:type="dxa"/>
          </w:tcPr>
          <w:p w14:paraId="2727E7E4" w14:textId="77777777" w:rsidR="00C70B42" w:rsidRPr="00A10A20" w:rsidRDefault="00C70B42" w:rsidP="00144F2F">
            <w:pPr>
              <w:pStyle w:val="Titulek"/>
              <w:jc w:val="right"/>
            </w:pPr>
            <w:r w:rsidRPr="00A10A20">
              <w:t>Obrázek</w:t>
            </w:r>
          </w:p>
        </w:tc>
        <w:tc>
          <w:tcPr>
            <w:tcW w:w="7481" w:type="dxa"/>
          </w:tcPr>
          <w:p w14:paraId="40F7CF26" w14:textId="4F3906BC" w:rsidR="00C70B42" w:rsidRPr="00A10A20" w:rsidRDefault="00C70B42" w:rsidP="00144F2F">
            <w:pPr>
              <w:pStyle w:val="Titulek"/>
              <w:ind w:left="494" w:hanging="494"/>
            </w:pPr>
            <w:bookmarkStart w:id="44" w:name="_Toc58600411"/>
            <w:r w:rsidRPr="00A10A20">
              <w:t>3.</w:t>
            </w:r>
            <w:r w:rsidR="00FD6C77" w:rsidRPr="00A10A20">
              <w:fldChar w:fldCharType="begin"/>
            </w:r>
            <w:r w:rsidR="00FD6C77" w:rsidRPr="00A10A20">
              <w:instrText xml:space="preserve"> SEQ Obrázek \* ARABIC \s 1 </w:instrText>
            </w:r>
            <w:r w:rsidR="00FD6C77" w:rsidRPr="00A10A20">
              <w:fldChar w:fldCharType="separate"/>
            </w:r>
            <w:r w:rsidR="004E3EAC">
              <w:rPr>
                <w:noProof/>
              </w:rPr>
              <w:t>4</w:t>
            </w:r>
            <w:r w:rsidR="00FD6C77" w:rsidRPr="00A10A20">
              <w:rPr>
                <w:noProof/>
              </w:rPr>
              <w:fldChar w:fldCharType="end"/>
            </w:r>
            <w:r w:rsidRPr="00A10A20">
              <w:tab/>
            </w:r>
            <w:r w:rsidR="00636050" w:rsidRPr="00A10A20">
              <w:t>Schéma zapojení USB převodníku na UART</w:t>
            </w:r>
            <w:r w:rsidRPr="00A10A20">
              <w:t>.</w:t>
            </w:r>
            <w:bookmarkEnd w:id="44"/>
            <w:r w:rsidRPr="00A10A20">
              <w:t xml:space="preserve"> </w:t>
            </w:r>
          </w:p>
        </w:tc>
      </w:tr>
    </w:tbl>
    <w:p w14:paraId="69AB3BA8" w14:textId="49BBE156" w:rsidR="00277BDF" w:rsidRPr="00A10A20" w:rsidRDefault="0006705F" w:rsidP="0006705F">
      <w:pPr>
        <w:pStyle w:val="Odstavec"/>
      </w:pPr>
      <w:r w:rsidRPr="00A10A20">
        <w:t xml:space="preserve">Důležitou součástí toho schématu je klopný obvod díky, který má na starosti ovládat logickou hodnotu na GPIO0 pinu, tak aby v klidové stavu byl tento pin připojen na Log. 1 a případě nahrávání nového </w:t>
      </w:r>
      <w:proofErr w:type="spellStart"/>
      <w:r w:rsidRPr="00A10A20">
        <w:t>frimwaru</w:t>
      </w:r>
      <w:proofErr w:type="spellEnd"/>
      <w:r w:rsidRPr="00A10A20">
        <w:t xml:space="preserve"> vyresetovat MCU a nastavit na pin GPIO0 Log. 0. viz tabulka 3.1. </w:t>
      </w:r>
    </w:p>
    <w:p w14:paraId="47C07D61" w14:textId="58E655AC" w:rsidR="0006705F" w:rsidRPr="00A10A20" w:rsidRDefault="0006705F" w:rsidP="0006705F">
      <w:pPr>
        <w:pStyle w:val="Odstavec"/>
      </w:pPr>
      <w:r w:rsidRPr="00A10A20">
        <w:t xml:space="preserve">Integrovaný obvod CH340G nemůže fungovat bez externího 12 MHz krystalu, který celý systém taktuje. </w:t>
      </w:r>
      <w:r w:rsidR="00C66A9D" w:rsidRPr="00A10A20">
        <w:t>Pro napájení IO je použito napětí 3,3 </w:t>
      </w:r>
      <w:proofErr w:type="gramStart"/>
      <w:r w:rsidR="00C66A9D" w:rsidRPr="00A10A20">
        <w:t>V</w:t>
      </w:r>
      <w:proofErr w:type="gramEnd"/>
      <w:r w:rsidR="00C66A9D" w:rsidRPr="00A10A20">
        <w:t xml:space="preserve"> a to hlavně kvůli kompatibilitě UART protokolu s ESP modulem, tak aby oba pracovali na stejné napěťové hadině. Pokud by to tak nebylo musel by se použít pomocný obvod, který by převáděl 5 V UART na 3,3 V a obráceně.</w:t>
      </w:r>
      <w:r w:rsidR="00F92CDD" w:rsidRPr="00A10A20">
        <w:t xml:space="preserve"> K tomu účelu by se dala použít </w:t>
      </w:r>
      <w:proofErr w:type="spellStart"/>
      <w:r w:rsidR="00BD5980" w:rsidRPr="00A10A20">
        <w:t>Z</w:t>
      </w:r>
      <w:r w:rsidR="00F92CDD" w:rsidRPr="00A10A20">
        <w:t>enerova</w:t>
      </w:r>
      <w:proofErr w:type="spellEnd"/>
      <w:r w:rsidR="00F92CDD" w:rsidRPr="00A10A20">
        <w:t xml:space="preserve"> dioda, pro snížení </w:t>
      </w:r>
      <w:r w:rsidR="00BD5980" w:rsidRPr="00A10A20">
        <w:t>napěťové</w:t>
      </w:r>
      <w:r w:rsidR="00F92CDD" w:rsidRPr="00A10A20">
        <w:t xml:space="preserve"> úrovně</w:t>
      </w:r>
      <w:r w:rsidR="00BD5980" w:rsidRPr="00A10A20">
        <w:t>.</w:t>
      </w:r>
    </w:p>
    <w:p w14:paraId="2214540F" w14:textId="06658C2A" w:rsidR="00C66A9D" w:rsidRPr="00A10A20" w:rsidRDefault="00C66A9D" w:rsidP="0006705F">
      <w:pPr>
        <w:pStyle w:val="Odstavec"/>
      </w:pPr>
      <w:r w:rsidRPr="00A10A20">
        <w:t>Mini USB zde bylo použito hlavně kvůli jeho robustnosti</w:t>
      </w:r>
      <w:r w:rsidR="00BF6372" w:rsidRPr="00A10A20">
        <w:t>,</w:t>
      </w:r>
      <w:r w:rsidRPr="00A10A20">
        <w:t xml:space="preserve"> a </w:t>
      </w:r>
      <w:r w:rsidR="00BF6372" w:rsidRPr="00A10A20">
        <w:t>protože se snadněji osazuje</w:t>
      </w:r>
      <w:r w:rsidR="00653B05" w:rsidRPr="00A10A20">
        <w:t xml:space="preserve"> na DPS</w:t>
      </w:r>
      <w:r w:rsidR="00BF6372" w:rsidRPr="00A10A20">
        <w:t xml:space="preserve"> než USB </w:t>
      </w:r>
      <w:proofErr w:type="spellStart"/>
      <w:r w:rsidR="00BF6372" w:rsidRPr="00A10A20">
        <w:t>Micro</w:t>
      </w:r>
      <w:proofErr w:type="spellEnd"/>
      <w:r w:rsidR="00BF6372" w:rsidRPr="00A10A20">
        <w:t xml:space="preserve">. </w:t>
      </w:r>
      <w:r w:rsidR="00653B05" w:rsidRPr="00A10A20">
        <w:t>Jeho obrovskou nevývodovou je jeho velikost, na desce zabírá poměrně hodně místa. Tato nevýhoda se projevila v prvních návrzích desek, ovšem od verze s více DPS není tato nevýhoda tak zásadní, protože místa je dost.</w:t>
      </w:r>
    </w:p>
    <w:p w14:paraId="05F3A5E4" w14:textId="3B773391" w:rsidR="00277BDF" w:rsidRPr="00A10A20" w:rsidRDefault="00277BDF" w:rsidP="00895850">
      <w:pPr>
        <w:pStyle w:val="Odstavec"/>
      </w:pPr>
    </w:p>
    <w:p w14:paraId="670206D5" w14:textId="77777777" w:rsidR="00136C30" w:rsidRPr="00A10A20" w:rsidRDefault="00136C30" w:rsidP="00895850">
      <w:pPr>
        <w:pStyle w:val="Odstavec"/>
      </w:pPr>
    </w:p>
    <w:p w14:paraId="319A4497" w14:textId="2D68EABA" w:rsidR="00BF6372" w:rsidRPr="00A10A20" w:rsidRDefault="00F63069" w:rsidP="00BF6372">
      <w:pPr>
        <w:pStyle w:val="Nadpis2"/>
      </w:pPr>
      <w:bookmarkStart w:id="45" w:name="_Toc72615221"/>
      <w:r w:rsidRPr="00A10A20">
        <w:lastRenderedPageBreak/>
        <w:t xml:space="preserve">I2C EEPROM </w:t>
      </w:r>
      <w:r w:rsidR="006064D7" w:rsidRPr="00A10A20">
        <w:t>paměť</w:t>
      </w:r>
      <w:bookmarkEnd w:id="45"/>
    </w:p>
    <w:p w14:paraId="662843BA" w14:textId="0D29D65A" w:rsidR="00CA3054" w:rsidRPr="00A10A20" w:rsidRDefault="00B46028" w:rsidP="000E7E23">
      <w:pPr>
        <w:pStyle w:val="Prvnodstavec"/>
      </w:pPr>
      <w:r w:rsidRPr="00A10A20">
        <w:t>Další součástkou, kterou obvod obsahuje je EEPROM paměť</w:t>
      </w:r>
      <w:r w:rsidR="00CA3054" w:rsidRPr="00A10A20">
        <w:t>. V původním návrhu byla použita</w:t>
      </w:r>
      <w:r w:rsidRPr="00A10A20">
        <w:t xml:space="preserve"> M24512, která má 512</w:t>
      </w:r>
      <w:r w:rsidR="000D7185" w:rsidRPr="00A10A20">
        <w:t> </w:t>
      </w:r>
      <w:proofErr w:type="spellStart"/>
      <w:r w:rsidRPr="00A10A20">
        <w:t>kbit</w:t>
      </w:r>
      <w:proofErr w:type="spellEnd"/>
      <w:r w:rsidR="00CA3054" w:rsidRPr="00A10A20">
        <w:t>,</w:t>
      </w:r>
      <w:r w:rsidRPr="00A10A20">
        <w:t xml:space="preserve"> </w:t>
      </w:r>
      <w:r w:rsidR="000D7185" w:rsidRPr="00A10A20">
        <w:t>k</w:t>
      </w:r>
      <w:r w:rsidRPr="00A10A20">
        <w:t>terá</w:t>
      </w:r>
      <w:r w:rsidR="00CA3054" w:rsidRPr="00A10A20">
        <w:t xml:space="preserve"> v byla v konečné verzi nahrazena pamětí 24LC16B s 8x255 B, protože obě paměti fungují koncepčně jinak bylo potřeba </w:t>
      </w:r>
      <w:r w:rsidR="000E7E23" w:rsidRPr="00A10A20">
        <w:t xml:space="preserve">drobných úprav. </w:t>
      </w:r>
    </w:p>
    <w:p w14:paraId="757114C4" w14:textId="2CE8D865" w:rsidR="00C70B42" w:rsidRDefault="000E7E23" w:rsidP="00895850">
      <w:pPr>
        <w:pStyle w:val="Odstavec"/>
      </w:pPr>
      <w:r w:rsidRPr="00A10A20">
        <w:t>Obě paměti se jsou</w:t>
      </w:r>
      <w:r w:rsidR="00B46028" w:rsidRPr="00A10A20">
        <w:t xml:space="preserve"> připojen</w:t>
      </w:r>
      <w:r w:rsidRPr="00A10A20">
        <w:t>y</w:t>
      </w:r>
      <w:r w:rsidR="00B46028" w:rsidRPr="00A10A20">
        <w:t xml:space="preserve"> pomocí I2C sběrnice. Paměť je zamýšlena jako </w:t>
      </w:r>
      <w:r w:rsidR="008F28FB" w:rsidRPr="00A10A20">
        <w:t>ú</w:t>
      </w:r>
      <w:r w:rsidR="00B46028" w:rsidRPr="00A10A20">
        <w:t>ložiště konfigurační</w:t>
      </w:r>
      <w:r w:rsidR="00F712B2" w:rsidRPr="00A10A20">
        <w:t>ch</w:t>
      </w:r>
      <w:r w:rsidR="00B46028" w:rsidRPr="00A10A20">
        <w:t xml:space="preserve"> dat, jako například jméno a heslo na wifi sí</w:t>
      </w:r>
      <w:r w:rsidR="00F712B2" w:rsidRPr="00A10A20">
        <w:t>ť,</w:t>
      </w:r>
      <w:r w:rsidR="00B46028" w:rsidRPr="00A10A20">
        <w:t xml:space="preserve"> do které se má připojit.</w:t>
      </w:r>
    </w:p>
    <w:p w14:paraId="7BC275E0" w14:textId="51A45BFA" w:rsidR="00580234" w:rsidRPr="0026574F" w:rsidRDefault="00580234" w:rsidP="00895850">
      <w:pPr>
        <w:pStyle w:val="Odstavec"/>
      </w:pPr>
      <w:r>
        <w:t xml:space="preserve">Na obrázku 3.4 můžeme vidět piny E0, E1 a E2, těmito piny je možné u běžné paměti přesněni nastavit poslední 3 bity v adrese zařízení. V našem případě jsou všechny nastaveny na hodnotu 0. Navíc u paměti </w:t>
      </w:r>
      <w:r w:rsidRPr="00A10A20">
        <w:t>24LC16B</w:t>
      </w:r>
      <w:r>
        <w:t xml:space="preserve"> jsou takto nastavené hodnoty </w:t>
      </w:r>
      <w:r w:rsidR="00FF6043">
        <w:t>ignorovány,</w:t>
      </w:r>
      <w:r>
        <w:t xml:space="preserve"> </w:t>
      </w:r>
      <w:r w:rsidR="00FF6043">
        <w:t>protože je členěna na 8 bloku po 255 bajtech, výběr bloku je realizován v </w:t>
      </w:r>
      <w:r w:rsidR="00FF6043" w:rsidRPr="0026574F">
        <w:t>adrese. Z toho vyplývá, že EEPROM se tváří jako 8 EEPROM zařízení na jedné sběrnici</w:t>
      </w:r>
      <w:r w:rsidR="00B56DB6">
        <w:t>,</w:t>
      </w:r>
      <w:r w:rsidR="00FF6043" w:rsidRPr="0026574F">
        <w:t xml:space="preserve"> a to bez ohledu na to</w:t>
      </w:r>
      <w:r w:rsidR="00B56DB6">
        <w:t>,</w:t>
      </w:r>
      <w:r w:rsidR="00FF6043" w:rsidRPr="0026574F">
        <w:t xml:space="preserve"> jak jsou zapojeny piny E0-2.</w:t>
      </w:r>
      <w:r w:rsidR="0026574F" w:rsidRPr="0026574F">
        <w:t xml:space="preserve"> [</w:t>
      </w:r>
      <w:r w:rsidR="0026574F">
        <w:t>a2</w:t>
      </w:r>
      <w:r w:rsidR="0026574F" w:rsidRPr="0026574F">
        <w:t>]</w:t>
      </w:r>
    </w:p>
    <w:p w14:paraId="5535B71F" w14:textId="2770B344" w:rsidR="000E7E23" w:rsidRPr="0026574F" w:rsidRDefault="000E7E23" w:rsidP="000E7E23">
      <w:pPr>
        <w:pStyle w:val="Nadpis3"/>
      </w:pPr>
      <w:bookmarkStart w:id="46" w:name="_Toc72615222"/>
      <w:r w:rsidRPr="0026574F">
        <w:t>I2C</w:t>
      </w:r>
      <w:bookmarkEnd w:id="46"/>
    </w:p>
    <w:p w14:paraId="299A0122" w14:textId="1054F460" w:rsidR="000E7E23" w:rsidRDefault="000E7E23" w:rsidP="000E7E23">
      <w:pPr>
        <w:pStyle w:val="Prvnodstavec"/>
      </w:pPr>
      <w:r w:rsidRPr="00A10A20">
        <w:t>Jedná se o datovou sběrnici, využívající pro obousměrný přenos data pouze dva vodiče, SDA, SC</w:t>
      </w:r>
      <w:r w:rsidR="00A10A20">
        <w:t>L</w:t>
      </w:r>
      <w:r w:rsidRPr="00A10A20">
        <w:t>. Sběrnice byla vyvinuta firmou Philips v roce 1982 [</w:t>
      </w:r>
      <w:r w:rsidR="0058705A" w:rsidRPr="00A10A20">
        <w:t>a1</w:t>
      </w:r>
      <w:r w:rsidRPr="00A10A20">
        <w:t>]</w:t>
      </w:r>
      <w:r w:rsidR="00A10A20" w:rsidRPr="00A10A20">
        <w:t xml:space="preserve">, dnes pod firmou </w:t>
      </w:r>
      <w:r w:rsidR="00A10A20">
        <w:t xml:space="preserve">NXP </w:t>
      </w:r>
      <w:proofErr w:type="spellStart"/>
      <w:r w:rsidR="00A10A20">
        <w:t>Semiconductors</w:t>
      </w:r>
      <w:proofErr w:type="spellEnd"/>
      <w:r w:rsidR="00A10A20">
        <w:t>. Jedná se o chráněnou značku</w:t>
      </w:r>
      <w:r w:rsidR="00290715">
        <w:t>,</w:t>
      </w:r>
      <w:r w:rsidR="00A10A20">
        <w:t xml:space="preserve"> proto se můžeme setkat i s označením TWI, což je téměř identická sběrnice jako I2C.</w:t>
      </w:r>
    </w:p>
    <w:p w14:paraId="22C07021" w14:textId="1E67876A" w:rsidR="00A10A20" w:rsidRDefault="00A10A20" w:rsidP="00A10A20">
      <w:pPr>
        <w:pStyle w:val="Odstavec"/>
      </w:pPr>
      <w:r>
        <w:t>Vodič s označením SCL přenáší hodinový signál s frekvencí 100 kHz nebo 400 kHz a vodič SDA přenáší data. Na sběrnici je v ideálním případě možné umístit až 128</w:t>
      </w:r>
      <w:r w:rsidR="00290715">
        <w:t> </w:t>
      </w:r>
      <w:r>
        <w:t>zařízení.</w:t>
      </w:r>
      <w:r w:rsidR="00290715">
        <w:t xml:space="preserve"> Pro přenos je potřeba stanovit která zařízení bude master a které jsou </w:t>
      </w:r>
      <w:proofErr w:type="spellStart"/>
      <w:r w:rsidR="00290715">
        <w:t>slave</w:t>
      </w:r>
      <w:proofErr w:type="spellEnd"/>
      <w:r w:rsidR="00290715">
        <w:t>.</w:t>
      </w:r>
    </w:p>
    <w:p w14:paraId="04C2BA2A" w14:textId="71CE5094" w:rsidR="00290715" w:rsidRDefault="00290715" w:rsidP="00A10A20">
      <w:pPr>
        <w:pStyle w:val="Odstavec"/>
      </w:pPr>
      <w:r>
        <w:t>Pro zajištění funkčnosti sběrnice je potřeba připojit oba vodiče (SCL a SDA) pomocí rezistorů (R16 a R17) k napájení viz obrázek 3.</w:t>
      </w:r>
      <w:r w:rsidR="004E3EAC">
        <w:t>5</w:t>
      </w:r>
      <w:r>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90715" w:rsidRPr="00A10A20" w14:paraId="395B6107" w14:textId="77777777" w:rsidTr="004E3EAC">
        <w:tc>
          <w:tcPr>
            <w:tcW w:w="8500" w:type="dxa"/>
            <w:gridSpan w:val="2"/>
          </w:tcPr>
          <w:p w14:paraId="3DC49380" w14:textId="77777777" w:rsidR="00290715" w:rsidRPr="00A10A20" w:rsidRDefault="00290715" w:rsidP="004E3EAC">
            <w:pPr>
              <w:pStyle w:val="Titulek"/>
              <w:ind w:left="494" w:hanging="494"/>
              <w:jc w:val="center"/>
            </w:pPr>
            <w:r w:rsidRPr="00A10A20">
              <w:rPr>
                <w:noProof/>
              </w:rPr>
              <w:drawing>
                <wp:inline distT="0" distB="0" distL="0" distR="0" wp14:anchorId="0A2591B7" wp14:editId="4E1CACD0">
                  <wp:extent cx="3458147" cy="2609663"/>
                  <wp:effectExtent l="0" t="0" r="0" b="63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25">
                            <a:extLst>
                              <a:ext uri="{28A0092B-C50C-407E-A947-70E740481C1C}">
                                <a14:useLocalDpi xmlns:a14="http://schemas.microsoft.com/office/drawing/2010/main" val="0"/>
                              </a:ext>
                            </a:extLst>
                          </a:blip>
                          <a:stretch>
                            <a:fillRect/>
                          </a:stretch>
                        </pic:blipFill>
                        <pic:spPr>
                          <a:xfrm>
                            <a:off x="0" y="0"/>
                            <a:ext cx="3458147" cy="2609663"/>
                          </a:xfrm>
                          <a:prstGeom prst="rect">
                            <a:avLst/>
                          </a:prstGeom>
                        </pic:spPr>
                      </pic:pic>
                    </a:graphicData>
                  </a:graphic>
                </wp:inline>
              </w:drawing>
            </w:r>
          </w:p>
        </w:tc>
      </w:tr>
      <w:tr w:rsidR="00290715" w:rsidRPr="00A10A20" w14:paraId="46B78992" w14:textId="77777777" w:rsidTr="004E3EAC">
        <w:tc>
          <w:tcPr>
            <w:tcW w:w="1019" w:type="dxa"/>
          </w:tcPr>
          <w:p w14:paraId="01A626FC" w14:textId="77777777" w:rsidR="00290715" w:rsidRPr="00A10A20" w:rsidRDefault="00290715" w:rsidP="004E3EAC">
            <w:pPr>
              <w:pStyle w:val="Titulek"/>
              <w:jc w:val="right"/>
            </w:pPr>
            <w:r w:rsidRPr="00A10A20">
              <w:t>Obrázek</w:t>
            </w:r>
          </w:p>
        </w:tc>
        <w:tc>
          <w:tcPr>
            <w:tcW w:w="7481" w:type="dxa"/>
          </w:tcPr>
          <w:p w14:paraId="5E323210" w14:textId="0094B5AA" w:rsidR="00290715" w:rsidRPr="00A10A20" w:rsidRDefault="00290715" w:rsidP="004E3EAC">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4E3EAC">
              <w:rPr>
                <w:noProof/>
              </w:rPr>
              <w:t>5</w:t>
            </w:r>
            <w:r w:rsidRPr="00A10A20">
              <w:rPr>
                <w:noProof/>
              </w:rPr>
              <w:fldChar w:fldCharType="end"/>
            </w:r>
            <w:r w:rsidRPr="00A10A20">
              <w:tab/>
              <w:t xml:space="preserve">Schéma zapojení </w:t>
            </w:r>
            <w:r w:rsidR="00580234">
              <w:t>EEPROM paměti</w:t>
            </w:r>
            <w:r w:rsidRPr="00A10A20">
              <w:t xml:space="preserve">. </w:t>
            </w:r>
          </w:p>
        </w:tc>
      </w:tr>
    </w:tbl>
    <w:p w14:paraId="0A356732" w14:textId="77777777" w:rsidR="00290715" w:rsidRPr="00A10A20" w:rsidRDefault="00290715" w:rsidP="00A10A20">
      <w:pPr>
        <w:pStyle w:val="Odstavec"/>
      </w:pPr>
    </w:p>
    <w:p w14:paraId="4956D961" w14:textId="1EBFE0C1" w:rsidR="00AD6C72" w:rsidRPr="00A10A20" w:rsidRDefault="00AD6C72" w:rsidP="00AD6C72">
      <w:pPr>
        <w:pStyle w:val="Nadpis2"/>
      </w:pPr>
      <w:bookmarkStart w:id="47" w:name="_Toc72615223"/>
      <w:r w:rsidRPr="00A10A20">
        <w:lastRenderedPageBreak/>
        <w:t xml:space="preserve">Výroba </w:t>
      </w:r>
      <w:r w:rsidR="006A70E1" w:rsidRPr="00A10A20">
        <w:t>a návrh DPS</w:t>
      </w:r>
      <w:bookmarkEnd w:id="47"/>
    </w:p>
    <w:p w14:paraId="413D5F73" w14:textId="1CE6ED57" w:rsidR="00601A00" w:rsidRPr="00A10A20" w:rsidRDefault="00601A00" w:rsidP="008F28FB">
      <w:pPr>
        <w:pStyle w:val="Prvnodstavec"/>
      </w:pPr>
      <w:r w:rsidRPr="00A10A20">
        <w:t>Před samotným návrhem DPS je potřeba vybrat krabičku</w:t>
      </w:r>
      <w:r w:rsidR="00E86EFE" w:rsidRPr="00A10A20">
        <w:t>.</w:t>
      </w:r>
      <w:r w:rsidRPr="00A10A20">
        <w:t xml:space="preserve"> </w:t>
      </w:r>
      <w:r w:rsidR="00E86EFE" w:rsidRPr="00A10A20">
        <w:t>P</w:t>
      </w:r>
      <w:r w:rsidRPr="00A10A20">
        <w:t>ro tento projekt byla vybrána krabička od firmy KRADEX s výrobním označením Z27J, která už obsahuje dva konektory</w:t>
      </w:r>
      <w:r w:rsidR="00E86EFE" w:rsidRPr="00A10A20">
        <w:t>,</w:t>
      </w:r>
      <w:r w:rsidRPr="00A10A20">
        <w:t xml:space="preserve"> jeden typu samec</w:t>
      </w:r>
      <w:r w:rsidR="00E86EFE" w:rsidRPr="00A10A20">
        <w:t>,</w:t>
      </w:r>
      <w:r w:rsidRPr="00A10A20">
        <w:t xml:space="preserve"> druhý typu samice</w:t>
      </w:r>
      <w:r w:rsidR="00E86EFE" w:rsidRPr="00A10A20">
        <w:t>,</w:t>
      </w:r>
      <w:r w:rsidRPr="00A10A20">
        <w:t xml:space="preserve"> oba pro sí</w:t>
      </w:r>
      <w:r w:rsidR="00E86EFE" w:rsidRPr="00A10A20">
        <w:t>ť</w:t>
      </w:r>
      <w:r w:rsidRPr="00A10A20">
        <w:t xml:space="preserve">ové napětí 230 V, které se používají na </w:t>
      </w:r>
      <w:r w:rsidR="008F28FB" w:rsidRPr="00A10A20">
        <w:t>ú</w:t>
      </w:r>
      <w:r w:rsidRPr="00A10A20">
        <w:t>ze</w:t>
      </w:r>
      <w:r w:rsidR="008F28FB" w:rsidRPr="00A10A20">
        <w:t>m</w:t>
      </w:r>
      <w:r w:rsidRPr="00A10A20">
        <w:t xml:space="preserve">í </w:t>
      </w:r>
      <w:r w:rsidR="00E86EFE" w:rsidRPr="00A10A20">
        <w:t>Č</w:t>
      </w:r>
      <w:r w:rsidRPr="00A10A20">
        <w:t>eské republiky.</w:t>
      </w:r>
    </w:p>
    <w:p w14:paraId="4BCA0982" w14:textId="57A300EB" w:rsidR="00976AFA" w:rsidRPr="00A10A20" w:rsidRDefault="00601A00" w:rsidP="00601A00">
      <w:pPr>
        <w:pStyle w:val="Odstavec"/>
      </w:pPr>
      <w:r w:rsidRPr="00A10A20">
        <w:t>Po výběru krabičky bylo přikročeno</w:t>
      </w:r>
      <w:r w:rsidR="00E86EFE" w:rsidRPr="00A10A20">
        <w:t xml:space="preserve"> k</w:t>
      </w:r>
      <w:r w:rsidRPr="00A10A20">
        <w:t xml:space="preserve"> návrhu samotné desky. Rozměry desky </w:t>
      </w:r>
      <w:r w:rsidR="00E86EFE" w:rsidRPr="00A10A20">
        <w:t>byly</w:t>
      </w:r>
      <w:r w:rsidRPr="00A10A20">
        <w:t xml:space="preserve"> přímo přizpůsobeny tak</w:t>
      </w:r>
      <w:r w:rsidR="00E86EFE" w:rsidRPr="00A10A20">
        <w:t>,</w:t>
      </w:r>
      <w:r w:rsidRPr="00A10A20">
        <w:t xml:space="preserve"> aby se vlezla do vybrané krabičky tak</w:t>
      </w:r>
      <w:r w:rsidR="00E86EFE" w:rsidRPr="00A10A20">
        <w:t>,</w:t>
      </w:r>
      <w:r w:rsidRPr="00A10A20">
        <w:t xml:space="preserve"> aby seděl</w:t>
      </w:r>
      <w:r w:rsidR="00E86EFE" w:rsidRPr="00A10A20">
        <w:t>y</w:t>
      </w:r>
      <w:r w:rsidRPr="00A10A20">
        <w:t xml:space="preserve"> montážní otvory na předpřipravené plošky.</w:t>
      </w:r>
    </w:p>
    <w:p w14:paraId="2DB5EB80" w14:textId="613A3F10" w:rsidR="00601A00" w:rsidRPr="00A10A20" w:rsidRDefault="00601A00" w:rsidP="00601A00">
      <w:pPr>
        <w:pStyle w:val="Odstavec"/>
      </w:pPr>
      <w:r w:rsidRPr="00A10A20">
        <w:t>Návrh desky a kreslení schémat bylo provedeno v</w:t>
      </w:r>
      <w:r w:rsidR="00976AFA" w:rsidRPr="00A10A20">
        <w:t xml:space="preserve"> programu </w:t>
      </w:r>
      <w:proofErr w:type="spellStart"/>
      <w:r w:rsidR="00976AFA" w:rsidRPr="00A10A20">
        <w:t>KiCAD</w:t>
      </w:r>
      <w:proofErr w:type="spellEnd"/>
      <w:r w:rsidR="00976AFA" w:rsidRPr="00A10A20">
        <w:t>, který byl zvolen hlavně kvůli tomu, že umožňuje exportování 3D modelu navržené desky</w:t>
      </w:r>
      <w:r w:rsidR="00E86EFE" w:rsidRPr="00A10A20">
        <w:t>.</w:t>
      </w:r>
      <w:r w:rsidR="00976AFA" w:rsidRPr="00A10A20">
        <w:t xml:space="preserve"> </w:t>
      </w:r>
      <w:r w:rsidR="00E86EFE" w:rsidRPr="00A10A20">
        <w:t>D</w:t>
      </w:r>
      <w:r w:rsidR="00976AFA" w:rsidRPr="00A10A20">
        <w:t>alšími výhodami programu je velká knihovna součástek a jejich snadná editace. Celý program je distribuován jako open source</w:t>
      </w:r>
      <w:r w:rsidR="00E86EFE" w:rsidRPr="00A10A20">
        <w:t>.</w:t>
      </w:r>
      <w:r w:rsidR="00976AFA" w:rsidRPr="00A10A20">
        <w:t xml:space="preserve"> </w:t>
      </w:r>
      <w:r w:rsidR="00E86EFE" w:rsidRPr="00A10A20">
        <w:t>D</w:t>
      </w:r>
      <w:r w:rsidR="00976AFA" w:rsidRPr="00A10A20">
        <w:t>íky tomu existuje velká komunita lidí, kteří jsou ochotni poradit s jakýmkoli problémem, který potřebuje</w:t>
      </w:r>
      <w:r w:rsidR="00E86EFE" w:rsidRPr="00A10A20">
        <w:t>me</w:t>
      </w:r>
      <w:r w:rsidR="00976AFA" w:rsidRPr="00A10A20">
        <w:t xml:space="preserve"> v programu vyřešit.</w:t>
      </w:r>
    </w:p>
    <w:p w14:paraId="765A38E9" w14:textId="622BE537" w:rsidR="003347F5" w:rsidRPr="00A10A20" w:rsidRDefault="006150EB" w:rsidP="00601A00">
      <w:pPr>
        <w:pStyle w:val="Odstavec"/>
      </w:pPr>
      <w:r w:rsidRPr="00A10A20">
        <w:t>Návrh počítá s použitím SMD a vývodových součástek</w:t>
      </w:r>
      <w:r w:rsidR="00713F38" w:rsidRPr="00A10A20">
        <w:t>,</w:t>
      </w:r>
      <w:r w:rsidRPr="00A10A20">
        <w:t xml:space="preserve"> a to hlavně kvůli tomu</w:t>
      </w:r>
      <w:r w:rsidR="00713F38" w:rsidRPr="00A10A20">
        <w:t>,</w:t>
      </w:r>
      <w:r w:rsidRPr="00A10A20">
        <w:t xml:space="preserve"> aby se ušetřilo místo na desce, rozměry desky jsou limitovány rozměrem krabičky. U některých prvků, především u relé, přepínače, zdrojové desky a konektorů není možné použít povrchovou montáž.</w:t>
      </w:r>
      <w:r w:rsidR="00713F38" w:rsidRPr="00A10A20">
        <w:t xml:space="preserve"> U signalizačních </w:t>
      </w:r>
      <w:r w:rsidR="00E86EFE" w:rsidRPr="00A10A20">
        <w:t>LED</w:t>
      </w:r>
      <w:r w:rsidR="00713F38" w:rsidRPr="00A10A20">
        <w:t xml:space="preserve"> diod je také uvažována vývodová </w:t>
      </w:r>
      <w:proofErr w:type="gramStart"/>
      <w:r w:rsidR="00713F38" w:rsidRPr="00A10A20">
        <w:t>montáž</w:t>
      </w:r>
      <w:proofErr w:type="gramEnd"/>
      <w:r w:rsidR="00713F38" w:rsidRPr="00A10A20">
        <w:t xml:space="preserve"> a to z důvodu, aby se </w:t>
      </w:r>
      <w:r w:rsidR="00E86EFE" w:rsidRPr="00A10A20">
        <w:t>LED</w:t>
      </w:r>
      <w:r w:rsidR="00713F38" w:rsidRPr="00A10A20">
        <w:t xml:space="preserve"> diody mohly namontovat do krytu krabičky a nemusely být řešeny světlovody, které by světlo přenášely z desky na povrch krabičky.</w:t>
      </w:r>
    </w:p>
    <w:p w14:paraId="4D17DF19" w14:textId="7EA40B1C" w:rsidR="00713F38" w:rsidRDefault="00F61442" w:rsidP="00601A00">
      <w:pPr>
        <w:pStyle w:val="Odstavec"/>
      </w:pPr>
      <w:r w:rsidRPr="00A10A20">
        <w:t>Do projektu také byl</w:t>
      </w:r>
      <w:r w:rsidR="00E86EFE" w:rsidRPr="00A10A20">
        <w:t>a</w:t>
      </w:r>
      <w:r w:rsidRPr="00A10A20">
        <w:t xml:space="preserve"> přidána patice na připojení dalších prvků</w:t>
      </w:r>
      <w:r w:rsidR="00E86EFE" w:rsidRPr="00A10A20">
        <w:t>.</w:t>
      </w:r>
      <w:r w:rsidRPr="00A10A20">
        <w:t xml:space="preserve"> </w:t>
      </w:r>
      <w:r w:rsidR="00E86EFE" w:rsidRPr="00A10A20">
        <w:t>P</w:t>
      </w:r>
      <w:r w:rsidRPr="00A10A20">
        <w:t>ro tuto patici byl</w:t>
      </w:r>
      <w:r w:rsidR="00E86EFE" w:rsidRPr="00A10A20">
        <w:t>a</w:t>
      </w:r>
      <w:r w:rsidRPr="00A10A20">
        <w:t xml:space="preserve"> zvolen</w:t>
      </w:r>
      <w:r w:rsidR="00E86EFE" w:rsidRPr="00A10A20">
        <w:t>a</w:t>
      </w:r>
      <w:r w:rsidRPr="00A10A20">
        <w:t xml:space="preserve"> rozteč a uspořádání pinů</w:t>
      </w:r>
      <w:r w:rsidR="00E86EFE" w:rsidRPr="00A10A20">
        <w:t>,</w:t>
      </w:r>
      <w:r w:rsidRPr="00A10A20">
        <w:t xml:space="preserve"> jako na de</w:t>
      </w:r>
      <w:r w:rsidR="00E86EFE" w:rsidRPr="00A10A20">
        <w:t>s</w:t>
      </w:r>
      <w:r w:rsidRPr="00A10A20">
        <w:t xml:space="preserve">ce </w:t>
      </w:r>
      <w:proofErr w:type="spellStart"/>
      <w:r w:rsidRPr="00A10A20">
        <w:t>wemos</w:t>
      </w:r>
      <w:proofErr w:type="spellEnd"/>
      <w:r w:rsidR="003C47FD" w:rsidRPr="00A10A20">
        <w:t xml:space="preserve"> [</w:t>
      </w:r>
      <w:r w:rsidR="00343E71" w:rsidRPr="00A10A20">
        <w:t>15</w:t>
      </w:r>
      <w:r w:rsidR="003C47FD" w:rsidRPr="00A10A20">
        <w:t>]</w:t>
      </w:r>
      <w:r w:rsidRPr="00A10A20">
        <w:t>. Díky tomu</w:t>
      </w:r>
      <w:r w:rsidR="000063F1">
        <w:t xml:space="preserve"> při vývoji není</w:t>
      </w:r>
      <w:r w:rsidRPr="00A10A20">
        <w:t xml:space="preserve"> nutné osazovat desku přímo </w:t>
      </w:r>
      <w:proofErr w:type="spellStart"/>
      <w:r w:rsidRPr="00A10A20">
        <w:t>esp</w:t>
      </w:r>
      <w:proofErr w:type="spellEnd"/>
      <w:r w:rsidRPr="00A10A20">
        <w:t xml:space="preserve"> </w:t>
      </w:r>
      <w:r w:rsidR="000063F1">
        <w:t>modulem</w:t>
      </w:r>
      <w:r w:rsidR="00FD22F8" w:rsidRPr="00A10A20">
        <w:t>,</w:t>
      </w:r>
      <w:r w:rsidRPr="00A10A20">
        <w:t xml:space="preserve"> ale může se využít toho, že</w:t>
      </w:r>
      <w:r w:rsidR="00E86EFE" w:rsidRPr="00A10A20">
        <w:t xml:space="preserve"> se</w:t>
      </w:r>
      <w:r w:rsidRPr="00A10A20">
        <w:t xml:space="preserve"> na tuto patici připojí deska </w:t>
      </w:r>
      <w:proofErr w:type="spellStart"/>
      <w:r w:rsidRPr="00A10A20">
        <w:t>wemos</w:t>
      </w:r>
      <w:proofErr w:type="spellEnd"/>
      <w:r w:rsidRPr="00A10A20">
        <w:t>.</w:t>
      </w:r>
      <w:r w:rsidR="000063F1">
        <w:t xml:space="preserve"> Bohužel Z důvodu rozdělení zařízení na dvě desky, už není možné namontovat výpočetní desku s </w:t>
      </w:r>
      <w:proofErr w:type="spellStart"/>
      <w:r w:rsidR="000063F1">
        <w:t>wemos</w:t>
      </w:r>
      <w:proofErr w:type="spellEnd"/>
      <w:r w:rsidR="000063F1">
        <w:t xml:space="preserve"> zařízením, ale je potřeba DPS osadit ESP module, jinak se zařízení nevleze do krabičky.</w:t>
      </w:r>
    </w:p>
    <w:p w14:paraId="764B1F3D" w14:textId="3473BB4F" w:rsidR="00CF10F7" w:rsidRPr="00A10A20" w:rsidRDefault="00CF10F7" w:rsidP="00601A00">
      <w:pPr>
        <w:pStyle w:val="Odstavec"/>
      </w:pPr>
      <w:r>
        <w:t>Postupný vývoj zařízení vyústil v </w:t>
      </w:r>
      <w:r w:rsidR="00E21503">
        <w:t>3</w:t>
      </w:r>
      <w:r>
        <w:t xml:space="preserve"> rozdílné verze </w:t>
      </w:r>
      <w:r w:rsidR="00E21503">
        <w:t>zařízení</w:t>
      </w:r>
      <w:r>
        <w:t xml:space="preserve">, první verze (černá) </w:t>
      </w:r>
      <w:r w:rsidR="00E21503">
        <w:t>je navřena pouze na jedné desce, důvod, proč jsem tuto verzi opustil je nevhodné volba zdroje, který nevyhovoval evropským standardům. Nesplňoval bezpečnostní odstupy sítového napětí na PDS zdroje</w:t>
      </w:r>
      <w:r w:rsidR="002E77AF">
        <w:t>,</w:t>
      </w:r>
      <w:r w:rsidR="00E21503">
        <w:t xml:space="preserve"> navíc</w:t>
      </w:r>
      <w:r w:rsidR="002E77AF">
        <w:t xml:space="preserve"> zdroj</w:t>
      </w:r>
      <w:r w:rsidR="00E21503">
        <w:t xml:space="preserve"> podstatným způsobem rušil ESP což vedlo ke snížení citlivosti přijímaného Wifi signálu. Další verze byla doplněna </w:t>
      </w:r>
      <w:r w:rsidR="002E77AF">
        <w:t xml:space="preserve">o MYRRA zdroj, kvůli, kterému bylo potřeba zřízení rozdělit na dvě DPS. Díky tomu v zařízení vznikl dostatek místa na to, aby se do nej mohlo umístit ještě jedno relé, díky tomu je bylo tato verze mnohonásobně bezpečnější než první verze. Protože při návrhu druhé verze jsem zapomněl nakreslit jednu cestu, tak jsem musel přistoupit k návrhu 3. verze, která obsahuje pouze novou výpočetní DPS. Spodní </w:t>
      </w:r>
      <w:r w:rsidR="00C23B31">
        <w:t>zdrojová</w:t>
      </w:r>
      <w:r w:rsidR="002E77AF">
        <w:t xml:space="preserve"> DPS byla zachována z verze 2.</w:t>
      </w:r>
      <w:r w:rsidR="004B149B">
        <w:t xml:space="preserve"> Pro snadnější montáž a vycentrování desky bylo potřeba navrhnout speciální distanční blok, díky, kterému je možné desky spojit a namontovat do krabičky. Tento distanční blok byl navržen </w:t>
      </w:r>
      <w:proofErr w:type="gramStart"/>
      <w:r w:rsidR="004B149B">
        <w:t>s</w:t>
      </w:r>
      <w:proofErr w:type="gramEnd"/>
      <w:r w:rsidR="004B149B">
        <w:t> programu SOLIDWORKS a následně vytisknut na 3D tiskárně z transparentního PLA s výškou vrstvy 0,2 mm.</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36212B" w:rsidRPr="00A10A20" w14:paraId="377F25FB" w14:textId="77777777" w:rsidTr="003041C4">
        <w:tc>
          <w:tcPr>
            <w:tcW w:w="8500" w:type="dxa"/>
            <w:gridSpan w:val="2"/>
          </w:tcPr>
          <w:p w14:paraId="39240FCE" w14:textId="77777777" w:rsidR="0036212B" w:rsidRPr="00A10A20" w:rsidRDefault="0036212B" w:rsidP="003041C4">
            <w:pPr>
              <w:pStyle w:val="Titulek"/>
              <w:ind w:left="494" w:hanging="494"/>
              <w:jc w:val="center"/>
            </w:pPr>
            <w:r w:rsidRPr="00A10A20">
              <w:rPr>
                <w:noProof/>
              </w:rPr>
              <w:lastRenderedPageBreak/>
              <w:drawing>
                <wp:inline distT="0" distB="0" distL="0" distR="0" wp14:anchorId="2619A1E5" wp14:editId="235581C7">
                  <wp:extent cx="5090160" cy="520952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26">
                            <a:extLst>
                              <a:ext uri="{28A0092B-C50C-407E-A947-70E740481C1C}">
                                <a14:useLocalDpi xmlns:a14="http://schemas.microsoft.com/office/drawing/2010/main" val="0"/>
                              </a:ext>
                            </a:extLst>
                          </a:blip>
                          <a:stretch>
                            <a:fillRect/>
                          </a:stretch>
                        </pic:blipFill>
                        <pic:spPr>
                          <a:xfrm>
                            <a:off x="0" y="0"/>
                            <a:ext cx="5119287" cy="5239337"/>
                          </a:xfrm>
                          <a:prstGeom prst="rect">
                            <a:avLst/>
                          </a:prstGeom>
                        </pic:spPr>
                      </pic:pic>
                    </a:graphicData>
                  </a:graphic>
                </wp:inline>
              </w:drawing>
            </w:r>
          </w:p>
        </w:tc>
      </w:tr>
      <w:tr w:rsidR="0036212B" w:rsidRPr="00A10A20" w14:paraId="66B76E91" w14:textId="77777777" w:rsidTr="003041C4">
        <w:tc>
          <w:tcPr>
            <w:tcW w:w="1019" w:type="dxa"/>
          </w:tcPr>
          <w:p w14:paraId="23E0E75A" w14:textId="77777777" w:rsidR="0036212B" w:rsidRPr="00A10A20" w:rsidRDefault="0036212B" w:rsidP="003041C4">
            <w:pPr>
              <w:pStyle w:val="Titulek"/>
              <w:jc w:val="right"/>
            </w:pPr>
            <w:r w:rsidRPr="00A10A20">
              <w:t>Obrázek</w:t>
            </w:r>
          </w:p>
        </w:tc>
        <w:tc>
          <w:tcPr>
            <w:tcW w:w="7481" w:type="dxa"/>
          </w:tcPr>
          <w:p w14:paraId="06182105" w14:textId="1D4DBA7E" w:rsidR="0036212B" w:rsidRPr="00A10A20" w:rsidRDefault="0036212B" w:rsidP="003041C4">
            <w:pPr>
              <w:pStyle w:val="Titulek"/>
              <w:ind w:left="494" w:hanging="494"/>
            </w:pPr>
            <w:bookmarkStart w:id="48" w:name="_Toc58600413"/>
            <w:r w:rsidRPr="00A10A20">
              <w:t>3.</w:t>
            </w:r>
            <w:r w:rsidR="00FD6C77" w:rsidRPr="00A10A20">
              <w:fldChar w:fldCharType="begin"/>
            </w:r>
            <w:r w:rsidR="00FD6C77" w:rsidRPr="00A10A20">
              <w:instrText xml:space="preserve"> SEQ Obrázek \* ARABIC \s 1 </w:instrText>
            </w:r>
            <w:r w:rsidR="00FD6C77" w:rsidRPr="00A10A20">
              <w:fldChar w:fldCharType="separate"/>
            </w:r>
            <w:r w:rsidR="00E469D6">
              <w:rPr>
                <w:noProof/>
              </w:rPr>
              <w:t>6</w:t>
            </w:r>
            <w:r w:rsidR="00FD6C77" w:rsidRPr="00A10A20">
              <w:rPr>
                <w:noProof/>
              </w:rPr>
              <w:fldChar w:fldCharType="end"/>
            </w:r>
            <w:r w:rsidRPr="00A10A20">
              <w:tab/>
              <w:t>3D model navržené desky</w:t>
            </w:r>
            <w:r w:rsidR="00E94036">
              <w:t xml:space="preserve"> verze 1.</w:t>
            </w:r>
            <w:r w:rsidRPr="00A10A20">
              <w:t xml:space="preserve">, export </w:t>
            </w:r>
            <w:proofErr w:type="spellStart"/>
            <w:r w:rsidRPr="00A10A20">
              <w:t>KiCad</w:t>
            </w:r>
            <w:proofErr w:type="spellEnd"/>
            <w:r w:rsidRPr="00A10A20">
              <w:t>.</w:t>
            </w:r>
            <w:bookmarkEnd w:id="48"/>
            <w:r w:rsidRPr="00A10A20">
              <w:t xml:space="preserve"> </w:t>
            </w:r>
          </w:p>
        </w:tc>
      </w:tr>
    </w:tbl>
    <w:p w14:paraId="20E45E84" w14:textId="07AF4483" w:rsidR="00812957" w:rsidRDefault="00812957" w:rsidP="00812957">
      <w:pPr>
        <w:pStyle w:val="Odstavec"/>
      </w:pPr>
      <w:r w:rsidRPr="00A10A20">
        <w:t>Výroba DPS byla provedena společností JLCPCB [</w:t>
      </w:r>
      <w:r w:rsidR="00377D82" w:rsidRPr="00A10A20">
        <w:t>16</w:t>
      </w:r>
      <w:r w:rsidRPr="00A10A20">
        <w:t>]</w:t>
      </w:r>
      <w:r w:rsidR="00914727" w:rsidRPr="00A10A20">
        <w:t>.</w:t>
      </w:r>
      <w:r w:rsidRPr="00A10A20">
        <w:t xml:space="preserve"> </w:t>
      </w:r>
      <w:r w:rsidR="00914727" w:rsidRPr="00A10A20">
        <w:t>J</w:t>
      </w:r>
      <w:r w:rsidRPr="00A10A20">
        <w:t xml:space="preserve">edná se o </w:t>
      </w:r>
      <w:r w:rsidR="00F340FC" w:rsidRPr="00A10A20">
        <w:t>zahraniční</w:t>
      </w:r>
      <w:r w:rsidRPr="00A10A20">
        <w:t xml:space="preserve"> firmu, která se zabývá prototypovou výrobou DPS. Stačí desku vyexportovat ve formátu GERBER a nahrát ji do jejich portálu a zaplatit. Výrob</w:t>
      </w:r>
      <w:r w:rsidR="00F340FC" w:rsidRPr="00A10A20">
        <w:t>a</w:t>
      </w:r>
      <w:r w:rsidRPr="00A10A20">
        <w:t xml:space="preserve"> 5 desek stojí $2, co se týče poštovné</w:t>
      </w:r>
      <w:r w:rsidR="00914727" w:rsidRPr="00A10A20">
        <w:t>ho</w:t>
      </w:r>
      <w:r w:rsidRPr="00A10A20">
        <w:t xml:space="preserve">, tak to je dražší, ale výroba touto formou je stále levnější a kvalitnější než u tuzemských firem. </w:t>
      </w:r>
      <w:r w:rsidR="009B0956" w:rsidRPr="00A10A20">
        <w:t>Doba</w:t>
      </w:r>
      <w:r w:rsidR="004248C5" w:rsidRPr="00A10A20">
        <w:t>,</w:t>
      </w:r>
      <w:r w:rsidR="009B0956" w:rsidRPr="00A10A20">
        <w:t xml:space="preserve"> než je deska vyrobena</w:t>
      </w:r>
      <w:r w:rsidR="00914727" w:rsidRPr="00A10A20">
        <w:t>,</w:t>
      </w:r>
      <w:r w:rsidR="009B0956" w:rsidRPr="00A10A20">
        <w:t xml:space="preserve"> je zpravidla 3 dny, </w:t>
      </w:r>
      <w:r w:rsidR="00153173" w:rsidRPr="00A10A20">
        <w:t>u dopravy garantují</w:t>
      </w:r>
      <w:r w:rsidR="00914727" w:rsidRPr="00A10A20">
        <w:t>,</w:t>
      </w:r>
      <w:r w:rsidR="00153173" w:rsidRPr="00A10A20">
        <w:t xml:space="preserve"> že nejpozději </w:t>
      </w:r>
      <w:r w:rsidR="00914727" w:rsidRPr="00A10A20">
        <w:t>d</w:t>
      </w:r>
      <w:r w:rsidR="00153173" w:rsidRPr="00A10A20">
        <w:t>o 10 dnů deska dojde na vámi zadanou adresu.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469D6" w:rsidRPr="00A10A20" w14:paraId="7072BFEA" w14:textId="77777777" w:rsidTr="00E90F12">
        <w:tc>
          <w:tcPr>
            <w:tcW w:w="8500" w:type="dxa"/>
            <w:gridSpan w:val="2"/>
          </w:tcPr>
          <w:p w14:paraId="41338499" w14:textId="77777777" w:rsidR="00E469D6" w:rsidRPr="00A10A20" w:rsidRDefault="00E469D6" w:rsidP="00E90F12">
            <w:pPr>
              <w:pStyle w:val="Titulek"/>
              <w:ind w:left="494" w:hanging="494"/>
              <w:jc w:val="center"/>
            </w:pPr>
            <w:r w:rsidRPr="00A10A20">
              <w:rPr>
                <w:noProof/>
              </w:rPr>
              <w:lastRenderedPageBreak/>
              <w:drawing>
                <wp:inline distT="0" distB="0" distL="0" distR="0" wp14:anchorId="4529F3A9" wp14:editId="67817E71">
                  <wp:extent cx="5119287" cy="3277855"/>
                  <wp:effectExtent l="0" t="0" r="571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27">
                            <a:extLst>
                              <a:ext uri="{28A0092B-C50C-407E-A947-70E740481C1C}">
                                <a14:useLocalDpi xmlns:a14="http://schemas.microsoft.com/office/drawing/2010/main" val="0"/>
                              </a:ext>
                            </a:extLst>
                          </a:blip>
                          <a:stretch>
                            <a:fillRect/>
                          </a:stretch>
                        </pic:blipFill>
                        <pic:spPr>
                          <a:xfrm>
                            <a:off x="0" y="0"/>
                            <a:ext cx="5119287" cy="3277855"/>
                          </a:xfrm>
                          <a:prstGeom prst="rect">
                            <a:avLst/>
                          </a:prstGeom>
                        </pic:spPr>
                      </pic:pic>
                    </a:graphicData>
                  </a:graphic>
                </wp:inline>
              </w:drawing>
            </w:r>
          </w:p>
        </w:tc>
      </w:tr>
      <w:tr w:rsidR="00E469D6" w:rsidRPr="00A10A20" w14:paraId="7AC3D0B0" w14:textId="77777777" w:rsidTr="00E90F12">
        <w:tc>
          <w:tcPr>
            <w:tcW w:w="1019" w:type="dxa"/>
          </w:tcPr>
          <w:p w14:paraId="7D396825" w14:textId="77777777" w:rsidR="00E469D6" w:rsidRPr="00A10A20" w:rsidRDefault="00E469D6" w:rsidP="00E90F12">
            <w:pPr>
              <w:pStyle w:val="Titulek"/>
              <w:jc w:val="right"/>
            </w:pPr>
            <w:r w:rsidRPr="00A10A20">
              <w:t>Obrázek</w:t>
            </w:r>
          </w:p>
        </w:tc>
        <w:tc>
          <w:tcPr>
            <w:tcW w:w="7481" w:type="dxa"/>
          </w:tcPr>
          <w:p w14:paraId="1E5D4243" w14:textId="2AFBD0EA" w:rsidR="00E469D6" w:rsidRPr="00A10A20" w:rsidRDefault="00E469D6"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7</w:t>
            </w:r>
            <w:r w:rsidRPr="00A10A20">
              <w:rPr>
                <w:noProof/>
              </w:rPr>
              <w:fldChar w:fldCharType="end"/>
            </w:r>
            <w:r w:rsidRPr="00A10A20">
              <w:tab/>
              <w:t>3D model</w:t>
            </w:r>
            <w:r w:rsidR="0015450E">
              <w:t>y</w:t>
            </w:r>
            <w:r w:rsidRPr="00A10A20">
              <w:t xml:space="preserve"> </w:t>
            </w:r>
            <w:r w:rsidR="0015450E">
              <w:t xml:space="preserve">DPS </w:t>
            </w:r>
            <w:r w:rsidR="00C23B31">
              <w:t>verz</w:t>
            </w:r>
            <w:r w:rsidR="0015450E">
              <w:t>e</w:t>
            </w:r>
            <w:r w:rsidR="00C23B31">
              <w:t xml:space="preserve"> 2</w:t>
            </w:r>
            <w:r>
              <w:t>.</w:t>
            </w:r>
            <w:r w:rsidR="005C30CD">
              <w:t xml:space="preserve"> přední pohled</w:t>
            </w:r>
            <w:r w:rsidRPr="00A10A20">
              <w:t xml:space="preserve">, export </w:t>
            </w:r>
            <w:proofErr w:type="spellStart"/>
            <w:r w:rsidRPr="00A10A20">
              <w:t>KiCad</w:t>
            </w:r>
            <w:proofErr w:type="spellEnd"/>
            <w:r w:rsidRPr="00A10A20">
              <w:t xml:space="preserve">. </w:t>
            </w:r>
          </w:p>
        </w:tc>
      </w:tr>
      <w:tr w:rsidR="005C30CD" w:rsidRPr="00A10A20" w14:paraId="525ED1A4" w14:textId="77777777" w:rsidTr="00E90F12">
        <w:tc>
          <w:tcPr>
            <w:tcW w:w="8500" w:type="dxa"/>
            <w:gridSpan w:val="2"/>
          </w:tcPr>
          <w:p w14:paraId="658C4C7A" w14:textId="77777777" w:rsidR="005C30CD" w:rsidRPr="00A10A20" w:rsidRDefault="005C30CD" w:rsidP="00E90F12">
            <w:pPr>
              <w:pStyle w:val="Titulek"/>
              <w:ind w:left="494" w:hanging="494"/>
              <w:jc w:val="center"/>
            </w:pPr>
            <w:r w:rsidRPr="00A10A20">
              <w:rPr>
                <w:noProof/>
              </w:rPr>
              <w:drawing>
                <wp:inline distT="0" distB="0" distL="0" distR="0" wp14:anchorId="6B2AC91B" wp14:editId="07F559E1">
                  <wp:extent cx="5119287" cy="3223891"/>
                  <wp:effectExtent l="0" t="0" r="5715" b="0"/>
                  <wp:docPr id="27" name="Obrázek 27"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 elektronika&#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5119287" cy="3223891"/>
                          </a:xfrm>
                          <a:prstGeom prst="rect">
                            <a:avLst/>
                          </a:prstGeom>
                        </pic:spPr>
                      </pic:pic>
                    </a:graphicData>
                  </a:graphic>
                </wp:inline>
              </w:drawing>
            </w:r>
          </w:p>
        </w:tc>
      </w:tr>
      <w:tr w:rsidR="005C30CD" w:rsidRPr="00A10A20" w14:paraId="77E36F1E" w14:textId="77777777" w:rsidTr="00E90F12">
        <w:tc>
          <w:tcPr>
            <w:tcW w:w="1019" w:type="dxa"/>
          </w:tcPr>
          <w:p w14:paraId="1A9D5AF2" w14:textId="77777777" w:rsidR="005C30CD" w:rsidRPr="00A10A20" w:rsidRDefault="005C30CD" w:rsidP="00E90F12">
            <w:pPr>
              <w:pStyle w:val="Titulek"/>
              <w:jc w:val="right"/>
            </w:pPr>
            <w:r w:rsidRPr="00A10A20">
              <w:t>Obrázek</w:t>
            </w:r>
          </w:p>
        </w:tc>
        <w:tc>
          <w:tcPr>
            <w:tcW w:w="7481" w:type="dxa"/>
          </w:tcPr>
          <w:p w14:paraId="21B6ABA4" w14:textId="576CD0F2" w:rsidR="005C30CD" w:rsidRPr="00A10A20" w:rsidRDefault="005C30CD"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145029">
              <w:rPr>
                <w:noProof/>
              </w:rPr>
              <w:t>8</w:t>
            </w:r>
            <w:r w:rsidRPr="00A10A20">
              <w:rPr>
                <w:noProof/>
              </w:rPr>
              <w:fldChar w:fldCharType="end"/>
            </w:r>
            <w:r w:rsidRPr="00A10A20">
              <w:tab/>
              <w:t>3D model</w:t>
            </w:r>
            <w:r>
              <w:t>y</w:t>
            </w:r>
            <w:r w:rsidRPr="00A10A20">
              <w:t xml:space="preserve"> </w:t>
            </w:r>
            <w:r>
              <w:t>DPS verze 2. zadní pohled</w:t>
            </w:r>
            <w:r w:rsidRPr="00A10A20">
              <w:t xml:space="preserve">, export </w:t>
            </w:r>
            <w:proofErr w:type="spellStart"/>
            <w:r w:rsidRPr="00A10A20">
              <w:t>KiCad</w:t>
            </w:r>
            <w:proofErr w:type="spellEnd"/>
            <w:r w:rsidRPr="00A10A20">
              <w:t xml:space="preserve">. </w:t>
            </w:r>
          </w:p>
        </w:tc>
      </w:tr>
      <w:tr w:rsidR="00145029" w:rsidRPr="00A10A20" w14:paraId="411F319B" w14:textId="77777777" w:rsidTr="00E90F12">
        <w:tc>
          <w:tcPr>
            <w:tcW w:w="8500" w:type="dxa"/>
            <w:gridSpan w:val="2"/>
          </w:tcPr>
          <w:p w14:paraId="2C89E4E7" w14:textId="77777777" w:rsidR="00145029" w:rsidRPr="00A10A20" w:rsidRDefault="00145029" w:rsidP="00E90F12">
            <w:pPr>
              <w:pStyle w:val="Titulek"/>
              <w:ind w:left="494" w:hanging="494"/>
              <w:jc w:val="center"/>
            </w:pPr>
            <w:r w:rsidRPr="00A10A20">
              <w:rPr>
                <w:noProof/>
              </w:rPr>
              <w:lastRenderedPageBreak/>
              <w:drawing>
                <wp:inline distT="0" distB="0" distL="0" distR="0" wp14:anchorId="62569A4D" wp14:editId="4323A375">
                  <wp:extent cx="2385243" cy="3223891"/>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29">
                            <a:extLst>
                              <a:ext uri="{28A0092B-C50C-407E-A947-70E740481C1C}">
                                <a14:useLocalDpi xmlns:a14="http://schemas.microsoft.com/office/drawing/2010/main" val="0"/>
                              </a:ext>
                            </a:extLst>
                          </a:blip>
                          <a:stretch>
                            <a:fillRect/>
                          </a:stretch>
                        </pic:blipFill>
                        <pic:spPr>
                          <a:xfrm>
                            <a:off x="0" y="0"/>
                            <a:ext cx="2385243" cy="3223891"/>
                          </a:xfrm>
                          <a:prstGeom prst="rect">
                            <a:avLst/>
                          </a:prstGeom>
                        </pic:spPr>
                      </pic:pic>
                    </a:graphicData>
                  </a:graphic>
                </wp:inline>
              </w:drawing>
            </w:r>
          </w:p>
        </w:tc>
      </w:tr>
      <w:tr w:rsidR="00145029" w:rsidRPr="00A10A20" w14:paraId="18D5EFA0" w14:textId="77777777" w:rsidTr="00E90F12">
        <w:tc>
          <w:tcPr>
            <w:tcW w:w="1019" w:type="dxa"/>
          </w:tcPr>
          <w:p w14:paraId="64BEF048" w14:textId="77777777" w:rsidR="00145029" w:rsidRPr="00A10A20" w:rsidRDefault="00145029" w:rsidP="00E90F12">
            <w:pPr>
              <w:pStyle w:val="Titulek"/>
              <w:jc w:val="right"/>
            </w:pPr>
            <w:r w:rsidRPr="00A10A20">
              <w:t>Obrázek</w:t>
            </w:r>
          </w:p>
        </w:tc>
        <w:tc>
          <w:tcPr>
            <w:tcW w:w="7481" w:type="dxa"/>
          </w:tcPr>
          <w:p w14:paraId="0C14E65B" w14:textId="2918EC86" w:rsidR="00145029" w:rsidRPr="00A10A20" w:rsidRDefault="00145029"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421D62">
              <w:rPr>
                <w:noProof/>
              </w:rPr>
              <w:t>9</w:t>
            </w:r>
            <w:r w:rsidRPr="00A10A20">
              <w:rPr>
                <w:noProof/>
              </w:rPr>
              <w:fldChar w:fldCharType="end"/>
            </w:r>
            <w:r w:rsidRPr="00A10A20">
              <w:tab/>
              <w:t>3D model</w:t>
            </w:r>
            <w:r>
              <w:t>y</w:t>
            </w:r>
            <w:r w:rsidRPr="00A10A20">
              <w:t xml:space="preserve"> </w:t>
            </w:r>
            <w:r>
              <w:t xml:space="preserve">DPS verze </w:t>
            </w:r>
            <w:r w:rsidR="00421D62">
              <w:t>3</w:t>
            </w:r>
            <w:r>
              <w:t xml:space="preserve">. </w:t>
            </w:r>
            <w:r w:rsidR="00421D62">
              <w:t>přední</w:t>
            </w:r>
            <w:r>
              <w:t xml:space="preserve"> pohled</w:t>
            </w:r>
            <w:r w:rsidRPr="00A10A20">
              <w:t xml:space="preserve">, export </w:t>
            </w:r>
            <w:proofErr w:type="spellStart"/>
            <w:r w:rsidRPr="00A10A20">
              <w:t>KiCad</w:t>
            </w:r>
            <w:proofErr w:type="spellEnd"/>
            <w:r w:rsidRPr="00A10A20">
              <w:t xml:space="preserve">. </w:t>
            </w:r>
          </w:p>
        </w:tc>
      </w:tr>
      <w:tr w:rsidR="00421D62" w:rsidRPr="00A10A20" w14:paraId="769FE068" w14:textId="77777777" w:rsidTr="00E90F12">
        <w:tc>
          <w:tcPr>
            <w:tcW w:w="8500" w:type="dxa"/>
            <w:gridSpan w:val="2"/>
          </w:tcPr>
          <w:p w14:paraId="2B870A38" w14:textId="77777777" w:rsidR="00421D62" w:rsidRPr="00A10A20" w:rsidRDefault="00421D62" w:rsidP="00E90F12">
            <w:pPr>
              <w:pStyle w:val="Titulek"/>
              <w:ind w:left="494" w:hanging="494"/>
              <w:jc w:val="center"/>
            </w:pPr>
            <w:r w:rsidRPr="00A10A20">
              <w:rPr>
                <w:noProof/>
              </w:rPr>
              <w:drawing>
                <wp:inline distT="0" distB="0" distL="0" distR="0" wp14:anchorId="53990E03" wp14:editId="2247F5F5">
                  <wp:extent cx="2504596" cy="3223891"/>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30">
                            <a:extLst>
                              <a:ext uri="{28A0092B-C50C-407E-A947-70E740481C1C}">
                                <a14:useLocalDpi xmlns:a14="http://schemas.microsoft.com/office/drawing/2010/main" val="0"/>
                              </a:ext>
                            </a:extLst>
                          </a:blip>
                          <a:stretch>
                            <a:fillRect/>
                          </a:stretch>
                        </pic:blipFill>
                        <pic:spPr>
                          <a:xfrm>
                            <a:off x="0" y="0"/>
                            <a:ext cx="2504596" cy="3223891"/>
                          </a:xfrm>
                          <a:prstGeom prst="rect">
                            <a:avLst/>
                          </a:prstGeom>
                        </pic:spPr>
                      </pic:pic>
                    </a:graphicData>
                  </a:graphic>
                </wp:inline>
              </w:drawing>
            </w:r>
          </w:p>
        </w:tc>
      </w:tr>
      <w:tr w:rsidR="00421D62" w:rsidRPr="00A10A20" w14:paraId="13162513" w14:textId="77777777" w:rsidTr="00E90F12">
        <w:tc>
          <w:tcPr>
            <w:tcW w:w="1019" w:type="dxa"/>
          </w:tcPr>
          <w:p w14:paraId="6E70DC5B" w14:textId="77777777" w:rsidR="00421D62" w:rsidRPr="00A10A20" w:rsidRDefault="00421D62" w:rsidP="00E90F12">
            <w:pPr>
              <w:pStyle w:val="Titulek"/>
              <w:jc w:val="right"/>
            </w:pPr>
            <w:r w:rsidRPr="00A10A20">
              <w:t>Obrázek</w:t>
            </w:r>
          </w:p>
        </w:tc>
        <w:tc>
          <w:tcPr>
            <w:tcW w:w="7481" w:type="dxa"/>
          </w:tcPr>
          <w:p w14:paraId="7AC28285" w14:textId="6A84BE06" w:rsidR="00421D62" w:rsidRPr="00A10A20" w:rsidRDefault="00421D62"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AA517E">
              <w:rPr>
                <w:noProof/>
              </w:rPr>
              <w:t>10</w:t>
            </w:r>
            <w:r w:rsidRPr="00A10A20">
              <w:rPr>
                <w:noProof/>
              </w:rPr>
              <w:fldChar w:fldCharType="end"/>
            </w:r>
            <w:r w:rsidRPr="00A10A20">
              <w:tab/>
              <w:t>3D model</w:t>
            </w:r>
            <w:r>
              <w:t>y</w:t>
            </w:r>
            <w:r w:rsidRPr="00A10A20">
              <w:t xml:space="preserve"> </w:t>
            </w:r>
            <w:r>
              <w:t>DPS verze 3. zadní pohled</w:t>
            </w:r>
            <w:r w:rsidRPr="00A10A20">
              <w:t xml:space="preserve">, export </w:t>
            </w:r>
            <w:proofErr w:type="spellStart"/>
            <w:r w:rsidRPr="00A10A20">
              <w:t>KiCad</w:t>
            </w:r>
            <w:proofErr w:type="spellEnd"/>
            <w:r w:rsidRPr="00A10A20">
              <w:t xml:space="preserve">. </w:t>
            </w:r>
          </w:p>
        </w:tc>
      </w:tr>
    </w:tbl>
    <w:p w14:paraId="69E411D4" w14:textId="702365F4" w:rsidR="00E469D6" w:rsidRPr="00A10A20" w:rsidRDefault="00AA517E" w:rsidP="00812957">
      <w:pPr>
        <w:pStyle w:val="Odstavec"/>
      </w:pPr>
      <w:r>
        <w:t xml:space="preserve">Zásadním rozdílem mezi verzí 2. a 3. je doplnění chybějící cesty, otočení pinů pro připojení čidel (vpravo nahoře, na přední straně). Další úpravou je softwarové ovládání ledek (zelená, žlutá), dodání popisek a log (změna popis vývodů </w:t>
      </w:r>
      <w:proofErr w:type="spellStart"/>
      <w:r>
        <w:t>wemos</w:t>
      </w:r>
      <w:proofErr w:type="spellEnd"/>
      <w:r>
        <w:t>, prohození 5 V a GND) a v posledním případě kompletní změna tras, obzvláště u I2</w:t>
      </w:r>
      <w:r w:rsidR="00A10C0D">
        <w:t>C.</w:t>
      </w:r>
    </w:p>
    <w:p w14:paraId="2E17828E" w14:textId="05F8E4DC" w:rsidR="00AD6C72" w:rsidRPr="00A10A20" w:rsidRDefault="006A7A02" w:rsidP="00AD6C72">
      <w:pPr>
        <w:pStyle w:val="Nadpis2"/>
      </w:pPr>
      <w:bookmarkStart w:id="49" w:name="_Toc72615224"/>
      <w:r w:rsidRPr="00A10A20">
        <w:lastRenderedPageBreak/>
        <w:t>Osazení a oživení DPS</w:t>
      </w:r>
      <w:bookmarkEnd w:id="49"/>
    </w:p>
    <w:p w14:paraId="70054ACF" w14:textId="1D43B159" w:rsidR="00BA1020" w:rsidRPr="00A10A20" w:rsidRDefault="00524F7B" w:rsidP="00BA1020">
      <w:pPr>
        <w:pStyle w:val="Prvnodstavec"/>
      </w:pPr>
      <w:r w:rsidRPr="00A10A20">
        <w:t xml:space="preserve">Osazení DPS </w:t>
      </w:r>
      <w:r w:rsidR="00914727" w:rsidRPr="00A10A20">
        <w:t>realizoval</w:t>
      </w:r>
      <w:r w:rsidRPr="00A10A20">
        <w:t xml:space="preserve"> zpracovatel této práce. K osazení </w:t>
      </w:r>
      <w:r w:rsidR="00914727" w:rsidRPr="00A10A20">
        <w:t>byl</w:t>
      </w:r>
      <w:r w:rsidRPr="00A10A20">
        <w:t xml:space="preserve"> použit bezolovnatý cín. Hlavní motivací k použití bezolovnaté pájky </w:t>
      </w:r>
      <w:r w:rsidR="00914727" w:rsidRPr="00A10A20">
        <w:t>byla</w:t>
      </w:r>
      <w:r w:rsidRPr="00A10A20">
        <w:t xml:space="preserve"> měrnice Evropského parlamentu</w:t>
      </w:r>
      <w:r w:rsidR="00F340FC" w:rsidRPr="00A10A20">
        <w:t xml:space="preserve"> a</w:t>
      </w:r>
      <w:r w:rsidRPr="00A10A20">
        <w:t xml:space="preserve"> Rady 2011/65/EU, která </w:t>
      </w:r>
      <w:r w:rsidR="00F65279" w:rsidRPr="00A10A20">
        <w:t>zakazuje používání olovnatých pájek v elektrozařízeních, krom</w:t>
      </w:r>
      <w:r w:rsidR="00914727" w:rsidRPr="00A10A20">
        <w:t>ě</w:t>
      </w:r>
      <w:r w:rsidR="00F65279" w:rsidRPr="00A10A20">
        <w:t xml:space="preserve"> výjimek pro zdravotnictví, kosmický průmysl a vojenské účely [</w:t>
      </w:r>
      <w:r w:rsidR="009C7CA9" w:rsidRPr="00A10A20">
        <w:t>17</w:t>
      </w:r>
      <w:r w:rsidR="00F65279" w:rsidRPr="00A10A20">
        <w:t>].</w:t>
      </w:r>
    </w:p>
    <w:p w14:paraId="7EA38F3C" w14:textId="73955896" w:rsidR="00605F70" w:rsidRDefault="00605F70" w:rsidP="009329A2">
      <w:pPr>
        <w:pStyle w:val="Odstavec"/>
      </w:pPr>
      <w:r w:rsidRPr="00A10A20">
        <w:t>Dalšími nástroji použitými k osazení DPS byla mikropájka a horkovzdušná pistole na osazení krystalu u obvodu USB to UART převodníku</w:t>
      </w:r>
      <w:r w:rsidR="009329A2" w:rsidRPr="00A10A20">
        <w:t xml:space="preserve">. Osazované součástky byly zakoupeny v e-shopu </w:t>
      </w:r>
      <w:r w:rsidR="009329A2" w:rsidRPr="00A10A20">
        <w:rPr>
          <w:i/>
          <w:iCs w:val="0"/>
        </w:rPr>
        <w:t>ebay.com</w:t>
      </w:r>
      <w:r w:rsidR="009329A2" w:rsidRPr="00A10A20">
        <w:t xml:space="preserve"> nebo v </w:t>
      </w:r>
      <w:r w:rsidR="009329A2" w:rsidRPr="00A10A20">
        <w:rPr>
          <w:i/>
          <w:iCs w:val="0"/>
        </w:rPr>
        <w:t>tme.cz</w:t>
      </w:r>
      <w:r w:rsidR="009329A2" w:rsidRPr="00A10A20">
        <w:t>.</w:t>
      </w:r>
    </w:p>
    <w:p w14:paraId="6BA4B5D9" w14:textId="27A3D3F5" w:rsidR="004B6959" w:rsidRPr="0026574F" w:rsidRDefault="004B6959" w:rsidP="004B6959">
      <w:pPr>
        <w:pStyle w:val="Nadpis3"/>
      </w:pPr>
      <w:bookmarkStart w:id="50" w:name="_Toc72615225"/>
      <w:r>
        <w:t>Deska zařízení verze 1.</w:t>
      </w:r>
      <w:bookmarkEnd w:id="50"/>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C4525" w:rsidRPr="00A10A20" w14:paraId="1869B751" w14:textId="77777777" w:rsidTr="00CA34EA">
        <w:trPr>
          <w:trHeight w:val="6050"/>
        </w:trPr>
        <w:tc>
          <w:tcPr>
            <w:tcW w:w="8500" w:type="dxa"/>
            <w:gridSpan w:val="2"/>
          </w:tcPr>
          <w:p w14:paraId="45D74A30" w14:textId="77777777" w:rsidR="002C4525" w:rsidRDefault="002C4525" w:rsidP="003041C4">
            <w:pPr>
              <w:pStyle w:val="Titulek"/>
              <w:ind w:left="494" w:hanging="494"/>
              <w:jc w:val="center"/>
            </w:pPr>
            <w:r w:rsidRPr="00A10A20">
              <w:rPr>
                <w:noProof/>
              </w:rPr>
              <w:drawing>
                <wp:inline distT="0" distB="0" distL="0" distR="0" wp14:anchorId="7F1BFD43" wp14:editId="1CA9BDA3">
                  <wp:extent cx="4892040" cy="3669030"/>
                  <wp:effectExtent l="0" t="0" r="3810" b="762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893481" cy="3670111"/>
                          </a:xfrm>
                          <a:prstGeom prst="rect">
                            <a:avLst/>
                          </a:prstGeom>
                        </pic:spPr>
                      </pic:pic>
                    </a:graphicData>
                  </a:graphic>
                </wp:inline>
              </w:drawing>
            </w:r>
          </w:p>
          <w:p w14:paraId="3A0978BD" w14:textId="510848A2" w:rsidR="00CA34EA" w:rsidRPr="00CA34EA" w:rsidRDefault="00CA34EA" w:rsidP="00CA34EA"/>
        </w:tc>
      </w:tr>
      <w:tr w:rsidR="002C4525" w:rsidRPr="00A10A20" w14:paraId="22CAEE6A" w14:textId="77777777" w:rsidTr="003041C4">
        <w:tc>
          <w:tcPr>
            <w:tcW w:w="1019" w:type="dxa"/>
          </w:tcPr>
          <w:p w14:paraId="2AAA4AEF" w14:textId="77777777" w:rsidR="002C4525" w:rsidRPr="00A10A20" w:rsidRDefault="002C4525" w:rsidP="003041C4">
            <w:pPr>
              <w:pStyle w:val="Titulek"/>
              <w:jc w:val="right"/>
            </w:pPr>
            <w:r w:rsidRPr="00A10A20">
              <w:t>Obrázek</w:t>
            </w:r>
          </w:p>
        </w:tc>
        <w:tc>
          <w:tcPr>
            <w:tcW w:w="7481" w:type="dxa"/>
          </w:tcPr>
          <w:p w14:paraId="6209889E" w14:textId="685D73E2" w:rsidR="00B87B60" w:rsidRPr="00A10A20" w:rsidRDefault="002C4525" w:rsidP="00B87B60">
            <w:pPr>
              <w:pStyle w:val="Titulek"/>
              <w:ind w:left="494" w:hanging="494"/>
            </w:pPr>
            <w:bookmarkStart w:id="51" w:name="_Toc58600414"/>
            <w:r w:rsidRPr="00A10A20">
              <w:t>3.</w:t>
            </w:r>
            <w:r w:rsidR="00FD6C77" w:rsidRPr="00A10A20">
              <w:fldChar w:fldCharType="begin"/>
            </w:r>
            <w:r w:rsidR="00FD6C77" w:rsidRPr="00A10A20">
              <w:instrText xml:space="preserve"> SEQ Obrázek \* ARABIC \s 1 </w:instrText>
            </w:r>
            <w:r w:rsidR="00FD6C77" w:rsidRPr="00A10A20">
              <w:fldChar w:fldCharType="separate"/>
            </w:r>
            <w:r w:rsidR="009E3E8B">
              <w:rPr>
                <w:noProof/>
              </w:rPr>
              <w:t>11</w:t>
            </w:r>
            <w:r w:rsidR="00FD6C77" w:rsidRPr="00A10A20">
              <w:rPr>
                <w:noProof/>
              </w:rPr>
              <w:fldChar w:fldCharType="end"/>
            </w:r>
            <w:r w:rsidRPr="00A10A20">
              <w:tab/>
            </w:r>
            <w:r w:rsidR="00F33AAA" w:rsidRPr="00A10A20">
              <w:t>Vyrobená deska</w:t>
            </w:r>
            <w:r w:rsidR="00F56D35">
              <w:t xml:space="preserve"> verze 1.</w:t>
            </w:r>
            <w:r w:rsidR="00F340FC" w:rsidRPr="00A10A20">
              <w:t xml:space="preserve"> -</w:t>
            </w:r>
            <w:r w:rsidR="00F33AAA" w:rsidRPr="00A10A20">
              <w:t xml:space="preserve"> přední strana</w:t>
            </w:r>
            <w:bookmarkEnd w:id="51"/>
          </w:p>
        </w:tc>
      </w:tr>
      <w:tr w:rsidR="002C4525" w:rsidRPr="00A10A20" w14:paraId="6C46DFF8" w14:textId="77777777" w:rsidTr="003041C4">
        <w:tc>
          <w:tcPr>
            <w:tcW w:w="8500" w:type="dxa"/>
            <w:gridSpan w:val="2"/>
          </w:tcPr>
          <w:p w14:paraId="378C91B0" w14:textId="0374A8BB" w:rsidR="009E3E8B" w:rsidRDefault="009E3E8B" w:rsidP="009E3E8B">
            <w:pPr>
              <w:pStyle w:val="Odstavec"/>
            </w:pPr>
            <w:r w:rsidRPr="00A10A20">
              <w:t>Na obrázku 3.</w:t>
            </w:r>
            <w:r>
              <w:t>12</w:t>
            </w:r>
            <w:r w:rsidRPr="00A10A20">
              <w:t xml:space="preserve"> je pohled na zadní stranu desky. Zde jsou připraveny kontakty na připojení relé a svorkovnice, na které bude připojena spínaná zásuvka s proudem 16 A. Z norem pro návrh desek se dá vyčíst, že při tloušťce mědi 35 µm by požadovaná šířka musela mít více jak 2,5 mm. Z toho důvodu se uvažuje přidání pomocného spojení pomocí cínu, a to po celé délce cest.</w:t>
            </w:r>
          </w:p>
          <w:p w14:paraId="2D79CBAD" w14:textId="087D68D6" w:rsidR="009E3E8B" w:rsidRPr="00A10A20" w:rsidRDefault="009E3E8B" w:rsidP="009E3E8B">
            <w:pPr>
              <w:pStyle w:val="Odstavec"/>
            </w:pPr>
            <w:r>
              <w:t>Na spodní části desky si také můžeme povšimnout dvou montážních otvorů pro chycení zdroje, který byl hlavním důvodem proč tato verze desky nakonec nebyla použita.</w:t>
            </w:r>
          </w:p>
          <w:p w14:paraId="5E292A41" w14:textId="096CE8B2" w:rsidR="002C4525" w:rsidRPr="00A10A20" w:rsidRDefault="002C4525" w:rsidP="003041C4">
            <w:pPr>
              <w:pStyle w:val="Titulek"/>
              <w:ind w:left="494" w:hanging="494"/>
              <w:jc w:val="center"/>
            </w:pPr>
            <w:r w:rsidRPr="00A10A20">
              <w:rPr>
                <w:noProof/>
              </w:rPr>
              <w:lastRenderedPageBreak/>
              <w:drawing>
                <wp:inline distT="0" distB="0" distL="0" distR="0" wp14:anchorId="16AAF9A9" wp14:editId="11A336BC">
                  <wp:extent cx="4893481" cy="3670110"/>
                  <wp:effectExtent l="0" t="0" r="254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33" cstate="print">
                            <a:extLst>
                              <a:ext uri="{BEBA8EAE-BF5A-486C-A8C5-ECC9F3942E4B}">
                                <a14:imgProps xmlns:a14="http://schemas.microsoft.com/office/drawing/2010/main">
                                  <a14:imgLayer r:embed="rId3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893481" cy="3670110"/>
                          </a:xfrm>
                          <a:prstGeom prst="rect">
                            <a:avLst/>
                          </a:prstGeom>
                        </pic:spPr>
                      </pic:pic>
                    </a:graphicData>
                  </a:graphic>
                </wp:inline>
              </w:drawing>
            </w:r>
          </w:p>
        </w:tc>
      </w:tr>
      <w:tr w:rsidR="002C4525" w:rsidRPr="00A10A20" w14:paraId="17003C74" w14:textId="77777777" w:rsidTr="003041C4">
        <w:tc>
          <w:tcPr>
            <w:tcW w:w="1019" w:type="dxa"/>
          </w:tcPr>
          <w:p w14:paraId="760B1D8F" w14:textId="77777777" w:rsidR="002C4525" w:rsidRPr="00A10A20" w:rsidRDefault="002C4525" w:rsidP="003041C4">
            <w:pPr>
              <w:pStyle w:val="Titulek"/>
              <w:jc w:val="right"/>
            </w:pPr>
            <w:r w:rsidRPr="00A10A20">
              <w:lastRenderedPageBreak/>
              <w:t>Obrázek</w:t>
            </w:r>
          </w:p>
        </w:tc>
        <w:tc>
          <w:tcPr>
            <w:tcW w:w="7481" w:type="dxa"/>
          </w:tcPr>
          <w:p w14:paraId="2379E984" w14:textId="41C37BE4" w:rsidR="002C4525" w:rsidRPr="00A10A20" w:rsidRDefault="009A6B5D" w:rsidP="003041C4">
            <w:pPr>
              <w:pStyle w:val="Titulek"/>
              <w:ind w:left="494" w:hanging="494"/>
            </w:pPr>
            <w:bookmarkStart w:id="52" w:name="_Toc58600415"/>
            <w:r w:rsidRPr="00A10A20">
              <w:t>3</w:t>
            </w:r>
            <w:r w:rsidR="002C4525" w:rsidRPr="00A10A20">
              <w:t>.</w:t>
            </w:r>
            <w:r w:rsidR="00FD6C77" w:rsidRPr="00A10A20">
              <w:fldChar w:fldCharType="begin"/>
            </w:r>
            <w:r w:rsidR="00FD6C77" w:rsidRPr="00A10A20">
              <w:instrText xml:space="preserve"> SEQ Obrázek \* ARABIC \s 1 </w:instrText>
            </w:r>
            <w:r w:rsidR="00FD6C77" w:rsidRPr="00A10A20">
              <w:fldChar w:fldCharType="separate"/>
            </w:r>
            <w:r w:rsidR="009E3E8B">
              <w:rPr>
                <w:noProof/>
              </w:rPr>
              <w:t>12</w:t>
            </w:r>
            <w:r w:rsidR="00FD6C77" w:rsidRPr="00A10A20">
              <w:rPr>
                <w:noProof/>
              </w:rPr>
              <w:fldChar w:fldCharType="end"/>
            </w:r>
            <w:r w:rsidR="002C4525" w:rsidRPr="00A10A20">
              <w:tab/>
            </w:r>
            <w:r w:rsidR="00F33AAA" w:rsidRPr="00A10A20">
              <w:t>Vyrobená deska</w:t>
            </w:r>
            <w:r w:rsidR="00973FF7">
              <w:t xml:space="preserve"> verze 1.</w:t>
            </w:r>
            <w:r w:rsidR="00F340FC" w:rsidRPr="00A10A20">
              <w:t xml:space="preserve"> -</w:t>
            </w:r>
            <w:r w:rsidR="00F33AAA" w:rsidRPr="00A10A20">
              <w:t xml:space="preserve"> </w:t>
            </w:r>
            <w:r w:rsidR="00273180" w:rsidRPr="00A10A20">
              <w:t>zadní</w:t>
            </w:r>
            <w:r w:rsidR="00F33AAA" w:rsidRPr="00A10A20">
              <w:t xml:space="preserve"> strana</w:t>
            </w:r>
            <w:bookmarkEnd w:id="52"/>
          </w:p>
        </w:tc>
      </w:tr>
    </w:tbl>
    <w:p w14:paraId="72A7EEE6" w14:textId="37C33C81" w:rsidR="00A41821" w:rsidRPr="00A10A20" w:rsidRDefault="00A41821" w:rsidP="00A41821">
      <w:pPr>
        <w:pStyle w:val="Nadpis3"/>
      </w:pPr>
      <w:bookmarkStart w:id="53" w:name="_Toc72615226"/>
      <w:r w:rsidRPr="00A10A20">
        <w:t>Oživení</w:t>
      </w:r>
      <w:r>
        <w:t xml:space="preserve"> zařízení verze 1.</w:t>
      </w:r>
      <w:bookmarkEnd w:id="53"/>
    </w:p>
    <w:p w14:paraId="2F84D52F" w14:textId="5F19919A" w:rsidR="00A41821" w:rsidRPr="00A10A20" w:rsidRDefault="00A41821" w:rsidP="00A41821">
      <w:pPr>
        <w:pStyle w:val="Prvnodstavec"/>
      </w:pPr>
      <w:r w:rsidRPr="00A10A20">
        <w:t xml:space="preserve">Deska </w:t>
      </w:r>
      <w:r w:rsidR="00FD7441">
        <w:t>jsem osazoval postupně a jednotlivé periferii jsem rovnou testoval</w:t>
      </w:r>
      <w:r w:rsidRPr="00A10A20">
        <w:t xml:space="preserve">. Díky této metodě </w:t>
      </w:r>
      <w:r w:rsidR="00FD7441">
        <w:t>jsem</w:t>
      </w:r>
      <w:r w:rsidRPr="00A10A20">
        <w:t xml:space="preserve"> </w:t>
      </w:r>
      <w:r w:rsidR="00FD7441">
        <w:t>jednoduše mohl nalézat chyby</w:t>
      </w:r>
      <w:r w:rsidRPr="00A10A20">
        <w:t>.</w:t>
      </w:r>
      <w:r w:rsidR="00FD7441">
        <w:t xml:space="preserve"> První chyba</w:t>
      </w:r>
      <w:r w:rsidR="001B52F1">
        <w:t>,</w:t>
      </w:r>
      <w:r w:rsidR="00FD7441">
        <w:t xml:space="preserve"> na kterou jsem narazil, se projevovala tak, že</w:t>
      </w:r>
      <w:r w:rsidRPr="00A10A20">
        <w:t xml:space="preserve"> </w:t>
      </w:r>
      <w:r w:rsidR="00FD7441">
        <w:t>d</w:t>
      </w:r>
      <w:r w:rsidRPr="00A10A20">
        <w:t>eska</w:t>
      </w:r>
      <w:r w:rsidR="00FD7441">
        <w:t xml:space="preserve"> </w:t>
      </w:r>
      <w:r w:rsidRPr="00A10A20">
        <w:t xml:space="preserve">komunikovala s počítačem, ale nešel do mikrokontroleru nahrát </w:t>
      </w:r>
      <w:proofErr w:type="spellStart"/>
      <w:r w:rsidR="00FD7441">
        <w:t>frimware</w:t>
      </w:r>
      <w:proofErr w:type="spellEnd"/>
      <w:r w:rsidRPr="00A10A20">
        <w:t>. Chybu se</w:t>
      </w:r>
      <w:r w:rsidR="00FD7441">
        <w:t xml:space="preserve"> mi</w:t>
      </w:r>
      <w:r w:rsidRPr="00A10A20">
        <w:t xml:space="preserve"> povedlo odhalit, byla způsobena použitím špatného pouzdra u tranzistorů Q1 a Q2, které mají za úkol při nahrávání programu přepnout ESP do režimu </w:t>
      </w:r>
      <w:proofErr w:type="spellStart"/>
      <w:r w:rsidRPr="00A10A20">
        <w:t>bootu</w:t>
      </w:r>
      <w:proofErr w:type="spellEnd"/>
      <w:r w:rsidRPr="00A10A20">
        <w:t>.</w:t>
      </w:r>
    </w:p>
    <w:p w14:paraId="15F327A5" w14:textId="48423E42" w:rsidR="00A41821" w:rsidRPr="00A10A20" w:rsidRDefault="00A41821" w:rsidP="00A41821">
      <w:pPr>
        <w:pStyle w:val="Odstavec"/>
      </w:pPr>
      <w:r w:rsidRPr="00A10A20">
        <w:t>Další periferie byly také odzkoušeny. Komunikace s EEPROM pamětí fun</w:t>
      </w:r>
      <w:r w:rsidR="00FD7441">
        <w:t>govala</w:t>
      </w:r>
      <w:r w:rsidRPr="00A10A20">
        <w:t xml:space="preserve"> bez problémů, stejně tak spínání relé. </w:t>
      </w:r>
      <w:r w:rsidR="00FD7441">
        <w:t>Bohužel komunikace mezi DS18b20 ze začátku nechtěla fungovat. Tato chyba byla způsobena špatnou verzí knihovny.</w:t>
      </w:r>
    </w:p>
    <w:p w14:paraId="78FB13A8" w14:textId="40705D64" w:rsidR="00B247D2" w:rsidRDefault="001B52F1" w:rsidP="00B247D2">
      <w:pPr>
        <w:pStyle w:val="Odstavec"/>
      </w:pPr>
      <w:r>
        <w:t xml:space="preserve">V dnešní době, bohužel nemám k dispozici osazenou desku s verzi 1. tu jedinou, kterou jsem měl jsem musel rozebrat, abych součástky mohl použít na další verze. Přesto jsem objevil několik fotek, na kterých </w:t>
      </w:r>
      <w:r w:rsidR="00B709C1">
        <w:t>ji můžeme</w:t>
      </w:r>
      <w:r>
        <w:t xml:space="preserve"> vidět, ale z důvodu horší kvality </w:t>
      </w:r>
      <w:r w:rsidR="00B709C1">
        <w:t>jsem je</w:t>
      </w:r>
      <w:r>
        <w:t xml:space="preserve"> přiložil do elektronické přílohy.</w:t>
      </w:r>
    </w:p>
    <w:p w14:paraId="31BBA59D" w14:textId="06CD3B2D" w:rsidR="00B709C1" w:rsidRDefault="00B709C1">
      <w:pPr>
        <w:spacing w:line="240" w:lineRule="auto"/>
        <w:ind w:left="0"/>
        <w:rPr>
          <w:iCs/>
          <w:color w:val="000000"/>
        </w:rPr>
      </w:pPr>
      <w:r>
        <w:br w:type="page"/>
      </w:r>
    </w:p>
    <w:p w14:paraId="77F22DB8" w14:textId="097DDFCD" w:rsidR="009E3E8B" w:rsidRPr="0026574F" w:rsidRDefault="009E3E8B" w:rsidP="009E3E8B">
      <w:pPr>
        <w:pStyle w:val="Nadpis3"/>
      </w:pPr>
      <w:bookmarkStart w:id="54" w:name="_Toc72615227"/>
      <w:r>
        <w:lastRenderedPageBreak/>
        <w:t>Deska zařízení verze 2.</w:t>
      </w:r>
      <w:bookmarkEnd w:id="54"/>
    </w:p>
    <w:p w14:paraId="47E2C454" w14:textId="1DE11AF4" w:rsidR="00897BA7" w:rsidRDefault="00897BA7" w:rsidP="00897BA7">
      <w:pPr>
        <w:pStyle w:val="Odstavec"/>
      </w:pPr>
      <w:r w:rsidRPr="00A10A20">
        <w:t>Součástí návrhu zařízení není zdroj.</w:t>
      </w:r>
      <w:r>
        <w:t xml:space="preserve"> Ve verzi 2. a 3. je použit již zpracovaný zdroj určený k osazení na DPS, jedná se o zdroj od firmy MYRRA s označením 47162, s výstupní napětí 5 V DC, s maximálním výkonem 4,5 W, s ochranami proti přehřátí, proti přetížení a proti zkratu.</w:t>
      </w:r>
      <w:r w:rsidR="001819F2">
        <w:t xml:space="preserve"> Ten byl hlavním důvodem pro </w:t>
      </w:r>
      <w:r w:rsidR="006E79F1">
        <w:t>návrh nové verze zařízení. Které je rozděleno na dvě jednotlivé desky, na zdrojovou a výpočetní</w:t>
      </w:r>
      <w:r w:rsidR="00B709C1">
        <w:t xml:space="preserve"> desku</w:t>
      </w:r>
      <w:r w:rsidR="006E79F1">
        <w:t>.</w:t>
      </w:r>
    </w:p>
    <w:p w14:paraId="6ACD1593" w14:textId="0DBC994F" w:rsidR="006E79F1" w:rsidRDefault="006E79F1" w:rsidP="00897BA7">
      <w:pPr>
        <w:pStyle w:val="Odstavec"/>
      </w:pPr>
      <w:r>
        <w:t>Zdrojová deska obsahuje víše zmíněný MYRRA zdroj, dvě relé a ovládací periferie jako jsou optočleny a tranzistory a pomocné rezistory. Pro spojení s horní výpočetní deskou je použit hřebíkový konektor se 4 piny (GND, RELE, LED, 5 V), GND a 5 V je napájení pro řídící – výpočetní desku, Signálem RELE je možné ovládat spínání relátek na zdrojové desce (3,3 V zapnuto a 0 V vypnuto). Signál LED je uzemněn</w:t>
      </w:r>
      <w:r w:rsidR="0055355B">
        <w:t>,</w:t>
      </w:r>
      <w:r>
        <w:t xml:space="preserve"> pokud jsou relé sepnuty, díky toku může spínat červenou LED diodu na výpočetní desce, která indikuje sepnutí </w:t>
      </w:r>
      <w:r w:rsidR="0055355B">
        <w:t>výstupní</w:t>
      </w:r>
      <w:r>
        <w:t xml:space="preserve"> zásuvky.</w:t>
      </w:r>
    </w:p>
    <w:p w14:paraId="175229AB" w14:textId="7F6EAC9C" w:rsidR="00593806" w:rsidRPr="00A10A20" w:rsidRDefault="00593806" w:rsidP="00897BA7">
      <w:pPr>
        <w:pStyle w:val="Odstavec"/>
      </w:pPr>
      <w:r>
        <w:t>Výpočetní deska, obsahuje zbylé komponenty, jako například modul ESP, EEPROM, stabilizátor, USB převodník a kontrolní LED diody. Desky jsou spojeny pomocí konektorů a speciálního distančního sloupku viz obrázek 3.1</w:t>
      </w:r>
      <w:r w:rsidR="00C67F9C">
        <w:t>5</w:t>
      </w:r>
      <w:r>
        <w:t xml:space="preserve"> </w:t>
      </w:r>
    </w:p>
    <w:p w14:paraId="2463BED0" w14:textId="3F8E0460" w:rsidR="007321C6" w:rsidRDefault="007321C6" w:rsidP="00B247D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97BA7" w:rsidRPr="00A10A20" w14:paraId="65896B6E" w14:textId="77777777" w:rsidTr="00E90F12">
        <w:tc>
          <w:tcPr>
            <w:tcW w:w="8500" w:type="dxa"/>
            <w:gridSpan w:val="2"/>
          </w:tcPr>
          <w:p w14:paraId="00F58203" w14:textId="5C2514EE" w:rsidR="00897BA7" w:rsidRPr="00A10A20" w:rsidRDefault="00897BA7" w:rsidP="00E90F12">
            <w:pPr>
              <w:pStyle w:val="Titulek"/>
              <w:ind w:left="494" w:hanging="494"/>
              <w:jc w:val="center"/>
            </w:pPr>
            <w:r w:rsidRPr="00A10A20">
              <w:rPr>
                <w:noProof/>
              </w:rPr>
              <w:drawing>
                <wp:inline distT="0" distB="0" distL="0" distR="0" wp14:anchorId="0E9D64B2" wp14:editId="2E884251">
                  <wp:extent cx="4892675" cy="2339205"/>
                  <wp:effectExtent l="0" t="0" r="3175" b="444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pic:nvPicPr>
                        <pic:blipFill rotWithShape="1">
                          <a:blip r:embed="rId35" cstate="print">
                            <a:extLst>
                              <a:ext uri="{BEBA8EAE-BF5A-486C-A8C5-ECC9F3942E4B}">
                                <a14:imgProps xmlns:a14="http://schemas.microsoft.com/office/drawing/2010/main">
                                  <a14:imgLayer r:embed="rId36">
                                    <a14:imgEffect>
                                      <a14:colorTemperature colorTemp="4700"/>
                                    </a14:imgEffect>
                                    <a14:imgEffect>
                                      <a14:brightnessContrast bright="40000" contrast="-40000"/>
                                    </a14:imgEffect>
                                  </a14:imgLayer>
                                </a14:imgProps>
                              </a:ext>
                              <a:ext uri="{28A0092B-C50C-407E-A947-70E740481C1C}">
                                <a14:useLocalDpi xmlns:a14="http://schemas.microsoft.com/office/drawing/2010/main" val="0"/>
                              </a:ext>
                            </a:extLst>
                          </a:blip>
                          <a:srcRect t="21596" b="14657"/>
                          <a:stretch/>
                        </pic:blipFill>
                        <pic:spPr bwMode="auto">
                          <a:xfrm>
                            <a:off x="0" y="0"/>
                            <a:ext cx="4893480" cy="2339590"/>
                          </a:xfrm>
                          <a:prstGeom prst="rect">
                            <a:avLst/>
                          </a:prstGeom>
                          <a:ln>
                            <a:noFill/>
                          </a:ln>
                          <a:extLst>
                            <a:ext uri="{53640926-AAD7-44D8-BBD7-CCE9431645EC}">
                              <a14:shadowObscured xmlns:a14="http://schemas.microsoft.com/office/drawing/2010/main"/>
                            </a:ext>
                          </a:extLst>
                        </pic:spPr>
                      </pic:pic>
                    </a:graphicData>
                  </a:graphic>
                </wp:inline>
              </w:drawing>
            </w:r>
          </w:p>
        </w:tc>
      </w:tr>
      <w:tr w:rsidR="00897BA7" w:rsidRPr="00A10A20" w14:paraId="1CDE1376" w14:textId="77777777" w:rsidTr="00E90F12">
        <w:tc>
          <w:tcPr>
            <w:tcW w:w="1019" w:type="dxa"/>
          </w:tcPr>
          <w:p w14:paraId="63EB5097" w14:textId="77777777" w:rsidR="00897BA7" w:rsidRPr="00A10A20" w:rsidRDefault="00897BA7" w:rsidP="00E90F12">
            <w:pPr>
              <w:pStyle w:val="Titulek"/>
              <w:jc w:val="right"/>
            </w:pPr>
            <w:r w:rsidRPr="00A10A20">
              <w:t>Obrázek</w:t>
            </w:r>
          </w:p>
        </w:tc>
        <w:tc>
          <w:tcPr>
            <w:tcW w:w="7481" w:type="dxa"/>
          </w:tcPr>
          <w:p w14:paraId="557FA4B2" w14:textId="2BD74256" w:rsidR="00897BA7" w:rsidRPr="00A10A20" w:rsidRDefault="00897BA7"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E44A7C">
              <w:rPr>
                <w:noProof/>
              </w:rPr>
              <w:t>13</w:t>
            </w:r>
            <w:r w:rsidRPr="00A10A20">
              <w:rPr>
                <w:noProof/>
              </w:rPr>
              <w:fldChar w:fldCharType="end"/>
            </w:r>
            <w:r w:rsidRPr="00A10A20">
              <w:tab/>
              <w:t>Vyrobená</w:t>
            </w:r>
            <w:r w:rsidR="00907512">
              <w:t xml:space="preserve"> a osazená</w:t>
            </w:r>
            <w:r w:rsidRPr="00A10A20">
              <w:t xml:space="preserve"> deska</w:t>
            </w:r>
            <w:r>
              <w:t xml:space="preserve"> verze </w:t>
            </w:r>
            <w:r w:rsidR="00E44A7C">
              <w:t>2</w:t>
            </w:r>
            <w:r>
              <w:t>.</w:t>
            </w:r>
            <w:r w:rsidRPr="00A10A20">
              <w:t xml:space="preserve"> </w:t>
            </w:r>
            <w:r w:rsidR="00E44A7C">
              <w:t>–</w:t>
            </w:r>
            <w:r w:rsidRPr="00A10A20">
              <w:t xml:space="preserve"> </w:t>
            </w:r>
            <w:r w:rsidR="00E44A7C">
              <w:t>přední</w:t>
            </w:r>
            <w:r w:rsidRPr="00A10A20">
              <w:t xml:space="preserve"> strana</w:t>
            </w:r>
          </w:p>
        </w:tc>
      </w:tr>
    </w:tbl>
    <w:p w14:paraId="06E10EED" w14:textId="525076F9" w:rsidR="00E90F12" w:rsidRDefault="00E44A7C" w:rsidP="00E90F12">
      <w:pPr>
        <w:pStyle w:val="Odstavec"/>
      </w:pPr>
      <w:r>
        <w:t xml:space="preserve">Na obrázku 3.13 je pohled na přední stranu desek verze 2., vlevo se nachází výpočetní deka, na které je osazena pouze jedna signalizační LED dioda a chybějící cesta je improvizovaně nahrazena drátkem (levá strana modulu ESP). </w:t>
      </w:r>
      <w:r w:rsidR="00E90F12">
        <w:t>Vpravo se nachází zdrojová deska která, je stejná i pro verzi 3. Na zdrojové desce můžeme vidět MYRRA zdroj (velká hnědá krabička), dvě relátka (dva oranžové objekty) a dva konektory pro připojení sítové napájení.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90F12" w:rsidRPr="00A10A20" w14:paraId="68428B40" w14:textId="77777777" w:rsidTr="00E90F12">
        <w:tc>
          <w:tcPr>
            <w:tcW w:w="8500" w:type="dxa"/>
            <w:gridSpan w:val="2"/>
          </w:tcPr>
          <w:p w14:paraId="4CF82F7C" w14:textId="77777777" w:rsidR="00E90F12" w:rsidRPr="00A10A20" w:rsidRDefault="00E90F12" w:rsidP="00E90F12">
            <w:pPr>
              <w:pStyle w:val="Titulek"/>
              <w:ind w:left="494" w:hanging="494"/>
              <w:jc w:val="center"/>
            </w:pPr>
            <w:r w:rsidRPr="00A10A20">
              <w:rPr>
                <w:noProof/>
              </w:rPr>
              <w:lastRenderedPageBreak/>
              <w:drawing>
                <wp:inline distT="0" distB="0" distL="0" distR="0" wp14:anchorId="334BD739" wp14:editId="4DE27F23">
                  <wp:extent cx="4892957" cy="2537460"/>
                  <wp:effectExtent l="0" t="0" r="317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rotWithShape="1">
                          <a:blip r:embed="rId37" cstate="print">
                            <a:extLst>
                              <a:ext uri="{BEBA8EAE-BF5A-486C-A8C5-ECC9F3942E4B}">
                                <a14:imgProps xmlns:a14="http://schemas.microsoft.com/office/drawing/2010/main">
                                  <a14:imgLayer r:embed="rId38">
                                    <a14:imgEffect>
                                      <a14:colorTemperature colorTemp="4700"/>
                                    </a14:imgEffect>
                                    <a14:imgEffect>
                                      <a14:brightnessContrast bright="40000" contrast="-40000"/>
                                    </a14:imgEffect>
                                  </a14:imgLayer>
                                </a14:imgProps>
                              </a:ext>
                              <a:ext uri="{28A0092B-C50C-407E-A947-70E740481C1C}">
                                <a14:useLocalDpi xmlns:a14="http://schemas.microsoft.com/office/drawing/2010/main" val="0"/>
                              </a:ext>
                            </a:extLst>
                          </a:blip>
                          <a:srcRect t="18126" b="12727"/>
                          <a:stretch/>
                        </pic:blipFill>
                        <pic:spPr bwMode="auto">
                          <a:xfrm>
                            <a:off x="0" y="0"/>
                            <a:ext cx="4893480" cy="2537731"/>
                          </a:xfrm>
                          <a:prstGeom prst="rect">
                            <a:avLst/>
                          </a:prstGeom>
                          <a:ln>
                            <a:noFill/>
                          </a:ln>
                          <a:extLst>
                            <a:ext uri="{53640926-AAD7-44D8-BBD7-CCE9431645EC}">
                              <a14:shadowObscured xmlns:a14="http://schemas.microsoft.com/office/drawing/2010/main"/>
                            </a:ext>
                          </a:extLst>
                        </pic:spPr>
                      </pic:pic>
                    </a:graphicData>
                  </a:graphic>
                </wp:inline>
              </w:drawing>
            </w:r>
          </w:p>
        </w:tc>
      </w:tr>
      <w:tr w:rsidR="00E90F12" w:rsidRPr="00A10A20" w14:paraId="234F4662" w14:textId="77777777" w:rsidTr="00E90F12">
        <w:tc>
          <w:tcPr>
            <w:tcW w:w="1019" w:type="dxa"/>
          </w:tcPr>
          <w:p w14:paraId="5BE502F8" w14:textId="77777777" w:rsidR="00E90F12" w:rsidRPr="00A10A20" w:rsidRDefault="00E90F12" w:rsidP="00E90F12">
            <w:pPr>
              <w:pStyle w:val="Titulek"/>
              <w:jc w:val="right"/>
            </w:pPr>
            <w:r w:rsidRPr="00A10A20">
              <w:t>Obrázek</w:t>
            </w:r>
          </w:p>
        </w:tc>
        <w:tc>
          <w:tcPr>
            <w:tcW w:w="7481" w:type="dxa"/>
          </w:tcPr>
          <w:p w14:paraId="7BAFD36F" w14:textId="68912999" w:rsidR="00E90F12" w:rsidRPr="00A10A20" w:rsidRDefault="00E90F12" w:rsidP="00E90F12">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14</w:t>
            </w:r>
            <w:r w:rsidRPr="00A10A20">
              <w:rPr>
                <w:noProof/>
              </w:rPr>
              <w:fldChar w:fldCharType="end"/>
            </w:r>
            <w:r w:rsidRPr="00A10A20">
              <w:tab/>
              <w:t>Vyrobená</w:t>
            </w:r>
            <w:r w:rsidR="00907512">
              <w:t xml:space="preserve"> a osazená</w:t>
            </w:r>
            <w:r w:rsidRPr="00A10A20">
              <w:t xml:space="preserve"> deska</w:t>
            </w:r>
            <w:r>
              <w:t xml:space="preserve"> verze 2.</w:t>
            </w:r>
            <w:r w:rsidRPr="00A10A20">
              <w:t xml:space="preserve"> </w:t>
            </w:r>
            <w:r>
              <w:t>–</w:t>
            </w:r>
            <w:r w:rsidRPr="00A10A20">
              <w:t xml:space="preserve"> </w:t>
            </w:r>
            <w:r>
              <w:t>zadní</w:t>
            </w:r>
            <w:r w:rsidRPr="00A10A20">
              <w:t xml:space="preserve"> strana</w:t>
            </w:r>
          </w:p>
        </w:tc>
      </w:tr>
    </w:tbl>
    <w:p w14:paraId="1471F7A1" w14:textId="6A9A75CD" w:rsidR="00E13499" w:rsidRPr="00A10A20" w:rsidRDefault="00E13499" w:rsidP="00E13499">
      <w:pPr>
        <w:pStyle w:val="Nadpis3"/>
      </w:pPr>
      <w:r w:rsidRPr="00A10A20">
        <w:t>Oživení</w:t>
      </w:r>
      <w:r>
        <w:t xml:space="preserve"> zařízení verze 2.</w:t>
      </w:r>
    </w:p>
    <w:p w14:paraId="73F11D46" w14:textId="7B886377" w:rsidR="00E90F12" w:rsidRDefault="00E90F12" w:rsidP="00E90F12">
      <w:pPr>
        <w:pStyle w:val="Odstavec"/>
      </w:pPr>
      <w:r>
        <w:t xml:space="preserve">Při oživováni zdrojové desky jsem nenarazil na žádný problém vše fungovalo hned po osazení. </w:t>
      </w:r>
      <w:r w:rsidR="00A455B6">
        <w:t xml:space="preserve">Oproti tomu na výpočetní desce, jsem strávil mnohem více času. Jedním z problémů byla chybějící cesta od přepínače do MCU, kterou jsem nahradil, propojkou. Další problémem byly LED diody, které sice svítili ale vůbec nic neříkaly o tom, v jakém stavu se nachází program, pouze indikovaly, v jaké poloze je spínač. Při špatném Wifi signálu se může stát, že ESP není schopné se připojit do sítě, z toho důvodu je potřeba indikovat nejen v do jakého režimu je výrobek přepnut ale i jestli se ESP připojilo. Při poruše čidla, nebo při rozbití poškození kabelu čidla je potřeba aby </w:t>
      </w:r>
      <w:r w:rsidR="00EC1048">
        <w:t>ESP</w:t>
      </w:r>
      <w:r w:rsidR="00A455B6">
        <w:t xml:space="preserve"> hned signalizovalo poruchový stav. Proto </w:t>
      </w:r>
      <w:r w:rsidR="00EC1048">
        <w:t>byla davší verze o tyto indikační LED diody rozšířena.</w:t>
      </w:r>
    </w:p>
    <w:p w14:paraId="564C0DE0" w14:textId="6FF6A976" w:rsidR="00EC1048" w:rsidRDefault="00EC1048" w:rsidP="00E90F12">
      <w:pPr>
        <w:pStyle w:val="Odstavec"/>
      </w:pPr>
      <w:r>
        <w:t>V neposlední řadě jsem strávil spoustu času na EEPROM pamětí (</w:t>
      </w:r>
      <w:r w:rsidRPr="00A10A20">
        <w:t>M24512</w:t>
      </w:r>
      <w:r>
        <w:t>), ještě před tím že jsem ji nahradil (</w:t>
      </w:r>
      <w:r w:rsidRPr="00A10A20">
        <w:t>24LC16B</w:t>
      </w:r>
      <w:r>
        <w:t xml:space="preserve">). Důvod proč korektně nefungovali EEPROM paměti </w:t>
      </w:r>
      <w:r w:rsidRPr="00A10A20">
        <w:t>M24512</w:t>
      </w:r>
      <w:r>
        <w:t xml:space="preserve"> přikládám tomu, že se pravděpodobně jednalo o vadnou dávku. </w:t>
      </w:r>
      <w:r w:rsidR="007A157D">
        <w:t xml:space="preserve">Ze </w:t>
      </w:r>
      <w:r>
        <w:t>3</w:t>
      </w:r>
      <w:r w:rsidR="007A157D">
        <w:t xml:space="preserve"> pamětí které jsem měl</w:t>
      </w:r>
      <w:r>
        <w:t xml:space="preserve"> se</w:t>
      </w:r>
      <w:r w:rsidR="007A157D">
        <w:t xml:space="preserve"> každá</w:t>
      </w:r>
      <w:r>
        <w:t xml:space="preserve"> chovala jinak. Jedna nefungovala hned od začátku, Další fungovala chvilku a pak přestala zapisovat a poslední nechtěla zapisovat na určitá místa.</w:t>
      </w:r>
      <w:r w:rsidR="007A157D">
        <w:t xml:space="preserve"> Prvotním plánem byla myšlenka, že by veškeré textové proměnné (texty na webu) byly taktéž uloženy na této </w:t>
      </w:r>
      <w:proofErr w:type="spellStart"/>
      <w:r w:rsidR="007A157D">
        <w:t>eepromce</w:t>
      </w:r>
      <w:proofErr w:type="spellEnd"/>
      <w:r w:rsidR="007A157D">
        <w:t xml:space="preserve"> za běhu programu by se dal editovat obsah webu, od čehož jsem rychle upustil.</w:t>
      </w:r>
    </w:p>
    <w:p w14:paraId="4146DEA8" w14:textId="5126CAE7" w:rsidR="007A157D" w:rsidRDefault="007A157D" w:rsidP="00E90F12">
      <w:pPr>
        <w:pStyle w:val="Odstavec"/>
      </w:pPr>
      <w:r>
        <w:t>Další spíše kosmetickou chybu jsem nalezl na popisku WEMOS rozhraní, kde byly prohozeny popisky na 5 V a GND. V další verzi jsou popisky už správně. Ne zcela zjevnou změnu proděli i piny pro připojení digitálního a analogového čidla (vpravo nahoře při čelním pohledu). Prohozením pořadí těchto výstupů jsem umožnil elegantnější připojení ds18b20 v pouzdře TO92.</w:t>
      </w:r>
    </w:p>
    <w:p w14:paraId="5842ECA3" w14:textId="0A23AFD1" w:rsidR="00095122" w:rsidRDefault="00095122" w:rsidP="006D447A">
      <w:pPr>
        <w:pStyle w:val="Odstavec"/>
      </w:pPr>
      <w:r w:rsidRPr="006D447A">
        <w:lastRenderedPageBreak/>
        <w:t>Ten nejvážnější problém, proč nemohla být použita výpočetní deska verze 2., byl v její velikosti. Při pokusu dostat celé zařízení do krabičky jsem zjistil že deska p</w:t>
      </w:r>
      <w:r w:rsidR="006D447A" w:rsidRPr="006D447A">
        <w:t>řesahuje asi o 3,5 mm mimo prostor krabičky. Nejjednodušším a nejelegantnějším řešením bylo vytvořit novou verzi.</w:t>
      </w:r>
    </w:p>
    <w:p w14:paraId="161CA597" w14:textId="1A382D8D" w:rsidR="006D447A" w:rsidRDefault="006D447A" w:rsidP="006D447A">
      <w:pPr>
        <w:pStyle w:val="Odstavec"/>
      </w:pPr>
      <w:r>
        <w:t>Při té příležitosti jsem vytvořil speciální distanční sloupek, pomocí kterého jsem mohl desky k sobě uchytit a tím zjisti o kolik musím novou desku zkrátit. Tenhle sloupek se mi tak osvědčil, že jsem se rozhodl ho zakomponovat do celého výroku, aby byly desky pevně přichyceny k sobě.</w:t>
      </w:r>
    </w:p>
    <w:p w14:paraId="7507EBAA" w14:textId="6FCD221F" w:rsidR="00614CE5" w:rsidRPr="006D447A" w:rsidRDefault="006D447A" w:rsidP="00614CE5">
      <w:pPr>
        <w:pStyle w:val="Odstavec"/>
      </w:pPr>
      <w:r>
        <w:t>K výrobě sloupku byl použit materiál PLA, což není nejvhodnější volba. Mnohem vhodnějším materiálem by bylo například ABS</w:t>
      </w:r>
      <w:r w:rsidR="00614CE5">
        <w:t>, které je časově stálejší. Protože při použití toho distančního sloupku by mohlo dojít k akumulaci tepla</w:t>
      </w:r>
      <w:r w:rsidR="00C67F9C">
        <w:t>, především na relátkách, nechal jsem jednu stranu co nejvíce odkrytou, aby zde mohlo docházek k úniku tepla do okolí. Jestli je tohle tahle metoda dostačují nemohu řídí, bylo by potřeba zařízení podrobit náročné zkoušce, při které by se sledovalo nárust tepla za jednotku času. Naštěstí hned vedle relátek je umístěn zdroj, který by se také od nich zahříval. Tenhle zdroj je vybaven tepelnou ochranou, takže by se při zahřátí na 50 °C měl odstavit čímž by došlo i k vypnutí relátek a zařízení by tak mělo čas zchladnout</w:t>
      </w:r>
      <w:r w:rsidR="00C832CA">
        <w:t>,</w:t>
      </w:r>
      <w:r w:rsidR="00C67F9C">
        <w:t xml:space="preserve"> dokud by zdroj zase nezačal fungovat.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A157D" w:rsidRPr="00A10A20" w14:paraId="536C61AA" w14:textId="77777777" w:rsidTr="001E2BE5">
        <w:tc>
          <w:tcPr>
            <w:tcW w:w="8500" w:type="dxa"/>
            <w:gridSpan w:val="2"/>
          </w:tcPr>
          <w:p w14:paraId="56D8BA35" w14:textId="77777777" w:rsidR="007A157D" w:rsidRPr="00A10A20" w:rsidRDefault="007A157D" w:rsidP="001E2BE5">
            <w:pPr>
              <w:pStyle w:val="Titulek"/>
              <w:ind w:left="494" w:hanging="494"/>
              <w:jc w:val="center"/>
            </w:pPr>
            <w:r w:rsidRPr="00A10A20">
              <w:rPr>
                <w:noProof/>
              </w:rPr>
              <w:drawing>
                <wp:inline distT="0" distB="0" distL="0" distR="0" wp14:anchorId="589A088A" wp14:editId="7BE4ADA9">
                  <wp:extent cx="4300061" cy="4145280"/>
                  <wp:effectExtent l="0" t="0" r="5715" b="0"/>
                  <wp:docPr id="33" name="Obrázek 33"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elektronika, obvod&#10;&#10;Popis byl vytvořen automaticky"/>
                          <pic:cNvPicPr/>
                        </pic:nvPicPr>
                        <pic:blipFill rotWithShape="1">
                          <a:blip r:embed="rId39">
                            <a:extLst>
                              <a:ext uri="{28A0092B-C50C-407E-A947-70E740481C1C}">
                                <a14:useLocalDpi xmlns:a14="http://schemas.microsoft.com/office/drawing/2010/main" val="0"/>
                              </a:ext>
                            </a:extLst>
                          </a:blip>
                          <a:srcRect t="121" b="-2185"/>
                          <a:stretch/>
                        </pic:blipFill>
                        <pic:spPr bwMode="auto">
                          <a:xfrm>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7A157D" w:rsidRPr="00A10A20" w14:paraId="43FCE996" w14:textId="77777777" w:rsidTr="001E2BE5">
        <w:tc>
          <w:tcPr>
            <w:tcW w:w="1019" w:type="dxa"/>
          </w:tcPr>
          <w:p w14:paraId="7FEB8B80" w14:textId="77777777" w:rsidR="007A157D" w:rsidRPr="00A10A20" w:rsidRDefault="007A157D" w:rsidP="001E2BE5">
            <w:pPr>
              <w:pStyle w:val="Titulek"/>
              <w:jc w:val="right"/>
            </w:pPr>
            <w:r w:rsidRPr="00A10A20">
              <w:t>Obrázek</w:t>
            </w:r>
          </w:p>
        </w:tc>
        <w:tc>
          <w:tcPr>
            <w:tcW w:w="7481" w:type="dxa"/>
          </w:tcPr>
          <w:p w14:paraId="0A53980D" w14:textId="31C77D5C" w:rsidR="007A157D" w:rsidRPr="00A10A20" w:rsidRDefault="007A157D" w:rsidP="001E2BE5">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DC2D1F">
              <w:rPr>
                <w:noProof/>
              </w:rPr>
              <w:t>15</w:t>
            </w:r>
            <w:r w:rsidRPr="00A10A20">
              <w:rPr>
                <w:noProof/>
              </w:rPr>
              <w:fldChar w:fldCharType="end"/>
            </w:r>
            <w:r w:rsidRPr="00A10A20">
              <w:tab/>
            </w:r>
            <w:r w:rsidR="00DC2D1F">
              <w:t xml:space="preserve">Speciální distanční sloupek pro propojení desek. </w:t>
            </w:r>
          </w:p>
        </w:tc>
      </w:tr>
    </w:tbl>
    <w:p w14:paraId="7BD7A294" w14:textId="7DB4B9A5" w:rsidR="00C832CA" w:rsidRPr="0026574F" w:rsidRDefault="00C832CA" w:rsidP="00C832CA">
      <w:pPr>
        <w:pStyle w:val="Nadpis3"/>
      </w:pPr>
      <w:r>
        <w:lastRenderedPageBreak/>
        <w:t>Deska zařízení verze 3.</w:t>
      </w:r>
    </w:p>
    <w:p w14:paraId="5F7F6CAA" w14:textId="4A019253" w:rsidR="007A157D" w:rsidRDefault="0017309C" w:rsidP="00E90F12">
      <w:pPr>
        <w:pStyle w:val="Odstavec"/>
      </w:pPr>
      <w:r>
        <w:t>V poslední (3. verzi) se povedlo, odstranit veškeré, problémy, na které jsem narazil při testování předchozích verzí. Při rychlém pohledu se může zdát, že se tato poslední verze se příliš neliší od svého předchůdce, ale opak je pravdou. Jediné, co bylo zachováno je přibližné rozmístění součástek. Občas bylo potře součástku pootočit nebo nepatrně posunout. Čeho si každý na první pohled hned všimne je rozdílný počet LED diod, ta zásadnější změna je tom</w:t>
      </w:r>
      <w:r w:rsidR="00907512">
        <w:t>,</w:t>
      </w:r>
      <w:r>
        <w:t xml:space="preserve"> že zelenou </w:t>
      </w:r>
      <w:r w:rsidR="00CF48A4">
        <w:t>se</w:t>
      </w:r>
      <w:r>
        <w:t> žlutou diodu je možné ovládat softwarově.</w:t>
      </w:r>
    </w:p>
    <w:p w14:paraId="41A5A833" w14:textId="25E2CE19" w:rsidR="0017309C" w:rsidRPr="0017309C" w:rsidRDefault="0017309C" w:rsidP="00E90F12">
      <w:pPr>
        <w:pStyle w:val="Odstavec"/>
      </w:pPr>
      <w:r>
        <w:t xml:space="preserve">Na obrázku 3.16 </w:t>
      </w:r>
      <w:r w:rsidR="00907512">
        <w:t xml:space="preserve">můžeme vidět již osazenou desku verze 3, kde místo RJ konektoru pro připojení čidla je Dallas přímo připájen na vývody vpravo nahoře. To je z důvodu, aby deska bylo skladnější při následném vývoji </w:t>
      </w:r>
      <w:proofErr w:type="spellStart"/>
      <w:r w:rsidR="00907512">
        <w:t>Frimwaru</w:t>
      </w:r>
      <w:proofErr w:type="spellEnd"/>
      <w:r w:rsidR="00907512">
        <w:t>. V budoucnu je také možnost zde připojit další interní čidlo, které by mohlo sledovat teplotu uvnitř krabičky. Hned vedle jsou další pájecí body</w:t>
      </w:r>
      <w:r w:rsidR="00CF48A4">
        <w:t>,</w:t>
      </w:r>
      <w:r w:rsidR="00907512">
        <w:t xml:space="preserve"> kde je možnost připojit analogové teplotní čidlo.</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D14344" w:rsidRPr="00A10A20" w14:paraId="58695497" w14:textId="77777777" w:rsidTr="001E2BE5">
        <w:tc>
          <w:tcPr>
            <w:tcW w:w="8500" w:type="dxa"/>
            <w:gridSpan w:val="2"/>
          </w:tcPr>
          <w:p w14:paraId="11DCA317" w14:textId="77777777" w:rsidR="00D14344" w:rsidRPr="00A10A20" w:rsidRDefault="00D14344" w:rsidP="001E2BE5">
            <w:pPr>
              <w:pStyle w:val="Titulek"/>
              <w:ind w:left="494" w:hanging="494"/>
              <w:jc w:val="center"/>
            </w:pPr>
            <w:r w:rsidRPr="00A10A20">
              <w:rPr>
                <w:noProof/>
              </w:rPr>
              <w:drawing>
                <wp:inline distT="0" distB="0" distL="0" distR="0" wp14:anchorId="56B64100" wp14:editId="1ECE7C80">
                  <wp:extent cx="4318831" cy="4163374"/>
                  <wp:effectExtent l="1588" t="0" r="7302" b="7303"/>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11100" r="11100"/>
                          <a:stretch>
                            <a:fillRect/>
                          </a:stretch>
                        </pic:blipFill>
                        <pic:spPr bwMode="auto">
                          <a:xfrm rot="5400000">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D14344" w:rsidRPr="00A10A20" w14:paraId="7586FD74" w14:textId="77777777" w:rsidTr="001E2BE5">
        <w:tc>
          <w:tcPr>
            <w:tcW w:w="1019" w:type="dxa"/>
          </w:tcPr>
          <w:p w14:paraId="5BDEF746" w14:textId="77777777" w:rsidR="00D14344" w:rsidRPr="00A10A20" w:rsidRDefault="00D14344" w:rsidP="001E2BE5">
            <w:pPr>
              <w:pStyle w:val="Titulek"/>
              <w:jc w:val="right"/>
            </w:pPr>
            <w:r w:rsidRPr="00A10A20">
              <w:t>Obrázek</w:t>
            </w:r>
          </w:p>
        </w:tc>
        <w:tc>
          <w:tcPr>
            <w:tcW w:w="7481" w:type="dxa"/>
          </w:tcPr>
          <w:p w14:paraId="13C13124" w14:textId="18FD3893" w:rsidR="00D14344" w:rsidRPr="00A10A20" w:rsidRDefault="00D14344" w:rsidP="001E2BE5">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sidR="0017309C">
              <w:rPr>
                <w:noProof/>
              </w:rPr>
              <w:t>16</w:t>
            </w:r>
            <w:r w:rsidRPr="00A10A20">
              <w:rPr>
                <w:noProof/>
              </w:rPr>
              <w:fldChar w:fldCharType="end"/>
            </w:r>
            <w:r w:rsidRPr="00A10A20">
              <w:tab/>
            </w:r>
            <w:r w:rsidR="00907512" w:rsidRPr="00A10A20">
              <w:t>Vyrobená</w:t>
            </w:r>
            <w:r w:rsidR="00907512">
              <w:t xml:space="preserve"> a osazená</w:t>
            </w:r>
            <w:r w:rsidR="00907512" w:rsidRPr="00A10A20">
              <w:t xml:space="preserve"> </w:t>
            </w:r>
            <w:r w:rsidR="00907512">
              <w:t xml:space="preserve">výpočetní </w:t>
            </w:r>
            <w:r w:rsidR="00907512" w:rsidRPr="00A10A20">
              <w:t>deska</w:t>
            </w:r>
            <w:r w:rsidR="00907512">
              <w:t xml:space="preserve"> verze </w:t>
            </w:r>
            <w:r w:rsidR="00907512">
              <w:t>3</w:t>
            </w:r>
            <w:r w:rsidR="00907512">
              <w:t>.</w:t>
            </w:r>
            <w:r w:rsidR="00907512" w:rsidRPr="00A10A20">
              <w:t xml:space="preserve"> </w:t>
            </w:r>
            <w:r w:rsidR="00907512">
              <w:t>–</w:t>
            </w:r>
            <w:r w:rsidR="00907512" w:rsidRPr="00A10A20">
              <w:t xml:space="preserve"> </w:t>
            </w:r>
            <w:r w:rsidR="00907512">
              <w:t>přední</w:t>
            </w:r>
            <w:r w:rsidR="00907512" w:rsidRPr="00A10A20">
              <w:t xml:space="preserve"> strana</w:t>
            </w:r>
            <w:r>
              <w:t xml:space="preserve">. </w:t>
            </w:r>
          </w:p>
        </w:tc>
      </w:tr>
    </w:tbl>
    <w:p w14:paraId="50EA380E" w14:textId="447562AD" w:rsidR="00D14344" w:rsidRDefault="00D14344"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CF48A4" w:rsidRPr="00A10A20" w14:paraId="4701CC24" w14:textId="77777777" w:rsidTr="001E29EC">
        <w:tc>
          <w:tcPr>
            <w:tcW w:w="8500" w:type="dxa"/>
            <w:gridSpan w:val="2"/>
          </w:tcPr>
          <w:p w14:paraId="7D372134" w14:textId="77777777" w:rsidR="00CF48A4" w:rsidRPr="00A10A20" w:rsidRDefault="00CF48A4" w:rsidP="001E29EC">
            <w:pPr>
              <w:pStyle w:val="Titulek"/>
              <w:ind w:left="494" w:hanging="494"/>
              <w:jc w:val="center"/>
            </w:pPr>
            <w:r w:rsidRPr="00A10A20">
              <w:rPr>
                <w:noProof/>
              </w:rPr>
              <w:lastRenderedPageBreak/>
              <w:drawing>
                <wp:inline distT="0" distB="0" distL="0" distR="0" wp14:anchorId="08841080" wp14:editId="5C024648">
                  <wp:extent cx="4318831" cy="4163374"/>
                  <wp:effectExtent l="1588" t="0" r="7302" b="7303"/>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2" cstate="print">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l="11100" r="11100"/>
                          <a:stretch>
                            <a:fillRect/>
                          </a:stretch>
                        </pic:blipFill>
                        <pic:spPr bwMode="auto">
                          <a:xfrm rot="5400000">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CF48A4" w:rsidRPr="00A10A20" w14:paraId="49B038E9" w14:textId="77777777" w:rsidTr="001E29EC">
        <w:tc>
          <w:tcPr>
            <w:tcW w:w="1019" w:type="dxa"/>
          </w:tcPr>
          <w:p w14:paraId="2B014B7C" w14:textId="77777777" w:rsidR="00CF48A4" w:rsidRPr="00A10A20" w:rsidRDefault="00CF48A4" w:rsidP="001E29EC">
            <w:pPr>
              <w:pStyle w:val="Titulek"/>
              <w:jc w:val="right"/>
            </w:pPr>
            <w:r w:rsidRPr="00A10A20">
              <w:t>Obrázek</w:t>
            </w:r>
          </w:p>
        </w:tc>
        <w:tc>
          <w:tcPr>
            <w:tcW w:w="7481" w:type="dxa"/>
          </w:tcPr>
          <w:p w14:paraId="6BB995AF" w14:textId="6DBD3288" w:rsidR="00CF48A4" w:rsidRPr="00A10A20" w:rsidRDefault="00CF48A4" w:rsidP="001E29EC">
            <w:pPr>
              <w:pStyle w:val="Titulek"/>
              <w:ind w:left="494" w:hanging="494"/>
            </w:pPr>
            <w:r w:rsidRPr="00A10A20">
              <w:t>3.</w:t>
            </w:r>
            <w:r w:rsidRPr="00A10A20">
              <w:fldChar w:fldCharType="begin"/>
            </w:r>
            <w:r w:rsidRPr="00A10A20">
              <w:instrText xml:space="preserve"> SEQ Obrázek \* ARABIC \s 1 </w:instrText>
            </w:r>
            <w:r w:rsidRPr="00A10A20">
              <w:fldChar w:fldCharType="separate"/>
            </w:r>
            <w:r>
              <w:rPr>
                <w:noProof/>
              </w:rPr>
              <w:t>17</w:t>
            </w:r>
            <w:r w:rsidRPr="00A10A20">
              <w:rPr>
                <w:noProof/>
              </w:rPr>
              <w:fldChar w:fldCharType="end"/>
            </w:r>
            <w:r w:rsidRPr="00A10A20">
              <w:tab/>
              <w:t>Vyrobená</w:t>
            </w:r>
            <w:r>
              <w:t xml:space="preserve"> a osazená</w:t>
            </w:r>
            <w:r w:rsidRPr="00A10A20">
              <w:t xml:space="preserve"> </w:t>
            </w:r>
            <w:r>
              <w:t xml:space="preserve">výpočetní </w:t>
            </w:r>
            <w:r w:rsidRPr="00A10A20">
              <w:t>deska</w:t>
            </w:r>
            <w:r>
              <w:t xml:space="preserve"> verze 3.</w:t>
            </w:r>
            <w:r w:rsidRPr="00A10A20">
              <w:t xml:space="preserve"> </w:t>
            </w:r>
            <w:r>
              <w:t>–</w:t>
            </w:r>
            <w:r w:rsidRPr="00A10A20">
              <w:t xml:space="preserve"> </w:t>
            </w:r>
            <w:r>
              <w:t>zadní</w:t>
            </w:r>
            <w:r w:rsidRPr="00A10A20">
              <w:t xml:space="preserve"> strana</w:t>
            </w:r>
            <w:r>
              <w:t xml:space="preserve">. </w:t>
            </w:r>
          </w:p>
        </w:tc>
      </w:tr>
    </w:tbl>
    <w:p w14:paraId="66576EC5" w14:textId="77777777" w:rsidR="00D14344" w:rsidRDefault="00D14344" w:rsidP="00E90F12">
      <w:pPr>
        <w:pStyle w:val="Odstavec"/>
      </w:pPr>
    </w:p>
    <w:p w14:paraId="27B943C5" w14:textId="379BA48C" w:rsidR="00C832CA" w:rsidRPr="00A10A20" w:rsidRDefault="00C832CA" w:rsidP="00C832CA">
      <w:pPr>
        <w:pStyle w:val="Nadpis3"/>
      </w:pPr>
      <w:r w:rsidRPr="00A10A20">
        <w:t>Oživení</w:t>
      </w:r>
      <w:r>
        <w:t xml:space="preserve"> zařízení verze 3.</w:t>
      </w:r>
    </w:p>
    <w:p w14:paraId="39168204" w14:textId="18312AB6" w:rsidR="00C832CA" w:rsidRDefault="00A45629" w:rsidP="00E90F12">
      <w:pPr>
        <w:pStyle w:val="Odstavec"/>
      </w:pPr>
      <w:r>
        <w:t xml:space="preserve">Při oživováni finální verze desky se objevil pouze jeden problém, který se povedlo poměrně rychle vyřešit. Při snaze co nejméně snížit spotřebu zařízení jsem se rozhodl, použít místi 20 </w:t>
      </w:r>
      <w:proofErr w:type="spellStart"/>
      <w:r>
        <w:t>kΩ</w:t>
      </w:r>
      <w:proofErr w:type="spellEnd"/>
      <w:r>
        <w:t xml:space="preserve"> rezistorů 200 </w:t>
      </w:r>
      <w:proofErr w:type="spellStart"/>
      <w:r>
        <w:t>kΩ</w:t>
      </w:r>
      <w:proofErr w:type="spellEnd"/>
      <w:r>
        <w:t xml:space="preserve">, bohužel tato změna způsobila problém, ESP nechtěl nastartoval a donekonečna se restartoval. Při vrácení 20 </w:t>
      </w:r>
      <w:proofErr w:type="spellStart"/>
      <w:r>
        <w:t>kΩ</w:t>
      </w:r>
      <w:proofErr w:type="spellEnd"/>
      <w:r>
        <w:t xml:space="preserve"> rezistorů tato závada zmizela.</w:t>
      </w:r>
    </w:p>
    <w:p w14:paraId="3140379F" w14:textId="01A4A14A" w:rsidR="00A45629" w:rsidRDefault="00A45629" w:rsidP="00E90F12">
      <w:pPr>
        <w:pStyle w:val="Odstavec"/>
      </w:pPr>
      <w:r>
        <w:t>U této verze desky také bylo potřeba správně navrhnout rezistory u LED diod. Protože jsem použil diody, které jsem měl doma, bylo potřeba stanovit jejich pracovní bod. K tomu jsem využil regulovatelný zdroj a ampérmetr. Diodu jsem zapojil sériově k ampérmetru a tuto sestavu jsem připojil k</w:t>
      </w:r>
      <w:r w:rsidR="00721CAC">
        <w:t> regulovatelnému zdroji. Postupně jsem zvyšoval napětí na zdroji, dokud se mi měřená dioda nerozsvítila s požadovanou intenzitou. Pak jsem si poznamenal napětí na zdroji a proud protékající diodou. Tuto metodu jsem opakoval pro všechny barvy použitých LED diod. Naměřená data jsou uvedena v následující tabulce 3.2.</w:t>
      </w:r>
    </w:p>
    <w:p w14:paraId="38DD6333" w14:textId="77777777" w:rsidR="00721CAC" w:rsidRDefault="00721CAC"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721CAC" w:rsidRPr="00A10A20" w14:paraId="721D97D8" w14:textId="77777777" w:rsidTr="001E29EC">
        <w:tc>
          <w:tcPr>
            <w:tcW w:w="993" w:type="dxa"/>
          </w:tcPr>
          <w:p w14:paraId="10DFD11F" w14:textId="77777777" w:rsidR="00721CAC" w:rsidRPr="00A10A20" w:rsidRDefault="00721CAC" w:rsidP="001E29EC">
            <w:pPr>
              <w:pStyle w:val="Titulek"/>
              <w:jc w:val="right"/>
            </w:pPr>
            <w:r w:rsidRPr="00A10A20">
              <w:lastRenderedPageBreak/>
              <w:t>Tabulka</w:t>
            </w:r>
          </w:p>
        </w:tc>
        <w:tc>
          <w:tcPr>
            <w:tcW w:w="7507" w:type="dxa"/>
          </w:tcPr>
          <w:p w14:paraId="756656D1" w14:textId="0F035AFD" w:rsidR="00721CAC" w:rsidRPr="00A10A20" w:rsidRDefault="00721CAC" w:rsidP="001E29EC">
            <w:pPr>
              <w:pStyle w:val="Titulek"/>
              <w:ind w:left="494" w:hanging="494"/>
            </w:pPr>
            <w:r w:rsidRPr="00A10A20">
              <w:fldChar w:fldCharType="begin"/>
            </w:r>
            <w:r w:rsidRPr="00A10A20">
              <w:instrText xml:space="preserve"> STYLEREF 1 \s </w:instrText>
            </w:r>
            <w:r w:rsidRPr="00A10A20">
              <w:fldChar w:fldCharType="separate"/>
            </w:r>
            <w:r w:rsidRPr="00A10A20">
              <w:rPr>
                <w:noProof/>
              </w:rPr>
              <w:t>3</w:t>
            </w:r>
            <w:r w:rsidRPr="00A10A20">
              <w:rPr>
                <w:noProof/>
              </w:rPr>
              <w:fldChar w:fldCharType="end"/>
            </w:r>
            <w:r w:rsidRPr="00A10A20">
              <w:t>.</w:t>
            </w:r>
            <w:r w:rsidRPr="00A10A20">
              <w:fldChar w:fldCharType="begin"/>
            </w:r>
            <w:r w:rsidRPr="00A10A20">
              <w:instrText xml:space="preserve"> SEQ Tabulka \* ARABIC \s 1 </w:instrText>
            </w:r>
            <w:r w:rsidRPr="00A10A20">
              <w:fldChar w:fldCharType="separate"/>
            </w:r>
            <w:r>
              <w:rPr>
                <w:noProof/>
              </w:rPr>
              <w:t>2</w:t>
            </w:r>
            <w:r w:rsidRPr="00A10A20">
              <w:rPr>
                <w:noProof/>
              </w:rPr>
              <w:fldChar w:fldCharType="end"/>
            </w:r>
            <w:r w:rsidRPr="00A10A20">
              <w:tab/>
              <w:t>Tabulka potřebných napěťových úrovní pro ESP8266</w:t>
            </w:r>
          </w:p>
        </w:tc>
      </w:tr>
    </w:tbl>
    <w:tbl>
      <w:tblPr>
        <w:tblStyle w:val="Svtltabulkasmkou1"/>
        <w:tblW w:w="8075" w:type="dxa"/>
        <w:tblLook w:val="04A0" w:firstRow="1" w:lastRow="0" w:firstColumn="1" w:lastColumn="0" w:noHBand="0" w:noVBand="1"/>
      </w:tblPr>
      <w:tblGrid>
        <w:gridCol w:w="2122"/>
        <w:gridCol w:w="1984"/>
        <w:gridCol w:w="1701"/>
        <w:gridCol w:w="2268"/>
      </w:tblGrid>
      <w:tr w:rsidR="00721CAC" w:rsidRPr="00A10A20" w14:paraId="2FF9F3C0" w14:textId="77777777" w:rsidTr="005304AF">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122" w:type="dxa"/>
          </w:tcPr>
          <w:p w14:paraId="7457267D" w14:textId="6A46EBCC" w:rsidR="00721CAC" w:rsidRPr="00A10A20" w:rsidRDefault="003E550D" w:rsidP="005304AF">
            <w:pPr>
              <w:pStyle w:val="Odstavec"/>
              <w:ind w:firstLine="0"/>
              <w:jc w:val="center"/>
            </w:pPr>
            <w:r>
              <w:t>Barva LED diody</w:t>
            </w:r>
          </w:p>
        </w:tc>
        <w:tc>
          <w:tcPr>
            <w:tcW w:w="1984" w:type="dxa"/>
          </w:tcPr>
          <w:p w14:paraId="4E6C6E57" w14:textId="3602ECD8" w:rsidR="00721CAC" w:rsidRPr="003E550D" w:rsidRDefault="003E550D"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Ubytek na diodě </w:t>
            </w:r>
            <w:r>
              <w:rPr>
                <w:lang w:val="en-US"/>
              </w:rPr>
              <w:t>[V]</w:t>
            </w:r>
          </w:p>
        </w:tc>
        <w:tc>
          <w:tcPr>
            <w:tcW w:w="1701" w:type="dxa"/>
          </w:tcPr>
          <w:p w14:paraId="30D1CCDC" w14:textId="6F070577" w:rsidR="00721CAC" w:rsidRPr="003E550D" w:rsidRDefault="003E550D"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Proud diodou [mA]</w:t>
            </w:r>
          </w:p>
        </w:tc>
        <w:tc>
          <w:tcPr>
            <w:tcW w:w="2268" w:type="dxa"/>
          </w:tcPr>
          <w:p w14:paraId="7BACD1CF" w14:textId="476E9D28" w:rsidR="00721CAC" w:rsidRPr="005304AF" w:rsidRDefault="005304AF"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Referenční napětí [V]</w:t>
            </w:r>
          </w:p>
        </w:tc>
      </w:tr>
      <w:tr w:rsidR="00721CAC" w:rsidRPr="00A10A20" w14:paraId="5C988E0B"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2308E8D7" w14:textId="69F6D698" w:rsidR="00721CAC" w:rsidRPr="00A10A20" w:rsidRDefault="003E550D" w:rsidP="001E29EC">
            <w:pPr>
              <w:pStyle w:val="Odstavec"/>
              <w:ind w:firstLine="0"/>
              <w:jc w:val="center"/>
            </w:pPr>
            <w:r>
              <w:t>červená</w:t>
            </w:r>
          </w:p>
        </w:tc>
        <w:tc>
          <w:tcPr>
            <w:tcW w:w="1984" w:type="dxa"/>
          </w:tcPr>
          <w:p w14:paraId="27D93CA6" w14:textId="60DB78F8" w:rsidR="00721CAC" w:rsidRPr="00A10A20" w:rsidRDefault="003E550D"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1701" w:type="dxa"/>
          </w:tcPr>
          <w:p w14:paraId="53F87D27" w14:textId="125FBD03" w:rsidR="00721CAC" w:rsidRPr="00A10A20" w:rsidRDefault="00953548"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7</w:t>
            </w:r>
          </w:p>
        </w:tc>
        <w:tc>
          <w:tcPr>
            <w:tcW w:w="2268" w:type="dxa"/>
          </w:tcPr>
          <w:p w14:paraId="7EE61AA1" w14:textId="0246919B" w:rsidR="00721CAC"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r w:rsidR="00721CAC" w:rsidRPr="00A10A20" w14:paraId="4580620A"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638E2A10" w14:textId="19ACD444" w:rsidR="00721CAC" w:rsidRPr="00A10A20" w:rsidRDefault="003E550D" w:rsidP="001E29EC">
            <w:pPr>
              <w:pStyle w:val="Odstavec"/>
              <w:ind w:firstLine="0"/>
              <w:jc w:val="center"/>
            </w:pPr>
            <w:r>
              <w:t>žlutá</w:t>
            </w:r>
          </w:p>
        </w:tc>
        <w:tc>
          <w:tcPr>
            <w:tcW w:w="1984" w:type="dxa"/>
          </w:tcPr>
          <w:p w14:paraId="5FF0A17F" w14:textId="319B4A57" w:rsidR="00721CAC" w:rsidRPr="00A10A20" w:rsidRDefault="003E550D"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1,8</w:t>
            </w:r>
          </w:p>
        </w:tc>
        <w:tc>
          <w:tcPr>
            <w:tcW w:w="1701" w:type="dxa"/>
          </w:tcPr>
          <w:p w14:paraId="2D705E61" w14:textId="79426516" w:rsidR="00721CAC" w:rsidRPr="00A10A20" w:rsidRDefault="005304AF"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0,7</w:t>
            </w:r>
          </w:p>
        </w:tc>
        <w:tc>
          <w:tcPr>
            <w:tcW w:w="2268" w:type="dxa"/>
          </w:tcPr>
          <w:p w14:paraId="4AE16F87" w14:textId="051116DC" w:rsidR="00721CAC"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3,3</w:t>
            </w:r>
          </w:p>
        </w:tc>
      </w:tr>
      <w:tr w:rsidR="003E550D" w:rsidRPr="00A10A20" w14:paraId="0AD5CC3F"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1125093E" w14:textId="3434ED59" w:rsidR="003E550D" w:rsidRPr="00A10A20" w:rsidRDefault="003E550D" w:rsidP="001E29EC">
            <w:pPr>
              <w:pStyle w:val="Odstavec"/>
              <w:ind w:firstLine="0"/>
              <w:jc w:val="center"/>
            </w:pPr>
            <w:r>
              <w:t>zelená</w:t>
            </w:r>
          </w:p>
        </w:tc>
        <w:tc>
          <w:tcPr>
            <w:tcW w:w="1984" w:type="dxa"/>
          </w:tcPr>
          <w:p w14:paraId="54E04984" w14:textId="0F47CB53" w:rsidR="003E550D" w:rsidRPr="00A10A20" w:rsidRDefault="003E550D"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3,2</w:t>
            </w:r>
          </w:p>
        </w:tc>
        <w:tc>
          <w:tcPr>
            <w:tcW w:w="1701" w:type="dxa"/>
          </w:tcPr>
          <w:p w14:paraId="3B713D6C" w14:textId="73E31F36" w:rsidR="003E550D" w:rsidRPr="00A10A20" w:rsidRDefault="00953548" w:rsidP="001E29EC">
            <w:pPr>
              <w:pStyle w:val="Odstavec"/>
              <w:ind w:firstLine="0"/>
              <w:jc w:val="center"/>
              <w:cnfStyle w:val="000000000000" w:firstRow="0" w:lastRow="0" w:firstColumn="0" w:lastColumn="0" w:oddVBand="0" w:evenVBand="0" w:oddHBand="0" w:evenHBand="0" w:firstRowFirstColumn="0" w:firstRowLastColumn="0" w:lastRowFirstColumn="0" w:lastRowLastColumn="0"/>
            </w:pPr>
            <w:r>
              <w:t>1,5</w:t>
            </w:r>
          </w:p>
        </w:tc>
        <w:tc>
          <w:tcPr>
            <w:tcW w:w="2268" w:type="dxa"/>
          </w:tcPr>
          <w:p w14:paraId="024E245E" w14:textId="7BA6A426" w:rsidR="003E550D"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bl>
    <w:p w14:paraId="0C21FDC2" w14:textId="77777777" w:rsidR="005304AF" w:rsidRDefault="005304AF" w:rsidP="005304AF">
      <w:pPr>
        <w:pStyle w:val="Odstavec"/>
      </w:pPr>
    </w:p>
    <w:p w14:paraId="2C89FE79" w14:textId="52417ABB" w:rsidR="00721CAC" w:rsidRDefault="005304AF" w:rsidP="005304AF">
      <w:pPr>
        <w:pStyle w:val="Odstavec"/>
      </w:pPr>
      <w:r>
        <w:t>Výpočet potřebné hodnoty rezistoru jsem provedl podle následujícího vzorce 3.5. Ve kterém referenční napětí U</w:t>
      </w:r>
      <w:r w:rsidRPr="005304AF">
        <w:rPr>
          <w:vertAlign w:val="subscript"/>
        </w:rPr>
        <w:t>r</w:t>
      </w:r>
      <w:r>
        <w:t xml:space="preserve"> je napěťová úroveň, ze které bude LED dioda napájena. R znační hodnotu hledaného rezistoru, I</w:t>
      </w:r>
      <w:r w:rsidRPr="005304AF">
        <w:rPr>
          <w:vertAlign w:val="subscript"/>
        </w:rPr>
        <w:t>d</w:t>
      </w:r>
      <w:r>
        <w:t xml:space="preserve"> a </w:t>
      </w:r>
      <w:proofErr w:type="spellStart"/>
      <w:r>
        <w:t>U</w:t>
      </w:r>
      <w:r w:rsidRPr="005304AF">
        <w:rPr>
          <w:vertAlign w:val="subscript"/>
        </w:rPr>
        <w:t>d</w:t>
      </w:r>
      <w:proofErr w:type="spellEnd"/>
      <w:r>
        <w:t xml:space="preserve"> znační pracovní bod diody.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5304AF" w:rsidRPr="00A10A20" w14:paraId="555EE554" w14:textId="77777777" w:rsidTr="001E29EC">
        <w:tc>
          <w:tcPr>
            <w:tcW w:w="6801" w:type="dxa"/>
          </w:tcPr>
          <w:bookmarkStart w:id="55" w:name="_Hlk72683422"/>
          <w:p w14:paraId="08D218CC" w14:textId="546D073C" w:rsidR="005304AF" w:rsidRPr="00A10A20" w:rsidRDefault="005304AF" w:rsidP="001E29EC">
            <w:pPr>
              <w:pStyle w:val="Rovnice"/>
            </w:pPr>
            <m:oMath>
              <m:sSub>
                <m:sSubPr>
                  <m:ctrlPr>
                    <w:rPr>
                      <w:rFonts w:ascii="Cambria Math" w:hAnsi="Cambria Math"/>
                    </w:rPr>
                  </m:ctrlPr>
                </m:sSubPr>
                <m:e>
                  <m:r>
                    <w:rPr>
                      <w:rFonts w:ascii="Cambria Math" w:hAnsi="Cambria Math"/>
                    </w:rPr>
                    <m:t>R</m:t>
                  </m:r>
                </m:e>
                <m:sub>
                  <m:r>
                    <w:rPr>
                      <w:rFonts w:ascii="Cambria Math" w:hAnsi="Cambria Math"/>
                    </w:rPr>
                    <m:t>barva</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w:r w:rsidRPr="00A10A20">
              <w:t xml:space="preserve"> </w:t>
            </w:r>
          </w:p>
        </w:tc>
        <w:tc>
          <w:tcPr>
            <w:tcW w:w="1699" w:type="dxa"/>
            <w:vAlign w:val="center"/>
          </w:tcPr>
          <w:p w14:paraId="7F0DF437" w14:textId="31060B7D" w:rsidR="005304AF" w:rsidRPr="00A10A20" w:rsidRDefault="005304AF" w:rsidP="001E29EC">
            <w:pPr>
              <w:pStyle w:val="Rovnice"/>
              <w:jc w:val="right"/>
            </w:pPr>
            <w:r w:rsidRPr="00A10A20">
              <w:rPr>
                <w:rFonts w:eastAsia="Adobe Heiti Std R"/>
              </w:rPr>
              <w:t>(3.</w:t>
            </w:r>
            <w:r>
              <w:rPr>
                <w:rFonts w:eastAsia="Adobe Heiti Std R"/>
              </w:rPr>
              <w:t>4</w:t>
            </w:r>
            <w:r w:rsidRPr="00A10A20">
              <w:rPr>
                <w:rFonts w:eastAsia="Adobe Heiti Std R"/>
              </w:rPr>
              <w:t>)</w:t>
            </w:r>
          </w:p>
        </w:tc>
      </w:tr>
    </w:tbl>
    <w:bookmarkEnd w:id="55"/>
    <w:p w14:paraId="0A69BBF5" w14:textId="34DCC7F5" w:rsidR="005304AF" w:rsidRDefault="00953548" w:rsidP="00E90F12">
      <w:pPr>
        <w:pStyle w:val="Odstavec"/>
      </w:pPr>
      <w:r>
        <w:t>Postupně jsem provedl výpočty pro všechny použité barvy. Protože rezistory jsou vyráběny pouze v určitých hodnotových řadách je nutné získaný výsledek převést n</w:t>
      </w:r>
      <w:r w:rsidR="002903DB">
        <w:t>a</w:t>
      </w:r>
      <w:r>
        <w:t xml:space="preserve"> hodnotu rezistoru</w:t>
      </w:r>
      <w:r w:rsidR="002903DB">
        <w:t>, která je běžně vyráběna</w:t>
      </w:r>
      <w:r>
        <w:t>.</w:t>
      </w:r>
      <w:r w:rsidR="002903DB">
        <w:t xml:space="preserve"> Díky tomu sice dojde k posunu pracovního bodu, ale tenhle posun bude zanedbatelný.</w:t>
      </w:r>
    </w:p>
    <w:p w14:paraId="2EC1C099" w14:textId="77777777"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4AC9F290" w14:textId="77777777" w:rsidTr="001E29EC">
        <w:tc>
          <w:tcPr>
            <w:tcW w:w="6801" w:type="dxa"/>
          </w:tcPr>
          <w:p w14:paraId="3845D65B" w14:textId="25687840" w:rsidR="00953548" w:rsidRPr="00A10A20" w:rsidRDefault="00953548" w:rsidP="001E29EC">
            <w:pPr>
              <w:pStyle w:val="Rovnice"/>
            </w:pPr>
            <m:oMath>
              <m:sSub>
                <m:sSubPr>
                  <m:ctrlPr>
                    <w:rPr>
                      <w:rFonts w:ascii="Cambria Math" w:hAnsi="Cambria Math"/>
                    </w:rPr>
                  </m:ctrlPr>
                </m:sSubPr>
                <m:e>
                  <m:r>
                    <w:rPr>
                      <w:rFonts w:ascii="Cambria Math" w:hAnsi="Cambria Math"/>
                    </w:rPr>
                    <m:t>R</m:t>
                  </m:r>
                </m:e>
                <m:sub>
                  <m:r>
                    <w:rPr>
                      <w:rFonts w:ascii="Cambria Math" w:hAnsi="Cambria Math"/>
                    </w:rPr>
                    <m:t>červená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5-1,7</m:t>
                  </m:r>
                </m:num>
                <m:den>
                  <m:r>
                    <w:rPr>
                      <w:rFonts w:ascii="Cambria Math" w:hAnsi="Cambria Math"/>
                    </w:rPr>
                    <m:t>0,00</m:t>
                  </m:r>
                  <m:r>
                    <w:rPr>
                      <w:rFonts w:ascii="Cambria Math" w:hAnsi="Cambria Math"/>
                    </w:rPr>
                    <m:t>7</m:t>
                  </m:r>
                </m:den>
              </m:f>
              <m:r>
                <w:rPr>
                  <w:rFonts w:ascii="Cambria Math" w:hAnsi="Cambria Math"/>
                </w:rPr>
                <m:t>=4</m:t>
              </m:r>
              <m:r>
                <w:rPr>
                  <w:rFonts w:ascii="Cambria Math" w:hAnsi="Cambria Math"/>
                </w:rPr>
                <m:t xml:space="preserve">71,43 </m:t>
              </m:r>
              <m:r>
                <w:rPr>
                  <w:rFonts w:ascii="Cambria Math" w:hAnsi="Cambria Math"/>
                </w:rPr>
                <m:t>Ω</m:t>
              </m:r>
            </m:oMath>
            <w:r w:rsidRPr="00A10A20">
              <w:t xml:space="preserve"> </w:t>
            </w:r>
          </w:p>
        </w:tc>
        <w:tc>
          <w:tcPr>
            <w:tcW w:w="1699" w:type="dxa"/>
            <w:vAlign w:val="center"/>
          </w:tcPr>
          <w:p w14:paraId="6A3D3FEA" w14:textId="63280C40" w:rsidR="00953548" w:rsidRPr="00A10A20" w:rsidRDefault="00953548" w:rsidP="001E29EC">
            <w:pPr>
              <w:pStyle w:val="Rovnice"/>
              <w:jc w:val="right"/>
            </w:pPr>
            <w:r w:rsidRPr="00A10A20">
              <w:rPr>
                <w:rFonts w:eastAsia="Adobe Heiti Std R"/>
              </w:rPr>
              <w:t>(3.</w:t>
            </w:r>
            <w:r w:rsidR="002903DB">
              <w:rPr>
                <w:rFonts w:eastAsia="Adobe Heiti Std R"/>
              </w:rPr>
              <w:t>5</w:t>
            </w:r>
            <w:r w:rsidRPr="00A10A20">
              <w:rPr>
                <w:rFonts w:eastAsia="Adobe Heiti Std R"/>
              </w:rPr>
              <w:t>)</w:t>
            </w:r>
          </w:p>
        </w:tc>
      </w:tr>
    </w:tbl>
    <w:p w14:paraId="58BCE895" w14:textId="4C02E0FF"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0588227C" w14:textId="77777777" w:rsidTr="001E29EC">
        <w:tc>
          <w:tcPr>
            <w:tcW w:w="6801" w:type="dxa"/>
          </w:tcPr>
          <w:p w14:paraId="7D26DB94" w14:textId="59FCF06B" w:rsidR="00953548" w:rsidRPr="00A10A20" w:rsidRDefault="00953548" w:rsidP="001E29EC">
            <w:pPr>
              <w:pStyle w:val="Rovnice"/>
            </w:pPr>
            <m:oMath>
              <m:sSub>
                <m:sSubPr>
                  <m:ctrlPr>
                    <w:rPr>
                      <w:rFonts w:ascii="Cambria Math" w:hAnsi="Cambria Math"/>
                    </w:rPr>
                  </m:ctrlPr>
                </m:sSubPr>
                <m:e>
                  <m:r>
                    <w:rPr>
                      <w:rFonts w:ascii="Cambria Math" w:hAnsi="Cambria Math"/>
                    </w:rPr>
                    <m:t>R</m:t>
                  </m:r>
                </m:e>
                <m:sub>
                  <m:r>
                    <w:rPr>
                      <w:rFonts w:ascii="Cambria Math" w:hAnsi="Cambria Math"/>
                    </w:rPr>
                    <m:t>žlutá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3,3</m:t>
                  </m:r>
                  <m:r>
                    <w:rPr>
                      <w:rFonts w:ascii="Cambria Math" w:hAnsi="Cambria Math"/>
                    </w:rPr>
                    <m:t>-1,</m:t>
                  </m:r>
                  <m:r>
                    <w:rPr>
                      <w:rFonts w:ascii="Cambria Math" w:hAnsi="Cambria Math"/>
                    </w:rPr>
                    <m:t>8</m:t>
                  </m:r>
                </m:num>
                <m:den>
                  <m:r>
                    <w:rPr>
                      <w:rFonts w:ascii="Cambria Math" w:hAnsi="Cambria Math"/>
                    </w:rPr>
                    <m:t>0,00</m:t>
                  </m:r>
                  <m:r>
                    <w:rPr>
                      <w:rFonts w:ascii="Cambria Math" w:hAnsi="Cambria Math"/>
                    </w:rPr>
                    <m:t>0</m:t>
                  </m:r>
                  <m:r>
                    <w:rPr>
                      <w:rFonts w:ascii="Cambria Math" w:hAnsi="Cambria Math"/>
                    </w:rPr>
                    <m:t>7</m:t>
                  </m:r>
                </m:den>
              </m:f>
              <m:r>
                <w:rPr>
                  <w:rFonts w:ascii="Cambria Math" w:hAnsi="Cambria Math"/>
                </w:rPr>
                <m:t>=</m:t>
              </m:r>
              <m:r>
                <w:rPr>
                  <w:rFonts w:ascii="Cambria Math" w:hAnsi="Cambria Math"/>
                </w:rPr>
                <m:t xml:space="preserve">2142,86 </m:t>
              </m:r>
              <m:r>
                <w:rPr>
                  <w:rFonts w:ascii="Cambria Math" w:hAnsi="Cambria Math"/>
                </w:rPr>
                <m:t>Ω</m:t>
              </m:r>
            </m:oMath>
            <w:r w:rsidRPr="00A10A20">
              <w:t xml:space="preserve"> </w:t>
            </w:r>
          </w:p>
        </w:tc>
        <w:tc>
          <w:tcPr>
            <w:tcW w:w="1699" w:type="dxa"/>
            <w:vAlign w:val="center"/>
          </w:tcPr>
          <w:p w14:paraId="56C2AD88" w14:textId="2994F723" w:rsidR="00953548" w:rsidRPr="00A10A20" w:rsidRDefault="00953548" w:rsidP="001E29EC">
            <w:pPr>
              <w:pStyle w:val="Rovnice"/>
              <w:jc w:val="right"/>
            </w:pPr>
            <w:r w:rsidRPr="00A10A20">
              <w:rPr>
                <w:rFonts w:eastAsia="Adobe Heiti Std R"/>
              </w:rPr>
              <w:t>(3.</w:t>
            </w:r>
            <w:r w:rsidR="002903DB">
              <w:rPr>
                <w:rFonts w:eastAsia="Adobe Heiti Std R"/>
              </w:rPr>
              <w:t>6</w:t>
            </w:r>
            <w:r w:rsidRPr="00A10A20">
              <w:rPr>
                <w:rFonts w:eastAsia="Adobe Heiti Std R"/>
              </w:rPr>
              <w:t>)</w:t>
            </w:r>
          </w:p>
        </w:tc>
      </w:tr>
    </w:tbl>
    <w:p w14:paraId="257E664A" w14:textId="77777777"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4FD190CB" w14:textId="77777777" w:rsidTr="001E29EC">
        <w:tc>
          <w:tcPr>
            <w:tcW w:w="6801" w:type="dxa"/>
          </w:tcPr>
          <w:p w14:paraId="4DC913D4" w14:textId="409F2A58" w:rsidR="00953548" w:rsidRPr="00A10A20" w:rsidRDefault="00953548" w:rsidP="001E29EC">
            <w:pPr>
              <w:pStyle w:val="Rovnice"/>
            </w:pPr>
            <m:oMath>
              <m:sSub>
                <m:sSubPr>
                  <m:ctrlPr>
                    <w:rPr>
                      <w:rFonts w:ascii="Cambria Math" w:hAnsi="Cambria Math"/>
                    </w:rPr>
                  </m:ctrlPr>
                </m:sSubPr>
                <m:e>
                  <m:r>
                    <w:rPr>
                      <w:rFonts w:ascii="Cambria Math" w:hAnsi="Cambria Math"/>
                    </w:rPr>
                    <m:t>R</m:t>
                  </m:r>
                </m:e>
                <m:sub>
                  <m:r>
                    <w:rPr>
                      <w:rFonts w:ascii="Cambria Math" w:hAnsi="Cambria Math"/>
                    </w:rPr>
                    <m:t>zelená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m:t>
                  </m:r>
                  <m:r>
                    <w:rPr>
                      <w:rFonts w:ascii="Cambria Math" w:hAnsi="Cambria Math"/>
                    </w:rPr>
                    <m:t>3,2</m:t>
                  </m:r>
                </m:num>
                <m:den>
                  <m:r>
                    <w:rPr>
                      <w:rFonts w:ascii="Cambria Math" w:hAnsi="Cambria Math"/>
                    </w:rPr>
                    <m:t>0,00</m:t>
                  </m:r>
                  <m:r>
                    <w:rPr>
                      <w:rFonts w:ascii="Cambria Math" w:hAnsi="Cambria Math"/>
                    </w:rPr>
                    <m:t>12</m:t>
                  </m:r>
                </m:den>
              </m:f>
              <m:r>
                <w:rPr>
                  <w:rFonts w:ascii="Cambria Math" w:hAnsi="Cambria Math"/>
                </w:rPr>
                <m:t>=</m:t>
              </m:r>
              <m:r>
                <w:rPr>
                  <w:rFonts w:ascii="Cambria Math" w:hAnsi="Cambria Math"/>
                </w:rPr>
                <m:t xml:space="preserve">1200 </m:t>
              </m:r>
              <m:r>
                <w:rPr>
                  <w:rFonts w:ascii="Cambria Math" w:hAnsi="Cambria Math"/>
                </w:rPr>
                <m:t>Ω</m:t>
              </m:r>
            </m:oMath>
            <w:r w:rsidRPr="00A10A20">
              <w:t xml:space="preserve"> </w:t>
            </w:r>
          </w:p>
        </w:tc>
        <w:tc>
          <w:tcPr>
            <w:tcW w:w="1699" w:type="dxa"/>
            <w:vAlign w:val="center"/>
          </w:tcPr>
          <w:p w14:paraId="360A9A63" w14:textId="06CA0077" w:rsidR="00953548" w:rsidRPr="00A10A20" w:rsidRDefault="00953548" w:rsidP="001E29EC">
            <w:pPr>
              <w:pStyle w:val="Rovnice"/>
              <w:jc w:val="right"/>
            </w:pPr>
            <w:r w:rsidRPr="00A10A20">
              <w:rPr>
                <w:rFonts w:eastAsia="Adobe Heiti Std R"/>
              </w:rPr>
              <w:t>(3.</w:t>
            </w:r>
            <w:r w:rsidR="002903DB">
              <w:rPr>
                <w:rFonts w:eastAsia="Adobe Heiti Std R"/>
              </w:rPr>
              <w:t>7</w:t>
            </w:r>
            <w:r w:rsidRPr="00A10A20">
              <w:rPr>
                <w:rFonts w:eastAsia="Adobe Heiti Std R"/>
              </w:rPr>
              <w:t>)</w:t>
            </w:r>
          </w:p>
        </w:tc>
      </w:tr>
    </w:tbl>
    <w:p w14:paraId="225AB5A6" w14:textId="352847D6" w:rsidR="00953548" w:rsidRDefault="00953548" w:rsidP="00E90F12">
      <w:pPr>
        <w:pStyle w:val="Odstavec"/>
      </w:pPr>
    </w:p>
    <w:p w14:paraId="6558BCB9" w14:textId="199CC3FB" w:rsidR="00953548" w:rsidRDefault="002903DB" w:rsidP="00E90F12">
      <w:pPr>
        <w:pStyle w:val="Odstavec"/>
      </w:pPr>
      <w:r>
        <w:t>Z vypočtených hodnot jsem vydral pro červenou diodu hodnotu 470 Ω, pro žlutou 2 </w:t>
      </w:r>
      <w:proofErr w:type="spellStart"/>
      <w:r>
        <w:t>kΩ</w:t>
      </w:r>
      <w:proofErr w:type="spellEnd"/>
      <w:r>
        <w:t xml:space="preserve"> a pro zelenou 1200 Ω. Po osazení a otestování vše bez problému fungovalo. </w:t>
      </w:r>
    </w:p>
    <w:p w14:paraId="2E17415C" w14:textId="15513E3D" w:rsidR="002903DB" w:rsidRDefault="002903DB" w:rsidP="00E90F12">
      <w:pPr>
        <w:pStyle w:val="Odstavec"/>
      </w:pPr>
    </w:p>
    <w:p w14:paraId="68CD6D5E" w14:textId="594A325D" w:rsidR="002903DB" w:rsidRDefault="002903DB" w:rsidP="00E90F12">
      <w:pPr>
        <w:pStyle w:val="Odstavec"/>
      </w:pPr>
    </w:p>
    <w:p w14:paraId="0E7B0144" w14:textId="520A02A1" w:rsidR="002903DB" w:rsidRDefault="002903DB" w:rsidP="00E90F12">
      <w:pPr>
        <w:pStyle w:val="Odstavec"/>
      </w:pPr>
    </w:p>
    <w:p w14:paraId="6513B17A" w14:textId="48597989" w:rsidR="002903DB" w:rsidRDefault="002903DB" w:rsidP="00E90F12">
      <w:pPr>
        <w:pStyle w:val="Odstavec"/>
      </w:pPr>
    </w:p>
    <w:p w14:paraId="2B985B41" w14:textId="32E03938" w:rsidR="002903DB" w:rsidRDefault="002903DB" w:rsidP="00E90F12">
      <w:pPr>
        <w:pStyle w:val="Odstavec"/>
      </w:pPr>
    </w:p>
    <w:p w14:paraId="5EFFF0EF" w14:textId="67F54D6F" w:rsidR="002903DB" w:rsidRDefault="002903DB" w:rsidP="00E90F12">
      <w:pPr>
        <w:pStyle w:val="Odstavec"/>
      </w:pPr>
    </w:p>
    <w:p w14:paraId="48A88400" w14:textId="73A45D91" w:rsidR="002903DB" w:rsidRDefault="002903DB" w:rsidP="00E90F12">
      <w:pPr>
        <w:pStyle w:val="Odstavec"/>
      </w:pPr>
    </w:p>
    <w:p w14:paraId="03A66F0D" w14:textId="174FE885" w:rsidR="002903DB" w:rsidRDefault="002903DB" w:rsidP="00E90F12">
      <w:pPr>
        <w:pStyle w:val="Odstavec"/>
      </w:pPr>
    </w:p>
    <w:p w14:paraId="6F97F002" w14:textId="7ADD4543" w:rsidR="002903DB" w:rsidRDefault="002903DB" w:rsidP="00E90F12">
      <w:pPr>
        <w:pStyle w:val="Odstavec"/>
      </w:pPr>
    </w:p>
    <w:p w14:paraId="15B717F3" w14:textId="77777777" w:rsidR="002903DB" w:rsidRDefault="002903DB" w:rsidP="00E90F12">
      <w:pPr>
        <w:pStyle w:val="Odstavec"/>
      </w:pPr>
    </w:p>
    <w:p w14:paraId="06004384" w14:textId="340E5A0E" w:rsidR="006D74DB" w:rsidRDefault="006D74DB" w:rsidP="00406801">
      <w:pPr>
        <w:pStyle w:val="Nadpis1"/>
      </w:pPr>
      <w:bookmarkStart w:id="56" w:name="_Toc101325795"/>
      <w:bookmarkStart w:id="57" w:name="_Toc215678063"/>
      <w:bookmarkStart w:id="58" w:name="_Toc56549768"/>
      <w:bookmarkStart w:id="59" w:name="_Toc72615228"/>
      <w:bookmarkEnd w:id="25"/>
      <w:bookmarkEnd w:id="26"/>
      <w:bookmarkEnd w:id="35"/>
      <w:proofErr w:type="spellStart"/>
      <w:r>
        <w:lastRenderedPageBreak/>
        <w:t>Frimware</w:t>
      </w:r>
      <w:bookmarkEnd w:id="59"/>
      <w:proofErr w:type="spellEnd"/>
    </w:p>
    <w:p w14:paraId="25A18C6D" w14:textId="75CABB1D" w:rsidR="00414DBE" w:rsidRDefault="00414DBE" w:rsidP="00414DBE">
      <w:pPr>
        <w:pStyle w:val="Prvnodstavec"/>
      </w:pPr>
      <w:r>
        <w:t xml:space="preserve">Pro projekt byl použit programovací jazyk C/C++. Pro usnadnění práce bylo použito </w:t>
      </w:r>
      <w:proofErr w:type="spellStart"/>
      <w:r>
        <w:t>Arduino</w:t>
      </w:r>
      <w:proofErr w:type="spellEnd"/>
      <w:r>
        <w:t xml:space="preserve"> studio, obzvláště při kompilaci a uploadu </w:t>
      </w:r>
      <w:proofErr w:type="spellStart"/>
      <w:r>
        <w:t>frimwaru</w:t>
      </w:r>
      <w:proofErr w:type="spellEnd"/>
      <w:r>
        <w:t xml:space="preserve">. Kód byl napsán v jiném textovém editoru, </w:t>
      </w:r>
      <w:proofErr w:type="spellStart"/>
      <w:r w:rsidR="00130A02">
        <w:t>A</w:t>
      </w:r>
      <w:r>
        <w:t>rduino</w:t>
      </w:r>
      <w:proofErr w:type="spellEnd"/>
      <w:r>
        <w:t xml:space="preserve"> studio není nejvhodnější textový editor pro vývoj větších projektů. Jako externí editor byl využit program Atom. </w:t>
      </w:r>
    </w:p>
    <w:p w14:paraId="43B3108E" w14:textId="4EF1D2B5" w:rsidR="00414DBE" w:rsidRDefault="00414DBE" w:rsidP="00130A02">
      <w:pPr>
        <w:pStyle w:val="Odstavec"/>
      </w:pPr>
      <w:proofErr w:type="spellStart"/>
      <w:r>
        <w:t>Sofwarová</w:t>
      </w:r>
      <w:proofErr w:type="spellEnd"/>
      <w:r>
        <w:t xml:space="preserve"> část projektu byla rozdělena na dílčí část</w:t>
      </w:r>
      <w:r w:rsidR="00130A02">
        <w:t>i aby, byl přehlednější a snadno editovatelný. Snahou také bylo využít výhod objektové programování.</w:t>
      </w:r>
      <w:r w:rsidR="008B518D">
        <w:t xml:space="preserve"> Projekt je členěn do funkčních bloků (tříd), každá třída má za úkol jinou specifickou činnost.</w:t>
      </w:r>
    </w:p>
    <w:p w14:paraId="2E2D3715" w14:textId="067D079E" w:rsidR="008B518D" w:rsidRDefault="008B518D" w:rsidP="00130A02">
      <w:pPr>
        <w:pStyle w:val="Odstavec"/>
      </w:pPr>
      <w:r>
        <w:t xml:space="preserve">Požadavky na tento projekt byly, regulace teploty, ukládání naměřených dat na </w:t>
      </w:r>
      <w:proofErr w:type="spellStart"/>
      <w:r>
        <w:t>IoT</w:t>
      </w:r>
      <w:proofErr w:type="spellEnd"/>
      <w:r>
        <w:t xml:space="preserve"> cloud, možnost přepínat v režimech Wifi AP a Wifi </w:t>
      </w:r>
      <w:proofErr w:type="spellStart"/>
      <w:r>
        <w:t>Client</w:t>
      </w:r>
      <w:proofErr w:type="spellEnd"/>
      <w:r>
        <w:t xml:space="preserve"> a možnost ovládat o konfigurovat zařízení pomocí webového rozhraní. Z toho důvodu byl projekt rozdělen na následující třídy.</w:t>
      </w:r>
    </w:p>
    <w:p w14:paraId="0B92543B" w14:textId="32CA4A9F" w:rsidR="00BF2F7A" w:rsidRPr="00A10A20" w:rsidRDefault="00BF2F7A" w:rsidP="00BF2F7A">
      <w:pPr>
        <w:pStyle w:val="Nadpis2"/>
      </w:pPr>
      <w:r>
        <w:t>Použité knihovny</w:t>
      </w:r>
    </w:p>
    <w:p w14:paraId="75E5E0E5" w14:textId="58180C91" w:rsidR="00BF2F7A" w:rsidRPr="002544C3" w:rsidRDefault="00BF2F7A" w:rsidP="002544C3">
      <w:pPr>
        <w:pStyle w:val="Odstavec"/>
        <w:numPr>
          <w:ilvl w:val="0"/>
          <w:numId w:val="49"/>
        </w:numPr>
      </w:pPr>
      <w:proofErr w:type="spellStart"/>
      <w:r w:rsidRPr="002544C3">
        <w:rPr>
          <w:b/>
          <w:bCs/>
        </w:rPr>
        <w:t>Arduino.h</w:t>
      </w:r>
      <w:proofErr w:type="spellEnd"/>
      <w:r w:rsidR="002544C3" w:rsidRPr="002544C3">
        <w:t xml:space="preserve"> </w:t>
      </w:r>
      <w:r w:rsidR="002544C3">
        <w:t>–</w:t>
      </w:r>
      <w:r w:rsidR="002544C3" w:rsidRPr="002544C3">
        <w:t xml:space="preserve"> </w:t>
      </w:r>
      <w:r w:rsidR="002544C3">
        <w:t xml:space="preserve">jedná se o základní knihovnu pro </w:t>
      </w:r>
      <w:proofErr w:type="spellStart"/>
      <w:r w:rsidR="002544C3">
        <w:t>arduino</w:t>
      </w:r>
      <w:proofErr w:type="spellEnd"/>
      <w:r w:rsidR="002544C3">
        <w:t xml:space="preserve"> </w:t>
      </w:r>
      <w:proofErr w:type="spellStart"/>
      <w:r w:rsidR="002544C3">
        <w:t>core</w:t>
      </w:r>
      <w:proofErr w:type="spellEnd"/>
      <w:r w:rsidR="002544C3">
        <w:t xml:space="preserve">, obsahuje základní definice jednoduchých funkcí jako je </w:t>
      </w:r>
      <w:proofErr w:type="spellStart"/>
      <w:r w:rsidR="002544C3">
        <w:t>digitalRead</w:t>
      </w:r>
      <w:proofErr w:type="spellEnd"/>
      <w:r w:rsidR="002544C3">
        <w:t xml:space="preserve"> nebo </w:t>
      </w:r>
      <w:proofErr w:type="spellStart"/>
      <w:r w:rsidR="002544C3">
        <w:t>digitalWrite</w:t>
      </w:r>
      <w:proofErr w:type="spellEnd"/>
      <w:r w:rsidR="002544C3">
        <w:t xml:space="preserve">. Dokonce obsahuje definice jmen pinů. Tato knihovna sice automaticky přidávána ale pouze do </w:t>
      </w:r>
      <w:proofErr w:type="spellStart"/>
      <w:r w:rsidR="002544C3">
        <w:t>main</w:t>
      </w:r>
      <w:proofErr w:type="spellEnd"/>
      <w:r w:rsidR="002544C3">
        <w:t xml:space="preserve"> souboru, pokud potřebuje napsat knihovnu pracující s jejími funkcemi musíme ji přidat.</w:t>
      </w:r>
    </w:p>
    <w:p w14:paraId="0EF1A2A3" w14:textId="096948D5" w:rsidR="00BF2F7A" w:rsidRPr="002544C3" w:rsidRDefault="00BF2F7A" w:rsidP="002544C3">
      <w:pPr>
        <w:pStyle w:val="Odstavec"/>
        <w:numPr>
          <w:ilvl w:val="0"/>
          <w:numId w:val="49"/>
        </w:numPr>
      </w:pPr>
      <w:r w:rsidRPr="00403B9B">
        <w:rPr>
          <w:b/>
          <w:bCs/>
        </w:rPr>
        <w:t>ESP8266WiFi.h</w:t>
      </w:r>
      <w:r w:rsidR="002544C3">
        <w:t xml:space="preserve"> – knihovna, která umožnuje přístup k wifi periferii. Především přes ní nastavujeme sítové rozhraní a nastavuje režim v jakém má zařízení fungovat. Díky této knihovně je možné i získávat data o </w:t>
      </w:r>
      <w:r w:rsidR="00403B9B">
        <w:t>okolních wifi sítích.</w:t>
      </w:r>
    </w:p>
    <w:p w14:paraId="66F8FAFD" w14:textId="1B6C374F" w:rsidR="00BF2F7A" w:rsidRPr="002544C3" w:rsidRDefault="00BF2F7A" w:rsidP="002544C3">
      <w:pPr>
        <w:pStyle w:val="Odstavec"/>
        <w:numPr>
          <w:ilvl w:val="0"/>
          <w:numId w:val="49"/>
        </w:numPr>
      </w:pPr>
      <w:r w:rsidRPr="00403B9B">
        <w:rPr>
          <w:b/>
          <w:bCs/>
        </w:rPr>
        <w:t>ESP8266WiFiMulti.h</w:t>
      </w:r>
      <w:r w:rsidR="00403B9B">
        <w:t xml:space="preserve"> – nadstavba nad </w:t>
      </w:r>
      <w:r w:rsidR="00403B9B" w:rsidRPr="00403B9B">
        <w:tab/>
        <w:t>ESP8266WiFi.h</w:t>
      </w:r>
      <w:r w:rsidR="00403B9B">
        <w:t>, díky této knihovně je možné nastavit zařízení seznam wifi sítí na který se má připojit. Knihovna se připojí k první možné wifi sítí ze seznamu.</w:t>
      </w:r>
    </w:p>
    <w:p w14:paraId="78C1A974" w14:textId="1E159125" w:rsidR="00BF2F7A" w:rsidRPr="002544C3" w:rsidRDefault="00BF2F7A" w:rsidP="002544C3">
      <w:pPr>
        <w:pStyle w:val="Odstavec"/>
        <w:numPr>
          <w:ilvl w:val="0"/>
          <w:numId w:val="49"/>
        </w:numPr>
      </w:pPr>
      <w:proofErr w:type="spellStart"/>
      <w:r w:rsidRPr="002861E7">
        <w:rPr>
          <w:b/>
          <w:bCs/>
        </w:rPr>
        <w:t>WiFiClient.h</w:t>
      </w:r>
      <w:proofErr w:type="spellEnd"/>
      <w:r w:rsidR="00403B9B">
        <w:t xml:space="preserve"> – pomocí této knihovny je možné realizovat TCP/IP spojení. V projektu je především použita jako podpora pro </w:t>
      </w:r>
      <w:proofErr w:type="spellStart"/>
      <w:r w:rsidR="00403B9B" w:rsidRPr="002544C3">
        <w:t>ThingSpeak</w:t>
      </w:r>
      <w:r w:rsidR="00403B9B">
        <w:t>.h</w:t>
      </w:r>
      <w:proofErr w:type="spellEnd"/>
      <w:r w:rsidR="00403B9B">
        <w:t xml:space="preserve"> </w:t>
      </w:r>
      <w:r w:rsidR="002861E7">
        <w:t xml:space="preserve">knihovnu, díky které je možné ukládat data na </w:t>
      </w:r>
      <w:proofErr w:type="spellStart"/>
      <w:r w:rsidR="002861E7">
        <w:t>IoT</w:t>
      </w:r>
      <w:proofErr w:type="spellEnd"/>
      <w:r w:rsidR="002861E7">
        <w:t xml:space="preserve"> Cloud.</w:t>
      </w:r>
    </w:p>
    <w:p w14:paraId="388EB669" w14:textId="696A80F0" w:rsidR="00BF2F7A" w:rsidRPr="002544C3" w:rsidRDefault="00BF2F7A" w:rsidP="002544C3">
      <w:pPr>
        <w:pStyle w:val="Odstavec"/>
        <w:numPr>
          <w:ilvl w:val="0"/>
          <w:numId w:val="49"/>
        </w:numPr>
      </w:pPr>
      <w:r w:rsidRPr="002861E7">
        <w:rPr>
          <w:b/>
          <w:bCs/>
        </w:rPr>
        <w:t>ESP8266mDNS.h</w:t>
      </w:r>
      <w:r w:rsidR="002861E7">
        <w:t xml:space="preserve"> – tato knihovna realizuje </w:t>
      </w:r>
      <w:proofErr w:type="spellStart"/>
      <w:r w:rsidR="002861E7">
        <w:t>multicast</w:t>
      </w:r>
      <w:proofErr w:type="spellEnd"/>
      <w:r w:rsidR="002861E7">
        <w:t xml:space="preserve"> DNS server, díky němuž je možné zařízení nalézt v místní sítí pomocí jeho </w:t>
      </w:r>
      <w:proofErr w:type="spellStart"/>
      <w:r w:rsidR="002861E7">
        <w:t>mDNS</w:t>
      </w:r>
      <w:proofErr w:type="spellEnd"/>
      <w:r w:rsidR="002861E7">
        <w:t xml:space="preserve"> jména. V reálných sítí a na některých zařízeních, tenhle protokol bohužel nefunguje. Přesto byla snaho ho implementovat.</w:t>
      </w:r>
    </w:p>
    <w:p w14:paraId="55F8A9F1" w14:textId="29B8EDEC" w:rsidR="00BF2F7A" w:rsidRPr="002544C3" w:rsidRDefault="00BF2F7A" w:rsidP="002544C3">
      <w:pPr>
        <w:pStyle w:val="Odstavec"/>
        <w:numPr>
          <w:ilvl w:val="0"/>
          <w:numId w:val="49"/>
        </w:numPr>
      </w:pPr>
      <w:proofErr w:type="spellStart"/>
      <w:r w:rsidRPr="00FB4E17">
        <w:rPr>
          <w:b/>
          <w:bCs/>
        </w:rPr>
        <w:t>Wire.h</w:t>
      </w:r>
      <w:proofErr w:type="spellEnd"/>
      <w:r w:rsidR="002861E7">
        <w:t xml:space="preserve"> – knihovna implementující </w:t>
      </w:r>
      <w:r w:rsidR="004A1540">
        <w:t>I2C/TWI komunikaci, která je potřeba pro komunikaci s EEPROM pamětí.</w:t>
      </w:r>
    </w:p>
    <w:p w14:paraId="3F9C6D8C" w14:textId="00B5294B" w:rsidR="00BF2F7A" w:rsidRPr="002544C3" w:rsidRDefault="00BF2F7A" w:rsidP="002544C3">
      <w:pPr>
        <w:pStyle w:val="Odstavec"/>
        <w:numPr>
          <w:ilvl w:val="0"/>
          <w:numId w:val="49"/>
        </w:numPr>
      </w:pPr>
      <w:proofErr w:type="spellStart"/>
      <w:r w:rsidRPr="00FB4E17">
        <w:rPr>
          <w:b/>
          <w:bCs/>
        </w:rPr>
        <w:t>OneWire.h</w:t>
      </w:r>
      <w:proofErr w:type="spellEnd"/>
      <w:r w:rsidR="004A1540">
        <w:t xml:space="preserve"> – implementuje </w:t>
      </w:r>
      <w:proofErr w:type="gramStart"/>
      <w:r w:rsidR="004A1540">
        <w:t>1-Wire</w:t>
      </w:r>
      <w:proofErr w:type="gramEnd"/>
      <w:r w:rsidR="004A1540">
        <w:t xml:space="preserve"> sběrnici, jedná se o upravenou I2C sběrnici. Díky této knihovně je možné komunikovat s DS18B20 čidlem.</w:t>
      </w:r>
    </w:p>
    <w:p w14:paraId="6F237C62" w14:textId="024F85EC" w:rsidR="00BF2F7A" w:rsidRPr="002544C3" w:rsidRDefault="00BF2F7A" w:rsidP="002544C3">
      <w:pPr>
        <w:pStyle w:val="Odstavec"/>
        <w:numPr>
          <w:ilvl w:val="0"/>
          <w:numId w:val="49"/>
        </w:numPr>
      </w:pPr>
      <w:proofErr w:type="spellStart"/>
      <w:r w:rsidRPr="002861E7">
        <w:rPr>
          <w:b/>
          <w:bCs/>
        </w:rPr>
        <w:lastRenderedPageBreak/>
        <w:t>stdint.h</w:t>
      </w:r>
      <w:proofErr w:type="spellEnd"/>
      <w:r w:rsidR="002861E7">
        <w:t xml:space="preserve"> – jedná se o standardní C knihovnu, v projektu je především použita pro import datových typů jako je například uint8_t atd.</w:t>
      </w:r>
    </w:p>
    <w:p w14:paraId="3F67A45A" w14:textId="6DA0DE6E" w:rsidR="00BF2F7A" w:rsidRPr="002544C3" w:rsidRDefault="00BF2F7A" w:rsidP="002544C3">
      <w:pPr>
        <w:pStyle w:val="Odstavec"/>
        <w:numPr>
          <w:ilvl w:val="0"/>
          <w:numId w:val="49"/>
        </w:numPr>
      </w:pPr>
      <w:proofErr w:type="spellStart"/>
      <w:r w:rsidRPr="002861E7">
        <w:rPr>
          <w:b/>
          <w:bCs/>
        </w:rPr>
        <w:t>stdarg.h</w:t>
      </w:r>
      <w:proofErr w:type="spellEnd"/>
      <w:r w:rsidR="002861E7">
        <w:t xml:space="preserve"> – opět se jedná o standardní C knihovnu, díky ní je možné vytvořit funkce s proměnným počtem parametrů.</w:t>
      </w:r>
    </w:p>
    <w:p w14:paraId="0618E824" w14:textId="77D5C110" w:rsidR="00BF2F7A" w:rsidRPr="002544C3" w:rsidRDefault="00BF2F7A" w:rsidP="002544C3">
      <w:pPr>
        <w:pStyle w:val="Odstavec"/>
        <w:numPr>
          <w:ilvl w:val="0"/>
          <w:numId w:val="49"/>
        </w:numPr>
      </w:pPr>
      <w:proofErr w:type="spellStart"/>
      <w:r w:rsidRPr="00FB4E17">
        <w:rPr>
          <w:b/>
          <w:bCs/>
        </w:rPr>
        <w:t>DallasTemperature.h</w:t>
      </w:r>
      <w:proofErr w:type="spellEnd"/>
      <w:r w:rsidR="00FB4E17">
        <w:t xml:space="preserve"> – knihovna realizující interface mezi uživatelem a </w:t>
      </w:r>
      <w:proofErr w:type="spellStart"/>
      <w:r w:rsidR="00FB4E17">
        <w:t>OneWire</w:t>
      </w:r>
      <w:proofErr w:type="spellEnd"/>
      <w:r w:rsidR="00FB4E17">
        <w:t xml:space="preserve"> knihovnou při komunikaci s teplotním čidlem DS18B20. Knihovna především obsahuje funkce pro vyčítání hodnot a převod mezi °C a °F.</w:t>
      </w:r>
    </w:p>
    <w:p w14:paraId="048E5F95" w14:textId="229C9A24" w:rsidR="00BF2F7A" w:rsidRPr="002544C3" w:rsidRDefault="00BF2F7A" w:rsidP="002544C3">
      <w:pPr>
        <w:pStyle w:val="Odstavec"/>
        <w:numPr>
          <w:ilvl w:val="0"/>
          <w:numId w:val="49"/>
        </w:numPr>
      </w:pPr>
      <w:proofErr w:type="spellStart"/>
      <w:r w:rsidRPr="00FB4E17">
        <w:rPr>
          <w:b/>
          <w:bCs/>
        </w:rPr>
        <w:t>ThingSpeak.h</w:t>
      </w:r>
      <w:proofErr w:type="spellEnd"/>
      <w:r w:rsidR="00FB4E17">
        <w:t xml:space="preserve"> – jedná se o rozhraní, které ulehčuje komunikaci se stejnojmenným </w:t>
      </w:r>
      <w:proofErr w:type="spellStart"/>
      <w:r w:rsidR="00FB4E17">
        <w:t>IoT</w:t>
      </w:r>
      <w:proofErr w:type="spellEnd"/>
      <w:r w:rsidR="00FB4E17">
        <w:t xml:space="preserve"> Cloudem. </w:t>
      </w:r>
    </w:p>
    <w:p w14:paraId="64F59AF0" w14:textId="1D37CE5F" w:rsidR="00BF2F7A" w:rsidRPr="002544C3" w:rsidRDefault="00BF2F7A" w:rsidP="002544C3">
      <w:pPr>
        <w:pStyle w:val="Odstavec"/>
        <w:numPr>
          <w:ilvl w:val="0"/>
          <w:numId w:val="49"/>
        </w:numPr>
      </w:pPr>
      <w:proofErr w:type="spellStart"/>
      <w:r w:rsidRPr="00C22606">
        <w:rPr>
          <w:b/>
          <w:bCs/>
        </w:rPr>
        <w:t>ESPAsyncTCP.h</w:t>
      </w:r>
      <w:proofErr w:type="spellEnd"/>
      <w:r w:rsidR="00FB4E17">
        <w:t xml:space="preserve"> – knihovna pro asynchronní TCP dotazy, je využívána především níže popsaným </w:t>
      </w:r>
      <w:r w:rsidR="00C22606">
        <w:t>Webovým serverem, který ji využívá pro svoji práci.</w:t>
      </w:r>
    </w:p>
    <w:p w14:paraId="3D45D1CA" w14:textId="15742A86" w:rsidR="00BF2F7A" w:rsidRPr="002544C3" w:rsidRDefault="00BF2F7A" w:rsidP="002544C3">
      <w:pPr>
        <w:pStyle w:val="Odstavec"/>
        <w:numPr>
          <w:ilvl w:val="0"/>
          <w:numId w:val="49"/>
        </w:numPr>
      </w:pPr>
      <w:proofErr w:type="spellStart"/>
      <w:r w:rsidRPr="00C22606">
        <w:rPr>
          <w:b/>
          <w:bCs/>
        </w:rPr>
        <w:t>ESPAsyncWebServer.h</w:t>
      </w:r>
      <w:proofErr w:type="spellEnd"/>
      <w:r w:rsidR="00FB4E17">
        <w:t xml:space="preserve"> </w:t>
      </w:r>
      <w:r w:rsidR="00C22606">
        <w:t>–</w:t>
      </w:r>
      <w:r w:rsidR="00FB4E17">
        <w:t xml:space="preserve"> </w:t>
      </w:r>
      <w:r w:rsidR="00C22606">
        <w:t>knihovna realizující Webový server, nejedná se zrovna o nejrozšířenější knihovnu realizující webový server na ESP2866, ale knihovna má velice podrobně zpracovanou technickou dokumentaci se spoustu ukázek. Obrovskou výhodou toho serveru je jeho funkcionalita a jednoduchost.</w:t>
      </w:r>
    </w:p>
    <w:p w14:paraId="0599F565" w14:textId="54AFCC47" w:rsidR="008B518D" w:rsidRDefault="00BF2F7A" w:rsidP="002544C3">
      <w:pPr>
        <w:pStyle w:val="Odstavec"/>
        <w:numPr>
          <w:ilvl w:val="0"/>
          <w:numId w:val="49"/>
        </w:numPr>
      </w:pPr>
      <w:proofErr w:type="spellStart"/>
      <w:r w:rsidRPr="002A0760">
        <w:rPr>
          <w:b/>
          <w:bCs/>
        </w:rPr>
        <w:t>FS.h</w:t>
      </w:r>
      <w:proofErr w:type="spellEnd"/>
      <w:r w:rsidR="00FB4E17">
        <w:t xml:space="preserve"> </w:t>
      </w:r>
      <w:r w:rsidR="00660AAC">
        <w:t>–</w:t>
      </w:r>
      <w:r w:rsidR="00FB4E17">
        <w:t xml:space="preserve"> </w:t>
      </w:r>
      <w:r w:rsidR="00660AAC">
        <w:t>umožnuje zprávu a přístup do virtuálního souborového systému, který je možné na ESP vytvořit a provozovat. V tohle souborovém systému jsou například uloženy HTML šablony, CSS soubory a veškeré JavaScript funkce, která využívá webové rozhraní.</w:t>
      </w:r>
    </w:p>
    <w:p w14:paraId="773C9C54" w14:textId="2B995559" w:rsidR="00660AAC" w:rsidRDefault="00660AAC" w:rsidP="00660AAC">
      <w:pPr>
        <w:pStyle w:val="Odstavec"/>
        <w:numPr>
          <w:ilvl w:val="0"/>
          <w:numId w:val="49"/>
        </w:numPr>
      </w:pPr>
      <w:proofErr w:type="spellStart"/>
      <w:r w:rsidRPr="002A0760">
        <w:rPr>
          <w:b/>
          <w:bCs/>
        </w:rPr>
        <w:t>LittleFS.h</w:t>
      </w:r>
      <w:proofErr w:type="spellEnd"/>
      <w:r>
        <w:t xml:space="preserve"> – rozšiřuje funkcionalitu FS knihovny</w:t>
      </w:r>
    </w:p>
    <w:p w14:paraId="7F91C5A8" w14:textId="063ABA33" w:rsidR="002A0760" w:rsidRDefault="002A0760" w:rsidP="002A0760">
      <w:pPr>
        <w:pStyle w:val="Nadpis2"/>
      </w:pPr>
      <w:bookmarkStart w:id="60" w:name="_Toc72615229"/>
      <w:r>
        <w:t>Vytvořené knihovny</w:t>
      </w:r>
    </w:p>
    <w:p w14:paraId="54FC1BB7" w14:textId="5954873C" w:rsidR="002A0760" w:rsidRDefault="002A0760" w:rsidP="001E2BE5">
      <w:pPr>
        <w:pStyle w:val="Odstavec"/>
        <w:numPr>
          <w:ilvl w:val="0"/>
          <w:numId w:val="50"/>
        </w:numPr>
      </w:pPr>
      <w:proofErr w:type="spellStart"/>
      <w:r w:rsidRPr="0004582B">
        <w:rPr>
          <w:b/>
          <w:bCs/>
        </w:rPr>
        <w:t>webFramewor</w:t>
      </w:r>
      <w:r w:rsidR="001E2BE5" w:rsidRPr="0004582B">
        <w:rPr>
          <w:b/>
          <w:bCs/>
        </w:rPr>
        <w:t>k.h</w:t>
      </w:r>
      <w:proofErr w:type="spellEnd"/>
      <w:r w:rsidR="001E2BE5">
        <w:t xml:space="preserve"> – knihovna starající se o načítání a webové stránky, zasílání JSON data a odchytávání GET a POST dotazů.</w:t>
      </w:r>
    </w:p>
    <w:p w14:paraId="0701058E" w14:textId="695B130C" w:rsidR="0004582B" w:rsidRDefault="0004582B" w:rsidP="0004582B">
      <w:pPr>
        <w:pStyle w:val="Odstavec"/>
        <w:numPr>
          <w:ilvl w:val="0"/>
          <w:numId w:val="50"/>
        </w:numPr>
      </w:pPr>
      <w:proofErr w:type="spellStart"/>
      <w:r w:rsidRPr="0004582B">
        <w:rPr>
          <w:b/>
          <w:bCs/>
        </w:rPr>
        <w:t>ProjectConfig.h</w:t>
      </w:r>
      <w:proofErr w:type="spellEnd"/>
      <w:r>
        <w:t xml:space="preserve"> – soubor ve kterém jsou uloženy globální proměnné potřebné pro sestavení projektu, například definice jmen pinů a deklarace funkcí usnadňují </w:t>
      </w:r>
      <w:r w:rsidR="002F66D5">
        <w:t>tisk do konzole.</w:t>
      </w:r>
    </w:p>
    <w:p w14:paraId="4D3ECB9D" w14:textId="64CD4C9C" w:rsidR="0004582B" w:rsidRDefault="0004582B" w:rsidP="0004582B">
      <w:pPr>
        <w:pStyle w:val="Odstavec"/>
        <w:numPr>
          <w:ilvl w:val="0"/>
          <w:numId w:val="50"/>
        </w:numPr>
      </w:pPr>
      <w:proofErr w:type="spellStart"/>
      <w:r w:rsidRPr="0004582B">
        <w:rPr>
          <w:b/>
          <w:bCs/>
        </w:rPr>
        <w:t>Config.h</w:t>
      </w:r>
      <w:proofErr w:type="spellEnd"/>
      <w:r>
        <w:t xml:space="preserve"> </w:t>
      </w:r>
      <w:r w:rsidR="002F66D5">
        <w:t xml:space="preserve">– knihovna ve které jsou uloženy veškeré proměnné potřebné pro běh zařízení, uložení wifi sítě, sítová konfigurace, </w:t>
      </w:r>
      <w:proofErr w:type="spellStart"/>
      <w:r w:rsidR="002F66D5">
        <w:t>mDNS</w:t>
      </w:r>
      <w:proofErr w:type="spellEnd"/>
      <w:r w:rsidR="002F66D5">
        <w:t xml:space="preserve"> jméno atd.</w:t>
      </w:r>
    </w:p>
    <w:p w14:paraId="7D161442" w14:textId="4BFF1AB3" w:rsidR="0004582B" w:rsidRDefault="0004582B" w:rsidP="0004582B">
      <w:pPr>
        <w:pStyle w:val="Odstavec"/>
        <w:numPr>
          <w:ilvl w:val="0"/>
          <w:numId w:val="50"/>
        </w:numPr>
      </w:pPr>
      <w:proofErr w:type="spellStart"/>
      <w:r w:rsidRPr="0004582B">
        <w:rPr>
          <w:b/>
          <w:bCs/>
        </w:rPr>
        <w:t>WifiModes.h</w:t>
      </w:r>
      <w:proofErr w:type="spellEnd"/>
      <w:r>
        <w:t xml:space="preserve"> </w:t>
      </w:r>
      <w:r w:rsidR="002F66D5">
        <w:t>–</w:t>
      </w:r>
      <w:r>
        <w:t xml:space="preserve"> </w:t>
      </w:r>
      <w:r w:rsidR="002F66D5">
        <w:t xml:space="preserve">stará se nastavení wifi rozhraní, připojuje se do sítě nebo vytváří vlastní Wifi sít, a to v závislosti na tom do jaké pozice je přepnut přepínač na DPS. V této knihovně je také implementován </w:t>
      </w:r>
      <w:proofErr w:type="spellStart"/>
      <w:r w:rsidR="002F66D5">
        <w:t>mDNS</w:t>
      </w:r>
      <w:proofErr w:type="spellEnd"/>
      <w:r w:rsidR="002F66D5">
        <w:t xml:space="preserve"> server.</w:t>
      </w:r>
    </w:p>
    <w:p w14:paraId="1AD4EFD3" w14:textId="15026E1E" w:rsidR="0004582B" w:rsidRDefault="0004582B" w:rsidP="0004582B">
      <w:pPr>
        <w:pStyle w:val="Odstavec"/>
        <w:numPr>
          <w:ilvl w:val="0"/>
          <w:numId w:val="50"/>
        </w:numPr>
      </w:pPr>
      <w:proofErr w:type="spellStart"/>
      <w:r w:rsidRPr="0004582B">
        <w:rPr>
          <w:b/>
          <w:bCs/>
        </w:rPr>
        <w:t>LList.h</w:t>
      </w:r>
      <w:proofErr w:type="spellEnd"/>
      <w:r>
        <w:t xml:space="preserve"> </w:t>
      </w:r>
      <w:r w:rsidR="002F66D5">
        <w:t>–</w:t>
      </w:r>
      <w:r>
        <w:t xml:space="preserve"> </w:t>
      </w:r>
      <w:r w:rsidR="002F66D5">
        <w:t>knihovna realizující spojovou strukturu.</w:t>
      </w:r>
    </w:p>
    <w:p w14:paraId="66C02FD8" w14:textId="671D7376" w:rsidR="002A0760" w:rsidRDefault="002A0760" w:rsidP="002A0760">
      <w:pPr>
        <w:pStyle w:val="Odstavec"/>
        <w:numPr>
          <w:ilvl w:val="0"/>
          <w:numId w:val="50"/>
        </w:numPr>
      </w:pPr>
      <w:r w:rsidRPr="0004582B">
        <w:rPr>
          <w:b/>
          <w:bCs/>
        </w:rPr>
        <w:t>EEPROM_24LC16B.h</w:t>
      </w:r>
      <w:r w:rsidR="001E2BE5">
        <w:t xml:space="preserve"> – implementuje rozhraní pro práci s EEPROM pamětí.</w:t>
      </w:r>
    </w:p>
    <w:p w14:paraId="75F84EAD" w14:textId="3E1642B4" w:rsidR="002A0760" w:rsidRDefault="002A0760" w:rsidP="002A0760">
      <w:pPr>
        <w:pStyle w:val="Odstavec"/>
        <w:numPr>
          <w:ilvl w:val="0"/>
          <w:numId w:val="50"/>
        </w:numPr>
      </w:pPr>
      <w:proofErr w:type="spellStart"/>
      <w:r w:rsidRPr="0004582B">
        <w:rPr>
          <w:b/>
          <w:bCs/>
        </w:rPr>
        <w:lastRenderedPageBreak/>
        <w:t>Controller.h</w:t>
      </w:r>
      <w:proofErr w:type="spellEnd"/>
      <w:r w:rsidR="001E2BE5">
        <w:t xml:space="preserve"> – knihovna zodpovědná za vyčítání teploty a </w:t>
      </w:r>
      <w:r w:rsidR="0004582B">
        <w:t xml:space="preserve">rozhodnutí, jestli má být vstupní zásuvka sepnuta. Dále zodpovídá za odesílání dat do </w:t>
      </w:r>
      <w:proofErr w:type="spellStart"/>
      <w:r w:rsidR="0004582B">
        <w:t>IoT</w:t>
      </w:r>
      <w:proofErr w:type="spellEnd"/>
      <w:r w:rsidR="0004582B">
        <w:t xml:space="preserve"> Cloudu.</w:t>
      </w:r>
    </w:p>
    <w:p w14:paraId="51EF418D" w14:textId="6D3AA4D5" w:rsidR="002A0760" w:rsidRDefault="002A0760" w:rsidP="002A0760">
      <w:pPr>
        <w:pStyle w:val="Odstavec"/>
        <w:numPr>
          <w:ilvl w:val="0"/>
          <w:numId w:val="50"/>
        </w:numPr>
      </w:pPr>
      <w:proofErr w:type="spellStart"/>
      <w:r w:rsidRPr="0004582B">
        <w:rPr>
          <w:b/>
          <w:bCs/>
        </w:rPr>
        <w:t>Buffer.h</w:t>
      </w:r>
      <w:proofErr w:type="spellEnd"/>
      <w:r w:rsidR="0004582B">
        <w:t xml:space="preserve"> – pomocná knihovna umožňující tisk do bufferu, především pro zjednodušení výpisu dat na konzoli.</w:t>
      </w:r>
    </w:p>
    <w:p w14:paraId="62B29E0E" w14:textId="0E6654DA" w:rsidR="002A0760" w:rsidRDefault="002A0760" w:rsidP="002A0760">
      <w:pPr>
        <w:pStyle w:val="Odstavec"/>
        <w:numPr>
          <w:ilvl w:val="0"/>
          <w:numId w:val="50"/>
        </w:numPr>
      </w:pPr>
      <w:proofErr w:type="spellStart"/>
      <w:r w:rsidRPr="0004582B">
        <w:rPr>
          <w:b/>
          <w:bCs/>
        </w:rPr>
        <w:t>Timer.h</w:t>
      </w:r>
      <w:proofErr w:type="spellEnd"/>
      <w:r w:rsidR="0004582B">
        <w:t xml:space="preserve"> – umožnuje časovat akce, které je potřeba spustit jednou za dlouhý časový úsek.</w:t>
      </w:r>
    </w:p>
    <w:p w14:paraId="1605E7D5" w14:textId="45BF5CB6" w:rsidR="002A0760" w:rsidRPr="002A0760" w:rsidRDefault="002A0760" w:rsidP="002A0760">
      <w:pPr>
        <w:pStyle w:val="Odstavec"/>
        <w:numPr>
          <w:ilvl w:val="0"/>
          <w:numId w:val="50"/>
        </w:numPr>
      </w:pPr>
      <w:proofErr w:type="spellStart"/>
      <w:r w:rsidRPr="0004582B">
        <w:rPr>
          <w:b/>
          <w:bCs/>
        </w:rPr>
        <w:t>WebTextVariables</w:t>
      </w:r>
      <w:r w:rsidR="0004582B" w:rsidRPr="0004582B">
        <w:rPr>
          <w:b/>
          <w:bCs/>
        </w:rPr>
        <w:t>.h</w:t>
      </w:r>
      <w:proofErr w:type="spellEnd"/>
      <w:r w:rsidR="0004582B">
        <w:t xml:space="preserve"> – soubor ve které je uloženo pole ve kterém jsou definovány veškeré textové proměnné, které jsou vypisovány na webové stránce.</w:t>
      </w:r>
    </w:p>
    <w:p w14:paraId="5D370CDB" w14:textId="36AE3516" w:rsidR="0003508C" w:rsidRDefault="00460D6F" w:rsidP="00406801">
      <w:pPr>
        <w:pStyle w:val="Nadpis1"/>
      </w:pPr>
      <w:r>
        <w:lastRenderedPageBreak/>
        <w:t>Webové rozhraní</w:t>
      </w:r>
      <w:bookmarkEnd w:id="60"/>
    </w:p>
    <w:p w14:paraId="3424A343" w14:textId="77777777" w:rsidR="0003508C" w:rsidRPr="0003508C" w:rsidRDefault="0003508C" w:rsidP="0003508C">
      <w:pPr>
        <w:pStyle w:val="Odstavecprvn"/>
      </w:pPr>
    </w:p>
    <w:p w14:paraId="38D465AB" w14:textId="65A7460B" w:rsidR="003813F7" w:rsidRPr="00A10A20" w:rsidRDefault="00C674D3" w:rsidP="00406801">
      <w:pPr>
        <w:pStyle w:val="Nadpis1"/>
      </w:pPr>
      <w:bookmarkStart w:id="61" w:name="_Toc72615230"/>
      <w:r w:rsidRPr="00A10A20">
        <w:lastRenderedPageBreak/>
        <w:t>Závěr</w:t>
      </w:r>
      <w:bookmarkEnd w:id="56"/>
      <w:bookmarkEnd w:id="57"/>
      <w:bookmarkEnd w:id="58"/>
      <w:bookmarkEnd w:id="61"/>
    </w:p>
    <w:p w14:paraId="7300EBFC" w14:textId="06DC7D5F" w:rsidR="00881395" w:rsidRPr="00A10A20" w:rsidRDefault="00EC4C2D" w:rsidP="00C92A3F">
      <w:pPr>
        <w:pStyle w:val="Prvnodstavec"/>
      </w:pPr>
      <w:r w:rsidRPr="00A10A20">
        <w:t xml:space="preserve">Semestrální práce se v úvodu </w:t>
      </w:r>
      <w:r w:rsidR="00C92A3F" w:rsidRPr="00A10A20">
        <w:t>zabývá</w:t>
      </w:r>
      <w:r w:rsidRPr="00A10A20">
        <w:t xml:space="preserve"> </w:t>
      </w:r>
      <w:r w:rsidR="006711CA" w:rsidRPr="00A10A20">
        <w:t>způsoby</w:t>
      </w:r>
      <w:r w:rsidRPr="00A10A20">
        <w:t xml:space="preserve"> </w:t>
      </w:r>
      <w:r w:rsidR="00C92A3F" w:rsidRPr="00A10A20">
        <w:t>měření teploty</w:t>
      </w:r>
      <w:r w:rsidR="005348AC" w:rsidRPr="00A10A20">
        <w:t>.</w:t>
      </w:r>
      <w:r w:rsidR="00C92A3F" w:rsidRPr="00A10A20">
        <w:t xml:space="preserve"> </w:t>
      </w:r>
      <w:r w:rsidR="005348AC" w:rsidRPr="00A10A20">
        <w:t xml:space="preserve">Ta </w:t>
      </w:r>
      <w:r w:rsidR="00C92A3F" w:rsidRPr="00A10A20">
        <w:t>je zde hodnocena z pohledu použitelnosti pro vyvíjený výrobek. Tato teorie nepřináší nic nového</w:t>
      </w:r>
      <w:r w:rsidR="00687FC7" w:rsidRPr="00A10A20">
        <w:t>,</w:t>
      </w:r>
      <w:r w:rsidR="00C92A3F" w:rsidRPr="00A10A20">
        <w:t xml:space="preserve"> spíše </w:t>
      </w:r>
      <w:r w:rsidR="00687FC7" w:rsidRPr="00A10A20">
        <w:t>shrnuje</w:t>
      </w:r>
      <w:r w:rsidR="00C92A3F" w:rsidRPr="00A10A20">
        <w:t xml:space="preserve"> celou problematiku a hledá vhodného adepta, který by se dal použít k měření teploty</w:t>
      </w:r>
      <w:r w:rsidR="00687FC7" w:rsidRPr="00A10A20">
        <w:t>.</w:t>
      </w:r>
      <w:r w:rsidR="00C92A3F" w:rsidRPr="00A10A20">
        <w:t xml:space="preserve"> </w:t>
      </w:r>
      <w:r w:rsidR="00F340FC" w:rsidRPr="00A10A20">
        <w:t>Zde</w:t>
      </w:r>
      <w:r w:rsidR="00C92A3F" w:rsidRPr="00A10A20">
        <w:t xml:space="preserve"> byl</w:t>
      </w:r>
      <w:r w:rsidR="00687FC7" w:rsidRPr="00A10A20">
        <w:t>y</w:t>
      </w:r>
      <w:r w:rsidR="00C92A3F" w:rsidRPr="00A10A20">
        <w:t xml:space="preserve"> nakonec vybrány digitální čidla ds18b20 a DHT2</w:t>
      </w:r>
      <w:r w:rsidR="00881395" w:rsidRPr="00A10A20">
        <w:t>2.</w:t>
      </w:r>
    </w:p>
    <w:p w14:paraId="474D2CC2" w14:textId="360699E1" w:rsidR="006A1D10" w:rsidRPr="00A10A20" w:rsidRDefault="00881395" w:rsidP="00881395">
      <w:pPr>
        <w:pStyle w:val="Odstavec"/>
      </w:pPr>
      <w:r w:rsidRPr="00A10A20">
        <w:t xml:space="preserve">V další části se práce zaměřuje na rozbor několika </w:t>
      </w:r>
      <w:proofErr w:type="spellStart"/>
      <w:r w:rsidRPr="00A10A20">
        <w:t>IoT</w:t>
      </w:r>
      <w:proofErr w:type="spellEnd"/>
      <w:r w:rsidRPr="00A10A20">
        <w:t xml:space="preserve"> cloudů, shrnuje jejich klady a zápory. Z této časti by měla být vybrána nějaká služba, která bude následně použita pro ukládání dat ze zařízení. Svázání zařízení s konkrétní službou není dobrý nápad</w:t>
      </w:r>
      <w:r w:rsidR="006711CA" w:rsidRPr="00A10A20">
        <w:t>,</w:t>
      </w:r>
      <w:r w:rsidRPr="00A10A20">
        <w:t xml:space="preserve"> protože není garantováno</w:t>
      </w:r>
      <w:r w:rsidR="008C4874" w:rsidRPr="00A10A20">
        <w:t>,</w:t>
      </w:r>
      <w:r w:rsidRPr="00A10A20">
        <w:t xml:space="preserve"> jak dlouho bud</w:t>
      </w:r>
      <w:r w:rsidR="006711CA" w:rsidRPr="00A10A20">
        <w:t>o</w:t>
      </w:r>
      <w:r w:rsidRPr="00A10A20">
        <w:t xml:space="preserve">u tyto </w:t>
      </w:r>
      <w:r w:rsidR="006711CA" w:rsidRPr="00A10A20">
        <w:t>cloudy</w:t>
      </w:r>
      <w:r w:rsidRPr="00A10A20">
        <w:t xml:space="preserve"> nabízeny</w:t>
      </w:r>
      <w:r w:rsidR="002011AE" w:rsidRPr="00A10A20">
        <w:t>.</w:t>
      </w:r>
      <w:r w:rsidRPr="00A10A20">
        <w:t xml:space="preserve"> </w:t>
      </w:r>
      <w:r w:rsidR="002011AE" w:rsidRPr="00A10A20">
        <w:t>N</w:t>
      </w:r>
      <w:r w:rsidRPr="00A10A20">
        <w:t>a trhu</w:t>
      </w:r>
      <w:r w:rsidR="002011AE" w:rsidRPr="00A10A20">
        <w:t xml:space="preserve"> se také</w:t>
      </w:r>
      <w:r w:rsidRPr="00A10A20">
        <w:t xml:space="preserve"> může objevit nová, která bude vhodnější než ta, se kterou by zařízení bylo svázáno. Z toho důvodu je snaha</w:t>
      </w:r>
      <w:r w:rsidR="00B61BF3" w:rsidRPr="00A10A20">
        <w:t>,</w:t>
      </w:r>
      <w:r w:rsidRPr="00A10A20">
        <w:t xml:space="preserve"> aby </w:t>
      </w:r>
      <w:r w:rsidR="006711CA" w:rsidRPr="00A10A20">
        <w:t>termostat</w:t>
      </w:r>
      <w:r w:rsidRPr="00A10A20">
        <w:t xml:space="preserve"> byl univerzálnější a byl schop</w:t>
      </w:r>
      <w:r w:rsidR="006711CA" w:rsidRPr="00A10A20">
        <w:t>en</w:t>
      </w:r>
      <w:r w:rsidRPr="00A10A20">
        <w:t xml:space="preserve"> migrovat ze služby na službu</w:t>
      </w:r>
      <w:r w:rsidR="00FE657E" w:rsidRPr="00A10A20">
        <w:t>, proto je zde nastíněn protokol MQTT, který tyt</w:t>
      </w:r>
      <w:r w:rsidR="006711CA" w:rsidRPr="00A10A20">
        <w:t>y</w:t>
      </w:r>
      <w:r w:rsidR="00FE657E" w:rsidRPr="00A10A20">
        <w:t xml:space="preserve"> služby podporuj</w:t>
      </w:r>
      <w:r w:rsidR="006711CA" w:rsidRPr="00A10A20">
        <w:t>í</w:t>
      </w:r>
      <w:r w:rsidR="00FE657E" w:rsidRPr="00A10A20">
        <w:t xml:space="preserve"> a s velkou pravděpodobností budou podporovat i v budoucnu.</w:t>
      </w:r>
    </w:p>
    <w:p w14:paraId="61E4DA6D" w14:textId="2DDBA7B9" w:rsidR="00B61BF3" w:rsidRPr="00A10A20" w:rsidRDefault="00102AB5" w:rsidP="00881395">
      <w:pPr>
        <w:pStyle w:val="Odstavec"/>
      </w:pPr>
      <w:r w:rsidRPr="00A10A20">
        <w:t>V poslední části se práce věnuje samotnému vývoji desky, kterou se povedlo vyrobit a částečně osadit. Testováním periferi</w:t>
      </w:r>
      <w:r w:rsidR="006711CA" w:rsidRPr="00A10A20">
        <w:t>í</w:t>
      </w:r>
      <w:r w:rsidRPr="00A10A20">
        <w:t xml:space="preserve"> byly objeveny určité problémy</w:t>
      </w:r>
      <w:r w:rsidR="006711CA" w:rsidRPr="00A10A20">
        <w:t>.</w:t>
      </w:r>
      <w:r w:rsidRPr="00A10A20">
        <w:t xml:space="preserve"> </w:t>
      </w:r>
      <w:r w:rsidR="006711CA" w:rsidRPr="00A10A20">
        <w:t>T</w:t>
      </w:r>
      <w:r w:rsidRPr="00A10A20">
        <w:t>y se ale dají snadno vyřešit, jako například zrcadlově ot</w:t>
      </w:r>
      <w:r w:rsidR="006711CA" w:rsidRPr="00A10A20">
        <w:t>o</w:t>
      </w:r>
      <w:r w:rsidRPr="00A10A20">
        <w:t xml:space="preserve">čené tranzistory, které je potřeba při pájení </w:t>
      </w:r>
      <w:r w:rsidR="006711CA" w:rsidRPr="00A10A20">
        <w:t>převrátit</w:t>
      </w:r>
      <w:r w:rsidRPr="00A10A20">
        <w:t xml:space="preserve">, aby deska fungovala </w:t>
      </w:r>
      <w:r w:rsidR="00F340FC" w:rsidRPr="00A10A20">
        <w:t>s</w:t>
      </w:r>
      <w:r w:rsidRPr="00A10A20">
        <w:t>práv</w:t>
      </w:r>
      <w:r w:rsidR="00F340FC" w:rsidRPr="00A10A20">
        <w:t>n</w:t>
      </w:r>
      <w:r w:rsidRPr="00A10A20">
        <w:t>ě.</w:t>
      </w:r>
    </w:p>
    <w:p w14:paraId="2FE2CE7E" w14:textId="030B7E42" w:rsidR="00102AB5" w:rsidRPr="00A10A20" w:rsidRDefault="005348AC" w:rsidP="00881395">
      <w:pPr>
        <w:pStyle w:val="Odstavec"/>
      </w:pPr>
      <w:r w:rsidRPr="00A10A20">
        <w:t>Práce n</w:t>
      </w:r>
      <w:r w:rsidR="00732316" w:rsidRPr="00A10A20">
        <w:t>e</w:t>
      </w:r>
      <w:r w:rsidRPr="00A10A20">
        <w:t>přináší</w:t>
      </w:r>
      <w:r w:rsidR="00102AB5" w:rsidRPr="00A10A20">
        <w:t xml:space="preserve"> myšlenk</w:t>
      </w:r>
      <w:r w:rsidRPr="00A10A20">
        <w:t>u</w:t>
      </w:r>
      <w:r w:rsidR="00102AB5" w:rsidRPr="00A10A20">
        <w:t xml:space="preserve"> elektrického termostatu</w:t>
      </w:r>
      <w:r w:rsidR="00732316" w:rsidRPr="00A10A20">
        <w:t>,</w:t>
      </w:r>
      <w:r w:rsidR="00102AB5" w:rsidRPr="00A10A20">
        <w:t xml:space="preserve"> ale </w:t>
      </w:r>
      <w:r w:rsidRPr="00A10A20">
        <w:t xml:space="preserve">rozvíjí možnost </w:t>
      </w:r>
      <w:r w:rsidR="00102AB5" w:rsidRPr="00A10A20">
        <w:t>připojení a regulace takového zařízení pomocí bezdrátového spojení. Většina dnešních podobných termostatů tuto možnost nemá a pro jejich regulaci k nim člověk musí přijít a ručně je přenastavit.</w:t>
      </w:r>
    </w:p>
    <w:p w14:paraId="23C492A4" w14:textId="230A77F0" w:rsidR="005D68D5" w:rsidRPr="00A10A20" w:rsidRDefault="000606B4" w:rsidP="00881395">
      <w:pPr>
        <w:pStyle w:val="Odstavec"/>
      </w:pPr>
      <w:r w:rsidRPr="00A10A20">
        <w:t>Budoucností toho</w:t>
      </w:r>
      <w:r w:rsidR="00732316" w:rsidRPr="00A10A20">
        <w:t>to</w:t>
      </w:r>
      <w:r w:rsidRPr="00A10A20">
        <w:t xml:space="preserve"> projektu je naprogramování řídícího mikrokontroleru</w:t>
      </w:r>
      <w:r w:rsidR="00732316" w:rsidRPr="00A10A20">
        <w:t xml:space="preserve"> </w:t>
      </w:r>
      <w:r w:rsidRPr="00A10A20">
        <w:t>a vývoj potřebných podpůrných programů, které budou potřeba pro získání plnohodnotného funkčního zařízení. Projekt by dále mohl být rozšířen možnost</w:t>
      </w:r>
      <w:r w:rsidR="00732316" w:rsidRPr="00A10A20">
        <w:t>í</w:t>
      </w:r>
      <w:r w:rsidRPr="00A10A20">
        <w:t xml:space="preserve"> regulac</w:t>
      </w:r>
      <w:r w:rsidR="00732316" w:rsidRPr="00A10A20">
        <w:t>e</w:t>
      </w:r>
      <w:r w:rsidRPr="00A10A20">
        <w:t xml:space="preserve"> bez použití bezdrátového pojení, kde by se důležit</w:t>
      </w:r>
      <w:r w:rsidR="00065838" w:rsidRPr="00A10A20">
        <w:t>á</w:t>
      </w:r>
      <w:r w:rsidRPr="00A10A20">
        <w:t xml:space="preserve"> data zobrazovala na display, který by se dal připojit na patic</w:t>
      </w:r>
      <w:r w:rsidR="002A0760">
        <w:t>i</w:t>
      </w:r>
      <w:r w:rsidRPr="00A10A20">
        <w:t xml:space="preserve"> </w:t>
      </w:r>
      <w:proofErr w:type="spellStart"/>
      <w:r w:rsidRPr="00A10A20">
        <w:t>wemos</w:t>
      </w:r>
      <w:proofErr w:type="spellEnd"/>
      <w:r w:rsidRPr="00A10A20">
        <w:t>.</w:t>
      </w:r>
    </w:p>
    <w:p w14:paraId="2B031BD7" w14:textId="77777777" w:rsidR="00065838" w:rsidRPr="00A10A20" w:rsidRDefault="00065838" w:rsidP="00881395">
      <w:pPr>
        <w:pStyle w:val="Odstavec"/>
      </w:pPr>
    </w:p>
    <w:p w14:paraId="76BAEDEF" w14:textId="77777777" w:rsidR="00D63743" w:rsidRPr="00A10A20" w:rsidRDefault="00D63743" w:rsidP="009648FE"/>
    <w:p w14:paraId="7C46D365" w14:textId="77777777" w:rsidR="00335724" w:rsidRPr="00A10A20" w:rsidRDefault="00C674D3" w:rsidP="00087314">
      <w:pPr>
        <w:pStyle w:val="Nadpis1-neslovan"/>
        <w:rPr>
          <w:lang w:val="cs-CZ"/>
        </w:rPr>
      </w:pPr>
      <w:r w:rsidRPr="00A10A20">
        <w:rPr>
          <w:lang w:val="cs-CZ"/>
        </w:rPr>
        <w:br w:type="page"/>
      </w:r>
      <w:bookmarkStart w:id="62" w:name="_Toc101325796"/>
      <w:bookmarkStart w:id="63" w:name="_Toc72615231"/>
      <w:r w:rsidR="00C23E80" w:rsidRPr="00A10A20">
        <w:rPr>
          <w:lang w:val="cs-CZ"/>
        </w:rPr>
        <w:lastRenderedPageBreak/>
        <w:t>Literatura</w:t>
      </w:r>
      <w:bookmarkEnd w:id="62"/>
      <w:bookmarkEnd w:id="63"/>
    </w:p>
    <w:p w14:paraId="0A6D823C" w14:textId="77777777" w:rsidR="00736E9B" w:rsidRPr="00A10A20" w:rsidRDefault="00736E9B" w:rsidP="00736E9B">
      <w:pPr>
        <w:pStyle w:val="LiteraturaBPDP"/>
        <w:rPr>
          <w:rFonts w:ascii="Arial" w:hAnsi="Arial" w:cs="Arial"/>
          <w:color w:val="212529"/>
          <w:shd w:val="clear" w:color="auto" w:fill="FFFFFF"/>
        </w:rPr>
      </w:pPr>
      <w:r w:rsidRPr="00A10A20">
        <w:rPr>
          <w:rFonts w:ascii="Arial" w:hAnsi="Arial" w:cs="Arial"/>
          <w:color w:val="212529"/>
          <w:shd w:val="clear" w:color="auto" w:fill="FFFFFF"/>
        </w:rPr>
        <w:t xml:space="preserve">BRZOBOHATÝ Lukáš: </w:t>
      </w:r>
      <w:r w:rsidRPr="00A10A20">
        <w:rPr>
          <w:rFonts w:ascii="Arial" w:hAnsi="Arial" w:cs="Arial"/>
          <w:i/>
          <w:iCs/>
          <w:color w:val="212529"/>
          <w:shd w:val="clear" w:color="auto" w:fill="FFFFFF"/>
        </w:rPr>
        <w:t>Měření teploty</w:t>
      </w:r>
      <w:r w:rsidRPr="00A10A20">
        <w:rPr>
          <w:rFonts w:ascii="Arial" w:hAnsi="Arial" w:cs="Arial"/>
          <w:color w:val="212529"/>
          <w:shd w:val="clear" w:color="auto" w:fill="FFFFFF"/>
        </w:rPr>
        <w:t xml:space="preserve">. Brno, 2011. </w:t>
      </w:r>
      <w:proofErr w:type="gramStart"/>
      <w:r w:rsidRPr="00A10A20">
        <w:rPr>
          <w:rFonts w:ascii="Arial" w:hAnsi="Arial" w:cs="Arial"/>
          <w:color w:val="212529"/>
          <w:shd w:val="clear" w:color="auto" w:fill="FFFFFF"/>
        </w:rPr>
        <w:t>19s</w:t>
      </w:r>
      <w:proofErr w:type="gramEnd"/>
      <w:r w:rsidRPr="00A10A20">
        <w:rPr>
          <w:rFonts w:ascii="Arial" w:hAnsi="Arial" w:cs="Arial"/>
          <w:color w:val="212529"/>
          <w:shd w:val="clear" w:color="auto" w:fill="FFFFFF"/>
        </w:rPr>
        <w:t>., CD. FSI VUT v Brně, Ústav strojírenské technologie, Vedoucí práce Ing. Kamil Podaný, Ph.D.</w:t>
      </w:r>
    </w:p>
    <w:p w14:paraId="2629E64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Čidla teploty </w:t>
      </w:r>
      <w:proofErr w:type="spellStart"/>
      <w:r w:rsidRPr="00A10A20">
        <w:rPr>
          <w:rFonts w:ascii="Arial" w:hAnsi="Arial" w:cs="Arial"/>
          <w:i/>
          <w:iCs/>
          <w:color w:val="212529"/>
          <w:shd w:val="clear" w:color="auto" w:fill="FFFFFF"/>
        </w:rPr>
        <w:t>Pt</w:t>
      </w:r>
      <w:proofErr w:type="spellEnd"/>
      <w:r w:rsidRPr="00A10A20">
        <w:rPr>
          <w:rFonts w:ascii="Arial" w:hAnsi="Arial" w:cs="Arial"/>
          <w:i/>
          <w:iCs/>
          <w:color w:val="212529"/>
          <w:shd w:val="clear" w:color="auto" w:fill="FFFFFF"/>
        </w:rPr>
        <w:t xml:space="preserve"> 100: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SENSIT HOLDING [cit. 2020-12-07]. Dostupné z: </w:t>
      </w:r>
      <w:hyperlink r:id="rId44" w:history="1">
        <w:r w:rsidRPr="00A10A20">
          <w:rPr>
            <w:rStyle w:val="Hypertextovodkaz"/>
            <w:rFonts w:ascii="Arial" w:hAnsi="Arial" w:cs="Arial"/>
            <w:shd w:val="clear" w:color="auto" w:fill="FFFFFF"/>
          </w:rPr>
          <w:t>http://remaxcz.com/old/katalog/snimace/teplota/kl/char/Pt100.pdf</w:t>
        </w:r>
      </w:hyperlink>
    </w:p>
    <w:p w14:paraId="307316C5" w14:textId="77777777" w:rsidR="00736E9B" w:rsidRPr="00A10A20" w:rsidRDefault="00736E9B" w:rsidP="00736E9B">
      <w:pPr>
        <w:pStyle w:val="LiteraturaBPDP"/>
      </w:pPr>
      <w:r w:rsidRPr="00A10A20">
        <w:rPr>
          <w:rFonts w:ascii="Arial" w:hAnsi="Arial" w:cs="Arial"/>
          <w:color w:val="212529"/>
          <w:shd w:val="clear" w:color="auto" w:fill="FFFFFF"/>
        </w:rPr>
        <w:t xml:space="preserve">EARNSHAW, Alan a Norman </w:t>
      </w:r>
      <w:proofErr w:type="spellStart"/>
      <w:r w:rsidRPr="00A10A20">
        <w:rPr>
          <w:rFonts w:ascii="Arial" w:hAnsi="Arial" w:cs="Arial"/>
          <w:color w:val="212529"/>
          <w:shd w:val="clear" w:color="auto" w:fill="FFFFFF"/>
        </w:rPr>
        <w:t>Neill</w:t>
      </w:r>
      <w:proofErr w:type="spellEnd"/>
      <w:r w:rsidRPr="00A10A20">
        <w:rPr>
          <w:rFonts w:ascii="Arial" w:hAnsi="Arial" w:cs="Arial"/>
          <w:color w:val="212529"/>
          <w:shd w:val="clear" w:color="auto" w:fill="FFFFFF"/>
        </w:rPr>
        <w:t xml:space="preserve"> GREENWOOD. </w:t>
      </w:r>
      <w:r w:rsidRPr="00A10A20">
        <w:rPr>
          <w:rFonts w:ascii="Arial" w:hAnsi="Arial" w:cs="Arial"/>
          <w:i/>
          <w:iCs/>
          <w:color w:val="212529"/>
          <w:shd w:val="clear" w:color="auto" w:fill="FFFFFF"/>
        </w:rPr>
        <w:t>Chemie prvků</w:t>
      </w:r>
      <w:r w:rsidRPr="00A10A20">
        <w:rPr>
          <w:rFonts w:ascii="Arial" w:hAnsi="Arial" w:cs="Arial"/>
          <w:color w:val="212529"/>
          <w:shd w:val="clear" w:color="auto" w:fill="FFFFFF"/>
        </w:rPr>
        <w:t>. Svazek I. Přeložil František JURSÍK. Praha: Informatorium, 1993. ISBN 80-85427-38-9.</w:t>
      </w:r>
    </w:p>
    <w:p w14:paraId="4A3D3E29" w14:textId="77777777" w:rsidR="00736E9B" w:rsidRPr="00A10A20" w:rsidRDefault="00736E9B" w:rsidP="00736E9B">
      <w:pPr>
        <w:pStyle w:val="LiteraturaBPDP"/>
      </w:pPr>
      <w:r w:rsidRPr="00A10A20">
        <w:rPr>
          <w:rFonts w:ascii="Arial" w:hAnsi="Arial" w:cs="Arial"/>
          <w:i/>
          <w:iCs/>
          <w:color w:val="212529"/>
          <w:shd w:val="clear" w:color="auto" w:fill="FFFFFF"/>
        </w:rPr>
        <w:t>Polovodiče Termistory: závody práškové metalurgie Šumperk</w:t>
      </w:r>
      <w:r w:rsidRPr="00A10A20">
        <w:rPr>
          <w:rFonts w:ascii="Arial" w:hAnsi="Arial" w:cs="Arial"/>
          <w:color w:val="212529"/>
          <w:shd w:val="clear" w:color="auto" w:fill="FFFFFF"/>
        </w:rPr>
        <w:t xml:space="preserve"> [online]. Šumperk: obchodně technická služba a propagace s. p., 1990 [cit. 2020-12-07]. Dostupné z: </w:t>
      </w:r>
      <w:hyperlink r:id="rId45" w:history="1">
        <w:r w:rsidRPr="00A10A20">
          <w:rPr>
            <w:rStyle w:val="Hypertextovodkaz"/>
            <w:rFonts w:ascii="Arial" w:hAnsi="Arial" w:cs="Arial"/>
            <w:shd w:val="clear" w:color="auto" w:fill="FFFFFF"/>
          </w:rPr>
          <w:t>http://www.ferity.cz/termistory/negohm.pdf</w:t>
        </w:r>
      </w:hyperlink>
    </w:p>
    <w:p w14:paraId="2A868662" w14:textId="77777777" w:rsidR="00736E9B" w:rsidRPr="00A10A20" w:rsidRDefault="00736E9B" w:rsidP="00736E9B">
      <w:pPr>
        <w:pStyle w:val="LiteraturaBPDP"/>
      </w:pPr>
      <w:r w:rsidRPr="00A10A20">
        <w:rPr>
          <w:rFonts w:ascii="Arial" w:hAnsi="Arial" w:cs="Arial"/>
          <w:color w:val="212529"/>
          <w:shd w:val="clear" w:color="auto" w:fill="FFFFFF"/>
        </w:rPr>
        <w:t>ŠPRINGL, Vít. Měření teploty: polovodičové odporové senzory teploty. </w:t>
      </w:r>
      <w:r w:rsidRPr="00A10A20">
        <w:rPr>
          <w:rFonts w:ascii="Arial" w:hAnsi="Arial" w:cs="Arial"/>
          <w:i/>
          <w:iCs/>
          <w:color w:val="212529"/>
          <w:shd w:val="clear" w:color="auto" w:fill="FFFFFF"/>
        </w:rPr>
        <w:t>Vyvoj.hw.cz: teorie-a-praxe</w:t>
      </w:r>
      <w:r w:rsidRPr="00A10A20">
        <w:rPr>
          <w:rFonts w:ascii="Arial" w:hAnsi="Arial" w:cs="Arial"/>
          <w:color w:val="212529"/>
          <w:shd w:val="clear" w:color="auto" w:fill="FFFFFF"/>
        </w:rPr>
        <w:t xml:space="preserve"> [online]. 19. </w:t>
      </w:r>
      <w:proofErr w:type="gramStart"/>
      <w:r w:rsidRPr="00A10A20">
        <w:rPr>
          <w:rFonts w:ascii="Arial" w:hAnsi="Arial" w:cs="Arial"/>
          <w:color w:val="212529"/>
          <w:shd w:val="clear" w:color="auto" w:fill="FFFFFF"/>
        </w:rPr>
        <w:t>Srpen</w:t>
      </w:r>
      <w:proofErr w:type="gramEnd"/>
      <w:r w:rsidRPr="00A10A20">
        <w:rPr>
          <w:rFonts w:ascii="Arial" w:hAnsi="Arial" w:cs="Arial"/>
          <w:color w:val="212529"/>
          <w:shd w:val="clear" w:color="auto" w:fill="FFFFFF"/>
        </w:rPr>
        <w:t xml:space="preserve"> 2004 [cit. 2020-12-07]. Dostupné z: </w:t>
      </w:r>
      <w:hyperlink r:id="rId46" w:history="1">
        <w:r w:rsidRPr="00A10A20">
          <w:rPr>
            <w:rStyle w:val="Hypertextovodkaz"/>
            <w:rFonts w:ascii="Arial" w:hAnsi="Arial" w:cs="Arial"/>
            <w:shd w:val="clear" w:color="auto" w:fill="FFFFFF"/>
          </w:rPr>
          <w:t>https://vyvoj.hw.cz/teorie-a-praxe/dokumentace/mereni-teploty-polovodicove-odporove-senzory-teploty.html</w:t>
        </w:r>
      </w:hyperlink>
    </w:p>
    <w:p w14:paraId="05DE2F2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DS18B20 </w:t>
      </w:r>
      <w:proofErr w:type="spellStart"/>
      <w:r w:rsidRPr="00A10A20">
        <w:rPr>
          <w:rFonts w:ascii="Arial" w:hAnsi="Arial" w:cs="Arial"/>
          <w:i/>
          <w:iCs/>
          <w:color w:val="212529"/>
          <w:shd w:val="clear" w:color="auto" w:fill="FFFFFF"/>
        </w:rPr>
        <w:t>Programmable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Resolution</w:t>
      </w:r>
      <w:proofErr w:type="spellEnd"/>
      <w:r w:rsidRPr="00A10A20">
        <w:rPr>
          <w:rFonts w:ascii="Arial" w:hAnsi="Arial" w:cs="Arial"/>
          <w:i/>
          <w:iCs/>
          <w:color w:val="212529"/>
          <w:shd w:val="clear" w:color="auto" w:fill="FFFFFF"/>
        </w:rPr>
        <w:t xml:space="preserve"> </w:t>
      </w:r>
      <w:proofErr w:type="gramStart"/>
      <w:r w:rsidRPr="00A10A20">
        <w:rPr>
          <w:rFonts w:ascii="Arial" w:hAnsi="Arial" w:cs="Arial"/>
          <w:i/>
          <w:iCs/>
          <w:color w:val="212529"/>
          <w:shd w:val="clear" w:color="auto" w:fill="FFFFFF"/>
        </w:rPr>
        <w:t>1-Wire</w:t>
      </w:r>
      <w:proofErr w:type="gramEnd"/>
      <w:r w:rsidRPr="00A10A20">
        <w:rPr>
          <w:rFonts w:ascii="Arial" w:hAnsi="Arial" w:cs="Arial"/>
          <w:i/>
          <w:iCs/>
          <w:color w:val="212529"/>
          <w:shd w:val="clear" w:color="auto" w:fill="FFFFFF"/>
        </w:rPr>
        <w:t xml:space="preserve">® Digital </w:t>
      </w:r>
      <w:proofErr w:type="spellStart"/>
      <w:r w:rsidRPr="00A10A20">
        <w:rPr>
          <w:rFonts w:ascii="Arial" w:hAnsi="Arial" w:cs="Arial"/>
          <w:i/>
          <w:iCs/>
          <w:color w:val="212529"/>
          <w:shd w:val="clear" w:color="auto" w:fill="FFFFFF"/>
        </w:rPr>
        <w:t>Thermometer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[cit. 2020-12-07]. Dostupné z: </w:t>
      </w:r>
      <w:hyperlink r:id="rId47" w:history="1">
        <w:r w:rsidRPr="00A10A20">
          <w:rPr>
            <w:rStyle w:val="Hypertextovodkaz"/>
            <w:rFonts w:ascii="Arial" w:hAnsi="Arial" w:cs="Arial"/>
            <w:shd w:val="clear" w:color="auto" w:fill="FFFFFF"/>
          </w:rPr>
          <w:t>https://cdn.sparkfun.com/datasheets/Sensors/Temp/DS18B20.pdf</w:t>
        </w:r>
      </w:hyperlink>
    </w:p>
    <w:p w14:paraId="37C2AA14"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Temperature</w:t>
      </w:r>
      <w:proofErr w:type="spellEnd"/>
      <w:r w:rsidRPr="00A10A20">
        <w:rPr>
          <w:rFonts w:ascii="Arial" w:hAnsi="Arial" w:cs="Arial"/>
          <w:i/>
          <w:iCs/>
          <w:color w:val="212529"/>
          <w:shd w:val="clear" w:color="auto" w:fill="FFFFFF"/>
        </w:rPr>
        <w:t xml:space="preserve"> and humidity module AM2302 </w:t>
      </w:r>
      <w:proofErr w:type="spellStart"/>
      <w:r w:rsidRPr="00A10A20">
        <w:rPr>
          <w:rFonts w:ascii="Arial" w:hAnsi="Arial" w:cs="Arial"/>
          <w:i/>
          <w:iCs/>
          <w:color w:val="212529"/>
          <w:shd w:val="clear" w:color="auto" w:fill="FFFFFF"/>
        </w:rPr>
        <w:t>Product</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Manual</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w:t>
      </w:r>
      <w:proofErr w:type="spellStart"/>
      <w:proofErr w:type="gramStart"/>
      <w:r w:rsidRPr="00A10A20">
        <w:rPr>
          <w:rFonts w:ascii="Arial" w:hAnsi="Arial" w:cs="Arial"/>
          <w:color w:val="212529"/>
          <w:shd w:val="clear" w:color="auto" w:fill="FFFFFF"/>
        </w:rPr>
        <w:t>Aosong</w:t>
      </w:r>
      <w:proofErr w:type="spellEnd"/>
      <w:r w:rsidRPr="00A10A20">
        <w:rPr>
          <w:rFonts w:ascii="Arial" w:hAnsi="Arial" w:cs="Arial"/>
          <w:color w:val="212529"/>
          <w:shd w:val="clear" w:color="auto" w:fill="FFFFFF"/>
        </w:rPr>
        <w:t>(</w:t>
      </w:r>
      <w:proofErr w:type="spellStart"/>
      <w:proofErr w:type="gramEnd"/>
      <w:r w:rsidRPr="00A10A20">
        <w:rPr>
          <w:rFonts w:ascii="Arial" w:hAnsi="Arial" w:cs="Arial"/>
          <w:color w:val="212529"/>
          <w:shd w:val="clear" w:color="auto" w:fill="FFFFFF"/>
        </w:rPr>
        <w:t>Guangzhou</w:t>
      </w:r>
      <w:proofErr w:type="spellEnd"/>
      <w:r w:rsidRPr="00A10A20">
        <w:rPr>
          <w:rFonts w:ascii="Arial" w:hAnsi="Arial" w:cs="Arial"/>
          <w:color w:val="212529"/>
          <w:shd w:val="clear" w:color="auto" w:fill="FFFFFF"/>
        </w:rPr>
        <w:t xml:space="preserve">) Electronics Co. [cit. 2020-12-07]. Dostupné z: </w:t>
      </w:r>
      <w:hyperlink r:id="rId48" w:history="1">
        <w:r w:rsidRPr="00A10A20">
          <w:rPr>
            <w:rStyle w:val="Hypertextovodkaz"/>
            <w:rFonts w:ascii="Arial" w:hAnsi="Arial" w:cs="Arial"/>
            <w:shd w:val="clear" w:color="auto" w:fill="FFFFFF"/>
          </w:rPr>
          <w:t>http://robotchip.ru/download/datasheet/AM2302-Datasheet.pdf</w:t>
        </w:r>
      </w:hyperlink>
    </w:p>
    <w:p w14:paraId="420397BC" w14:textId="77777777" w:rsidR="00736E9B" w:rsidRPr="00A10A20" w:rsidRDefault="00736E9B" w:rsidP="00736E9B">
      <w:pPr>
        <w:pStyle w:val="LiteraturaBPDP"/>
        <w:rPr>
          <w:rFonts w:ascii="Arial" w:hAnsi="Arial" w:cs="Arial"/>
        </w:rPr>
      </w:pPr>
      <w:r w:rsidRPr="00A10A20">
        <w:rPr>
          <w:rFonts w:ascii="Arial" w:hAnsi="Arial" w:cs="Arial"/>
        </w:rPr>
        <w:t xml:space="preserve">HYRŠ, Jan: </w:t>
      </w:r>
      <w:r w:rsidRPr="00A10A20">
        <w:rPr>
          <w:rFonts w:ascii="Arial" w:hAnsi="Arial" w:cs="Arial"/>
          <w:i/>
          <w:iCs/>
        </w:rPr>
        <w:t>Měření teploty termočlánky</w:t>
      </w:r>
      <w:r w:rsidRPr="00A10A20">
        <w:rPr>
          <w:rFonts w:ascii="Arial" w:hAnsi="Arial" w:cs="Arial"/>
        </w:rPr>
        <w:t>. Brno, 2012. 32 s., CD. FSI VUT v Brně, Ústav strojírenské technologie, Odbor technologie tváření kovů a plastů. Vedoucí bakalářské práce Ing. Kamil Podaný, Ph.D.</w:t>
      </w:r>
    </w:p>
    <w:p w14:paraId="1EE0D24D"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Licensing</w:t>
      </w:r>
      <w:proofErr w:type="spellEnd"/>
      <w:r w:rsidRPr="00A10A20">
        <w:rPr>
          <w:rFonts w:ascii="Arial" w:hAnsi="Arial" w:cs="Arial"/>
          <w:i/>
          <w:iCs/>
          <w:color w:val="212529"/>
          <w:shd w:val="clear" w:color="auto" w:fill="FFFFFF"/>
        </w:rPr>
        <w:t xml:space="preserve"> FAQ</w:t>
      </w:r>
      <w:r w:rsidRPr="00A10A20">
        <w:rPr>
          <w:rFonts w:ascii="Arial" w:hAnsi="Arial" w:cs="Arial"/>
          <w:color w:val="212529"/>
          <w:shd w:val="clear" w:color="auto" w:fill="FFFFFF"/>
        </w:rPr>
        <w:t xml:space="preserve"> [online]. 2020 [cit. 2020-12-07]. Dostupné z: </w:t>
      </w:r>
      <w:hyperlink r:id="rId49" w:history="1">
        <w:r w:rsidRPr="00A10A20">
          <w:rPr>
            <w:rStyle w:val="Hypertextovodkaz"/>
            <w:rFonts w:ascii="Arial" w:hAnsi="Arial" w:cs="Arial"/>
            <w:shd w:val="clear" w:color="auto" w:fill="FFFFFF"/>
          </w:rPr>
          <w:t>https://thingspeak.com/pages/license_faq</w:t>
        </w:r>
      </w:hyperlink>
    </w:p>
    <w:p w14:paraId="31F0A6FF" w14:textId="77777777" w:rsidR="00736E9B" w:rsidRPr="00A10A20" w:rsidRDefault="00736E9B" w:rsidP="00736E9B">
      <w:pPr>
        <w:pStyle w:val="LiteraturaBPDP"/>
      </w:pPr>
      <w:r w:rsidRPr="00A10A20">
        <w:rPr>
          <w:rFonts w:ascii="Arial" w:hAnsi="Arial" w:cs="Arial"/>
          <w:i/>
          <w:iCs/>
          <w:color w:val="212529"/>
          <w:shd w:val="clear" w:color="auto" w:fill="FFFFFF"/>
        </w:rPr>
        <w:t>Portál TMEP.cz: Mapa čidel</w:t>
      </w:r>
      <w:r w:rsidRPr="00A10A20">
        <w:rPr>
          <w:rFonts w:ascii="Arial" w:hAnsi="Arial" w:cs="Arial"/>
          <w:color w:val="212529"/>
          <w:shd w:val="clear" w:color="auto" w:fill="FFFFFF"/>
        </w:rPr>
        <w:t xml:space="preserve"> [online]. [cit. 2020-12-06]. Dostupné z: </w:t>
      </w:r>
      <w:hyperlink r:id="rId50" w:history="1">
        <w:r w:rsidRPr="00A10A20">
          <w:rPr>
            <w:rStyle w:val="Hypertextovodkaz"/>
            <w:rFonts w:ascii="Arial" w:hAnsi="Arial" w:cs="Arial"/>
            <w:shd w:val="clear" w:color="auto" w:fill="FFFFFF"/>
          </w:rPr>
          <w:t>https://tmep.cz/mapa/</w:t>
        </w:r>
      </w:hyperlink>
    </w:p>
    <w:p w14:paraId="78434200"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myopenHAB</w:t>
      </w:r>
      <w:proofErr w:type="spellEnd"/>
      <w:r w:rsidRPr="00A10A20">
        <w:rPr>
          <w:rFonts w:ascii="Arial" w:hAnsi="Arial" w:cs="Arial"/>
          <w:color w:val="212529"/>
          <w:shd w:val="clear" w:color="auto" w:fill="FFFFFF"/>
        </w:rPr>
        <w:t xml:space="preserve"> [online]. 2020 [cit. 2020-12-07]. Dostupné z: </w:t>
      </w:r>
      <w:hyperlink r:id="rId51" w:history="1">
        <w:r w:rsidRPr="00A10A20">
          <w:rPr>
            <w:rStyle w:val="Hypertextovodkaz"/>
            <w:rFonts w:ascii="Arial" w:hAnsi="Arial" w:cs="Arial"/>
            <w:shd w:val="clear" w:color="auto" w:fill="FFFFFF"/>
          </w:rPr>
          <w:t>https://www.myopenhab.org</w:t>
        </w:r>
      </w:hyperlink>
    </w:p>
    <w:p w14:paraId="4747F123" w14:textId="77777777" w:rsidR="00736E9B" w:rsidRPr="00A10A20" w:rsidRDefault="00736E9B" w:rsidP="00736E9B">
      <w:pPr>
        <w:pStyle w:val="LiteraturaBPDP"/>
      </w:pPr>
      <w:proofErr w:type="gramStart"/>
      <w:r w:rsidRPr="00A10A20">
        <w:rPr>
          <w:rFonts w:ascii="Arial" w:hAnsi="Arial" w:cs="Arial"/>
          <w:color w:val="212529"/>
          <w:shd w:val="clear" w:color="auto" w:fill="FFFFFF"/>
        </w:rPr>
        <w:t>ICS :</w:t>
      </w:r>
      <w:proofErr w:type="gramEnd"/>
      <w:r w:rsidRPr="00A10A20">
        <w:rPr>
          <w:rFonts w:ascii="Arial" w:hAnsi="Arial" w:cs="Arial"/>
          <w:color w:val="212529"/>
          <w:shd w:val="clear" w:color="auto" w:fill="FFFFFF"/>
        </w:rPr>
        <w:t xml:space="preserve"> 35.100.70 APPLICATION LAYER. </w:t>
      </w:r>
      <w:r w:rsidRPr="00A10A20">
        <w:rPr>
          <w:rFonts w:ascii="Arial" w:hAnsi="Arial" w:cs="Arial"/>
          <w:i/>
          <w:iCs/>
          <w:color w:val="212529"/>
          <w:shd w:val="clear" w:color="auto" w:fill="FFFFFF"/>
        </w:rPr>
        <w:t xml:space="preserve">ISO/IEC 20922:2016: </w:t>
      </w:r>
      <w:proofErr w:type="spellStart"/>
      <w:r w:rsidRPr="00A10A20">
        <w:rPr>
          <w:rFonts w:ascii="Arial" w:hAnsi="Arial" w:cs="Arial"/>
          <w:i/>
          <w:iCs/>
          <w:color w:val="212529"/>
          <w:shd w:val="clear" w:color="auto" w:fill="FFFFFF"/>
        </w:rPr>
        <w:t>Information</w:t>
      </w:r>
      <w:proofErr w:type="spellEnd"/>
      <w:r w:rsidRPr="00A10A20">
        <w:rPr>
          <w:rFonts w:ascii="Arial" w:hAnsi="Arial" w:cs="Arial"/>
          <w:i/>
          <w:iCs/>
          <w:color w:val="212529"/>
          <w:shd w:val="clear" w:color="auto" w:fill="FFFFFF"/>
        </w:rPr>
        <w:t xml:space="preserve"> technology — </w:t>
      </w:r>
      <w:proofErr w:type="spellStart"/>
      <w:r w:rsidRPr="00A10A20">
        <w:rPr>
          <w:rFonts w:ascii="Arial" w:hAnsi="Arial" w:cs="Arial"/>
          <w:i/>
          <w:iCs/>
          <w:color w:val="212529"/>
          <w:shd w:val="clear" w:color="auto" w:fill="FFFFFF"/>
        </w:rPr>
        <w:t>Message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Queuing</w:t>
      </w:r>
      <w:proofErr w:type="spellEnd"/>
      <w:r w:rsidRPr="00A10A20">
        <w:rPr>
          <w:rFonts w:ascii="Arial" w:hAnsi="Arial" w:cs="Arial"/>
          <w:i/>
          <w:iCs/>
          <w:color w:val="212529"/>
          <w:shd w:val="clear" w:color="auto" w:fill="FFFFFF"/>
        </w:rPr>
        <w:t xml:space="preserve"> Telemetry Transport (MQTT) v3.1.1</w:t>
      </w:r>
      <w:r w:rsidRPr="00A10A20">
        <w:rPr>
          <w:rFonts w:ascii="Arial" w:hAnsi="Arial" w:cs="Arial"/>
          <w:color w:val="212529"/>
          <w:shd w:val="clear" w:color="auto" w:fill="FFFFFF"/>
        </w:rPr>
        <w:t>. 2016. 2016.</w:t>
      </w:r>
    </w:p>
    <w:p w14:paraId="2DFA9E5D" w14:textId="77777777" w:rsidR="00736E9B" w:rsidRPr="00A10A20" w:rsidRDefault="00736E9B" w:rsidP="00736E9B">
      <w:pPr>
        <w:pStyle w:val="LiteraturaBPDP"/>
      </w:pPr>
      <w:r w:rsidRPr="00A10A20">
        <w:rPr>
          <w:rFonts w:ascii="Arial" w:hAnsi="Arial" w:cs="Arial"/>
          <w:color w:val="212529"/>
          <w:shd w:val="clear" w:color="auto" w:fill="FFFFFF"/>
        </w:rPr>
        <w:t>SHURE, Loren. THE MATHWORKS, INC. </w:t>
      </w:r>
      <w:proofErr w:type="spellStart"/>
      <w:r w:rsidRPr="00A10A20">
        <w:rPr>
          <w:rFonts w:ascii="Arial" w:hAnsi="Arial" w:cs="Arial"/>
          <w:i/>
          <w:iCs/>
          <w:color w:val="212529"/>
          <w:shd w:val="clear" w:color="auto" w:fill="FFFFFF"/>
        </w:rPr>
        <w:t>Explore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your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IoT</w:t>
      </w:r>
      <w:proofErr w:type="spellEnd"/>
      <w:r w:rsidRPr="00A10A20">
        <w:rPr>
          <w:rFonts w:ascii="Arial" w:hAnsi="Arial" w:cs="Arial"/>
          <w:i/>
          <w:iCs/>
          <w:color w:val="212529"/>
          <w:shd w:val="clear" w:color="auto" w:fill="FFFFFF"/>
        </w:rPr>
        <w:t xml:space="preserve"> data </w:t>
      </w:r>
      <w:proofErr w:type="spellStart"/>
      <w:r w:rsidRPr="00A10A20">
        <w:rPr>
          <w:rFonts w:ascii="Arial" w:hAnsi="Arial" w:cs="Arial"/>
          <w:i/>
          <w:iCs/>
          <w:color w:val="212529"/>
          <w:shd w:val="clear" w:color="auto" w:fill="FFFFFF"/>
        </w:rPr>
        <w:t>with</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and MATLAB: blog</w:t>
      </w:r>
      <w:r w:rsidRPr="00A10A20">
        <w:rPr>
          <w:rFonts w:ascii="Arial" w:hAnsi="Arial" w:cs="Arial"/>
          <w:color w:val="212529"/>
          <w:shd w:val="clear" w:color="auto" w:fill="FFFFFF"/>
        </w:rPr>
        <w:t xml:space="preserve"> [online]. 2016 [cit. 2020-12-07]. Dostupné z: </w:t>
      </w:r>
      <w:hyperlink r:id="rId52" w:history="1">
        <w:r w:rsidRPr="00A10A20">
          <w:rPr>
            <w:rStyle w:val="Hypertextovodkaz"/>
            <w:rFonts w:ascii="Arial" w:hAnsi="Arial" w:cs="Arial"/>
            <w:shd w:val="clear" w:color="auto" w:fill="FFFFFF"/>
          </w:rPr>
          <w:t>https://blogs.mathworks.com/loren/2016/03/23/explore-your-iot-data-with-thingspeak-and-matlab/</w:t>
        </w:r>
      </w:hyperlink>
    </w:p>
    <w:p w14:paraId="029A16AD" w14:textId="77777777" w:rsidR="00736E9B" w:rsidRPr="00A10A20" w:rsidRDefault="00736E9B" w:rsidP="00736E9B">
      <w:pPr>
        <w:pStyle w:val="LiteraturaBPDP"/>
      </w:pPr>
      <w:r w:rsidRPr="00A10A20">
        <w:rPr>
          <w:rFonts w:ascii="Arial" w:hAnsi="Arial" w:cs="Arial"/>
          <w:i/>
          <w:iCs/>
          <w:color w:val="212529"/>
          <w:shd w:val="clear" w:color="auto" w:fill="FFFFFF"/>
        </w:rPr>
        <w:lastRenderedPageBreak/>
        <w:t>Portál: espressif.com</w:t>
      </w:r>
      <w:r w:rsidRPr="00A10A20">
        <w:rPr>
          <w:rFonts w:ascii="Arial" w:hAnsi="Arial" w:cs="Arial"/>
          <w:color w:val="212529"/>
          <w:shd w:val="clear" w:color="auto" w:fill="FFFFFF"/>
        </w:rPr>
        <w:t> [online]. SHANGHAI: ESPRESSIF SYSTEMS, 2020 [cit. 2020-12-08]. Dostupné z: https://www.espressif.com/en/products/socs/esp8266</w:t>
      </w:r>
    </w:p>
    <w:p w14:paraId="6C64A9DC"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EscapeQuotes</w:t>
      </w:r>
      <w:proofErr w:type="spellEnd"/>
      <w:r w:rsidRPr="00A10A20">
        <w:rPr>
          <w:rFonts w:ascii="Arial" w:hAnsi="Arial" w:cs="Arial"/>
          <w:color w:val="212529"/>
          <w:shd w:val="clear" w:color="auto" w:fill="FFFFFF"/>
        </w:rPr>
        <w:t xml:space="preserve"> [online]. 2016 [cit. 2020-12-07]. Dostupné z: </w:t>
      </w:r>
      <w:hyperlink r:id="rId53" w:history="1">
        <w:r w:rsidRPr="00A10A20">
          <w:rPr>
            <w:rStyle w:val="Hypertextovodkaz"/>
            <w:rFonts w:ascii="Arial" w:hAnsi="Arial" w:cs="Arial"/>
            <w:shd w:val="clear" w:color="auto" w:fill="FFFFFF"/>
          </w:rPr>
          <w:t>https://escapequotes.net/esp8266-wemos-d1-mini-pins-and-diagram/</w:t>
        </w:r>
      </w:hyperlink>
    </w:p>
    <w:p w14:paraId="6CD553E8" w14:textId="77777777" w:rsidR="00736E9B" w:rsidRPr="00A10A20" w:rsidRDefault="00736E9B" w:rsidP="00736E9B">
      <w:pPr>
        <w:pStyle w:val="LiteraturaBPDP"/>
      </w:pPr>
      <w:r w:rsidRPr="00A10A20">
        <w:rPr>
          <w:rFonts w:ascii="Arial" w:hAnsi="Arial" w:cs="Arial"/>
          <w:i/>
          <w:iCs/>
          <w:color w:val="212529"/>
          <w:shd w:val="clear" w:color="auto" w:fill="FFFFFF"/>
        </w:rPr>
        <w:t>Portál: JLCPCB.COM</w:t>
      </w:r>
      <w:r w:rsidRPr="00A10A20">
        <w:rPr>
          <w:rFonts w:ascii="Arial" w:hAnsi="Arial" w:cs="Arial"/>
          <w:color w:val="212529"/>
          <w:shd w:val="clear" w:color="auto" w:fill="FFFFFF"/>
        </w:rPr>
        <w:t xml:space="preserve"> [online]. 2020 [cit. 2020-12-07]. Dostupné z: </w:t>
      </w:r>
      <w:hyperlink r:id="rId54" w:history="1">
        <w:r w:rsidRPr="00A10A20">
          <w:rPr>
            <w:rStyle w:val="Hypertextovodkaz"/>
            <w:rFonts w:ascii="Arial" w:hAnsi="Arial" w:cs="Arial"/>
            <w:shd w:val="clear" w:color="auto" w:fill="FFFFFF"/>
          </w:rPr>
          <w:t>https://jlcpcb.com/</w:t>
        </w:r>
      </w:hyperlink>
    </w:p>
    <w:p w14:paraId="4F00ED48" w14:textId="77777777" w:rsidR="00736E9B" w:rsidRPr="00A10A20" w:rsidRDefault="00736E9B" w:rsidP="00736E9B">
      <w:pPr>
        <w:pStyle w:val="LiteraturaBPDP"/>
      </w:pPr>
      <w:r w:rsidRPr="00A10A20">
        <w:rPr>
          <w:rFonts w:ascii="Arial" w:hAnsi="Arial" w:cs="Arial"/>
          <w:color w:val="212529"/>
          <w:shd w:val="clear" w:color="auto" w:fill="FFFFFF"/>
        </w:rPr>
        <w:t>Olovnaté a bezolovnaté pájky. </w:t>
      </w:r>
      <w:r w:rsidRPr="00A10A20">
        <w:rPr>
          <w:rFonts w:ascii="Arial" w:hAnsi="Arial" w:cs="Arial"/>
          <w:i/>
          <w:iCs/>
          <w:color w:val="212529"/>
          <w:shd w:val="clear" w:color="auto" w:fill="FFFFFF"/>
        </w:rPr>
        <w:t>Portál: KONDIK.cz</w:t>
      </w:r>
      <w:r w:rsidRPr="00A10A20">
        <w:rPr>
          <w:rFonts w:ascii="Arial" w:hAnsi="Arial" w:cs="Arial"/>
          <w:color w:val="212529"/>
          <w:shd w:val="clear" w:color="auto" w:fill="FFFFFF"/>
        </w:rPr>
        <w:t xml:space="preserve"> [online]. 01.02.2019 [cit. 2020-12-07]. Dostupné z: </w:t>
      </w:r>
      <w:hyperlink r:id="rId55" w:history="1">
        <w:r w:rsidRPr="00A10A20">
          <w:rPr>
            <w:rStyle w:val="Hypertextovodkaz"/>
            <w:rFonts w:ascii="Arial" w:hAnsi="Arial" w:cs="Arial"/>
            <w:shd w:val="clear" w:color="auto" w:fill="FFFFFF"/>
          </w:rPr>
          <w:t>https://www.kondik.cz/olovnata-a-bezolovnata-pajka</w:t>
        </w:r>
      </w:hyperlink>
    </w:p>
    <w:p w14:paraId="719BC2B0" w14:textId="77777777" w:rsidR="00736E9B" w:rsidRPr="00A10A20" w:rsidRDefault="00736E9B" w:rsidP="00736E9B">
      <w:pPr>
        <w:pStyle w:val="LiteraturaBPDP"/>
      </w:pPr>
      <w:r w:rsidRPr="00A10A20">
        <w:rPr>
          <w:rFonts w:ascii="Arial" w:hAnsi="Arial" w:cs="Arial"/>
          <w:i/>
          <w:iCs/>
          <w:color w:val="212529"/>
          <w:shd w:val="clear" w:color="auto" w:fill="FFFFFF"/>
        </w:rPr>
        <w:t>Portál: itead.cc</w:t>
      </w:r>
      <w:r w:rsidRPr="00A10A20">
        <w:rPr>
          <w:rFonts w:ascii="Arial" w:hAnsi="Arial" w:cs="Arial"/>
          <w:color w:val="212529"/>
          <w:shd w:val="clear" w:color="auto" w:fill="FFFFFF"/>
        </w:rPr>
        <w:t> [online]. [cit. 2020-12-08]. Dostupné z: https://www.itead.cc/media/wysiwyg/Products/ESP-01_Schematic.png</w:t>
      </w:r>
    </w:p>
    <w:p w14:paraId="04CAAC5A" w14:textId="302C0E86" w:rsidR="00EB4018" w:rsidRPr="00A10A20" w:rsidRDefault="00CE23A2" w:rsidP="00DB19AB">
      <w:pPr>
        <w:pStyle w:val="Nadpis1-neslovan"/>
        <w:rPr>
          <w:b w:val="0"/>
          <w:smallCaps w:val="0"/>
          <w:lang w:val="cs-CZ"/>
        </w:rPr>
      </w:pPr>
      <w:r w:rsidRPr="00A10A20">
        <w:rPr>
          <w:lang w:val="cs-CZ"/>
        </w:rPr>
        <w:br w:type="page"/>
      </w:r>
    </w:p>
    <w:p w14:paraId="2099EF68" w14:textId="7AD62808" w:rsidR="00CE23A2" w:rsidRPr="00A10A20" w:rsidRDefault="00CE23A2" w:rsidP="00087314">
      <w:pPr>
        <w:pStyle w:val="Nadpis1-neslovan"/>
        <w:rPr>
          <w:lang w:val="cs-CZ"/>
        </w:rPr>
      </w:pPr>
      <w:bookmarkStart w:id="64" w:name="_Toc72615232"/>
      <w:r w:rsidRPr="00A10A20">
        <w:rPr>
          <w:lang w:val="cs-CZ"/>
        </w:rPr>
        <w:lastRenderedPageBreak/>
        <w:t>Seznam příloh</w:t>
      </w:r>
      <w:bookmarkEnd w:id="64"/>
    </w:p>
    <w:p w14:paraId="18370145" w14:textId="6FB14A7A" w:rsidR="00DB19AB" w:rsidRPr="00A10A20" w:rsidRDefault="00087314">
      <w:pPr>
        <w:pStyle w:val="Obsah1"/>
        <w:tabs>
          <w:tab w:val="right" w:leader="dot" w:pos="8493"/>
        </w:tabs>
        <w:rPr>
          <w:rFonts w:asciiTheme="minorHAnsi" w:eastAsiaTheme="minorEastAsia" w:hAnsiTheme="minorHAnsi" w:cstheme="minorBidi"/>
          <w:b w:val="0"/>
          <w:bCs w:val="0"/>
          <w:caps w:val="0"/>
          <w:noProof/>
          <w:sz w:val="22"/>
          <w:szCs w:val="22"/>
        </w:rPr>
      </w:pPr>
      <w:r w:rsidRPr="00A10A20">
        <w:fldChar w:fldCharType="begin"/>
      </w:r>
      <w:r w:rsidRPr="00A10A20">
        <w:instrText xml:space="preserve"> TOC \h \z \t "Příloha 1;1" </w:instrText>
      </w:r>
      <w:r w:rsidRPr="00A10A20">
        <w:fldChar w:fldCharType="separate"/>
      </w:r>
      <w:hyperlink w:anchor="_Toc58318425" w:history="1">
        <w:r w:rsidR="00DB19AB" w:rsidRPr="00A10A20">
          <w:rPr>
            <w:rStyle w:val="Hypertextovodkaz"/>
            <w:noProof/>
          </w:rPr>
          <w:t>Příloha A - Schéma zapojení vyvíjené DPS</w:t>
        </w:r>
        <w:r w:rsidR="00DB19AB" w:rsidRPr="00A10A20">
          <w:rPr>
            <w:noProof/>
            <w:webHidden/>
          </w:rPr>
          <w:tab/>
        </w:r>
        <w:r w:rsidR="00DB19AB" w:rsidRPr="00A10A20">
          <w:rPr>
            <w:noProof/>
            <w:webHidden/>
          </w:rPr>
          <w:fldChar w:fldCharType="begin"/>
        </w:r>
        <w:r w:rsidR="00DB19AB" w:rsidRPr="00A10A20">
          <w:rPr>
            <w:noProof/>
            <w:webHidden/>
          </w:rPr>
          <w:instrText xml:space="preserve"> PAGEREF _Toc58318425 \h </w:instrText>
        </w:r>
        <w:r w:rsidR="00DB19AB" w:rsidRPr="00A10A20">
          <w:rPr>
            <w:noProof/>
            <w:webHidden/>
          </w:rPr>
        </w:r>
        <w:r w:rsidR="00DB19AB" w:rsidRPr="00A10A20">
          <w:rPr>
            <w:noProof/>
            <w:webHidden/>
          </w:rPr>
          <w:fldChar w:fldCharType="separate"/>
        </w:r>
        <w:r w:rsidR="00A42A5F" w:rsidRPr="00A10A20">
          <w:rPr>
            <w:noProof/>
            <w:webHidden/>
          </w:rPr>
          <w:t>34</w:t>
        </w:r>
        <w:r w:rsidR="00DB19AB" w:rsidRPr="00A10A20">
          <w:rPr>
            <w:noProof/>
            <w:webHidden/>
          </w:rPr>
          <w:fldChar w:fldCharType="end"/>
        </w:r>
      </w:hyperlink>
    </w:p>
    <w:p w14:paraId="55D93C7B" w14:textId="6AE22B5E" w:rsidR="00E40496" w:rsidRPr="00A10A20" w:rsidRDefault="00087314" w:rsidP="000822B2">
      <w:pPr>
        <w:pStyle w:val="Seznamobrzk"/>
        <w:rPr>
          <w:b/>
          <w:bCs/>
        </w:rPr>
      </w:pPr>
      <w:r w:rsidRPr="00A10A20">
        <w:fldChar w:fldCharType="end"/>
      </w:r>
      <w:r w:rsidR="000822B2" w:rsidRPr="00A10A20">
        <w:rPr>
          <w:b/>
          <w:bCs/>
        </w:rPr>
        <w:t xml:space="preserve">PŘÍLOHA B </w:t>
      </w:r>
      <w:r w:rsidR="00383FAE" w:rsidRPr="00A10A20">
        <w:rPr>
          <w:b/>
          <w:bCs/>
        </w:rPr>
        <w:t>–</w:t>
      </w:r>
      <w:r w:rsidR="00007E77" w:rsidRPr="00A10A20">
        <w:t xml:space="preserve"> </w:t>
      </w:r>
      <w:r w:rsidR="00007E77" w:rsidRPr="00A10A20">
        <w:rPr>
          <w:b/>
          <w:bCs/>
        </w:rPr>
        <w:t xml:space="preserve">Projekt programu KiCAD vyvíjené DPS </w:t>
      </w:r>
      <w:r w:rsidR="00383FAE" w:rsidRPr="00A10A20">
        <w:rPr>
          <w:b/>
          <w:bCs/>
        </w:rPr>
        <w:t>je uložen v přiloženém archínu.</w:t>
      </w:r>
    </w:p>
    <w:p w14:paraId="55615658" w14:textId="331827EE" w:rsidR="00383FAE" w:rsidRPr="00A10A20" w:rsidRDefault="00383FAE" w:rsidP="00383FAE">
      <w:pPr>
        <w:pStyle w:val="Seznamobrzk"/>
        <w:rPr>
          <w:b/>
          <w:bCs/>
        </w:rPr>
      </w:pPr>
      <w:r w:rsidRPr="00A10A20">
        <w:rPr>
          <w:b/>
          <w:bCs/>
        </w:rPr>
        <w:t>PŘÍLOHA C – Schéma zapojení vyvíjené DPS je uložen v přiloženém archínu.</w:t>
      </w:r>
    </w:p>
    <w:p w14:paraId="0DD3118B" w14:textId="65DEA037" w:rsidR="00746AAD" w:rsidRPr="00A10A20" w:rsidRDefault="00746AAD" w:rsidP="00746AAD">
      <w:pPr>
        <w:pStyle w:val="Seznamobrzk"/>
        <w:rPr>
          <w:b/>
          <w:bCs/>
        </w:rPr>
      </w:pPr>
      <w:r w:rsidRPr="00A10A20">
        <w:rPr>
          <w:b/>
          <w:bCs/>
        </w:rPr>
        <w:t>PŘÍLOHA D –GERBER soubory pro výrobu DPS jsou uloženy v přiloženém archínu.</w:t>
      </w:r>
    </w:p>
    <w:p w14:paraId="053ECD94" w14:textId="692A741E" w:rsidR="00F6452F" w:rsidRPr="00A10A20" w:rsidRDefault="00F6452F">
      <w:pPr>
        <w:spacing w:line="240" w:lineRule="auto"/>
        <w:ind w:left="0"/>
      </w:pPr>
      <w:r w:rsidRPr="00A10A20">
        <w:br w:type="page"/>
      </w:r>
    </w:p>
    <w:p w14:paraId="2250FEC6" w14:textId="0BE7C0F7" w:rsidR="00017C08" w:rsidRPr="00A10A20" w:rsidRDefault="0020147E" w:rsidP="009622AB">
      <w:pPr>
        <w:pStyle w:val="Nadpis1-neslovan"/>
        <w:rPr>
          <w:lang w:val="cs-CZ"/>
        </w:rPr>
      </w:pPr>
      <w:bookmarkStart w:id="65" w:name="_Toc72615233"/>
      <w:r w:rsidRPr="00A10A20">
        <w:rPr>
          <w:lang w:val="cs-CZ"/>
        </w:rPr>
        <w:lastRenderedPageBreak/>
        <w:t xml:space="preserve">OBSAH </w:t>
      </w:r>
      <w:r w:rsidR="009F7DB2" w:rsidRPr="00A10A20">
        <w:rPr>
          <w:lang w:val="cs-CZ"/>
        </w:rPr>
        <w:t>PŘILOŽENÉHO ARCHÍVU</w:t>
      </w:r>
      <w:bookmarkEnd w:id="65"/>
    </w:p>
    <w:p w14:paraId="21DB049E" w14:textId="77777777" w:rsidR="00F6452F" w:rsidRPr="00A10A20" w:rsidRDefault="00F6452F" w:rsidP="00F6452F">
      <w:pPr>
        <w:spacing w:line="276" w:lineRule="auto"/>
      </w:pPr>
      <w:r w:rsidRPr="00A10A20">
        <w:t>├───PŘÍLOHA B</w:t>
      </w:r>
    </w:p>
    <w:p w14:paraId="6A4CD612" w14:textId="77777777" w:rsidR="00F6452F" w:rsidRPr="00A10A20" w:rsidRDefault="00F6452F" w:rsidP="00F6452F">
      <w:pPr>
        <w:spacing w:line="276" w:lineRule="auto"/>
      </w:pPr>
      <w:r w:rsidRPr="00A10A20">
        <w:t>│   │   logo_lib_vut.lib</w:t>
      </w:r>
    </w:p>
    <w:p w14:paraId="20BD64FB" w14:textId="77777777" w:rsidR="00F6452F" w:rsidRPr="00A10A20" w:rsidRDefault="00F6452F" w:rsidP="00F6452F">
      <w:pPr>
        <w:spacing w:line="276" w:lineRule="auto"/>
      </w:pPr>
      <w:r w:rsidRPr="00A10A20">
        <w:t>│   │</w:t>
      </w:r>
    </w:p>
    <w:p w14:paraId="1CD7AF00" w14:textId="77777777" w:rsidR="00F6452F" w:rsidRPr="00A10A20" w:rsidRDefault="00F6452F" w:rsidP="00F6452F">
      <w:pPr>
        <w:spacing w:line="276" w:lineRule="auto"/>
      </w:pPr>
      <w:r w:rsidRPr="00A10A20">
        <w:t>│   └───Temperature-controller-with-ESP8266</w:t>
      </w:r>
    </w:p>
    <w:p w14:paraId="19616739" w14:textId="77777777" w:rsidR="00F6452F" w:rsidRPr="00A10A20" w:rsidRDefault="00F6452F" w:rsidP="00F6452F">
      <w:pPr>
        <w:spacing w:line="276" w:lineRule="auto"/>
      </w:pPr>
      <w:r w:rsidRPr="00A10A20">
        <w:t>│           fp-E644.tmp</w:t>
      </w:r>
    </w:p>
    <w:p w14:paraId="48C1AF7A" w14:textId="77777777" w:rsidR="00F6452F" w:rsidRPr="00A10A20" w:rsidRDefault="00F6452F" w:rsidP="00F6452F">
      <w:pPr>
        <w:spacing w:line="276" w:lineRule="auto"/>
      </w:pPr>
      <w:r w:rsidRPr="00A10A20">
        <w:t>│           fp-</w:t>
      </w:r>
      <w:proofErr w:type="spellStart"/>
      <w:r w:rsidRPr="00A10A20">
        <w:t>info</w:t>
      </w:r>
      <w:proofErr w:type="spellEnd"/>
      <w:r w:rsidRPr="00A10A20">
        <w:t>-</w:t>
      </w:r>
      <w:proofErr w:type="spellStart"/>
      <w:r w:rsidRPr="00A10A20">
        <w:t>cache</w:t>
      </w:r>
      <w:proofErr w:type="spellEnd"/>
    </w:p>
    <w:p w14:paraId="4975B6E2" w14:textId="77777777" w:rsidR="00F6452F" w:rsidRPr="00A10A20" w:rsidRDefault="00F6452F" w:rsidP="00F6452F">
      <w:pPr>
        <w:spacing w:line="276" w:lineRule="auto"/>
      </w:pPr>
      <w:r w:rsidRPr="00A10A20">
        <w:t>│           logo_lib_vut.lib</w:t>
      </w:r>
    </w:p>
    <w:p w14:paraId="43F5D498" w14:textId="77777777" w:rsidR="00F6452F" w:rsidRPr="00A10A20" w:rsidRDefault="00F6452F" w:rsidP="00F6452F">
      <w:pPr>
        <w:spacing w:line="276" w:lineRule="auto"/>
      </w:pPr>
      <w:r w:rsidRPr="00A10A20">
        <w:t xml:space="preserve">│           </w:t>
      </w:r>
      <w:proofErr w:type="spellStart"/>
      <w:proofErr w:type="gramStart"/>
      <w:r w:rsidRPr="00A10A20">
        <w:t>sestava.FCStd</w:t>
      </w:r>
      <w:proofErr w:type="spellEnd"/>
      <w:proofErr w:type="gramEnd"/>
    </w:p>
    <w:p w14:paraId="48E9928D" w14:textId="77777777" w:rsidR="00F6452F" w:rsidRPr="00A10A20" w:rsidRDefault="00F6452F" w:rsidP="00F6452F">
      <w:pPr>
        <w:spacing w:line="276" w:lineRule="auto"/>
      </w:pPr>
      <w:r w:rsidRPr="00A10A20">
        <w:t xml:space="preserve">│           </w:t>
      </w:r>
      <w:proofErr w:type="gramStart"/>
      <w:r w:rsidRPr="00A10A20">
        <w:t>sestava.FCStd</w:t>
      </w:r>
      <w:proofErr w:type="gramEnd"/>
      <w:r w:rsidRPr="00A10A20">
        <w:t>1</w:t>
      </w:r>
    </w:p>
    <w:p w14:paraId="43A80211" w14:textId="77777777" w:rsidR="00F6452F" w:rsidRPr="00A10A20" w:rsidRDefault="00F6452F" w:rsidP="00F6452F">
      <w:pPr>
        <w:spacing w:line="276" w:lineRule="auto"/>
      </w:pPr>
      <w:r w:rsidRPr="00A10A20">
        <w:t>│           Temperature-controller-with-ESP8266-cache.lib</w:t>
      </w:r>
    </w:p>
    <w:p w14:paraId="1F640DA9" w14:textId="77777777" w:rsidR="00F6452F" w:rsidRPr="00A10A20" w:rsidRDefault="00F6452F" w:rsidP="00F6452F">
      <w:pPr>
        <w:spacing w:line="276" w:lineRule="auto"/>
      </w:pPr>
      <w:r w:rsidRPr="00A10A20">
        <w:t>│           Temperature-controller-with-ESP8266.kicad_pcb</w:t>
      </w:r>
    </w:p>
    <w:p w14:paraId="5C6CCACF" w14:textId="77777777" w:rsidR="00F6452F" w:rsidRPr="00A10A20" w:rsidRDefault="00F6452F" w:rsidP="00F6452F">
      <w:pPr>
        <w:spacing w:line="276" w:lineRule="auto"/>
      </w:pPr>
      <w:r w:rsidRPr="00A10A20">
        <w:t>│           Temperature-controller-with-ESP8266.kicad_pcb-bak</w:t>
      </w:r>
    </w:p>
    <w:p w14:paraId="54AD4CCD" w14:textId="77777777" w:rsidR="00F6452F" w:rsidRPr="00A10A20" w:rsidRDefault="00F6452F" w:rsidP="00F6452F">
      <w:pPr>
        <w:spacing w:line="276" w:lineRule="auto"/>
      </w:pPr>
      <w:r w:rsidRPr="00A10A20">
        <w:t>│           Temperature-controller-with-ESP8266.net</w:t>
      </w:r>
    </w:p>
    <w:p w14:paraId="17683A01" w14:textId="77777777" w:rsidR="00F6452F" w:rsidRPr="00A10A20" w:rsidRDefault="00F6452F" w:rsidP="00F6452F">
      <w:pPr>
        <w:spacing w:line="276" w:lineRule="auto"/>
      </w:pPr>
      <w:r w:rsidRPr="00A10A20">
        <w:t>│           Temperature-controller-with-ESP8266.pro</w:t>
      </w:r>
    </w:p>
    <w:p w14:paraId="1485F090" w14:textId="77777777" w:rsidR="00F6452F" w:rsidRPr="00A10A20" w:rsidRDefault="00F6452F" w:rsidP="00F6452F">
      <w:pPr>
        <w:spacing w:line="276" w:lineRule="auto"/>
      </w:pPr>
      <w:r w:rsidRPr="00A10A20">
        <w:t>│           Temperature-controller-with-ESP8266.sch</w:t>
      </w:r>
    </w:p>
    <w:p w14:paraId="716A80A1" w14:textId="77777777" w:rsidR="00F6452F" w:rsidRPr="00A10A20" w:rsidRDefault="00F6452F" w:rsidP="00F6452F">
      <w:pPr>
        <w:spacing w:line="276" w:lineRule="auto"/>
      </w:pPr>
      <w:r w:rsidRPr="00A10A20">
        <w:t>│           Temperature-controller-with-ESP8266.sch-bak</w:t>
      </w:r>
    </w:p>
    <w:p w14:paraId="1DD582CC" w14:textId="77777777" w:rsidR="00F6452F" w:rsidRPr="00A10A20" w:rsidRDefault="00F6452F" w:rsidP="00F6452F">
      <w:pPr>
        <w:spacing w:line="276" w:lineRule="auto"/>
      </w:pPr>
      <w:r w:rsidRPr="00A10A20">
        <w:t>│           Temperature-controller-with-ESP8266.wrl</w:t>
      </w:r>
    </w:p>
    <w:p w14:paraId="23078B93" w14:textId="77777777" w:rsidR="00F6452F" w:rsidRPr="00A10A20" w:rsidRDefault="00F6452F" w:rsidP="00F6452F">
      <w:pPr>
        <w:spacing w:line="276" w:lineRule="auto"/>
      </w:pPr>
      <w:r w:rsidRPr="00A10A20">
        <w:t>│           Temperature-controller-with-ESP8266.xml</w:t>
      </w:r>
    </w:p>
    <w:p w14:paraId="73825A78" w14:textId="77777777" w:rsidR="00F6452F" w:rsidRPr="00A10A20" w:rsidRDefault="00F6452F" w:rsidP="00F6452F">
      <w:pPr>
        <w:spacing w:line="276" w:lineRule="auto"/>
      </w:pPr>
      <w:r w:rsidRPr="00A10A20">
        <w:t>│           test-cache.lib</w:t>
      </w:r>
    </w:p>
    <w:p w14:paraId="6AD5A627" w14:textId="77777777" w:rsidR="00F6452F" w:rsidRPr="00A10A20" w:rsidRDefault="00F6452F" w:rsidP="00F6452F">
      <w:pPr>
        <w:spacing w:line="276" w:lineRule="auto"/>
      </w:pPr>
      <w:r w:rsidRPr="00A10A20">
        <w:t>│</w:t>
      </w:r>
    </w:p>
    <w:p w14:paraId="21540A0D" w14:textId="77777777" w:rsidR="00F6452F" w:rsidRPr="00A10A20" w:rsidRDefault="00F6452F" w:rsidP="00F6452F">
      <w:pPr>
        <w:spacing w:line="276" w:lineRule="auto"/>
      </w:pPr>
      <w:r w:rsidRPr="00A10A20">
        <w:t>├───PŘÍLOHA C</w:t>
      </w:r>
    </w:p>
    <w:p w14:paraId="30124D25" w14:textId="77777777" w:rsidR="00F6452F" w:rsidRPr="00A10A20" w:rsidRDefault="00F6452F" w:rsidP="00F6452F">
      <w:pPr>
        <w:spacing w:line="276" w:lineRule="auto"/>
      </w:pPr>
      <w:r w:rsidRPr="00A10A20">
        <w:t>│       schéma_zapojení.jpg</w:t>
      </w:r>
    </w:p>
    <w:p w14:paraId="492655AA" w14:textId="77777777" w:rsidR="00F6452F" w:rsidRPr="00A10A20" w:rsidRDefault="00F6452F" w:rsidP="00F6452F">
      <w:pPr>
        <w:spacing w:line="276" w:lineRule="auto"/>
      </w:pPr>
      <w:r w:rsidRPr="00A10A20">
        <w:t>│</w:t>
      </w:r>
    </w:p>
    <w:p w14:paraId="5EB130B3" w14:textId="77777777" w:rsidR="00F6452F" w:rsidRPr="00A10A20" w:rsidRDefault="00F6452F" w:rsidP="00F6452F">
      <w:pPr>
        <w:spacing w:line="276" w:lineRule="auto"/>
      </w:pPr>
      <w:r w:rsidRPr="00A10A20">
        <w:t>└───PŘÍLOHA D</w:t>
      </w:r>
    </w:p>
    <w:p w14:paraId="4EA629FA" w14:textId="77777777" w:rsidR="00F6452F" w:rsidRPr="00A10A20" w:rsidRDefault="00F6452F" w:rsidP="00F6452F">
      <w:pPr>
        <w:spacing w:line="276" w:lineRule="auto"/>
      </w:pPr>
      <w:r w:rsidRPr="00A10A20">
        <w:t xml:space="preserve">    └───</w:t>
      </w:r>
      <w:proofErr w:type="spellStart"/>
      <w:r w:rsidRPr="00A10A20">
        <w:t>Gerbel</w:t>
      </w:r>
      <w:proofErr w:type="spellEnd"/>
    </w:p>
    <w:p w14:paraId="57A54BB0" w14:textId="77777777" w:rsidR="00F6452F" w:rsidRPr="00A10A20" w:rsidRDefault="00F6452F" w:rsidP="00F6452F">
      <w:pPr>
        <w:spacing w:line="276" w:lineRule="auto"/>
      </w:pPr>
      <w:r w:rsidRPr="00A10A20">
        <w:t xml:space="preserve">            Temperature-controller-with-ESP8266-B_Cu.gbr</w:t>
      </w:r>
    </w:p>
    <w:p w14:paraId="7B55800B" w14:textId="77777777" w:rsidR="00F6452F" w:rsidRPr="00A10A20" w:rsidRDefault="00F6452F" w:rsidP="00F6452F">
      <w:pPr>
        <w:spacing w:line="276" w:lineRule="auto"/>
      </w:pPr>
      <w:r w:rsidRPr="00A10A20">
        <w:t xml:space="preserve">            Temperature-controller-with-ESP8266-B_Mask.gbr</w:t>
      </w:r>
    </w:p>
    <w:p w14:paraId="1A1E0F6C" w14:textId="77777777" w:rsidR="00F6452F" w:rsidRPr="00A10A20" w:rsidRDefault="00F6452F" w:rsidP="00F6452F">
      <w:pPr>
        <w:spacing w:line="276" w:lineRule="auto"/>
      </w:pPr>
      <w:r w:rsidRPr="00A10A20">
        <w:t xml:space="preserve">            Temperature-controller-with-ESP8266-B_SilkS.gbr</w:t>
      </w:r>
    </w:p>
    <w:p w14:paraId="0E426B98" w14:textId="77777777" w:rsidR="00F6452F" w:rsidRPr="00A10A20" w:rsidRDefault="00F6452F" w:rsidP="00F6452F">
      <w:pPr>
        <w:spacing w:line="276" w:lineRule="auto"/>
      </w:pPr>
      <w:r w:rsidRPr="00A10A20">
        <w:t xml:space="preserve">            Temperature-controller-with-ESP8266-Edge_Cuts.gbr</w:t>
      </w:r>
    </w:p>
    <w:p w14:paraId="25265307" w14:textId="77777777" w:rsidR="00F6452F" w:rsidRPr="00A10A20" w:rsidRDefault="00F6452F" w:rsidP="00F6452F">
      <w:pPr>
        <w:spacing w:line="276" w:lineRule="auto"/>
      </w:pPr>
      <w:r w:rsidRPr="00A10A20">
        <w:t xml:space="preserve">            Temperature-controller-with-ESP8266-F_Cu.gbr</w:t>
      </w:r>
    </w:p>
    <w:p w14:paraId="4A4BFED8" w14:textId="77777777" w:rsidR="00F6452F" w:rsidRPr="00A10A20" w:rsidRDefault="00F6452F" w:rsidP="00F6452F">
      <w:pPr>
        <w:spacing w:line="276" w:lineRule="auto"/>
      </w:pPr>
      <w:r w:rsidRPr="00A10A20">
        <w:t xml:space="preserve">            Temperature-controller-with-ESP8266-F_Mask.gbr</w:t>
      </w:r>
    </w:p>
    <w:p w14:paraId="607C935C" w14:textId="77777777" w:rsidR="00F6452F" w:rsidRPr="00A10A20" w:rsidRDefault="00F6452F" w:rsidP="00F6452F">
      <w:pPr>
        <w:spacing w:line="276" w:lineRule="auto"/>
      </w:pPr>
      <w:r w:rsidRPr="00A10A20">
        <w:t xml:space="preserve">            Temperature-controller-with-ESP8266-F_SilkS.gbr</w:t>
      </w:r>
    </w:p>
    <w:p w14:paraId="262E2A08" w14:textId="77777777" w:rsidR="00F6452F" w:rsidRPr="00A10A20" w:rsidRDefault="00F6452F" w:rsidP="00F6452F">
      <w:pPr>
        <w:spacing w:line="276" w:lineRule="auto"/>
      </w:pPr>
      <w:r w:rsidRPr="00A10A20">
        <w:t xml:space="preserve">            Temperature-controller-with-ESP8266-</w:t>
      </w:r>
      <w:proofErr w:type="gramStart"/>
      <w:r w:rsidRPr="00A10A20">
        <w:t>job.gbrjob</w:t>
      </w:r>
      <w:proofErr w:type="gramEnd"/>
    </w:p>
    <w:p w14:paraId="184AACE7" w14:textId="540F472D" w:rsidR="00017C08" w:rsidRPr="00A10A20" w:rsidRDefault="00F6452F" w:rsidP="00F6452F">
      <w:pPr>
        <w:spacing w:line="276" w:lineRule="auto"/>
      </w:pPr>
      <w:r w:rsidRPr="00A10A20">
        <w:t xml:space="preserve">            Temperature-controller-with-ESP8266.drl</w:t>
      </w:r>
    </w:p>
    <w:p w14:paraId="03D7CB86" w14:textId="77777777" w:rsidR="00017C08" w:rsidRPr="00A10A20" w:rsidRDefault="00017C08" w:rsidP="0019118E">
      <w:pPr>
        <w:spacing w:line="276" w:lineRule="auto"/>
      </w:pPr>
    </w:p>
    <w:p w14:paraId="08A7909A" w14:textId="77777777" w:rsidR="00017C08" w:rsidRPr="00A10A20" w:rsidRDefault="00017C08" w:rsidP="0019118E">
      <w:pPr>
        <w:spacing w:line="276" w:lineRule="auto"/>
      </w:pPr>
    </w:p>
    <w:p w14:paraId="1F630AE9" w14:textId="77777777" w:rsidR="00017C08" w:rsidRPr="00A10A20" w:rsidRDefault="00017C08" w:rsidP="0019118E">
      <w:pPr>
        <w:spacing w:line="276" w:lineRule="auto"/>
      </w:pPr>
    </w:p>
    <w:p w14:paraId="35A65181" w14:textId="77777777" w:rsidR="00017C08" w:rsidRPr="00A10A20" w:rsidRDefault="00017C08" w:rsidP="0019118E">
      <w:pPr>
        <w:spacing w:line="276" w:lineRule="auto"/>
      </w:pPr>
    </w:p>
    <w:p w14:paraId="489198EE" w14:textId="77777777" w:rsidR="00017C08" w:rsidRPr="00A10A20" w:rsidRDefault="00017C08" w:rsidP="0019118E">
      <w:pPr>
        <w:spacing w:line="276" w:lineRule="auto"/>
      </w:pPr>
    </w:p>
    <w:p w14:paraId="14A4BEDA" w14:textId="66A133B1" w:rsidR="00017C08" w:rsidRPr="00A10A20" w:rsidRDefault="003041C4" w:rsidP="00DB19AB">
      <w:pPr>
        <w:pStyle w:val="Ploha1"/>
      </w:pPr>
      <w:bookmarkStart w:id="66" w:name="_Toc58318425"/>
      <w:r w:rsidRPr="00A10A20">
        <w:lastRenderedPageBreak/>
        <w:t>Schéma zapojení vyvíjené DPS</w:t>
      </w:r>
      <w:bookmarkEnd w:id="66"/>
    </w:p>
    <w:p w14:paraId="0F3A6340" w14:textId="0C518F44" w:rsidR="00081B74" w:rsidRPr="00A10A20" w:rsidRDefault="003041C4" w:rsidP="00081B74">
      <w:pPr>
        <w:pStyle w:val="Default"/>
      </w:pPr>
      <w:r w:rsidRPr="00A10A20">
        <w:rPr>
          <w:noProof/>
        </w:rPr>
        <w:drawing>
          <wp:inline distT="0" distB="0" distL="0" distR="0" wp14:anchorId="2FF1CFFD" wp14:editId="7440EE4C">
            <wp:extent cx="7785436" cy="5504650"/>
            <wp:effectExtent l="0" t="2540" r="3810" b="381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7803675" cy="5517546"/>
                    </a:xfrm>
                    <a:prstGeom prst="rect">
                      <a:avLst/>
                    </a:prstGeom>
                  </pic:spPr>
                </pic:pic>
              </a:graphicData>
            </a:graphic>
          </wp:inline>
        </w:drawing>
      </w:r>
    </w:p>
    <w:p w14:paraId="517870CB" w14:textId="5148FF0B" w:rsidR="00BF4337" w:rsidRPr="00A10A20" w:rsidRDefault="00BF4337" w:rsidP="00BF4337">
      <w:pPr>
        <w:pStyle w:val="Prvnodstavec"/>
      </w:pPr>
    </w:p>
    <w:sectPr w:rsidR="00BF4337" w:rsidRPr="00A10A20" w:rsidSect="00515980">
      <w:footerReference w:type="default" r:id="rId57"/>
      <w:footerReference w:type="first" r:id="rId58"/>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58C91B" w14:textId="77777777" w:rsidR="00413008" w:rsidRDefault="00413008">
      <w:pPr>
        <w:spacing w:line="240" w:lineRule="auto"/>
      </w:pPr>
      <w:r>
        <w:separator/>
      </w:r>
    </w:p>
  </w:endnote>
  <w:endnote w:type="continuationSeparator" w:id="0">
    <w:p w14:paraId="10C9DD5D" w14:textId="77777777" w:rsidR="00413008" w:rsidRDefault="004130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3DD6D" w14:textId="77777777" w:rsidR="001E2BE5" w:rsidRDefault="001E2BE5"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8B60A" w14:textId="77777777" w:rsidR="001E2BE5" w:rsidRDefault="001E2BE5">
    <w:pPr>
      <w:pStyle w:val="Zpat"/>
      <w:jc w:val="right"/>
    </w:pPr>
    <w:r>
      <w:fldChar w:fldCharType="begin"/>
    </w:r>
    <w:r>
      <w:instrText>PAGE   \* MERGEFORMAT</w:instrText>
    </w:r>
    <w:r>
      <w:fldChar w:fldCharType="separate"/>
    </w:r>
    <w:r>
      <w:rPr>
        <w:noProof/>
      </w:rPr>
      <w:t>21</w:t>
    </w:r>
    <w:r>
      <w:fldChar w:fldCharType="end"/>
    </w:r>
  </w:p>
  <w:p w14:paraId="31CC62DE" w14:textId="77777777" w:rsidR="001E2BE5" w:rsidRDefault="001E2BE5"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5EFF1" w14:textId="77777777" w:rsidR="001E2BE5" w:rsidRDefault="001E2BE5">
    <w:pPr>
      <w:pStyle w:val="Zpat"/>
      <w:jc w:val="right"/>
    </w:pPr>
    <w:r>
      <w:fldChar w:fldCharType="begin"/>
    </w:r>
    <w:r>
      <w:instrText>PAGE   \* MERGEFORMAT</w:instrText>
    </w:r>
    <w:r>
      <w:fldChar w:fldCharType="separate"/>
    </w:r>
    <w:r>
      <w:rPr>
        <w:noProof/>
      </w:rPr>
      <w:t>3</w:t>
    </w:r>
    <w:r>
      <w:fldChar w:fldCharType="end"/>
    </w:r>
  </w:p>
  <w:p w14:paraId="2642F134" w14:textId="77777777" w:rsidR="001E2BE5" w:rsidRDefault="001E2BE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C7799" w14:textId="77777777" w:rsidR="00413008" w:rsidRDefault="00413008">
      <w:pPr>
        <w:spacing w:line="240" w:lineRule="auto"/>
      </w:pPr>
      <w:r>
        <w:separator/>
      </w:r>
    </w:p>
  </w:footnote>
  <w:footnote w:type="continuationSeparator" w:id="0">
    <w:p w14:paraId="4BDAAEAE" w14:textId="77777777" w:rsidR="00413008" w:rsidRDefault="004130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17315C6"/>
    <w:multiLevelType w:val="hybridMultilevel"/>
    <w:tmpl w:val="FC7A61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4"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7"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1"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87802DF"/>
    <w:multiLevelType w:val="hybridMultilevel"/>
    <w:tmpl w:val="8CA03F02"/>
    <w:lvl w:ilvl="0" w:tplc="9E8E3964">
      <w:numFmt w:val="bullet"/>
      <w:pStyle w:val="Odstavecdal"/>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7"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1700884"/>
    <w:multiLevelType w:val="hybridMultilevel"/>
    <w:tmpl w:val="D9AE8026"/>
    <w:lvl w:ilvl="0" w:tplc="6C7AEA6C">
      <w:start w:val="1"/>
      <w:numFmt w:val="decimal"/>
      <w:lvlText w:val="%1."/>
      <w:lvlJc w:val="left"/>
      <w:pPr>
        <w:ind w:left="717" w:hanging="360"/>
      </w:pPr>
      <w:rPr>
        <w:rFonts w:hint="default"/>
      </w:rPr>
    </w:lvl>
    <w:lvl w:ilvl="1" w:tplc="04050019" w:tentative="1">
      <w:start w:val="1"/>
      <w:numFmt w:val="lowerLetter"/>
      <w:lvlText w:val="%2."/>
      <w:lvlJc w:val="left"/>
      <w:pPr>
        <w:ind w:left="1437" w:hanging="360"/>
      </w:pPr>
    </w:lvl>
    <w:lvl w:ilvl="2" w:tplc="0405001B" w:tentative="1">
      <w:start w:val="1"/>
      <w:numFmt w:val="lowerRoman"/>
      <w:lvlText w:val="%3."/>
      <w:lvlJc w:val="right"/>
      <w:pPr>
        <w:ind w:left="2157" w:hanging="180"/>
      </w:pPr>
    </w:lvl>
    <w:lvl w:ilvl="3" w:tplc="0405000F" w:tentative="1">
      <w:start w:val="1"/>
      <w:numFmt w:val="decimal"/>
      <w:lvlText w:val="%4."/>
      <w:lvlJc w:val="left"/>
      <w:pPr>
        <w:ind w:left="2877" w:hanging="360"/>
      </w:pPr>
    </w:lvl>
    <w:lvl w:ilvl="4" w:tplc="04050019" w:tentative="1">
      <w:start w:val="1"/>
      <w:numFmt w:val="lowerLetter"/>
      <w:lvlText w:val="%5."/>
      <w:lvlJc w:val="left"/>
      <w:pPr>
        <w:ind w:left="3597" w:hanging="360"/>
      </w:pPr>
    </w:lvl>
    <w:lvl w:ilvl="5" w:tplc="0405001B" w:tentative="1">
      <w:start w:val="1"/>
      <w:numFmt w:val="lowerRoman"/>
      <w:lvlText w:val="%6."/>
      <w:lvlJc w:val="right"/>
      <w:pPr>
        <w:ind w:left="4317" w:hanging="180"/>
      </w:pPr>
    </w:lvl>
    <w:lvl w:ilvl="6" w:tplc="0405000F" w:tentative="1">
      <w:start w:val="1"/>
      <w:numFmt w:val="decimal"/>
      <w:lvlText w:val="%7."/>
      <w:lvlJc w:val="left"/>
      <w:pPr>
        <w:ind w:left="5037" w:hanging="360"/>
      </w:pPr>
    </w:lvl>
    <w:lvl w:ilvl="7" w:tplc="04050019" w:tentative="1">
      <w:start w:val="1"/>
      <w:numFmt w:val="lowerLetter"/>
      <w:lvlText w:val="%8."/>
      <w:lvlJc w:val="left"/>
      <w:pPr>
        <w:ind w:left="5757" w:hanging="360"/>
      </w:pPr>
    </w:lvl>
    <w:lvl w:ilvl="8" w:tplc="0405001B" w:tentative="1">
      <w:start w:val="1"/>
      <w:numFmt w:val="lowerRoman"/>
      <w:lvlText w:val="%9."/>
      <w:lvlJc w:val="right"/>
      <w:pPr>
        <w:ind w:left="6477" w:hanging="180"/>
      </w:pPr>
    </w:lvl>
  </w:abstractNum>
  <w:abstractNum w:abstractNumId="20"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4"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842677E"/>
    <w:multiLevelType w:val="hybridMultilevel"/>
    <w:tmpl w:val="572CBAF2"/>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8"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0680E79"/>
    <w:multiLevelType w:val="hybridMultilevel"/>
    <w:tmpl w:val="F262553C"/>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30"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2" w15:restartNumberingAfterBreak="0">
    <w:nsid w:val="75C305B1"/>
    <w:multiLevelType w:val="hybridMultilevel"/>
    <w:tmpl w:val="0A8268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6"/>
  </w:num>
  <w:num w:numId="2">
    <w:abstractNumId w:val="16"/>
  </w:num>
  <w:num w:numId="3">
    <w:abstractNumId w:val="7"/>
  </w:num>
  <w:num w:numId="4">
    <w:abstractNumId w:val="5"/>
  </w:num>
  <w:num w:numId="5">
    <w:abstractNumId w:val="14"/>
  </w:num>
  <w:num w:numId="6">
    <w:abstractNumId w:val="14"/>
    <w:lvlOverride w:ilvl="0">
      <w:startOverride w:val="1"/>
    </w:lvlOverride>
  </w:num>
  <w:num w:numId="7">
    <w:abstractNumId w:val="4"/>
  </w:num>
  <w:num w:numId="8">
    <w:abstractNumId w:val="4"/>
    <w:lvlOverride w:ilvl="0">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22"/>
  </w:num>
  <w:num w:numId="12">
    <w:abstractNumId w:val="33"/>
  </w:num>
  <w:num w:numId="13">
    <w:abstractNumId w:val="11"/>
  </w:num>
  <w:num w:numId="14">
    <w:abstractNumId w:val="11"/>
    <w:lvlOverride w:ilvl="0">
      <w:startOverride w:val="1"/>
    </w:lvlOverride>
  </w:num>
  <w:num w:numId="15">
    <w:abstractNumId w:val="9"/>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2"/>
  </w:num>
  <w:num w:numId="20">
    <w:abstractNumId w:val="13"/>
  </w:num>
  <w:num w:numId="21">
    <w:abstractNumId w:val="18"/>
  </w:num>
  <w:num w:numId="22">
    <w:abstractNumId w:val="30"/>
  </w:num>
  <w:num w:numId="23">
    <w:abstractNumId w:val="15"/>
  </w:num>
  <w:num w:numId="24">
    <w:abstractNumId w:val="2"/>
  </w:num>
  <w:num w:numId="25">
    <w:abstractNumId w:val="2"/>
    <w:lvlOverride w:ilvl="0">
      <w:startOverride w:val="1"/>
    </w:lvlOverride>
  </w:num>
  <w:num w:numId="26">
    <w:abstractNumId w:val="9"/>
  </w:num>
  <w:num w:numId="27">
    <w:abstractNumId w:val="15"/>
  </w:num>
  <w:num w:numId="28">
    <w:abstractNumId w:val="15"/>
  </w:num>
  <w:num w:numId="29">
    <w:abstractNumId w:val="15"/>
  </w:num>
  <w:num w:numId="30">
    <w:abstractNumId w:val="31"/>
  </w:num>
  <w:num w:numId="31">
    <w:abstractNumId w:val="17"/>
  </w:num>
  <w:num w:numId="32">
    <w:abstractNumId w:val="7"/>
    <w:lvlOverride w:ilvl="0">
      <w:startOverride w:val="1"/>
    </w:lvlOverride>
  </w:num>
  <w:num w:numId="33">
    <w:abstractNumId w:val="31"/>
  </w:num>
  <w:num w:numId="34">
    <w:abstractNumId w:val="31"/>
  </w:num>
  <w:num w:numId="35">
    <w:abstractNumId w:val="7"/>
    <w:lvlOverride w:ilvl="0">
      <w:startOverride w:val="1"/>
    </w:lvlOverride>
  </w:num>
  <w:num w:numId="36">
    <w:abstractNumId w:val="25"/>
  </w:num>
  <w:num w:numId="37">
    <w:abstractNumId w:val="24"/>
  </w:num>
  <w:num w:numId="38">
    <w:abstractNumId w:val="23"/>
  </w:num>
  <w:num w:numId="39">
    <w:abstractNumId w:val="10"/>
  </w:num>
  <w:num w:numId="40">
    <w:abstractNumId w:val="0"/>
  </w:num>
  <w:num w:numId="41">
    <w:abstractNumId w:val="6"/>
  </w:num>
  <w:num w:numId="42">
    <w:abstractNumId w:val="21"/>
  </w:num>
  <w:num w:numId="43">
    <w:abstractNumId w:val="8"/>
  </w:num>
  <w:num w:numId="44">
    <w:abstractNumId w:val="3"/>
  </w:num>
  <w:num w:numId="45">
    <w:abstractNumId w:val="32"/>
  </w:num>
  <w:num w:numId="46">
    <w:abstractNumId w:val="1"/>
  </w:num>
  <w:num w:numId="47">
    <w:abstractNumId w:val="19"/>
  </w:num>
  <w:num w:numId="48">
    <w:abstractNumId w:val="31"/>
  </w:num>
  <w:num w:numId="49">
    <w:abstractNumId w:val="29"/>
  </w:num>
  <w:num w:numId="50">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86A"/>
    <w:rsid w:val="0000142E"/>
    <w:rsid w:val="00002332"/>
    <w:rsid w:val="000063F1"/>
    <w:rsid w:val="00007BF6"/>
    <w:rsid w:val="00007E77"/>
    <w:rsid w:val="00015D87"/>
    <w:rsid w:val="000162B1"/>
    <w:rsid w:val="00017C08"/>
    <w:rsid w:val="00017E62"/>
    <w:rsid w:val="00020172"/>
    <w:rsid w:val="000267D1"/>
    <w:rsid w:val="00026848"/>
    <w:rsid w:val="000277A4"/>
    <w:rsid w:val="00027900"/>
    <w:rsid w:val="00027B4C"/>
    <w:rsid w:val="00030916"/>
    <w:rsid w:val="00031BFF"/>
    <w:rsid w:val="00032785"/>
    <w:rsid w:val="00032B33"/>
    <w:rsid w:val="0003508C"/>
    <w:rsid w:val="00041B0C"/>
    <w:rsid w:val="00042103"/>
    <w:rsid w:val="000444FB"/>
    <w:rsid w:val="0004582B"/>
    <w:rsid w:val="00052A34"/>
    <w:rsid w:val="00052DA0"/>
    <w:rsid w:val="000540F5"/>
    <w:rsid w:val="000560EC"/>
    <w:rsid w:val="000606B4"/>
    <w:rsid w:val="000617FB"/>
    <w:rsid w:val="000621A9"/>
    <w:rsid w:val="00064E57"/>
    <w:rsid w:val="00065838"/>
    <w:rsid w:val="00065984"/>
    <w:rsid w:val="0006705F"/>
    <w:rsid w:val="000670AE"/>
    <w:rsid w:val="000708EC"/>
    <w:rsid w:val="00072602"/>
    <w:rsid w:val="00073170"/>
    <w:rsid w:val="00074F99"/>
    <w:rsid w:val="00076808"/>
    <w:rsid w:val="00076E1D"/>
    <w:rsid w:val="00076FD1"/>
    <w:rsid w:val="000778D5"/>
    <w:rsid w:val="00081689"/>
    <w:rsid w:val="00081B74"/>
    <w:rsid w:val="000822B2"/>
    <w:rsid w:val="00083B69"/>
    <w:rsid w:val="00083C62"/>
    <w:rsid w:val="000851B6"/>
    <w:rsid w:val="00087314"/>
    <w:rsid w:val="000900B1"/>
    <w:rsid w:val="00091B0C"/>
    <w:rsid w:val="0009424B"/>
    <w:rsid w:val="00095122"/>
    <w:rsid w:val="0009701D"/>
    <w:rsid w:val="000A310B"/>
    <w:rsid w:val="000A4351"/>
    <w:rsid w:val="000B0305"/>
    <w:rsid w:val="000B585C"/>
    <w:rsid w:val="000B6C0E"/>
    <w:rsid w:val="000B75FE"/>
    <w:rsid w:val="000C0B80"/>
    <w:rsid w:val="000C61CD"/>
    <w:rsid w:val="000D3896"/>
    <w:rsid w:val="000D7185"/>
    <w:rsid w:val="000E57D3"/>
    <w:rsid w:val="000E7E23"/>
    <w:rsid w:val="000F1B40"/>
    <w:rsid w:val="000F5414"/>
    <w:rsid w:val="000F6D98"/>
    <w:rsid w:val="0010129C"/>
    <w:rsid w:val="00102AB5"/>
    <w:rsid w:val="00102CA7"/>
    <w:rsid w:val="00102FD4"/>
    <w:rsid w:val="0010486A"/>
    <w:rsid w:val="00107D8A"/>
    <w:rsid w:val="00107F63"/>
    <w:rsid w:val="00112842"/>
    <w:rsid w:val="0011742A"/>
    <w:rsid w:val="00124C8B"/>
    <w:rsid w:val="001275F8"/>
    <w:rsid w:val="00130A02"/>
    <w:rsid w:val="00136C30"/>
    <w:rsid w:val="00137B00"/>
    <w:rsid w:val="00140EE8"/>
    <w:rsid w:val="001421C0"/>
    <w:rsid w:val="00144F2F"/>
    <w:rsid w:val="00145029"/>
    <w:rsid w:val="00151390"/>
    <w:rsid w:val="00152615"/>
    <w:rsid w:val="00153173"/>
    <w:rsid w:val="00154319"/>
    <w:rsid w:val="0015450E"/>
    <w:rsid w:val="001559C2"/>
    <w:rsid w:val="00160E14"/>
    <w:rsid w:val="00162AE4"/>
    <w:rsid w:val="001639D6"/>
    <w:rsid w:val="0017309C"/>
    <w:rsid w:val="00177324"/>
    <w:rsid w:val="001807EE"/>
    <w:rsid w:val="001819F2"/>
    <w:rsid w:val="001835AE"/>
    <w:rsid w:val="0018476C"/>
    <w:rsid w:val="001877CD"/>
    <w:rsid w:val="001908A3"/>
    <w:rsid w:val="0019118E"/>
    <w:rsid w:val="00194C28"/>
    <w:rsid w:val="001A5BB1"/>
    <w:rsid w:val="001B52F1"/>
    <w:rsid w:val="001C2FDB"/>
    <w:rsid w:val="001C33AE"/>
    <w:rsid w:val="001C3781"/>
    <w:rsid w:val="001D0D29"/>
    <w:rsid w:val="001D19ED"/>
    <w:rsid w:val="001E1C14"/>
    <w:rsid w:val="001E2BE5"/>
    <w:rsid w:val="001E78E4"/>
    <w:rsid w:val="001F190F"/>
    <w:rsid w:val="001F5C85"/>
    <w:rsid w:val="002011AE"/>
    <w:rsid w:val="0020147E"/>
    <w:rsid w:val="00202DDB"/>
    <w:rsid w:val="002109C7"/>
    <w:rsid w:val="00212B3D"/>
    <w:rsid w:val="00212E82"/>
    <w:rsid w:val="0021707F"/>
    <w:rsid w:val="00222C27"/>
    <w:rsid w:val="002266AF"/>
    <w:rsid w:val="00230B82"/>
    <w:rsid w:val="00234376"/>
    <w:rsid w:val="0023613C"/>
    <w:rsid w:val="00236168"/>
    <w:rsid w:val="002378D6"/>
    <w:rsid w:val="00240E30"/>
    <w:rsid w:val="0024356E"/>
    <w:rsid w:val="00243E6D"/>
    <w:rsid w:val="00247E3F"/>
    <w:rsid w:val="002520CB"/>
    <w:rsid w:val="00253EC5"/>
    <w:rsid w:val="002544C3"/>
    <w:rsid w:val="002558A6"/>
    <w:rsid w:val="00256E2D"/>
    <w:rsid w:val="00260311"/>
    <w:rsid w:val="00260BE7"/>
    <w:rsid w:val="00262F1E"/>
    <w:rsid w:val="00263D17"/>
    <w:rsid w:val="0026574F"/>
    <w:rsid w:val="00265F51"/>
    <w:rsid w:val="002724A2"/>
    <w:rsid w:val="002729BC"/>
    <w:rsid w:val="00273180"/>
    <w:rsid w:val="00275E22"/>
    <w:rsid w:val="00277B07"/>
    <w:rsid w:val="00277BDF"/>
    <w:rsid w:val="002861E7"/>
    <w:rsid w:val="00287726"/>
    <w:rsid w:val="002903DB"/>
    <w:rsid w:val="00290715"/>
    <w:rsid w:val="002975FF"/>
    <w:rsid w:val="00297619"/>
    <w:rsid w:val="002A0760"/>
    <w:rsid w:val="002A07ED"/>
    <w:rsid w:val="002A624C"/>
    <w:rsid w:val="002B1364"/>
    <w:rsid w:val="002B2A73"/>
    <w:rsid w:val="002B340E"/>
    <w:rsid w:val="002B3C00"/>
    <w:rsid w:val="002B56EA"/>
    <w:rsid w:val="002C0A91"/>
    <w:rsid w:val="002C167C"/>
    <w:rsid w:val="002C1FA1"/>
    <w:rsid w:val="002C2BFA"/>
    <w:rsid w:val="002C4503"/>
    <w:rsid w:val="002C4525"/>
    <w:rsid w:val="002C5FEE"/>
    <w:rsid w:val="002C7575"/>
    <w:rsid w:val="002D0393"/>
    <w:rsid w:val="002D2A1B"/>
    <w:rsid w:val="002D40B8"/>
    <w:rsid w:val="002D4CA1"/>
    <w:rsid w:val="002D4F71"/>
    <w:rsid w:val="002D5877"/>
    <w:rsid w:val="002E7129"/>
    <w:rsid w:val="002E77AF"/>
    <w:rsid w:val="002F65F6"/>
    <w:rsid w:val="002F66D5"/>
    <w:rsid w:val="00300182"/>
    <w:rsid w:val="00300C5A"/>
    <w:rsid w:val="0030165F"/>
    <w:rsid w:val="00301720"/>
    <w:rsid w:val="003031E5"/>
    <w:rsid w:val="0030348A"/>
    <w:rsid w:val="00303B26"/>
    <w:rsid w:val="003041C4"/>
    <w:rsid w:val="00304637"/>
    <w:rsid w:val="0030556F"/>
    <w:rsid w:val="00307C07"/>
    <w:rsid w:val="003156AB"/>
    <w:rsid w:val="00320B5F"/>
    <w:rsid w:val="00320E05"/>
    <w:rsid w:val="003347F5"/>
    <w:rsid w:val="003348CA"/>
    <w:rsid w:val="00334E64"/>
    <w:rsid w:val="00335724"/>
    <w:rsid w:val="0034061E"/>
    <w:rsid w:val="003420E7"/>
    <w:rsid w:val="00342433"/>
    <w:rsid w:val="0034249A"/>
    <w:rsid w:val="00343E71"/>
    <w:rsid w:val="00346A81"/>
    <w:rsid w:val="003470A5"/>
    <w:rsid w:val="003513BB"/>
    <w:rsid w:val="00356E7A"/>
    <w:rsid w:val="00360863"/>
    <w:rsid w:val="0036212B"/>
    <w:rsid w:val="003667C3"/>
    <w:rsid w:val="003709F8"/>
    <w:rsid w:val="00371111"/>
    <w:rsid w:val="003728C8"/>
    <w:rsid w:val="003734FD"/>
    <w:rsid w:val="00373B2B"/>
    <w:rsid w:val="00374DFA"/>
    <w:rsid w:val="00375EB3"/>
    <w:rsid w:val="00377D82"/>
    <w:rsid w:val="003813F7"/>
    <w:rsid w:val="00383FAE"/>
    <w:rsid w:val="00385AAE"/>
    <w:rsid w:val="003926B2"/>
    <w:rsid w:val="003964FA"/>
    <w:rsid w:val="00397FAE"/>
    <w:rsid w:val="003B652D"/>
    <w:rsid w:val="003B6560"/>
    <w:rsid w:val="003B6EB3"/>
    <w:rsid w:val="003C3F9B"/>
    <w:rsid w:val="003C47FD"/>
    <w:rsid w:val="003C7410"/>
    <w:rsid w:val="003D0390"/>
    <w:rsid w:val="003D0A68"/>
    <w:rsid w:val="003E48AC"/>
    <w:rsid w:val="003E5475"/>
    <w:rsid w:val="003E550D"/>
    <w:rsid w:val="003E65D3"/>
    <w:rsid w:val="003F3917"/>
    <w:rsid w:val="003F3D08"/>
    <w:rsid w:val="003F4923"/>
    <w:rsid w:val="003F72A5"/>
    <w:rsid w:val="00401828"/>
    <w:rsid w:val="00403B9B"/>
    <w:rsid w:val="00403BC8"/>
    <w:rsid w:val="00406801"/>
    <w:rsid w:val="00412920"/>
    <w:rsid w:val="00413008"/>
    <w:rsid w:val="00414DBE"/>
    <w:rsid w:val="0041674D"/>
    <w:rsid w:val="00421D62"/>
    <w:rsid w:val="00422421"/>
    <w:rsid w:val="00423451"/>
    <w:rsid w:val="004248C5"/>
    <w:rsid w:val="0043184B"/>
    <w:rsid w:val="00434BDF"/>
    <w:rsid w:val="00437C28"/>
    <w:rsid w:val="00441A71"/>
    <w:rsid w:val="00442BD1"/>
    <w:rsid w:val="004441AC"/>
    <w:rsid w:val="004448F6"/>
    <w:rsid w:val="00453F92"/>
    <w:rsid w:val="0045656C"/>
    <w:rsid w:val="004601F1"/>
    <w:rsid w:val="00460D6F"/>
    <w:rsid w:val="00461558"/>
    <w:rsid w:val="00464678"/>
    <w:rsid w:val="004648F9"/>
    <w:rsid w:val="00475C6D"/>
    <w:rsid w:val="00483B36"/>
    <w:rsid w:val="00486E17"/>
    <w:rsid w:val="00486ED3"/>
    <w:rsid w:val="004932A4"/>
    <w:rsid w:val="00493F19"/>
    <w:rsid w:val="00494A7D"/>
    <w:rsid w:val="0049544D"/>
    <w:rsid w:val="004A1540"/>
    <w:rsid w:val="004A369D"/>
    <w:rsid w:val="004A4195"/>
    <w:rsid w:val="004A47FA"/>
    <w:rsid w:val="004A5615"/>
    <w:rsid w:val="004A6AA0"/>
    <w:rsid w:val="004B1008"/>
    <w:rsid w:val="004B149B"/>
    <w:rsid w:val="004B1FAF"/>
    <w:rsid w:val="004B572F"/>
    <w:rsid w:val="004B6959"/>
    <w:rsid w:val="004C0847"/>
    <w:rsid w:val="004C13DD"/>
    <w:rsid w:val="004C191A"/>
    <w:rsid w:val="004C2F54"/>
    <w:rsid w:val="004C5E58"/>
    <w:rsid w:val="004C5FA4"/>
    <w:rsid w:val="004D13B6"/>
    <w:rsid w:val="004D32B5"/>
    <w:rsid w:val="004E27E8"/>
    <w:rsid w:val="004E3EAC"/>
    <w:rsid w:val="004E6950"/>
    <w:rsid w:val="004E724C"/>
    <w:rsid w:val="004E7A63"/>
    <w:rsid w:val="004E7A66"/>
    <w:rsid w:val="004F1FE7"/>
    <w:rsid w:val="004F6A9E"/>
    <w:rsid w:val="005009B0"/>
    <w:rsid w:val="005020B6"/>
    <w:rsid w:val="00502BE5"/>
    <w:rsid w:val="00512706"/>
    <w:rsid w:val="00514B03"/>
    <w:rsid w:val="00515980"/>
    <w:rsid w:val="00515EF1"/>
    <w:rsid w:val="005233E5"/>
    <w:rsid w:val="00523CB4"/>
    <w:rsid w:val="00524F7B"/>
    <w:rsid w:val="005251FD"/>
    <w:rsid w:val="005304AF"/>
    <w:rsid w:val="00533ACA"/>
    <w:rsid w:val="005348AC"/>
    <w:rsid w:val="0054346B"/>
    <w:rsid w:val="00543B2D"/>
    <w:rsid w:val="005507D8"/>
    <w:rsid w:val="00551235"/>
    <w:rsid w:val="005514F1"/>
    <w:rsid w:val="0055255F"/>
    <w:rsid w:val="0055355B"/>
    <w:rsid w:val="00555920"/>
    <w:rsid w:val="00555F11"/>
    <w:rsid w:val="00557AFD"/>
    <w:rsid w:val="00560117"/>
    <w:rsid w:val="005623A9"/>
    <w:rsid w:val="00564686"/>
    <w:rsid w:val="0056598C"/>
    <w:rsid w:val="0057261E"/>
    <w:rsid w:val="00576818"/>
    <w:rsid w:val="00580234"/>
    <w:rsid w:val="005813C0"/>
    <w:rsid w:val="005859DB"/>
    <w:rsid w:val="0058705A"/>
    <w:rsid w:val="00587736"/>
    <w:rsid w:val="00593806"/>
    <w:rsid w:val="005A2CEB"/>
    <w:rsid w:val="005A5033"/>
    <w:rsid w:val="005A544B"/>
    <w:rsid w:val="005B564E"/>
    <w:rsid w:val="005C30CD"/>
    <w:rsid w:val="005D3781"/>
    <w:rsid w:val="005D4C53"/>
    <w:rsid w:val="005D68D5"/>
    <w:rsid w:val="005E2B8E"/>
    <w:rsid w:val="005F1C20"/>
    <w:rsid w:val="005F2719"/>
    <w:rsid w:val="005F47A5"/>
    <w:rsid w:val="005F7C26"/>
    <w:rsid w:val="00601058"/>
    <w:rsid w:val="00601A00"/>
    <w:rsid w:val="00605F70"/>
    <w:rsid w:val="006064D7"/>
    <w:rsid w:val="006069E4"/>
    <w:rsid w:val="00607478"/>
    <w:rsid w:val="00611C5C"/>
    <w:rsid w:val="006147D4"/>
    <w:rsid w:val="00614CE5"/>
    <w:rsid w:val="006150EB"/>
    <w:rsid w:val="00616C5A"/>
    <w:rsid w:val="00630B2A"/>
    <w:rsid w:val="00632233"/>
    <w:rsid w:val="006336BD"/>
    <w:rsid w:val="00635274"/>
    <w:rsid w:val="00636050"/>
    <w:rsid w:val="00636A2F"/>
    <w:rsid w:val="00640F43"/>
    <w:rsid w:val="00641305"/>
    <w:rsid w:val="00644B7C"/>
    <w:rsid w:val="00645394"/>
    <w:rsid w:val="00646825"/>
    <w:rsid w:val="00646DE7"/>
    <w:rsid w:val="00650A23"/>
    <w:rsid w:val="00653B05"/>
    <w:rsid w:val="006565AF"/>
    <w:rsid w:val="00656637"/>
    <w:rsid w:val="00656E6F"/>
    <w:rsid w:val="00660AAC"/>
    <w:rsid w:val="00661615"/>
    <w:rsid w:val="00670881"/>
    <w:rsid w:val="006711CA"/>
    <w:rsid w:val="006728BA"/>
    <w:rsid w:val="00673F72"/>
    <w:rsid w:val="006762EE"/>
    <w:rsid w:val="0067665E"/>
    <w:rsid w:val="0068014F"/>
    <w:rsid w:val="00680640"/>
    <w:rsid w:val="00681ABD"/>
    <w:rsid w:val="00683391"/>
    <w:rsid w:val="006859C2"/>
    <w:rsid w:val="00687FC7"/>
    <w:rsid w:val="006975EC"/>
    <w:rsid w:val="006A050B"/>
    <w:rsid w:val="006A1D10"/>
    <w:rsid w:val="006A5196"/>
    <w:rsid w:val="006A6522"/>
    <w:rsid w:val="006A70E1"/>
    <w:rsid w:val="006A7A02"/>
    <w:rsid w:val="006B127A"/>
    <w:rsid w:val="006B4161"/>
    <w:rsid w:val="006C1C30"/>
    <w:rsid w:val="006C3B45"/>
    <w:rsid w:val="006C6194"/>
    <w:rsid w:val="006C6293"/>
    <w:rsid w:val="006C6789"/>
    <w:rsid w:val="006D29F9"/>
    <w:rsid w:val="006D447A"/>
    <w:rsid w:val="006D6D53"/>
    <w:rsid w:val="006D74DB"/>
    <w:rsid w:val="006E06E9"/>
    <w:rsid w:val="006E2B5B"/>
    <w:rsid w:val="006E6237"/>
    <w:rsid w:val="006E744E"/>
    <w:rsid w:val="006E79F1"/>
    <w:rsid w:val="006F0F63"/>
    <w:rsid w:val="006F19CB"/>
    <w:rsid w:val="006F1C32"/>
    <w:rsid w:val="006F4238"/>
    <w:rsid w:val="00705A66"/>
    <w:rsid w:val="00707E9B"/>
    <w:rsid w:val="00713532"/>
    <w:rsid w:val="00713F38"/>
    <w:rsid w:val="00714799"/>
    <w:rsid w:val="007215AB"/>
    <w:rsid w:val="00721CAC"/>
    <w:rsid w:val="0072400A"/>
    <w:rsid w:val="00726BF5"/>
    <w:rsid w:val="00727C41"/>
    <w:rsid w:val="007321C6"/>
    <w:rsid w:val="00732316"/>
    <w:rsid w:val="00732737"/>
    <w:rsid w:val="007327A3"/>
    <w:rsid w:val="00736E9B"/>
    <w:rsid w:val="0074057E"/>
    <w:rsid w:val="00743DF1"/>
    <w:rsid w:val="007446E9"/>
    <w:rsid w:val="00744EB1"/>
    <w:rsid w:val="00746AAD"/>
    <w:rsid w:val="007504B5"/>
    <w:rsid w:val="00754AF2"/>
    <w:rsid w:val="00762C83"/>
    <w:rsid w:val="00763B2B"/>
    <w:rsid w:val="00763C4D"/>
    <w:rsid w:val="007646AB"/>
    <w:rsid w:val="00766F94"/>
    <w:rsid w:val="00772761"/>
    <w:rsid w:val="00772A5D"/>
    <w:rsid w:val="00773BC0"/>
    <w:rsid w:val="00781B8C"/>
    <w:rsid w:val="007963DC"/>
    <w:rsid w:val="00797A7E"/>
    <w:rsid w:val="007A157D"/>
    <w:rsid w:val="007A2135"/>
    <w:rsid w:val="007A5A3A"/>
    <w:rsid w:val="007A6B29"/>
    <w:rsid w:val="007B0621"/>
    <w:rsid w:val="007B0A79"/>
    <w:rsid w:val="007B5041"/>
    <w:rsid w:val="007B5593"/>
    <w:rsid w:val="007B5C7C"/>
    <w:rsid w:val="007B62F5"/>
    <w:rsid w:val="007B64AE"/>
    <w:rsid w:val="007C15CD"/>
    <w:rsid w:val="007C4ACB"/>
    <w:rsid w:val="007C5D89"/>
    <w:rsid w:val="007C63DE"/>
    <w:rsid w:val="007D1C8E"/>
    <w:rsid w:val="007D2793"/>
    <w:rsid w:val="007D5326"/>
    <w:rsid w:val="007D6A45"/>
    <w:rsid w:val="007E24C7"/>
    <w:rsid w:val="007E48D1"/>
    <w:rsid w:val="007E6A52"/>
    <w:rsid w:val="0080263D"/>
    <w:rsid w:val="008026AC"/>
    <w:rsid w:val="00802880"/>
    <w:rsid w:val="00811023"/>
    <w:rsid w:val="00811982"/>
    <w:rsid w:val="00811D80"/>
    <w:rsid w:val="00812957"/>
    <w:rsid w:val="00821093"/>
    <w:rsid w:val="00833F62"/>
    <w:rsid w:val="00836C4F"/>
    <w:rsid w:val="008404EE"/>
    <w:rsid w:val="00840DE6"/>
    <w:rsid w:val="00843C31"/>
    <w:rsid w:val="00852CC4"/>
    <w:rsid w:val="00857B91"/>
    <w:rsid w:val="008603B7"/>
    <w:rsid w:val="00871FA6"/>
    <w:rsid w:val="00877C96"/>
    <w:rsid w:val="00877D9F"/>
    <w:rsid w:val="00881395"/>
    <w:rsid w:val="008823A9"/>
    <w:rsid w:val="008824AD"/>
    <w:rsid w:val="0088785D"/>
    <w:rsid w:val="00890600"/>
    <w:rsid w:val="00895850"/>
    <w:rsid w:val="00897BA7"/>
    <w:rsid w:val="008A2A02"/>
    <w:rsid w:val="008A66F8"/>
    <w:rsid w:val="008B3AE4"/>
    <w:rsid w:val="008B4A92"/>
    <w:rsid w:val="008B518D"/>
    <w:rsid w:val="008B51E1"/>
    <w:rsid w:val="008B7FDE"/>
    <w:rsid w:val="008C4874"/>
    <w:rsid w:val="008D0C26"/>
    <w:rsid w:val="008D52F7"/>
    <w:rsid w:val="008D5330"/>
    <w:rsid w:val="008D61BD"/>
    <w:rsid w:val="008D63FE"/>
    <w:rsid w:val="008E3E88"/>
    <w:rsid w:val="008E5775"/>
    <w:rsid w:val="008E5968"/>
    <w:rsid w:val="008E7A30"/>
    <w:rsid w:val="008F28FB"/>
    <w:rsid w:val="008F336E"/>
    <w:rsid w:val="00900164"/>
    <w:rsid w:val="0090444B"/>
    <w:rsid w:val="009062AF"/>
    <w:rsid w:val="00906FA0"/>
    <w:rsid w:val="00907512"/>
    <w:rsid w:val="009108B8"/>
    <w:rsid w:val="00912EE1"/>
    <w:rsid w:val="00914727"/>
    <w:rsid w:val="00915132"/>
    <w:rsid w:val="00927C1A"/>
    <w:rsid w:val="009329A2"/>
    <w:rsid w:val="00933FF0"/>
    <w:rsid w:val="00934BAC"/>
    <w:rsid w:val="009357E2"/>
    <w:rsid w:val="00941AF7"/>
    <w:rsid w:val="00945C7A"/>
    <w:rsid w:val="00953548"/>
    <w:rsid w:val="00960CB5"/>
    <w:rsid w:val="009622AB"/>
    <w:rsid w:val="009648FE"/>
    <w:rsid w:val="00967347"/>
    <w:rsid w:val="00967E9A"/>
    <w:rsid w:val="00970E84"/>
    <w:rsid w:val="00973FF7"/>
    <w:rsid w:val="00974CE0"/>
    <w:rsid w:val="00976AFA"/>
    <w:rsid w:val="00980626"/>
    <w:rsid w:val="0098362B"/>
    <w:rsid w:val="0098548D"/>
    <w:rsid w:val="009A5F76"/>
    <w:rsid w:val="009A6B5D"/>
    <w:rsid w:val="009A7FAB"/>
    <w:rsid w:val="009B0384"/>
    <w:rsid w:val="009B0956"/>
    <w:rsid w:val="009B217F"/>
    <w:rsid w:val="009C0750"/>
    <w:rsid w:val="009C2AAF"/>
    <w:rsid w:val="009C341C"/>
    <w:rsid w:val="009C50CB"/>
    <w:rsid w:val="009C6C6D"/>
    <w:rsid w:val="009C7CA9"/>
    <w:rsid w:val="009D3EDB"/>
    <w:rsid w:val="009D4DED"/>
    <w:rsid w:val="009D7305"/>
    <w:rsid w:val="009E2DBE"/>
    <w:rsid w:val="009E3E8B"/>
    <w:rsid w:val="009E4C50"/>
    <w:rsid w:val="009E6745"/>
    <w:rsid w:val="009F187C"/>
    <w:rsid w:val="009F22ED"/>
    <w:rsid w:val="009F49C9"/>
    <w:rsid w:val="009F4B89"/>
    <w:rsid w:val="009F60F2"/>
    <w:rsid w:val="009F6D24"/>
    <w:rsid w:val="009F7DB2"/>
    <w:rsid w:val="00A01E88"/>
    <w:rsid w:val="00A03E09"/>
    <w:rsid w:val="00A107CB"/>
    <w:rsid w:val="00A10A20"/>
    <w:rsid w:val="00A10C0D"/>
    <w:rsid w:val="00A110A4"/>
    <w:rsid w:val="00A13294"/>
    <w:rsid w:val="00A13D28"/>
    <w:rsid w:val="00A14986"/>
    <w:rsid w:val="00A228E8"/>
    <w:rsid w:val="00A23BDC"/>
    <w:rsid w:val="00A24585"/>
    <w:rsid w:val="00A24E01"/>
    <w:rsid w:val="00A260BE"/>
    <w:rsid w:val="00A30163"/>
    <w:rsid w:val="00A36394"/>
    <w:rsid w:val="00A41821"/>
    <w:rsid w:val="00A42A5F"/>
    <w:rsid w:val="00A43B4D"/>
    <w:rsid w:val="00A455B6"/>
    <w:rsid w:val="00A45629"/>
    <w:rsid w:val="00A5347D"/>
    <w:rsid w:val="00A54EE8"/>
    <w:rsid w:val="00A55D71"/>
    <w:rsid w:val="00A57591"/>
    <w:rsid w:val="00A6070D"/>
    <w:rsid w:val="00A64E39"/>
    <w:rsid w:val="00A77DD6"/>
    <w:rsid w:val="00A8024B"/>
    <w:rsid w:val="00A80EC1"/>
    <w:rsid w:val="00A86523"/>
    <w:rsid w:val="00A91B21"/>
    <w:rsid w:val="00A9497A"/>
    <w:rsid w:val="00A96CC3"/>
    <w:rsid w:val="00AA517E"/>
    <w:rsid w:val="00AB2DD7"/>
    <w:rsid w:val="00AB46EE"/>
    <w:rsid w:val="00AB6851"/>
    <w:rsid w:val="00AB6C0F"/>
    <w:rsid w:val="00AB71E2"/>
    <w:rsid w:val="00AC54BF"/>
    <w:rsid w:val="00AC5888"/>
    <w:rsid w:val="00AC77A1"/>
    <w:rsid w:val="00AD1C31"/>
    <w:rsid w:val="00AD2280"/>
    <w:rsid w:val="00AD6C72"/>
    <w:rsid w:val="00AD7B77"/>
    <w:rsid w:val="00AD7CB3"/>
    <w:rsid w:val="00AE0FD5"/>
    <w:rsid w:val="00AE1633"/>
    <w:rsid w:val="00AE78F3"/>
    <w:rsid w:val="00AF0094"/>
    <w:rsid w:val="00AF03EA"/>
    <w:rsid w:val="00AF133A"/>
    <w:rsid w:val="00B00CC0"/>
    <w:rsid w:val="00B01531"/>
    <w:rsid w:val="00B04B6F"/>
    <w:rsid w:val="00B105D9"/>
    <w:rsid w:val="00B12AEB"/>
    <w:rsid w:val="00B12E59"/>
    <w:rsid w:val="00B143C3"/>
    <w:rsid w:val="00B16BD9"/>
    <w:rsid w:val="00B2189E"/>
    <w:rsid w:val="00B247D2"/>
    <w:rsid w:val="00B24C1B"/>
    <w:rsid w:val="00B31EFF"/>
    <w:rsid w:val="00B3249A"/>
    <w:rsid w:val="00B3476A"/>
    <w:rsid w:val="00B367EE"/>
    <w:rsid w:val="00B37398"/>
    <w:rsid w:val="00B37428"/>
    <w:rsid w:val="00B4027B"/>
    <w:rsid w:val="00B4061F"/>
    <w:rsid w:val="00B406B4"/>
    <w:rsid w:val="00B43D3A"/>
    <w:rsid w:val="00B44E4F"/>
    <w:rsid w:val="00B46028"/>
    <w:rsid w:val="00B527DD"/>
    <w:rsid w:val="00B55575"/>
    <w:rsid w:val="00B5650F"/>
    <w:rsid w:val="00B56DB6"/>
    <w:rsid w:val="00B61BF3"/>
    <w:rsid w:val="00B6547F"/>
    <w:rsid w:val="00B66BD8"/>
    <w:rsid w:val="00B676E7"/>
    <w:rsid w:val="00B709C1"/>
    <w:rsid w:val="00B71940"/>
    <w:rsid w:val="00B73C0B"/>
    <w:rsid w:val="00B76185"/>
    <w:rsid w:val="00B770EF"/>
    <w:rsid w:val="00B84A5A"/>
    <w:rsid w:val="00B85268"/>
    <w:rsid w:val="00B85D48"/>
    <w:rsid w:val="00B87B60"/>
    <w:rsid w:val="00B9018D"/>
    <w:rsid w:val="00B90CD8"/>
    <w:rsid w:val="00B9435B"/>
    <w:rsid w:val="00B95903"/>
    <w:rsid w:val="00BA1020"/>
    <w:rsid w:val="00BA35D1"/>
    <w:rsid w:val="00BA7C2D"/>
    <w:rsid w:val="00BB1132"/>
    <w:rsid w:val="00BB2439"/>
    <w:rsid w:val="00BB4ADD"/>
    <w:rsid w:val="00BB6883"/>
    <w:rsid w:val="00BC063B"/>
    <w:rsid w:val="00BC0B12"/>
    <w:rsid w:val="00BC1D8E"/>
    <w:rsid w:val="00BC6118"/>
    <w:rsid w:val="00BC790E"/>
    <w:rsid w:val="00BD1195"/>
    <w:rsid w:val="00BD16C4"/>
    <w:rsid w:val="00BD273D"/>
    <w:rsid w:val="00BD2B38"/>
    <w:rsid w:val="00BD4367"/>
    <w:rsid w:val="00BD4B83"/>
    <w:rsid w:val="00BD5980"/>
    <w:rsid w:val="00BD5985"/>
    <w:rsid w:val="00BD6935"/>
    <w:rsid w:val="00BD70E4"/>
    <w:rsid w:val="00BE1BC0"/>
    <w:rsid w:val="00BF2F7A"/>
    <w:rsid w:val="00BF3ECF"/>
    <w:rsid w:val="00BF3F51"/>
    <w:rsid w:val="00BF4337"/>
    <w:rsid w:val="00BF6372"/>
    <w:rsid w:val="00C00A27"/>
    <w:rsid w:val="00C04A1C"/>
    <w:rsid w:val="00C06053"/>
    <w:rsid w:val="00C06A74"/>
    <w:rsid w:val="00C078C3"/>
    <w:rsid w:val="00C1550B"/>
    <w:rsid w:val="00C211E4"/>
    <w:rsid w:val="00C22606"/>
    <w:rsid w:val="00C22B51"/>
    <w:rsid w:val="00C23B31"/>
    <w:rsid w:val="00C23E80"/>
    <w:rsid w:val="00C279D4"/>
    <w:rsid w:val="00C317F6"/>
    <w:rsid w:val="00C3363F"/>
    <w:rsid w:val="00C36116"/>
    <w:rsid w:val="00C36AE5"/>
    <w:rsid w:val="00C37985"/>
    <w:rsid w:val="00C421C9"/>
    <w:rsid w:val="00C42281"/>
    <w:rsid w:val="00C42730"/>
    <w:rsid w:val="00C430E4"/>
    <w:rsid w:val="00C530C8"/>
    <w:rsid w:val="00C64217"/>
    <w:rsid w:val="00C64B77"/>
    <w:rsid w:val="00C66A9D"/>
    <w:rsid w:val="00C674D3"/>
    <w:rsid w:val="00C67F9C"/>
    <w:rsid w:val="00C70B42"/>
    <w:rsid w:val="00C70C30"/>
    <w:rsid w:val="00C73653"/>
    <w:rsid w:val="00C832CA"/>
    <w:rsid w:val="00C902DB"/>
    <w:rsid w:val="00C912F4"/>
    <w:rsid w:val="00C92A3F"/>
    <w:rsid w:val="00C9464A"/>
    <w:rsid w:val="00C97B31"/>
    <w:rsid w:val="00CA24E4"/>
    <w:rsid w:val="00CA3054"/>
    <w:rsid w:val="00CA34EA"/>
    <w:rsid w:val="00CA4CFD"/>
    <w:rsid w:val="00CB4D2A"/>
    <w:rsid w:val="00CB5F27"/>
    <w:rsid w:val="00CB6A2B"/>
    <w:rsid w:val="00CB7600"/>
    <w:rsid w:val="00CC0138"/>
    <w:rsid w:val="00CC38EE"/>
    <w:rsid w:val="00CD2B5D"/>
    <w:rsid w:val="00CD3F5F"/>
    <w:rsid w:val="00CD6BF2"/>
    <w:rsid w:val="00CD7289"/>
    <w:rsid w:val="00CE146F"/>
    <w:rsid w:val="00CE23A2"/>
    <w:rsid w:val="00CE4B7A"/>
    <w:rsid w:val="00CF08EE"/>
    <w:rsid w:val="00CF10F7"/>
    <w:rsid w:val="00CF1C35"/>
    <w:rsid w:val="00CF48A4"/>
    <w:rsid w:val="00CF5226"/>
    <w:rsid w:val="00CF5B4B"/>
    <w:rsid w:val="00D0012A"/>
    <w:rsid w:val="00D064B6"/>
    <w:rsid w:val="00D11788"/>
    <w:rsid w:val="00D14344"/>
    <w:rsid w:val="00D24788"/>
    <w:rsid w:val="00D25B7A"/>
    <w:rsid w:val="00D267EE"/>
    <w:rsid w:val="00D31AA9"/>
    <w:rsid w:val="00D36113"/>
    <w:rsid w:val="00D4508C"/>
    <w:rsid w:val="00D45C37"/>
    <w:rsid w:val="00D50C00"/>
    <w:rsid w:val="00D553D2"/>
    <w:rsid w:val="00D56184"/>
    <w:rsid w:val="00D56AF7"/>
    <w:rsid w:val="00D57BBE"/>
    <w:rsid w:val="00D62BD5"/>
    <w:rsid w:val="00D63743"/>
    <w:rsid w:val="00D713CC"/>
    <w:rsid w:val="00D84AF7"/>
    <w:rsid w:val="00D8715D"/>
    <w:rsid w:val="00D9020E"/>
    <w:rsid w:val="00D90B87"/>
    <w:rsid w:val="00D91FC6"/>
    <w:rsid w:val="00D9234D"/>
    <w:rsid w:val="00D9440E"/>
    <w:rsid w:val="00D96BB6"/>
    <w:rsid w:val="00D97CA4"/>
    <w:rsid w:val="00DA1840"/>
    <w:rsid w:val="00DA78AF"/>
    <w:rsid w:val="00DA78CF"/>
    <w:rsid w:val="00DB0BC1"/>
    <w:rsid w:val="00DB19AB"/>
    <w:rsid w:val="00DB27DC"/>
    <w:rsid w:val="00DB6F91"/>
    <w:rsid w:val="00DC2398"/>
    <w:rsid w:val="00DC2D1F"/>
    <w:rsid w:val="00DC4B83"/>
    <w:rsid w:val="00DD3C27"/>
    <w:rsid w:val="00DD5EFC"/>
    <w:rsid w:val="00DD711B"/>
    <w:rsid w:val="00DE5FF4"/>
    <w:rsid w:val="00DE71D6"/>
    <w:rsid w:val="00DE7DB0"/>
    <w:rsid w:val="00DF1483"/>
    <w:rsid w:val="00DF44C7"/>
    <w:rsid w:val="00DF4948"/>
    <w:rsid w:val="00DF5B58"/>
    <w:rsid w:val="00E00DFC"/>
    <w:rsid w:val="00E00E95"/>
    <w:rsid w:val="00E019A6"/>
    <w:rsid w:val="00E06CCF"/>
    <w:rsid w:val="00E10708"/>
    <w:rsid w:val="00E11CD7"/>
    <w:rsid w:val="00E13499"/>
    <w:rsid w:val="00E1375C"/>
    <w:rsid w:val="00E16EC6"/>
    <w:rsid w:val="00E21503"/>
    <w:rsid w:val="00E21C4B"/>
    <w:rsid w:val="00E24213"/>
    <w:rsid w:val="00E379E8"/>
    <w:rsid w:val="00E40496"/>
    <w:rsid w:val="00E41338"/>
    <w:rsid w:val="00E4168C"/>
    <w:rsid w:val="00E421BA"/>
    <w:rsid w:val="00E425FD"/>
    <w:rsid w:val="00E44A7C"/>
    <w:rsid w:val="00E45481"/>
    <w:rsid w:val="00E45A5A"/>
    <w:rsid w:val="00E469D6"/>
    <w:rsid w:val="00E47494"/>
    <w:rsid w:val="00E4753D"/>
    <w:rsid w:val="00E53A02"/>
    <w:rsid w:val="00E5588C"/>
    <w:rsid w:val="00E56C70"/>
    <w:rsid w:val="00E67908"/>
    <w:rsid w:val="00E700C7"/>
    <w:rsid w:val="00E70F41"/>
    <w:rsid w:val="00E72E81"/>
    <w:rsid w:val="00E72F95"/>
    <w:rsid w:val="00E756E2"/>
    <w:rsid w:val="00E81E70"/>
    <w:rsid w:val="00E833AE"/>
    <w:rsid w:val="00E86AA1"/>
    <w:rsid w:val="00E86EFE"/>
    <w:rsid w:val="00E9071A"/>
    <w:rsid w:val="00E90B52"/>
    <w:rsid w:val="00E90F12"/>
    <w:rsid w:val="00E94036"/>
    <w:rsid w:val="00E948C4"/>
    <w:rsid w:val="00E970B0"/>
    <w:rsid w:val="00EA6884"/>
    <w:rsid w:val="00EA6FFB"/>
    <w:rsid w:val="00EB02A8"/>
    <w:rsid w:val="00EB172F"/>
    <w:rsid w:val="00EB273A"/>
    <w:rsid w:val="00EB2D72"/>
    <w:rsid w:val="00EB4018"/>
    <w:rsid w:val="00EB6E49"/>
    <w:rsid w:val="00EC1048"/>
    <w:rsid w:val="00EC4C2D"/>
    <w:rsid w:val="00EC4CC4"/>
    <w:rsid w:val="00EC63EF"/>
    <w:rsid w:val="00EC7D6C"/>
    <w:rsid w:val="00ED0D9C"/>
    <w:rsid w:val="00ED2133"/>
    <w:rsid w:val="00ED4DA6"/>
    <w:rsid w:val="00ED60C3"/>
    <w:rsid w:val="00ED7E37"/>
    <w:rsid w:val="00EE006A"/>
    <w:rsid w:val="00EE06C1"/>
    <w:rsid w:val="00EE4078"/>
    <w:rsid w:val="00EE4927"/>
    <w:rsid w:val="00EE6F12"/>
    <w:rsid w:val="00EF508A"/>
    <w:rsid w:val="00F01940"/>
    <w:rsid w:val="00F01CDE"/>
    <w:rsid w:val="00F07636"/>
    <w:rsid w:val="00F07F6A"/>
    <w:rsid w:val="00F120F3"/>
    <w:rsid w:val="00F13DF4"/>
    <w:rsid w:val="00F14858"/>
    <w:rsid w:val="00F16352"/>
    <w:rsid w:val="00F167F1"/>
    <w:rsid w:val="00F27F85"/>
    <w:rsid w:val="00F302E4"/>
    <w:rsid w:val="00F302F7"/>
    <w:rsid w:val="00F30A49"/>
    <w:rsid w:val="00F33AAA"/>
    <w:rsid w:val="00F34096"/>
    <w:rsid w:val="00F340FC"/>
    <w:rsid w:val="00F34774"/>
    <w:rsid w:val="00F355AB"/>
    <w:rsid w:val="00F35B15"/>
    <w:rsid w:val="00F42350"/>
    <w:rsid w:val="00F43496"/>
    <w:rsid w:val="00F457C2"/>
    <w:rsid w:val="00F47C45"/>
    <w:rsid w:val="00F50C0E"/>
    <w:rsid w:val="00F51F89"/>
    <w:rsid w:val="00F5267C"/>
    <w:rsid w:val="00F53C1D"/>
    <w:rsid w:val="00F54CB7"/>
    <w:rsid w:val="00F567FA"/>
    <w:rsid w:val="00F56D35"/>
    <w:rsid w:val="00F61442"/>
    <w:rsid w:val="00F63069"/>
    <w:rsid w:val="00F63999"/>
    <w:rsid w:val="00F6452F"/>
    <w:rsid w:val="00F65279"/>
    <w:rsid w:val="00F66227"/>
    <w:rsid w:val="00F67528"/>
    <w:rsid w:val="00F712B2"/>
    <w:rsid w:val="00F751E4"/>
    <w:rsid w:val="00F765B8"/>
    <w:rsid w:val="00F769B1"/>
    <w:rsid w:val="00F76C5D"/>
    <w:rsid w:val="00F8190B"/>
    <w:rsid w:val="00F91BB2"/>
    <w:rsid w:val="00F91BB6"/>
    <w:rsid w:val="00F92CDD"/>
    <w:rsid w:val="00F96216"/>
    <w:rsid w:val="00F963B0"/>
    <w:rsid w:val="00F97098"/>
    <w:rsid w:val="00FA3668"/>
    <w:rsid w:val="00FA6A32"/>
    <w:rsid w:val="00FB3FAB"/>
    <w:rsid w:val="00FB4E17"/>
    <w:rsid w:val="00FB5FF5"/>
    <w:rsid w:val="00FB738D"/>
    <w:rsid w:val="00FC151D"/>
    <w:rsid w:val="00FD22F8"/>
    <w:rsid w:val="00FD29C2"/>
    <w:rsid w:val="00FD2C59"/>
    <w:rsid w:val="00FD5624"/>
    <w:rsid w:val="00FD6C77"/>
    <w:rsid w:val="00FD7441"/>
    <w:rsid w:val="00FD74C9"/>
    <w:rsid w:val="00FE39C5"/>
    <w:rsid w:val="00FE657E"/>
    <w:rsid w:val="00FE71F2"/>
    <w:rsid w:val="00FE7522"/>
    <w:rsid w:val="00FE7F7C"/>
    <w:rsid w:val="00FF1FCF"/>
    <w:rsid w:val="00FF4B35"/>
    <w:rsid w:val="00FF50FE"/>
    <w:rsid w:val="00FF6043"/>
    <w:rsid w:val="00FF6B69"/>
    <w:rsid w:val="00FF769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11471F83"/>
  <w15:docId w15:val="{C15F81AF-4CCD-4DA0-9F61-F25E53E9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953548"/>
    <w:pPr>
      <w:spacing w:line="288" w:lineRule="auto"/>
      <w:ind w:left="357"/>
    </w:pPr>
    <w:rPr>
      <w:sz w:val="24"/>
      <w:szCs w:val="24"/>
    </w:rPr>
  </w:style>
  <w:style w:type="paragraph" w:styleId="Nadpis1">
    <w:name w:val="heading 1"/>
    <w:basedOn w:val="Normln"/>
    <w:next w:val="Odstavecprvn"/>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link w:val="Nadpis3Char"/>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656E6F"/>
    <w:pPr>
      <w:numPr>
        <w:numId w:val="18"/>
      </w:numPr>
      <w:ind w:left="0" w:firstLine="0"/>
      <w:jc w:val="left"/>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pPr>
      <w:numPr>
        <w:numId w:val="0"/>
      </w:numPr>
      <w:ind w:firstLine="357"/>
      <w:jc w:val="both"/>
    </w:pPr>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656E6F"/>
    <w:rPr>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555F11"/>
    <w:pPr>
      <w:spacing w:before="120" w:after="200" w:line="240" w:lineRule="auto"/>
      <w:ind w:left="-10"/>
    </w:pPr>
    <w:rPr>
      <w:bCs/>
      <w:iCs/>
      <w:color w:val="00000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C64B77"/>
    <w:rPr>
      <w:color w:val="605E5C"/>
      <w:shd w:val="clear" w:color="auto" w:fill="E1DFDD"/>
    </w:rPr>
  </w:style>
  <w:style w:type="character" w:customStyle="1" w:styleId="Nadpis3Char">
    <w:name w:val="Nadpis 3 Char"/>
    <w:basedOn w:val="Standardnpsmoodstavce"/>
    <w:link w:val="Nadpis3"/>
    <w:rsid w:val="00027B4C"/>
    <w:rPr>
      <w:rFonts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3552">
      <w:bodyDiv w:val="1"/>
      <w:marLeft w:val="0"/>
      <w:marRight w:val="0"/>
      <w:marTop w:val="0"/>
      <w:marBottom w:val="0"/>
      <w:divBdr>
        <w:top w:val="none" w:sz="0" w:space="0" w:color="auto"/>
        <w:left w:val="none" w:sz="0" w:space="0" w:color="auto"/>
        <w:bottom w:val="none" w:sz="0" w:space="0" w:color="auto"/>
        <w:right w:val="none" w:sz="0" w:space="0" w:color="auto"/>
      </w:divBdr>
    </w:div>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558133141">
      <w:bodyDiv w:val="1"/>
      <w:marLeft w:val="0"/>
      <w:marRight w:val="0"/>
      <w:marTop w:val="0"/>
      <w:marBottom w:val="0"/>
      <w:divBdr>
        <w:top w:val="none" w:sz="0" w:space="0" w:color="auto"/>
        <w:left w:val="none" w:sz="0" w:space="0" w:color="auto"/>
        <w:bottom w:val="none" w:sz="0" w:space="0" w:color="auto"/>
        <w:right w:val="none" w:sz="0" w:space="0" w:color="auto"/>
      </w:divBdr>
    </w:div>
    <w:div w:id="577373724">
      <w:bodyDiv w:val="1"/>
      <w:marLeft w:val="0"/>
      <w:marRight w:val="0"/>
      <w:marTop w:val="0"/>
      <w:marBottom w:val="0"/>
      <w:divBdr>
        <w:top w:val="none" w:sz="0" w:space="0" w:color="auto"/>
        <w:left w:val="none" w:sz="0" w:space="0" w:color="auto"/>
        <w:bottom w:val="none" w:sz="0" w:space="0" w:color="auto"/>
        <w:right w:val="none" w:sz="0" w:space="0" w:color="auto"/>
      </w:divBdr>
    </w:div>
    <w:div w:id="586692585">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901251776">
      <w:bodyDiv w:val="1"/>
      <w:marLeft w:val="0"/>
      <w:marRight w:val="0"/>
      <w:marTop w:val="0"/>
      <w:marBottom w:val="0"/>
      <w:divBdr>
        <w:top w:val="none" w:sz="0" w:space="0" w:color="auto"/>
        <w:left w:val="none" w:sz="0" w:space="0" w:color="auto"/>
        <w:bottom w:val="none" w:sz="0" w:space="0" w:color="auto"/>
        <w:right w:val="none" w:sz="0" w:space="0" w:color="auto"/>
      </w:divBdr>
    </w:div>
    <w:div w:id="1026516459">
      <w:bodyDiv w:val="1"/>
      <w:marLeft w:val="0"/>
      <w:marRight w:val="0"/>
      <w:marTop w:val="0"/>
      <w:marBottom w:val="0"/>
      <w:divBdr>
        <w:top w:val="none" w:sz="0" w:space="0" w:color="auto"/>
        <w:left w:val="none" w:sz="0" w:space="0" w:color="auto"/>
        <w:bottom w:val="none" w:sz="0" w:space="0" w:color="auto"/>
        <w:right w:val="none" w:sz="0" w:space="0" w:color="auto"/>
      </w:divBdr>
    </w:div>
    <w:div w:id="1207789086">
      <w:bodyDiv w:val="1"/>
      <w:marLeft w:val="0"/>
      <w:marRight w:val="0"/>
      <w:marTop w:val="0"/>
      <w:marBottom w:val="0"/>
      <w:divBdr>
        <w:top w:val="none" w:sz="0" w:space="0" w:color="auto"/>
        <w:left w:val="none" w:sz="0" w:space="0" w:color="auto"/>
        <w:bottom w:val="none" w:sz="0" w:space="0" w:color="auto"/>
        <w:right w:val="none" w:sz="0" w:space="0" w:color="auto"/>
      </w:divBdr>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45471284">
      <w:bodyDiv w:val="1"/>
      <w:marLeft w:val="0"/>
      <w:marRight w:val="0"/>
      <w:marTop w:val="0"/>
      <w:marBottom w:val="0"/>
      <w:divBdr>
        <w:top w:val="none" w:sz="0" w:space="0" w:color="auto"/>
        <w:left w:val="none" w:sz="0" w:space="0" w:color="auto"/>
        <w:bottom w:val="none" w:sz="0" w:space="0" w:color="auto"/>
        <w:right w:val="none" w:sz="0" w:space="0" w:color="auto"/>
      </w:divBdr>
    </w:div>
    <w:div w:id="1476406646">
      <w:bodyDiv w:val="1"/>
      <w:marLeft w:val="0"/>
      <w:marRight w:val="0"/>
      <w:marTop w:val="0"/>
      <w:marBottom w:val="0"/>
      <w:divBdr>
        <w:top w:val="none" w:sz="0" w:space="0" w:color="auto"/>
        <w:left w:val="none" w:sz="0" w:space="0" w:color="auto"/>
        <w:bottom w:val="none" w:sz="0" w:space="0" w:color="auto"/>
        <w:right w:val="none" w:sz="0" w:space="0" w:color="auto"/>
      </w:divBdr>
    </w:div>
    <w:div w:id="1542935546">
      <w:bodyDiv w:val="1"/>
      <w:marLeft w:val="0"/>
      <w:marRight w:val="0"/>
      <w:marTop w:val="0"/>
      <w:marBottom w:val="0"/>
      <w:divBdr>
        <w:top w:val="none" w:sz="0" w:space="0" w:color="auto"/>
        <w:left w:val="none" w:sz="0" w:space="0" w:color="auto"/>
        <w:bottom w:val="none" w:sz="0" w:space="0" w:color="auto"/>
        <w:right w:val="none" w:sz="0" w:space="0" w:color="auto"/>
      </w:divBdr>
    </w:div>
    <w:div w:id="1626429253">
      <w:bodyDiv w:val="1"/>
      <w:marLeft w:val="0"/>
      <w:marRight w:val="0"/>
      <w:marTop w:val="0"/>
      <w:marBottom w:val="0"/>
      <w:divBdr>
        <w:top w:val="none" w:sz="0" w:space="0" w:color="auto"/>
        <w:left w:val="none" w:sz="0" w:space="0" w:color="auto"/>
        <w:bottom w:val="none" w:sz="0" w:space="0" w:color="auto"/>
        <w:right w:val="none" w:sz="0" w:space="0" w:color="auto"/>
      </w:divBdr>
    </w:div>
    <w:div w:id="1803190011">
      <w:bodyDiv w:val="1"/>
      <w:marLeft w:val="0"/>
      <w:marRight w:val="0"/>
      <w:marTop w:val="0"/>
      <w:marBottom w:val="0"/>
      <w:divBdr>
        <w:top w:val="none" w:sz="0" w:space="0" w:color="auto"/>
        <w:left w:val="none" w:sz="0" w:space="0" w:color="auto"/>
        <w:bottom w:val="none" w:sz="0" w:space="0" w:color="auto"/>
        <w:right w:val="none" w:sz="0" w:space="0" w:color="auto"/>
      </w:divBdr>
    </w:div>
    <w:div w:id="1928152961">
      <w:bodyDiv w:val="1"/>
      <w:marLeft w:val="0"/>
      <w:marRight w:val="0"/>
      <w:marTop w:val="0"/>
      <w:marBottom w:val="0"/>
      <w:divBdr>
        <w:top w:val="none" w:sz="0" w:space="0" w:color="auto"/>
        <w:left w:val="none" w:sz="0" w:space="0" w:color="auto"/>
        <w:bottom w:val="none" w:sz="0" w:space="0" w:color="auto"/>
        <w:right w:val="none" w:sz="0" w:space="0" w:color="auto"/>
      </w:divBdr>
    </w:div>
    <w:div w:id="1941798286">
      <w:bodyDiv w:val="1"/>
      <w:marLeft w:val="0"/>
      <w:marRight w:val="0"/>
      <w:marTop w:val="0"/>
      <w:marBottom w:val="0"/>
      <w:divBdr>
        <w:top w:val="none" w:sz="0" w:space="0" w:color="auto"/>
        <w:left w:val="none" w:sz="0" w:space="0" w:color="auto"/>
        <w:bottom w:val="none" w:sz="0" w:space="0" w:color="auto"/>
        <w:right w:val="none" w:sz="0" w:space="0" w:color="auto"/>
      </w:divBdr>
    </w:div>
    <w:div w:id="1967152399">
      <w:bodyDiv w:val="1"/>
      <w:marLeft w:val="0"/>
      <w:marRight w:val="0"/>
      <w:marTop w:val="0"/>
      <w:marBottom w:val="0"/>
      <w:divBdr>
        <w:top w:val="none" w:sz="0" w:space="0" w:color="auto"/>
        <w:left w:val="none" w:sz="0" w:space="0" w:color="auto"/>
        <w:bottom w:val="none" w:sz="0" w:space="0" w:color="auto"/>
        <w:right w:val="none" w:sz="0" w:space="0" w:color="auto"/>
      </w:divBdr>
      <w:divsChild>
        <w:div w:id="1435976073">
          <w:marLeft w:val="-225"/>
          <w:marRight w:val="-225"/>
          <w:marTop w:val="0"/>
          <w:marBottom w:val="150"/>
          <w:divBdr>
            <w:top w:val="none" w:sz="0" w:space="0" w:color="auto"/>
            <w:left w:val="none" w:sz="0" w:space="0" w:color="auto"/>
            <w:bottom w:val="none" w:sz="0" w:space="0" w:color="auto"/>
            <w:right w:val="none" w:sz="0" w:space="0" w:color="auto"/>
          </w:divBdr>
          <w:divsChild>
            <w:div w:id="1571577201">
              <w:marLeft w:val="0"/>
              <w:marRight w:val="0"/>
              <w:marTop w:val="0"/>
              <w:marBottom w:val="0"/>
              <w:divBdr>
                <w:top w:val="none" w:sz="0" w:space="0" w:color="auto"/>
                <w:left w:val="none" w:sz="0" w:space="0" w:color="auto"/>
                <w:bottom w:val="none" w:sz="0" w:space="0" w:color="auto"/>
                <w:right w:val="none" w:sz="0" w:space="0" w:color="auto"/>
              </w:divBdr>
              <w:divsChild>
                <w:div w:id="12554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2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9.png"/><Relationship Id="rId47" Type="http://schemas.openxmlformats.org/officeDocument/2006/relationships/hyperlink" Target="https://cdn.sparkfun.com/datasheets/Sensors/Temp/DS18B20.pdf" TargetMode="External"/><Relationship Id="rId50" Type="http://schemas.openxmlformats.org/officeDocument/2006/relationships/hyperlink" Target="https://tmep.cz/mapa/" TargetMode="External"/><Relationship Id="rId55" Type="http://schemas.openxmlformats.org/officeDocument/2006/relationships/hyperlink" Target="https://www.kondik.cz/olovnata-a-bezolovnata-pajk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www.ferity.cz/termistory/negohm.pdf" TargetMode="External"/><Relationship Id="rId53" Type="http://schemas.openxmlformats.org/officeDocument/2006/relationships/hyperlink" Target="https://escapequotes.net/esp8266-wemos-d1-mini-pins-and-diagram/" TargetMode="Externa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microsoft.com/office/2007/relationships/hdphoto" Target="media/hdphoto6.wdp"/><Relationship Id="rId48" Type="http://schemas.openxmlformats.org/officeDocument/2006/relationships/hyperlink" Target="http://robotchip.ru/download/datasheet/AM2302-Datasheet.pdf" TargetMode="External"/><Relationship Id="rId56"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yperlink" Target="https://www.myopenhab.or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microsoft.com/office/2007/relationships/hdphoto" Target="media/hdphoto4.wdp"/><Relationship Id="rId46" Type="http://schemas.openxmlformats.org/officeDocument/2006/relationships/hyperlink" Target="https://vyvoj.hw.cz/teorie-a-praxe/dokumentace/mereni-teploty-polovodicove-odporove-senzory-teploty.html" TargetMode="External"/><Relationship Id="rId59" Type="http://schemas.openxmlformats.org/officeDocument/2006/relationships/fontTable" Target="fontTable.xml"/><Relationship Id="rId20" Type="http://schemas.openxmlformats.org/officeDocument/2006/relationships/image" Target="media/image12.png"/><Relationship Id="rId41" Type="http://schemas.microsoft.com/office/2007/relationships/hdphoto" Target="media/hdphoto5.wdp"/><Relationship Id="rId54" Type="http://schemas.openxmlformats.org/officeDocument/2006/relationships/hyperlink" Target="https://jlcpc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3.wdp"/><Relationship Id="rId49" Type="http://schemas.openxmlformats.org/officeDocument/2006/relationships/hyperlink" Target="https://thingspeak.com/pages/license_faq" TargetMode="External"/><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remaxcz.com/old/katalog/snimace/teplota/kl/char/Pt100.pdf" TargetMode="External"/><Relationship Id="rId52" Type="http://schemas.openxmlformats.org/officeDocument/2006/relationships/hyperlink" Target="https://blogs.mathworks.com/loren/2016/03/23/explore-your-iot-data-with-thingspeak-and-matlab/"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yma9\OneDrive\Plocha\Bakala&#345;ka\Temperature-controller-with-ESP8266\Podklady_k_textovce\szz_sablona_DP_BP_2020_cz.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86D9FDEF-6FFB-4A31-BF57-3676BEBD4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szz_sablona_DP_BP_2020_cz.dotx</Template>
  <TotalTime>6885</TotalTime>
  <Pages>47</Pages>
  <Words>9270</Words>
  <Characters>54697</Characters>
  <Application>Microsoft Office Word</Application>
  <DocSecurity>0</DocSecurity>
  <Lines>455</Lines>
  <Paragraphs>127</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63840</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Tomáš Vymazal</dc:creator>
  <cp:keywords/>
  <cp:lastModifiedBy>Tomáš Vymazal</cp:lastModifiedBy>
  <cp:revision>461</cp:revision>
  <cp:lastPrinted>2020-12-11T16:33:00Z</cp:lastPrinted>
  <dcterms:created xsi:type="dcterms:W3CDTF">2020-11-28T10:07:00Z</dcterms:created>
  <dcterms:modified xsi:type="dcterms:W3CDTF">2021-05-23T15:48:00Z</dcterms:modified>
</cp:coreProperties>
</file>