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F60234" w14:textId="519173A1" w:rsidR="00486E17" w:rsidRPr="00A10A20" w:rsidRDefault="00486E17" w:rsidP="00B24C1B">
      <w:pPr>
        <w:pStyle w:val="Nadpismimoobsah"/>
      </w:pPr>
      <w:r w:rsidRPr="00A10A20">
        <w:t>Abstrakt</w:t>
      </w:r>
    </w:p>
    <w:p w14:paraId="540DD8B4" w14:textId="498F7E35" w:rsidR="00E425FD" w:rsidRPr="00A10A20" w:rsidRDefault="00E425FD" w:rsidP="00C211E4">
      <w:pPr>
        <w:pStyle w:val="Prvnodstavec"/>
      </w:pPr>
      <w:r w:rsidRPr="00A10A20">
        <w:t xml:space="preserve">Semestrální práce se zabývá vývojem chytrého zásuvkového termostatu, který je schopen komunikovat s uživatelem a dalšími aplikacemi pomocí wifi rozhraní v pásmu 2,4 GHz. Související </w:t>
      </w:r>
      <w:r w:rsidR="00C211E4" w:rsidRPr="00A10A20">
        <w:t xml:space="preserve">problematikou </w:t>
      </w:r>
      <w:r w:rsidRPr="00A10A20">
        <w:t>je elektrické měření teploty</w:t>
      </w:r>
      <w:r w:rsidR="00C211E4" w:rsidRPr="00A10A20">
        <w:t>.</w:t>
      </w:r>
      <w:r w:rsidRPr="00A10A20">
        <w:t xml:space="preserve"> Další</w:t>
      </w:r>
      <w:r w:rsidR="00D45C37" w:rsidRPr="00A10A20">
        <w:t>mi</w:t>
      </w:r>
      <w:r w:rsidRPr="00A10A20">
        <w:t xml:space="preserve"> </w:t>
      </w:r>
      <w:r w:rsidR="00C211E4" w:rsidRPr="00A10A20">
        <w:t>oblast</w:t>
      </w:r>
      <w:r w:rsidR="00D45C37" w:rsidRPr="00A10A20">
        <w:t>mi</w:t>
      </w:r>
      <w:r w:rsidR="00C211E4" w:rsidRPr="00A10A20">
        <w:t>, na kter</w:t>
      </w:r>
      <w:r w:rsidR="00F751E4" w:rsidRPr="00A10A20">
        <w:t>é</w:t>
      </w:r>
      <w:r w:rsidR="00C211E4" w:rsidRPr="00A10A20">
        <w:t xml:space="preserve"> se dokument zaměřuje, </w:t>
      </w:r>
      <w:r w:rsidRPr="00A10A20">
        <w:t xml:space="preserve">jsou </w:t>
      </w:r>
      <w:proofErr w:type="spellStart"/>
      <w:r w:rsidRPr="00A10A20">
        <w:t>IoT</w:t>
      </w:r>
      <w:proofErr w:type="spellEnd"/>
      <w:r w:rsidRPr="00A10A20">
        <w:t xml:space="preserve"> online cloudy, které se v dnešní době používají pro logování a vizualizaci naměřených dat.</w:t>
      </w:r>
    </w:p>
    <w:p w14:paraId="506C43FD" w14:textId="77777777" w:rsidR="0019118E" w:rsidRPr="00A10A20" w:rsidRDefault="0019118E" w:rsidP="0019118E">
      <w:pPr>
        <w:pStyle w:val="ds34"/>
        <w:spacing w:line="276" w:lineRule="auto"/>
      </w:pPr>
    </w:p>
    <w:p w14:paraId="64793173" w14:textId="77777777" w:rsidR="0019118E" w:rsidRPr="00A10A20" w:rsidRDefault="004A369D" w:rsidP="0019118E">
      <w:pPr>
        <w:pStyle w:val="ds34"/>
        <w:spacing w:line="276" w:lineRule="auto"/>
      </w:pPr>
      <w:r w:rsidRPr="00A10A20">
        <w:br w:type="page"/>
      </w:r>
    </w:p>
    <w:p w14:paraId="186B023D" w14:textId="77777777" w:rsidR="004A369D" w:rsidRPr="00A10A20" w:rsidRDefault="004A369D" w:rsidP="0019118E">
      <w:pPr>
        <w:pStyle w:val="ds34"/>
        <w:spacing w:line="276" w:lineRule="auto"/>
      </w:pPr>
    </w:p>
    <w:p w14:paraId="5C41A27E" w14:textId="77777777" w:rsidR="004A369D" w:rsidRPr="00A10A20" w:rsidRDefault="004A369D" w:rsidP="0019118E">
      <w:pPr>
        <w:pStyle w:val="ds34"/>
        <w:spacing w:line="276" w:lineRule="auto"/>
      </w:pPr>
    </w:p>
    <w:p w14:paraId="5D03AEC9" w14:textId="77777777" w:rsidR="004A369D" w:rsidRPr="00A10A20" w:rsidRDefault="004A369D" w:rsidP="0019118E">
      <w:pPr>
        <w:pStyle w:val="ds34"/>
        <w:spacing w:line="276" w:lineRule="auto"/>
      </w:pPr>
    </w:p>
    <w:p w14:paraId="71554E40" w14:textId="77777777" w:rsidR="004A369D" w:rsidRPr="00A10A20" w:rsidRDefault="004A369D" w:rsidP="0019118E">
      <w:pPr>
        <w:pStyle w:val="ds34"/>
        <w:spacing w:line="276" w:lineRule="auto"/>
      </w:pPr>
    </w:p>
    <w:p w14:paraId="70A7E967" w14:textId="77777777" w:rsidR="004A369D" w:rsidRPr="00A10A20" w:rsidRDefault="004A369D" w:rsidP="0019118E">
      <w:pPr>
        <w:pStyle w:val="ds34"/>
        <w:spacing w:line="276" w:lineRule="auto"/>
      </w:pPr>
    </w:p>
    <w:p w14:paraId="74B213DE" w14:textId="77777777" w:rsidR="004A369D" w:rsidRPr="00A10A20" w:rsidRDefault="004A369D" w:rsidP="0019118E">
      <w:pPr>
        <w:pStyle w:val="ds34"/>
        <w:spacing w:line="276" w:lineRule="auto"/>
      </w:pPr>
    </w:p>
    <w:p w14:paraId="6EB12ACD" w14:textId="77777777" w:rsidR="004A369D" w:rsidRPr="00A10A20" w:rsidRDefault="004A369D" w:rsidP="0019118E">
      <w:pPr>
        <w:pStyle w:val="ds34"/>
        <w:spacing w:line="276" w:lineRule="auto"/>
      </w:pPr>
    </w:p>
    <w:p w14:paraId="1DC3DDC1" w14:textId="77777777" w:rsidR="004A369D" w:rsidRPr="00A10A20" w:rsidRDefault="004A369D" w:rsidP="0019118E">
      <w:pPr>
        <w:pStyle w:val="ds34"/>
        <w:spacing w:line="276" w:lineRule="auto"/>
      </w:pPr>
    </w:p>
    <w:p w14:paraId="7E1F0283" w14:textId="77777777" w:rsidR="004A369D" w:rsidRPr="00A10A20" w:rsidRDefault="004A369D" w:rsidP="0019118E">
      <w:pPr>
        <w:pStyle w:val="ds34"/>
        <w:spacing w:line="276" w:lineRule="auto"/>
      </w:pPr>
    </w:p>
    <w:p w14:paraId="06B04DC9" w14:textId="77777777" w:rsidR="004A369D" w:rsidRPr="00A10A20" w:rsidRDefault="004A369D" w:rsidP="0019118E">
      <w:pPr>
        <w:pStyle w:val="ds34"/>
        <w:spacing w:line="276" w:lineRule="auto"/>
      </w:pPr>
    </w:p>
    <w:p w14:paraId="34A4C49A" w14:textId="77777777" w:rsidR="004A369D" w:rsidRPr="00A10A20" w:rsidRDefault="004A369D" w:rsidP="0019118E">
      <w:pPr>
        <w:pStyle w:val="ds34"/>
        <w:spacing w:line="276" w:lineRule="auto"/>
      </w:pPr>
    </w:p>
    <w:p w14:paraId="301724B5" w14:textId="77777777" w:rsidR="004A369D" w:rsidRPr="00A10A20" w:rsidRDefault="004A369D" w:rsidP="0019118E">
      <w:pPr>
        <w:pStyle w:val="ds34"/>
        <w:spacing w:line="276" w:lineRule="auto"/>
      </w:pPr>
    </w:p>
    <w:p w14:paraId="02E808A7" w14:textId="77777777" w:rsidR="004A369D" w:rsidRPr="00A10A20" w:rsidRDefault="004A369D" w:rsidP="0019118E">
      <w:pPr>
        <w:pStyle w:val="ds34"/>
        <w:spacing w:line="276" w:lineRule="auto"/>
      </w:pPr>
    </w:p>
    <w:p w14:paraId="1AA09A6E" w14:textId="77777777" w:rsidR="004A369D" w:rsidRPr="00A10A20" w:rsidRDefault="004A369D" w:rsidP="0019118E">
      <w:pPr>
        <w:pStyle w:val="ds34"/>
        <w:spacing w:line="276" w:lineRule="auto"/>
      </w:pPr>
    </w:p>
    <w:p w14:paraId="1E512470" w14:textId="77777777" w:rsidR="004A369D" w:rsidRPr="00A10A20" w:rsidRDefault="004A369D" w:rsidP="0019118E">
      <w:pPr>
        <w:pStyle w:val="ds34"/>
        <w:spacing w:line="276" w:lineRule="auto"/>
      </w:pPr>
    </w:p>
    <w:p w14:paraId="29EFA931" w14:textId="77777777" w:rsidR="004A369D" w:rsidRPr="00A10A20" w:rsidRDefault="004A369D" w:rsidP="0019118E">
      <w:pPr>
        <w:pStyle w:val="ds34"/>
        <w:spacing w:line="276" w:lineRule="auto"/>
      </w:pPr>
    </w:p>
    <w:p w14:paraId="6A3A81BC" w14:textId="77777777" w:rsidR="004A369D" w:rsidRPr="00A10A20" w:rsidRDefault="004A369D" w:rsidP="0019118E">
      <w:pPr>
        <w:pStyle w:val="ds34"/>
        <w:spacing w:line="276" w:lineRule="auto"/>
      </w:pPr>
    </w:p>
    <w:p w14:paraId="618FE755" w14:textId="77777777" w:rsidR="004A369D" w:rsidRPr="00A10A20" w:rsidRDefault="004A369D" w:rsidP="0019118E">
      <w:pPr>
        <w:pStyle w:val="ds34"/>
        <w:spacing w:line="276" w:lineRule="auto"/>
      </w:pPr>
    </w:p>
    <w:p w14:paraId="68AA8024" w14:textId="77777777" w:rsidR="004A369D" w:rsidRPr="00A10A20" w:rsidRDefault="004A369D" w:rsidP="0019118E">
      <w:pPr>
        <w:pStyle w:val="ds34"/>
        <w:spacing w:line="276" w:lineRule="auto"/>
      </w:pPr>
    </w:p>
    <w:p w14:paraId="7002E43B" w14:textId="77777777" w:rsidR="004A369D" w:rsidRPr="00A10A20" w:rsidRDefault="004A369D" w:rsidP="0019118E">
      <w:pPr>
        <w:pStyle w:val="ds34"/>
        <w:spacing w:line="276" w:lineRule="auto"/>
      </w:pPr>
    </w:p>
    <w:p w14:paraId="39FA8EA4" w14:textId="77777777" w:rsidR="004A369D" w:rsidRPr="00A10A20" w:rsidRDefault="004A369D" w:rsidP="0019118E">
      <w:pPr>
        <w:pStyle w:val="ds34"/>
        <w:spacing w:line="276" w:lineRule="auto"/>
      </w:pPr>
    </w:p>
    <w:p w14:paraId="5C3EEFEF" w14:textId="77777777" w:rsidR="004A369D" w:rsidRPr="00A10A20" w:rsidRDefault="004A369D" w:rsidP="0019118E">
      <w:pPr>
        <w:pStyle w:val="ds34"/>
        <w:spacing w:line="276" w:lineRule="auto"/>
      </w:pPr>
    </w:p>
    <w:p w14:paraId="7587932A" w14:textId="77777777" w:rsidR="004A369D" w:rsidRPr="00A10A20" w:rsidRDefault="004A369D" w:rsidP="0019118E">
      <w:pPr>
        <w:pStyle w:val="ds34"/>
        <w:spacing w:line="276" w:lineRule="auto"/>
      </w:pPr>
    </w:p>
    <w:p w14:paraId="6D25AF50" w14:textId="77777777" w:rsidR="004A369D" w:rsidRPr="00A10A20" w:rsidRDefault="004A369D" w:rsidP="0019118E">
      <w:pPr>
        <w:pStyle w:val="ds34"/>
        <w:spacing w:line="276" w:lineRule="auto"/>
      </w:pPr>
    </w:p>
    <w:p w14:paraId="59C3700B" w14:textId="77777777" w:rsidR="004A369D" w:rsidRPr="00A10A20" w:rsidRDefault="004A369D" w:rsidP="0019118E">
      <w:pPr>
        <w:pStyle w:val="ds34"/>
        <w:spacing w:line="276" w:lineRule="auto"/>
      </w:pPr>
    </w:p>
    <w:p w14:paraId="39AE4A10" w14:textId="77777777" w:rsidR="004A369D" w:rsidRPr="00A10A20" w:rsidRDefault="004A369D" w:rsidP="0019118E">
      <w:pPr>
        <w:pStyle w:val="ds34"/>
        <w:spacing w:line="276" w:lineRule="auto"/>
      </w:pPr>
    </w:p>
    <w:p w14:paraId="6E5C0926" w14:textId="77777777" w:rsidR="004A369D" w:rsidRPr="00A10A20" w:rsidRDefault="004A369D" w:rsidP="0019118E">
      <w:pPr>
        <w:pStyle w:val="ds34"/>
        <w:spacing w:line="276" w:lineRule="auto"/>
      </w:pPr>
    </w:p>
    <w:p w14:paraId="5BD7DFA1" w14:textId="77777777" w:rsidR="004A369D" w:rsidRPr="00A10A20" w:rsidRDefault="004A369D" w:rsidP="0019118E">
      <w:pPr>
        <w:pStyle w:val="ds34"/>
        <w:spacing w:line="276" w:lineRule="auto"/>
      </w:pPr>
    </w:p>
    <w:p w14:paraId="03AB01D4" w14:textId="77777777" w:rsidR="004A369D" w:rsidRPr="00A10A20" w:rsidRDefault="004A369D" w:rsidP="0019118E">
      <w:pPr>
        <w:pStyle w:val="ds34"/>
        <w:spacing w:line="276" w:lineRule="auto"/>
      </w:pPr>
    </w:p>
    <w:p w14:paraId="5271C96D" w14:textId="77777777" w:rsidR="0019118E" w:rsidRPr="00A10A20" w:rsidRDefault="0019118E" w:rsidP="0019118E">
      <w:pPr>
        <w:pStyle w:val="ds34"/>
        <w:spacing w:line="276" w:lineRule="auto"/>
      </w:pPr>
    </w:p>
    <w:p w14:paraId="72494944" w14:textId="77777777" w:rsidR="004A369D" w:rsidRPr="00A10A20" w:rsidRDefault="004A369D" w:rsidP="00B24C1B">
      <w:pPr>
        <w:pStyle w:val="Nadpismimoobsah"/>
      </w:pPr>
      <w:r w:rsidRPr="00A10A20">
        <w:t>Bibliografická citace</w:t>
      </w:r>
    </w:p>
    <w:p w14:paraId="2D0C666B" w14:textId="2E5DD6CA" w:rsidR="003B652D" w:rsidRPr="00A10A20" w:rsidRDefault="00673F72" w:rsidP="00673F72">
      <w:pPr>
        <w:pStyle w:val="Prvnodstavec"/>
        <w:rPr>
          <w:i/>
        </w:rPr>
      </w:pPr>
      <w:r w:rsidRPr="00A10A20">
        <w:t xml:space="preserve">VYMAZAL, Tomáš. Regulátor teploty s ESP8266. Brno, 2020. Dostupné také z: https://www.vutbr.cz/studenti/zav-prace/detail/130294. Semestrální práce. Vysoké učení technické v Brně, Fakulta elektrotechniky a komunikačních technologií, Ústav telekomunikací. Vedoucí práce Ivo </w:t>
      </w:r>
      <w:proofErr w:type="spellStart"/>
      <w:r w:rsidRPr="00A10A20">
        <w:t>Lattenberg</w:t>
      </w:r>
      <w:proofErr w:type="spellEnd"/>
      <w:r w:rsidRPr="00A10A20">
        <w:t>.</w:t>
      </w:r>
    </w:p>
    <w:p w14:paraId="5C447C8A" w14:textId="77777777" w:rsidR="00673F72" w:rsidRPr="00A10A20" w:rsidRDefault="00673F72" w:rsidP="00673F72">
      <w:pPr>
        <w:autoSpaceDE w:val="0"/>
        <w:autoSpaceDN w:val="0"/>
        <w:adjustRightInd w:val="0"/>
        <w:spacing w:line="240" w:lineRule="auto"/>
        <w:ind w:left="0"/>
        <w:jc w:val="both"/>
      </w:pPr>
    </w:p>
    <w:p w14:paraId="2289A4DF" w14:textId="609F59CA" w:rsidR="0019118E" w:rsidRPr="00A10A20" w:rsidRDefault="0019118E" w:rsidP="00673F72">
      <w:pPr>
        <w:autoSpaceDE w:val="0"/>
        <w:autoSpaceDN w:val="0"/>
        <w:adjustRightInd w:val="0"/>
        <w:spacing w:line="240" w:lineRule="auto"/>
        <w:ind w:left="0"/>
        <w:jc w:val="both"/>
      </w:pPr>
      <w:r w:rsidRPr="00A10A20">
        <w:br w:type="page"/>
      </w:r>
    </w:p>
    <w:p w14:paraId="5521056D" w14:textId="77777777" w:rsidR="00486E17" w:rsidRPr="00A10A20" w:rsidRDefault="00486E17" w:rsidP="00486E17">
      <w:pPr>
        <w:pStyle w:val="ds34nadpis"/>
        <w:spacing w:line="276" w:lineRule="auto"/>
        <w:jc w:val="center"/>
        <w:rPr>
          <w:sz w:val="36"/>
          <w:szCs w:val="36"/>
        </w:rPr>
      </w:pPr>
      <w:r w:rsidRPr="00A10A20">
        <w:rPr>
          <w:sz w:val="36"/>
          <w:szCs w:val="36"/>
        </w:rPr>
        <w:lastRenderedPageBreak/>
        <w:t>Prohlášení autora o původnosti díla</w:t>
      </w:r>
    </w:p>
    <w:p w14:paraId="6ED9FD83" w14:textId="77777777" w:rsidR="00486E17" w:rsidRPr="00A10A20" w:rsidRDefault="00486E17" w:rsidP="00486E17"/>
    <w:p w14:paraId="3BDF7F67" w14:textId="477F2DFD" w:rsidR="00486E17" w:rsidRPr="00A10A20" w:rsidRDefault="00486E17" w:rsidP="000C61CD">
      <w:pPr>
        <w:tabs>
          <w:tab w:val="left" w:pos="4395"/>
        </w:tabs>
        <w:autoSpaceDE w:val="0"/>
        <w:autoSpaceDN w:val="0"/>
        <w:adjustRightInd w:val="0"/>
        <w:rPr>
          <w:b/>
        </w:rPr>
      </w:pPr>
      <w:r w:rsidRPr="00A10A20">
        <w:rPr>
          <w:b/>
        </w:rPr>
        <w:t>Jméno a příjmení studenta:</w:t>
      </w:r>
      <w:r w:rsidR="000C61CD" w:rsidRPr="00A10A20">
        <w:rPr>
          <w:b/>
        </w:rPr>
        <w:tab/>
      </w:r>
      <w:r w:rsidR="00F07F6A" w:rsidRPr="00A10A20">
        <w:rPr>
          <w:bCs/>
        </w:rPr>
        <w:t>Tomáš Vymazal</w:t>
      </w:r>
    </w:p>
    <w:p w14:paraId="08277327" w14:textId="77777777" w:rsidR="00486E17" w:rsidRPr="00A10A20" w:rsidRDefault="00486E17" w:rsidP="000C61CD">
      <w:pPr>
        <w:tabs>
          <w:tab w:val="left" w:pos="4395"/>
        </w:tabs>
        <w:autoSpaceDE w:val="0"/>
        <w:autoSpaceDN w:val="0"/>
        <w:adjustRightInd w:val="0"/>
      </w:pPr>
    </w:p>
    <w:p w14:paraId="6C7965BF" w14:textId="62BF4E64" w:rsidR="00486E17" w:rsidRPr="00A10A20" w:rsidRDefault="00486E17" w:rsidP="000C61CD">
      <w:pPr>
        <w:tabs>
          <w:tab w:val="left" w:pos="4395"/>
        </w:tabs>
        <w:autoSpaceDE w:val="0"/>
        <w:autoSpaceDN w:val="0"/>
        <w:adjustRightInd w:val="0"/>
        <w:rPr>
          <w:b/>
        </w:rPr>
      </w:pPr>
      <w:r w:rsidRPr="00A10A20">
        <w:rPr>
          <w:b/>
        </w:rPr>
        <w:t>VUT ID studenta:</w:t>
      </w:r>
      <w:r w:rsidRPr="00A10A20">
        <w:rPr>
          <w:b/>
        </w:rPr>
        <w:tab/>
      </w:r>
      <w:r w:rsidR="00F07F6A" w:rsidRPr="00A10A20">
        <w:rPr>
          <w:bCs/>
        </w:rPr>
        <w:t>214411</w:t>
      </w:r>
    </w:p>
    <w:p w14:paraId="084154A4" w14:textId="77777777" w:rsidR="00486E17" w:rsidRPr="00A10A20" w:rsidRDefault="00486E17" w:rsidP="000C61CD">
      <w:pPr>
        <w:tabs>
          <w:tab w:val="left" w:pos="4395"/>
        </w:tabs>
        <w:autoSpaceDE w:val="0"/>
        <w:autoSpaceDN w:val="0"/>
        <w:adjustRightInd w:val="0"/>
      </w:pPr>
    </w:p>
    <w:p w14:paraId="4D58BB9E" w14:textId="79603EB2" w:rsidR="00486E17" w:rsidRPr="00A10A20" w:rsidRDefault="00486E17" w:rsidP="000C61CD">
      <w:pPr>
        <w:tabs>
          <w:tab w:val="left" w:pos="4395"/>
        </w:tabs>
        <w:autoSpaceDE w:val="0"/>
        <w:autoSpaceDN w:val="0"/>
        <w:adjustRightInd w:val="0"/>
        <w:rPr>
          <w:bCs/>
        </w:rPr>
      </w:pPr>
      <w:r w:rsidRPr="00A10A20">
        <w:rPr>
          <w:b/>
        </w:rPr>
        <w:t xml:space="preserve">Typ práce: </w:t>
      </w:r>
      <w:r w:rsidRPr="00A10A20">
        <w:rPr>
          <w:b/>
        </w:rPr>
        <w:tab/>
      </w:r>
      <w:r w:rsidR="00F07F6A" w:rsidRPr="00A10A20">
        <w:rPr>
          <w:bCs/>
        </w:rPr>
        <w:t>semestrální práce</w:t>
      </w:r>
    </w:p>
    <w:p w14:paraId="60228466" w14:textId="77777777" w:rsidR="00486E17" w:rsidRPr="00A10A20" w:rsidRDefault="00486E17" w:rsidP="000C61CD">
      <w:pPr>
        <w:tabs>
          <w:tab w:val="left" w:pos="4395"/>
        </w:tabs>
        <w:autoSpaceDE w:val="0"/>
        <w:autoSpaceDN w:val="0"/>
        <w:adjustRightInd w:val="0"/>
        <w:rPr>
          <w:b/>
        </w:rPr>
      </w:pPr>
    </w:p>
    <w:p w14:paraId="273E1B64" w14:textId="77777777" w:rsidR="00486E17" w:rsidRPr="00A10A20" w:rsidRDefault="00486E17" w:rsidP="000C61CD">
      <w:pPr>
        <w:tabs>
          <w:tab w:val="left" w:pos="4395"/>
        </w:tabs>
        <w:autoSpaceDE w:val="0"/>
        <w:autoSpaceDN w:val="0"/>
        <w:adjustRightInd w:val="0"/>
        <w:rPr>
          <w:bCs/>
        </w:rPr>
      </w:pPr>
      <w:r w:rsidRPr="00A10A20">
        <w:rPr>
          <w:b/>
        </w:rPr>
        <w:t>Akademický rok:</w:t>
      </w:r>
      <w:r w:rsidRPr="00A10A20">
        <w:rPr>
          <w:b/>
        </w:rPr>
        <w:tab/>
      </w:r>
      <w:r w:rsidRPr="00A10A20">
        <w:rPr>
          <w:bCs/>
        </w:rPr>
        <w:t>2020/21</w:t>
      </w:r>
    </w:p>
    <w:p w14:paraId="14AD991B" w14:textId="77777777" w:rsidR="00486E17" w:rsidRPr="00A10A20" w:rsidRDefault="00486E17" w:rsidP="000C61CD">
      <w:pPr>
        <w:tabs>
          <w:tab w:val="left" w:pos="4395"/>
        </w:tabs>
        <w:autoSpaceDE w:val="0"/>
        <w:autoSpaceDN w:val="0"/>
        <w:adjustRightInd w:val="0"/>
        <w:rPr>
          <w:b/>
        </w:rPr>
      </w:pPr>
    </w:p>
    <w:p w14:paraId="62D7691D" w14:textId="3036F870" w:rsidR="00486E17" w:rsidRPr="00A10A20" w:rsidRDefault="00486E17" w:rsidP="000C61CD">
      <w:pPr>
        <w:tabs>
          <w:tab w:val="left" w:pos="4395"/>
        </w:tabs>
        <w:autoSpaceDE w:val="0"/>
        <w:autoSpaceDN w:val="0"/>
        <w:adjustRightInd w:val="0"/>
        <w:rPr>
          <w:bCs/>
        </w:rPr>
      </w:pPr>
      <w:r w:rsidRPr="00A10A20">
        <w:rPr>
          <w:b/>
        </w:rPr>
        <w:t>Téma závěrečné práce:</w:t>
      </w:r>
      <w:r w:rsidRPr="00A10A20">
        <w:rPr>
          <w:b/>
        </w:rPr>
        <w:tab/>
      </w:r>
      <w:r w:rsidR="00F07F6A" w:rsidRPr="00A10A20">
        <w:rPr>
          <w:bCs/>
        </w:rPr>
        <w:t>Regulátor teploty s ESP8266</w:t>
      </w:r>
    </w:p>
    <w:p w14:paraId="7CE8623C" w14:textId="77777777" w:rsidR="00486E17" w:rsidRPr="00A10A20" w:rsidRDefault="00486E17" w:rsidP="00486E17">
      <w:pPr>
        <w:autoSpaceDE w:val="0"/>
        <w:autoSpaceDN w:val="0"/>
        <w:adjustRightInd w:val="0"/>
        <w:rPr>
          <w:b/>
        </w:rPr>
      </w:pPr>
    </w:p>
    <w:p w14:paraId="7A0D9CCB" w14:textId="77777777" w:rsidR="000C61CD" w:rsidRPr="00A10A20" w:rsidRDefault="000C61CD" w:rsidP="00486E17">
      <w:pPr>
        <w:autoSpaceDE w:val="0"/>
        <w:autoSpaceDN w:val="0"/>
        <w:adjustRightInd w:val="0"/>
      </w:pPr>
    </w:p>
    <w:p w14:paraId="77450178" w14:textId="77777777" w:rsidR="000C61CD" w:rsidRPr="00A10A20" w:rsidRDefault="000C61CD" w:rsidP="00486E17">
      <w:pPr>
        <w:autoSpaceDE w:val="0"/>
        <w:autoSpaceDN w:val="0"/>
        <w:adjustRightInd w:val="0"/>
      </w:pPr>
    </w:p>
    <w:p w14:paraId="2D563DD3" w14:textId="77777777" w:rsidR="000C61CD" w:rsidRPr="00A10A20" w:rsidRDefault="000C61CD" w:rsidP="00486E17">
      <w:pPr>
        <w:autoSpaceDE w:val="0"/>
        <w:autoSpaceDN w:val="0"/>
        <w:adjustRightInd w:val="0"/>
      </w:pPr>
    </w:p>
    <w:p w14:paraId="608E8A69" w14:textId="77777777" w:rsidR="000C61CD" w:rsidRPr="00A10A20" w:rsidRDefault="00486E17" w:rsidP="002A624C">
      <w:pPr>
        <w:pStyle w:val="Prvnodstavec"/>
      </w:pPr>
      <w:r w:rsidRPr="00A10A20">
        <w:t>Prohlašuji, že svou závěrečnou práci jsem vypracoval samostatně pod vedením vedoucí/ho závěrečné práce a s použitím odborné literatury a dalších informačních zdrojů, které jsou všechny citovány v práci a uvedeny v seznamu literatury na konci práce.</w:t>
      </w:r>
    </w:p>
    <w:p w14:paraId="5760D847" w14:textId="77777777" w:rsidR="00F96216" w:rsidRPr="00A10A20" w:rsidRDefault="00F96216" w:rsidP="002A624C">
      <w:pPr>
        <w:pStyle w:val="Prvnodstavec"/>
      </w:pPr>
    </w:p>
    <w:p w14:paraId="3955F87B" w14:textId="77777777" w:rsidR="00486E17" w:rsidRPr="00A10A20" w:rsidRDefault="00486E17" w:rsidP="002A624C">
      <w:pPr>
        <w:pStyle w:val="Prvnodstavec"/>
      </w:pPr>
      <w:r w:rsidRPr="00A10A20">
        <w:t xml:space="preserve">Jako autor uvedené závěrečné práce dále prohlašuji, že v souvislosti s vytvořením této závěrečné práce jsem neporušil autorská práva třetích osob, zejména jsem nezasáhl nedovoleným způsobem do cizích autorských práv osobnostních a jsem si plně vědom následků porušení ustanovení § </w:t>
      </w:r>
      <w:smartTag w:uri="urn:schemas-microsoft-com:office:smarttags" w:element="metricconverter">
        <w:smartTagPr>
          <w:attr w:name="ProductID" w:val="11 a"/>
        </w:smartTagPr>
        <w:r w:rsidRPr="00A10A20">
          <w:t>11 a</w:t>
        </w:r>
      </w:smartTag>
      <w:r w:rsidRPr="00A10A20">
        <w:t xml:space="preserve"> následujících autorského zákona č. 121/2000 Sb., včetně možných trestněprávních důsledků vyplývajících z ustanovení části druhé, hlavy VI. díl 4 Trestního zákoníku č. 40/2009 Sb.</w:t>
      </w:r>
    </w:p>
    <w:p w14:paraId="322A549C" w14:textId="77777777" w:rsidR="00486E17" w:rsidRPr="00A10A20" w:rsidRDefault="00486E17" w:rsidP="00486E17">
      <w:pPr>
        <w:pStyle w:val="Prosttext"/>
        <w:rPr>
          <w:rFonts w:ascii="Times New Roman" w:hAnsi="Times New Roman"/>
          <w:sz w:val="24"/>
        </w:rPr>
      </w:pPr>
    </w:p>
    <w:p w14:paraId="1CFCBAEB" w14:textId="000FA20D" w:rsidR="00486E17" w:rsidRPr="00A10A20" w:rsidRDefault="00486E17" w:rsidP="00486E17">
      <w:pPr>
        <w:pStyle w:val="Prosttext"/>
        <w:rPr>
          <w:rFonts w:ascii="Times New Roman" w:hAnsi="Times New Roman"/>
          <w:sz w:val="24"/>
        </w:rPr>
      </w:pPr>
    </w:p>
    <w:p w14:paraId="72C88F8E" w14:textId="13383BB1" w:rsidR="00BD5985" w:rsidRPr="00A10A20" w:rsidRDefault="00BD5985" w:rsidP="00486E17">
      <w:pPr>
        <w:pStyle w:val="Prosttext"/>
        <w:rPr>
          <w:rFonts w:ascii="Times New Roman" w:hAnsi="Times New Roman"/>
          <w:sz w:val="24"/>
        </w:rPr>
      </w:pPr>
    </w:p>
    <w:p w14:paraId="6F56B536" w14:textId="6C72D67F" w:rsidR="00BD5985" w:rsidRPr="00A10A20" w:rsidRDefault="00BD5985" w:rsidP="00486E17">
      <w:pPr>
        <w:pStyle w:val="Prosttext"/>
        <w:rPr>
          <w:rFonts w:ascii="Times New Roman" w:hAnsi="Times New Roman"/>
          <w:sz w:val="24"/>
        </w:rPr>
      </w:pPr>
    </w:p>
    <w:p w14:paraId="0C9BA5F9" w14:textId="4A3B0139" w:rsidR="00BD5985" w:rsidRPr="00A10A20" w:rsidRDefault="00BD5985" w:rsidP="00486E17">
      <w:pPr>
        <w:pStyle w:val="Prosttext"/>
        <w:rPr>
          <w:rFonts w:ascii="Times New Roman" w:hAnsi="Times New Roman"/>
          <w:sz w:val="24"/>
        </w:rPr>
      </w:pPr>
    </w:p>
    <w:p w14:paraId="54AAB149" w14:textId="33602599" w:rsidR="00BD5985" w:rsidRPr="00A10A20" w:rsidRDefault="00BD5985" w:rsidP="00486E17">
      <w:pPr>
        <w:pStyle w:val="Prosttext"/>
        <w:rPr>
          <w:rFonts w:ascii="Times New Roman" w:hAnsi="Times New Roman"/>
          <w:sz w:val="24"/>
        </w:rPr>
      </w:pPr>
    </w:p>
    <w:p w14:paraId="0A8F1D86" w14:textId="2F6C6756" w:rsidR="00BD5985" w:rsidRPr="00A10A20" w:rsidRDefault="00BD5985" w:rsidP="00486E17">
      <w:pPr>
        <w:pStyle w:val="Prosttext"/>
        <w:rPr>
          <w:rFonts w:ascii="Times New Roman" w:hAnsi="Times New Roman"/>
          <w:sz w:val="24"/>
        </w:rPr>
      </w:pPr>
    </w:p>
    <w:p w14:paraId="6CC516EC" w14:textId="600D3CEA" w:rsidR="00BD5985" w:rsidRPr="00A10A20" w:rsidRDefault="00BD5985" w:rsidP="00486E17">
      <w:pPr>
        <w:pStyle w:val="Prosttext"/>
        <w:rPr>
          <w:rFonts w:ascii="Times New Roman" w:hAnsi="Times New Roman"/>
          <w:sz w:val="24"/>
        </w:rPr>
      </w:pPr>
    </w:p>
    <w:p w14:paraId="76E6CD79" w14:textId="0F658D73" w:rsidR="00BD5985" w:rsidRPr="00A10A20" w:rsidRDefault="00BD5985" w:rsidP="00486E17">
      <w:pPr>
        <w:pStyle w:val="Prosttext"/>
        <w:rPr>
          <w:rFonts w:ascii="Times New Roman" w:hAnsi="Times New Roman"/>
          <w:sz w:val="24"/>
        </w:rPr>
      </w:pPr>
    </w:p>
    <w:p w14:paraId="45F03D3C" w14:textId="2C69F313" w:rsidR="00BD5985" w:rsidRPr="00A10A20" w:rsidRDefault="00BD5985" w:rsidP="00486E17">
      <w:pPr>
        <w:pStyle w:val="Prosttext"/>
        <w:rPr>
          <w:rFonts w:ascii="Times New Roman" w:hAnsi="Times New Roman"/>
          <w:sz w:val="24"/>
        </w:rPr>
      </w:pPr>
    </w:p>
    <w:p w14:paraId="779EF64B" w14:textId="285B85A5" w:rsidR="00BD5985" w:rsidRPr="00A10A20" w:rsidRDefault="00BD5985" w:rsidP="00486E17">
      <w:pPr>
        <w:pStyle w:val="Prosttext"/>
        <w:rPr>
          <w:rFonts w:ascii="Times New Roman" w:hAnsi="Times New Roman"/>
          <w:sz w:val="24"/>
        </w:rPr>
      </w:pPr>
    </w:p>
    <w:p w14:paraId="5A22E215" w14:textId="77777777" w:rsidR="00BD5985" w:rsidRPr="00A10A20" w:rsidRDefault="00BD5985" w:rsidP="00486E17">
      <w:pPr>
        <w:pStyle w:val="Prosttext"/>
        <w:rPr>
          <w:rFonts w:ascii="Times New Roman" w:hAnsi="Times New Roman"/>
          <w:sz w:val="24"/>
        </w:rPr>
      </w:pPr>
    </w:p>
    <w:p w14:paraId="269B7F79" w14:textId="77777777" w:rsidR="00486E17" w:rsidRPr="00A10A20" w:rsidRDefault="00486E17" w:rsidP="00486E17">
      <w:pPr>
        <w:pStyle w:val="Prosttext"/>
        <w:rPr>
          <w:rFonts w:ascii="Times New Roman" w:hAnsi="Times New Roman"/>
          <w:sz w:val="24"/>
        </w:rPr>
      </w:pPr>
      <w:r w:rsidRPr="00A10A20">
        <w:rPr>
          <w:rFonts w:ascii="Times New Roman" w:hAnsi="Times New Roman"/>
        </w:rPr>
        <w:t>.</w:t>
      </w:r>
    </w:p>
    <w:p w14:paraId="3675FDFA" w14:textId="09BC716A" w:rsidR="00486E17" w:rsidRPr="00A10A20" w:rsidRDefault="00486E17" w:rsidP="00C42281">
      <w:pPr>
        <w:pStyle w:val="Prosttext"/>
        <w:tabs>
          <w:tab w:val="left" w:pos="4962"/>
          <w:tab w:val="left" w:leader="hyphen" w:pos="8222"/>
        </w:tabs>
        <w:rPr>
          <w:rFonts w:ascii="Times New Roman" w:hAnsi="Times New Roman"/>
          <w:sz w:val="24"/>
        </w:rPr>
      </w:pPr>
      <w:r w:rsidRPr="00A10A20">
        <w:rPr>
          <w:rFonts w:ascii="Times New Roman" w:hAnsi="Times New Roman"/>
          <w:sz w:val="24"/>
        </w:rPr>
        <w:t>V Brně dne</w:t>
      </w:r>
      <w:r w:rsidRPr="00A10A20">
        <w:rPr>
          <w:rFonts w:ascii="Times New Roman" w:hAnsi="Times New Roman"/>
          <w:color w:val="000000"/>
          <w:sz w:val="24"/>
        </w:rPr>
        <w:t xml:space="preserve">: </w:t>
      </w:r>
      <w:r w:rsidR="00673F72" w:rsidRPr="00A10A20">
        <w:rPr>
          <w:rFonts w:ascii="Times New Roman" w:hAnsi="Times New Roman"/>
          <w:color w:val="000000"/>
          <w:sz w:val="24"/>
        </w:rPr>
        <w:t>8</w:t>
      </w:r>
      <w:r w:rsidRPr="00A10A20">
        <w:rPr>
          <w:rFonts w:ascii="Times New Roman" w:hAnsi="Times New Roman"/>
          <w:color w:val="000000"/>
          <w:sz w:val="24"/>
        </w:rPr>
        <w:t>. prosince 2020</w:t>
      </w:r>
      <w:r w:rsidRPr="00A10A20">
        <w:rPr>
          <w:rFonts w:ascii="Times New Roman" w:hAnsi="Times New Roman"/>
          <w:sz w:val="24"/>
        </w:rPr>
        <w:tab/>
      </w:r>
      <w:r w:rsidR="00C42281" w:rsidRPr="00A10A20">
        <w:rPr>
          <w:rFonts w:ascii="Times New Roman" w:hAnsi="Times New Roman"/>
          <w:sz w:val="24"/>
        </w:rPr>
        <w:tab/>
      </w:r>
    </w:p>
    <w:p w14:paraId="679D426D" w14:textId="77777777" w:rsidR="00486E17" w:rsidRPr="00A10A20" w:rsidRDefault="00C42281" w:rsidP="00C42281">
      <w:pPr>
        <w:pStyle w:val="Prosttext"/>
        <w:tabs>
          <w:tab w:val="center" w:pos="6804"/>
        </w:tabs>
        <w:ind w:firstLine="352"/>
        <w:rPr>
          <w:rFonts w:ascii="Times New Roman" w:hAnsi="Times New Roman"/>
          <w:sz w:val="24"/>
        </w:rPr>
      </w:pPr>
      <w:r w:rsidRPr="00A10A20">
        <w:rPr>
          <w:rFonts w:ascii="Times New Roman" w:hAnsi="Times New Roman"/>
          <w:sz w:val="24"/>
        </w:rPr>
        <w:tab/>
        <w:t>p</w:t>
      </w:r>
      <w:r w:rsidR="00486E17" w:rsidRPr="00A10A20">
        <w:rPr>
          <w:rFonts w:ascii="Times New Roman" w:hAnsi="Times New Roman"/>
          <w:sz w:val="24"/>
        </w:rPr>
        <w:t>odpis autora</w:t>
      </w:r>
    </w:p>
    <w:p w14:paraId="170A2AF0" w14:textId="77777777" w:rsidR="002B340E" w:rsidRPr="00A10A20" w:rsidRDefault="002B340E" w:rsidP="0019118E">
      <w:pPr>
        <w:pStyle w:val="ds2"/>
        <w:spacing w:line="276" w:lineRule="auto"/>
        <w:rPr>
          <w:lang w:val="cs-CZ"/>
        </w:rPr>
      </w:pPr>
      <w:r w:rsidRPr="00A10A20">
        <w:rPr>
          <w:lang w:val="cs-CZ"/>
        </w:rPr>
        <w:br w:type="page"/>
      </w:r>
    </w:p>
    <w:p w14:paraId="77801681" w14:textId="77777777" w:rsidR="00515980" w:rsidRPr="00A10A20" w:rsidRDefault="00515980" w:rsidP="00515980">
      <w:pPr>
        <w:ind w:firstLine="708"/>
        <w:sectPr w:rsidR="00515980" w:rsidRPr="00A10A20" w:rsidSect="00C97B31">
          <w:footerReference w:type="default" r:id="rId8"/>
          <w:pgSz w:w="11906" w:h="16838"/>
          <w:pgMar w:top="720" w:right="720" w:bottom="720" w:left="720" w:header="709" w:footer="709" w:gutter="567"/>
          <w:pgNumType w:start="3"/>
          <w:cols w:space="708"/>
          <w:titlePg/>
          <w:docGrid w:linePitch="360"/>
        </w:sectPr>
      </w:pPr>
      <w:bookmarkStart w:id="0" w:name="_Toc100936461"/>
      <w:bookmarkStart w:id="1" w:name="_Toc101325787"/>
    </w:p>
    <w:p w14:paraId="07EC5218" w14:textId="77777777" w:rsidR="00BD1195" w:rsidRPr="00A10A20" w:rsidRDefault="00515980" w:rsidP="00967347">
      <w:pPr>
        <w:pStyle w:val="Nadpismimoobsah"/>
      </w:pPr>
      <w:r w:rsidRPr="00A10A20">
        <w:lastRenderedPageBreak/>
        <w:t>O</w:t>
      </w:r>
      <w:r w:rsidR="00B01531" w:rsidRPr="00A10A20">
        <w:t>bsah</w:t>
      </w:r>
    </w:p>
    <w:p w14:paraId="6982106B" w14:textId="689CC4AF" w:rsidR="001D1E61" w:rsidRDefault="00B770EF">
      <w:pPr>
        <w:pStyle w:val="Obsah1"/>
        <w:tabs>
          <w:tab w:val="right" w:leader="dot" w:pos="8493"/>
        </w:tabs>
        <w:rPr>
          <w:rFonts w:asciiTheme="minorHAnsi" w:eastAsiaTheme="minorEastAsia" w:hAnsiTheme="minorHAnsi" w:cstheme="minorBidi"/>
          <w:b w:val="0"/>
          <w:bCs w:val="0"/>
          <w:caps w:val="0"/>
          <w:noProof/>
          <w:sz w:val="22"/>
          <w:szCs w:val="22"/>
        </w:rPr>
      </w:pPr>
      <w:r w:rsidRPr="00A10A20">
        <w:rPr>
          <w:rFonts w:asciiTheme="majorHAnsi" w:hAnsiTheme="majorHAnsi" w:cstheme="majorHAnsi"/>
          <w:b w:val="0"/>
          <w:bCs w:val="0"/>
          <w:caps w:val="0"/>
        </w:rPr>
        <w:fldChar w:fldCharType="begin"/>
      </w:r>
      <w:r w:rsidRPr="00A10A20">
        <w:rPr>
          <w:rFonts w:asciiTheme="majorHAnsi" w:hAnsiTheme="majorHAnsi" w:cstheme="majorHAnsi"/>
          <w:b w:val="0"/>
          <w:bCs w:val="0"/>
          <w:caps w:val="0"/>
        </w:rPr>
        <w:instrText xml:space="preserve"> TOC \o "1-3" \h \z \t "Nadpis 1 - nečíslovaný;1" </w:instrText>
      </w:r>
      <w:r w:rsidRPr="00A10A20">
        <w:rPr>
          <w:rFonts w:asciiTheme="majorHAnsi" w:hAnsiTheme="majorHAnsi" w:cstheme="majorHAnsi"/>
          <w:b w:val="0"/>
          <w:bCs w:val="0"/>
          <w:caps w:val="0"/>
        </w:rPr>
        <w:fldChar w:fldCharType="separate"/>
      </w:r>
      <w:hyperlink w:anchor="_Toc72854044" w:history="1">
        <w:r w:rsidR="001D1E61" w:rsidRPr="00753001">
          <w:rPr>
            <w:rStyle w:val="Hypertextovodkaz"/>
            <w:noProof/>
          </w:rPr>
          <w:t>Seznam obrázků</w:t>
        </w:r>
        <w:r w:rsidR="001D1E61">
          <w:rPr>
            <w:noProof/>
            <w:webHidden/>
          </w:rPr>
          <w:tab/>
        </w:r>
        <w:r w:rsidR="001D1E61">
          <w:rPr>
            <w:noProof/>
            <w:webHidden/>
          </w:rPr>
          <w:fldChar w:fldCharType="begin"/>
        </w:r>
        <w:r w:rsidR="001D1E61">
          <w:rPr>
            <w:noProof/>
            <w:webHidden/>
          </w:rPr>
          <w:instrText xml:space="preserve"> PAGEREF _Toc72854044 \h </w:instrText>
        </w:r>
        <w:r w:rsidR="001D1E61">
          <w:rPr>
            <w:noProof/>
            <w:webHidden/>
          </w:rPr>
        </w:r>
        <w:r w:rsidR="001D1E61">
          <w:rPr>
            <w:noProof/>
            <w:webHidden/>
          </w:rPr>
          <w:fldChar w:fldCharType="separate"/>
        </w:r>
        <w:r w:rsidR="001D1E61">
          <w:rPr>
            <w:noProof/>
            <w:webHidden/>
          </w:rPr>
          <w:t>9</w:t>
        </w:r>
        <w:r w:rsidR="001D1E61">
          <w:rPr>
            <w:noProof/>
            <w:webHidden/>
          </w:rPr>
          <w:fldChar w:fldCharType="end"/>
        </w:r>
      </w:hyperlink>
    </w:p>
    <w:p w14:paraId="3DBCD062" w14:textId="74B7ADA7" w:rsidR="001D1E61" w:rsidRDefault="001D1E61">
      <w:pPr>
        <w:pStyle w:val="Obsah1"/>
        <w:tabs>
          <w:tab w:val="right" w:leader="dot" w:pos="8493"/>
        </w:tabs>
        <w:rPr>
          <w:rFonts w:asciiTheme="minorHAnsi" w:eastAsiaTheme="minorEastAsia" w:hAnsiTheme="minorHAnsi" w:cstheme="minorBidi"/>
          <w:b w:val="0"/>
          <w:bCs w:val="0"/>
          <w:caps w:val="0"/>
          <w:noProof/>
          <w:sz w:val="22"/>
          <w:szCs w:val="22"/>
        </w:rPr>
      </w:pPr>
      <w:hyperlink w:anchor="_Toc72854045" w:history="1">
        <w:r w:rsidRPr="00753001">
          <w:rPr>
            <w:rStyle w:val="Hypertextovodkaz"/>
            <w:noProof/>
          </w:rPr>
          <w:t>Seznam tabulek</w:t>
        </w:r>
        <w:r>
          <w:rPr>
            <w:noProof/>
            <w:webHidden/>
          </w:rPr>
          <w:tab/>
        </w:r>
        <w:r>
          <w:rPr>
            <w:noProof/>
            <w:webHidden/>
          </w:rPr>
          <w:fldChar w:fldCharType="begin"/>
        </w:r>
        <w:r>
          <w:rPr>
            <w:noProof/>
            <w:webHidden/>
          </w:rPr>
          <w:instrText xml:space="preserve"> PAGEREF _Toc72854045 \h </w:instrText>
        </w:r>
        <w:r>
          <w:rPr>
            <w:noProof/>
            <w:webHidden/>
          </w:rPr>
        </w:r>
        <w:r>
          <w:rPr>
            <w:noProof/>
            <w:webHidden/>
          </w:rPr>
          <w:fldChar w:fldCharType="separate"/>
        </w:r>
        <w:r>
          <w:rPr>
            <w:noProof/>
            <w:webHidden/>
          </w:rPr>
          <w:t>10</w:t>
        </w:r>
        <w:r>
          <w:rPr>
            <w:noProof/>
            <w:webHidden/>
          </w:rPr>
          <w:fldChar w:fldCharType="end"/>
        </w:r>
      </w:hyperlink>
    </w:p>
    <w:p w14:paraId="0F930E94" w14:textId="68A5AE0B" w:rsidR="001D1E61" w:rsidRDefault="001D1E61">
      <w:pPr>
        <w:pStyle w:val="Obsah1"/>
        <w:tabs>
          <w:tab w:val="right" w:leader="dot" w:pos="8493"/>
        </w:tabs>
        <w:rPr>
          <w:rFonts w:asciiTheme="minorHAnsi" w:eastAsiaTheme="minorEastAsia" w:hAnsiTheme="minorHAnsi" w:cstheme="minorBidi"/>
          <w:b w:val="0"/>
          <w:bCs w:val="0"/>
          <w:caps w:val="0"/>
          <w:noProof/>
          <w:sz w:val="22"/>
          <w:szCs w:val="22"/>
        </w:rPr>
      </w:pPr>
      <w:hyperlink w:anchor="_Toc72854046" w:history="1">
        <w:r w:rsidRPr="00753001">
          <w:rPr>
            <w:rStyle w:val="Hypertextovodkaz"/>
            <w:noProof/>
          </w:rPr>
          <w:t>Úvod</w:t>
        </w:r>
        <w:r>
          <w:rPr>
            <w:noProof/>
            <w:webHidden/>
          </w:rPr>
          <w:tab/>
        </w:r>
        <w:r>
          <w:rPr>
            <w:noProof/>
            <w:webHidden/>
          </w:rPr>
          <w:fldChar w:fldCharType="begin"/>
        </w:r>
        <w:r>
          <w:rPr>
            <w:noProof/>
            <w:webHidden/>
          </w:rPr>
          <w:instrText xml:space="preserve"> PAGEREF _Toc72854046 \h </w:instrText>
        </w:r>
        <w:r>
          <w:rPr>
            <w:noProof/>
            <w:webHidden/>
          </w:rPr>
        </w:r>
        <w:r>
          <w:rPr>
            <w:noProof/>
            <w:webHidden/>
          </w:rPr>
          <w:fldChar w:fldCharType="separate"/>
        </w:r>
        <w:r>
          <w:rPr>
            <w:noProof/>
            <w:webHidden/>
          </w:rPr>
          <w:t>11</w:t>
        </w:r>
        <w:r>
          <w:rPr>
            <w:noProof/>
            <w:webHidden/>
          </w:rPr>
          <w:fldChar w:fldCharType="end"/>
        </w:r>
      </w:hyperlink>
    </w:p>
    <w:p w14:paraId="17A3087A" w14:textId="570A379F" w:rsidR="001D1E61" w:rsidRDefault="001D1E61">
      <w:pPr>
        <w:pStyle w:val="Obsah1"/>
        <w:tabs>
          <w:tab w:val="left" w:pos="480"/>
          <w:tab w:val="right" w:leader="dot" w:pos="8493"/>
        </w:tabs>
        <w:rPr>
          <w:rFonts w:asciiTheme="minorHAnsi" w:eastAsiaTheme="minorEastAsia" w:hAnsiTheme="minorHAnsi" w:cstheme="minorBidi"/>
          <w:b w:val="0"/>
          <w:bCs w:val="0"/>
          <w:caps w:val="0"/>
          <w:noProof/>
          <w:sz w:val="22"/>
          <w:szCs w:val="22"/>
        </w:rPr>
      </w:pPr>
      <w:hyperlink w:anchor="_Toc72854047" w:history="1">
        <w:r w:rsidRPr="00753001">
          <w:rPr>
            <w:rStyle w:val="Hypertextovodkaz"/>
            <w:noProof/>
          </w:rPr>
          <w:t>1.</w:t>
        </w:r>
        <w:r>
          <w:rPr>
            <w:rFonts w:asciiTheme="minorHAnsi" w:eastAsiaTheme="minorEastAsia" w:hAnsiTheme="minorHAnsi" w:cstheme="minorBidi"/>
            <w:b w:val="0"/>
            <w:bCs w:val="0"/>
            <w:caps w:val="0"/>
            <w:noProof/>
            <w:sz w:val="22"/>
            <w:szCs w:val="22"/>
          </w:rPr>
          <w:tab/>
        </w:r>
        <w:r w:rsidRPr="00753001">
          <w:rPr>
            <w:rStyle w:val="Hypertextovodkaz"/>
            <w:noProof/>
          </w:rPr>
          <w:t>Problematika měření teplotními senzory</w:t>
        </w:r>
        <w:r>
          <w:rPr>
            <w:noProof/>
            <w:webHidden/>
          </w:rPr>
          <w:tab/>
        </w:r>
        <w:r>
          <w:rPr>
            <w:noProof/>
            <w:webHidden/>
          </w:rPr>
          <w:fldChar w:fldCharType="begin"/>
        </w:r>
        <w:r>
          <w:rPr>
            <w:noProof/>
            <w:webHidden/>
          </w:rPr>
          <w:instrText xml:space="preserve"> PAGEREF _Toc72854047 \h </w:instrText>
        </w:r>
        <w:r>
          <w:rPr>
            <w:noProof/>
            <w:webHidden/>
          </w:rPr>
        </w:r>
        <w:r>
          <w:rPr>
            <w:noProof/>
            <w:webHidden/>
          </w:rPr>
          <w:fldChar w:fldCharType="separate"/>
        </w:r>
        <w:r>
          <w:rPr>
            <w:noProof/>
            <w:webHidden/>
          </w:rPr>
          <w:t>12</w:t>
        </w:r>
        <w:r>
          <w:rPr>
            <w:noProof/>
            <w:webHidden/>
          </w:rPr>
          <w:fldChar w:fldCharType="end"/>
        </w:r>
      </w:hyperlink>
    </w:p>
    <w:p w14:paraId="6488F973" w14:textId="034CCAC3" w:rsidR="001D1E61" w:rsidRDefault="001D1E61">
      <w:pPr>
        <w:pStyle w:val="Obsah2"/>
        <w:tabs>
          <w:tab w:val="left" w:pos="720"/>
          <w:tab w:val="right" w:leader="dot" w:pos="8493"/>
        </w:tabs>
        <w:rPr>
          <w:rFonts w:asciiTheme="minorHAnsi" w:eastAsiaTheme="minorEastAsia" w:hAnsiTheme="minorHAnsi" w:cstheme="minorBidi"/>
          <w:smallCaps w:val="0"/>
          <w:noProof/>
          <w:sz w:val="22"/>
          <w:szCs w:val="22"/>
        </w:rPr>
      </w:pPr>
      <w:hyperlink w:anchor="_Toc72854048" w:history="1">
        <w:r w:rsidRPr="00753001">
          <w:rPr>
            <w:rStyle w:val="Hypertextovodkaz"/>
            <w:noProof/>
          </w:rPr>
          <w:t>1.1</w:t>
        </w:r>
        <w:r>
          <w:rPr>
            <w:rFonts w:asciiTheme="minorHAnsi" w:eastAsiaTheme="minorEastAsia" w:hAnsiTheme="minorHAnsi" w:cstheme="minorBidi"/>
            <w:smallCaps w:val="0"/>
            <w:noProof/>
            <w:sz w:val="22"/>
            <w:szCs w:val="22"/>
          </w:rPr>
          <w:tab/>
        </w:r>
        <w:r w:rsidRPr="00753001">
          <w:rPr>
            <w:rStyle w:val="Hypertextovodkaz"/>
            <w:noProof/>
          </w:rPr>
          <w:t>Analogové teplotní senzory [1]</w:t>
        </w:r>
        <w:r>
          <w:rPr>
            <w:noProof/>
            <w:webHidden/>
          </w:rPr>
          <w:tab/>
        </w:r>
        <w:r>
          <w:rPr>
            <w:noProof/>
            <w:webHidden/>
          </w:rPr>
          <w:fldChar w:fldCharType="begin"/>
        </w:r>
        <w:r>
          <w:rPr>
            <w:noProof/>
            <w:webHidden/>
          </w:rPr>
          <w:instrText xml:space="preserve"> PAGEREF _Toc72854048 \h </w:instrText>
        </w:r>
        <w:r>
          <w:rPr>
            <w:noProof/>
            <w:webHidden/>
          </w:rPr>
        </w:r>
        <w:r>
          <w:rPr>
            <w:noProof/>
            <w:webHidden/>
          </w:rPr>
          <w:fldChar w:fldCharType="separate"/>
        </w:r>
        <w:r>
          <w:rPr>
            <w:noProof/>
            <w:webHidden/>
          </w:rPr>
          <w:t>12</w:t>
        </w:r>
        <w:r>
          <w:rPr>
            <w:noProof/>
            <w:webHidden/>
          </w:rPr>
          <w:fldChar w:fldCharType="end"/>
        </w:r>
      </w:hyperlink>
    </w:p>
    <w:p w14:paraId="75D69567" w14:textId="12A7CE85" w:rsidR="001D1E61" w:rsidRDefault="001D1E61">
      <w:pPr>
        <w:pStyle w:val="Obsah3"/>
        <w:tabs>
          <w:tab w:val="left" w:pos="1200"/>
          <w:tab w:val="right" w:leader="dot" w:pos="8493"/>
        </w:tabs>
        <w:rPr>
          <w:rFonts w:asciiTheme="minorHAnsi" w:eastAsiaTheme="minorEastAsia" w:hAnsiTheme="minorHAnsi" w:cstheme="minorBidi"/>
          <w:i w:val="0"/>
          <w:iCs w:val="0"/>
          <w:noProof/>
          <w:sz w:val="22"/>
          <w:szCs w:val="22"/>
        </w:rPr>
      </w:pPr>
      <w:hyperlink w:anchor="_Toc72854049" w:history="1">
        <w:r w:rsidRPr="00753001">
          <w:rPr>
            <w:rStyle w:val="Hypertextovodkaz"/>
            <w:noProof/>
          </w:rPr>
          <w:t>1.1.1</w:t>
        </w:r>
        <w:r>
          <w:rPr>
            <w:rFonts w:asciiTheme="minorHAnsi" w:eastAsiaTheme="minorEastAsia" w:hAnsiTheme="minorHAnsi" w:cstheme="minorBidi"/>
            <w:i w:val="0"/>
            <w:iCs w:val="0"/>
            <w:noProof/>
            <w:sz w:val="22"/>
            <w:szCs w:val="22"/>
          </w:rPr>
          <w:tab/>
        </w:r>
        <w:r w:rsidRPr="00753001">
          <w:rPr>
            <w:rStyle w:val="Hypertextovodkaz"/>
            <w:noProof/>
          </w:rPr>
          <w:t>Kovová čidla</w:t>
        </w:r>
        <w:r>
          <w:rPr>
            <w:noProof/>
            <w:webHidden/>
          </w:rPr>
          <w:tab/>
        </w:r>
        <w:r>
          <w:rPr>
            <w:noProof/>
            <w:webHidden/>
          </w:rPr>
          <w:fldChar w:fldCharType="begin"/>
        </w:r>
        <w:r>
          <w:rPr>
            <w:noProof/>
            <w:webHidden/>
          </w:rPr>
          <w:instrText xml:space="preserve"> PAGEREF _Toc72854049 \h </w:instrText>
        </w:r>
        <w:r>
          <w:rPr>
            <w:noProof/>
            <w:webHidden/>
          </w:rPr>
        </w:r>
        <w:r>
          <w:rPr>
            <w:noProof/>
            <w:webHidden/>
          </w:rPr>
          <w:fldChar w:fldCharType="separate"/>
        </w:r>
        <w:r>
          <w:rPr>
            <w:noProof/>
            <w:webHidden/>
          </w:rPr>
          <w:t>12</w:t>
        </w:r>
        <w:r>
          <w:rPr>
            <w:noProof/>
            <w:webHidden/>
          </w:rPr>
          <w:fldChar w:fldCharType="end"/>
        </w:r>
      </w:hyperlink>
    </w:p>
    <w:p w14:paraId="442E8E73" w14:textId="7192889A" w:rsidR="001D1E61" w:rsidRDefault="001D1E61">
      <w:pPr>
        <w:pStyle w:val="Obsah3"/>
        <w:tabs>
          <w:tab w:val="left" w:pos="1200"/>
          <w:tab w:val="right" w:leader="dot" w:pos="8493"/>
        </w:tabs>
        <w:rPr>
          <w:rFonts w:asciiTheme="minorHAnsi" w:eastAsiaTheme="minorEastAsia" w:hAnsiTheme="minorHAnsi" w:cstheme="minorBidi"/>
          <w:i w:val="0"/>
          <w:iCs w:val="0"/>
          <w:noProof/>
          <w:sz w:val="22"/>
          <w:szCs w:val="22"/>
        </w:rPr>
      </w:pPr>
      <w:hyperlink w:anchor="_Toc72854050" w:history="1">
        <w:r w:rsidRPr="00753001">
          <w:rPr>
            <w:rStyle w:val="Hypertextovodkaz"/>
            <w:noProof/>
          </w:rPr>
          <w:t>1.1.2</w:t>
        </w:r>
        <w:r>
          <w:rPr>
            <w:rFonts w:asciiTheme="minorHAnsi" w:eastAsiaTheme="minorEastAsia" w:hAnsiTheme="minorHAnsi" w:cstheme="minorBidi"/>
            <w:i w:val="0"/>
            <w:iCs w:val="0"/>
            <w:noProof/>
            <w:sz w:val="22"/>
            <w:szCs w:val="22"/>
          </w:rPr>
          <w:tab/>
        </w:r>
        <w:r w:rsidRPr="00753001">
          <w:rPr>
            <w:rStyle w:val="Hypertextovodkaz"/>
            <w:noProof/>
          </w:rPr>
          <w:t>Polovodičová teplotní čidla</w:t>
        </w:r>
        <w:r>
          <w:rPr>
            <w:noProof/>
            <w:webHidden/>
          </w:rPr>
          <w:tab/>
        </w:r>
        <w:r>
          <w:rPr>
            <w:noProof/>
            <w:webHidden/>
          </w:rPr>
          <w:fldChar w:fldCharType="begin"/>
        </w:r>
        <w:r>
          <w:rPr>
            <w:noProof/>
            <w:webHidden/>
          </w:rPr>
          <w:instrText xml:space="preserve"> PAGEREF _Toc72854050 \h </w:instrText>
        </w:r>
        <w:r>
          <w:rPr>
            <w:noProof/>
            <w:webHidden/>
          </w:rPr>
        </w:r>
        <w:r>
          <w:rPr>
            <w:noProof/>
            <w:webHidden/>
          </w:rPr>
          <w:fldChar w:fldCharType="separate"/>
        </w:r>
        <w:r>
          <w:rPr>
            <w:noProof/>
            <w:webHidden/>
          </w:rPr>
          <w:t>13</w:t>
        </w:r>
        <w:r>
          <w:rPr>
            <w:noProof/>
            <w:webHidden/>
          </w:rPr>
          <w:fldChar w:fldCharType="end"/>
        </w:r>
      </w:hyperlink>
    </w:p>
    <w:p w14:paraId="491B9955" w14:textId="270FCBBB" w:rsidR="001D1E61" w:rsidRDefault="001D1E61">
      <w:pPr>
        <w:pStyle w:val="Obsah2"/>
        <w:tabs>
          <w:tab w:val="left" w:pos="720"/>
          <w:tab w:val="right" w:leader="dot" w:pos="8493"/>
        </w:tabs>
        <w:rPr>
          <w:rFonts w:asciiTheme="minorHAnsi" w:eastAsiaTheme="minorEastAsia" w:hAnsiTheme="minorHAnsi" w:cstheme="minorBidi"/>
          <w:smallCaps w:val="0"/>
          <w:noProof/>
          <w:sz w:val="22"/>
          <w:szCs w:val="22"/>
        </w:rPr>
      </w:pPr>
      <w:hyperlink w:anchor="_Toc72854051" w:history="1">
        <w:r w:rsidRPr="00753001">
          <w:rPr>
            <w:rStyle w:val="Hypertextovodkaz"/>
            <w:noProof/>
          </w:rPr>
          <w:t>1.2</w:t>
        </w:r>
        <w:r>
          <w:rPr>
            <w:rFonts w:asciiTheme="minorHAnsi" w:eastAsiaTheme="minorEastAsia" w:hAnsiTheme="minorHAnsi" w:cstheme="minorBidi"/>
            <w:smallCaps w:val="0"/>
            <w:noProof/>
            <w:sz w:val="22"/>
            <w:szCs w:val="22"/>
          </w:rPr>
          <w:tab/>
        </w:r>
        <w:r w:rsidRPr="00753001">
          <w:rPr>
            <w:rStyle w:val="Hypertextovodkaz"/>
            <w:noProof/>
          </w:rPr>
          <w:t>Digitální teplotní senzory</w:t>
        </w:r>
        <w:r>
          <w:rPr>
            <w:noProof/>
            <w:webHidden/>
          </w:rPr>
          <w:tab/>
        </w:r>
        <w:r>
          <w:rPr>
            <w:noProof/>
            <w:webHidden/>
          </w:rPr>
          <w:fldChar w:fldCharType="begin"/>
        </w:r>
        <w:r>
          <w:rPr>
            <w:noProof/>
            <w:webHidden/>
          </w:rPr>
          <w:instrText xml:space="preserve"> PAGEREF _Toc72854051 \h </w:instrText>
        </w:r>
        <w:r>
          <w:rPr>
            <w:noProof/>
            <w:webHidden/>
          </w:rPr>
        </w:r>
        <w:r>
          <w:rPr>
            <w:noProof/>
            <w:webHidden/>
          </w:rPr>
          <w:fldChar w:fldCharType="separate"/>
        </w:r>
        <w:r>
          <w:rPr>
            <w:noProof/>
            <w:webHidden/>
          </w:rPr>
          <w:t>16</w:t>
        </w:r>
        <w:r>
          <w:rPr>
            <w:noProof/>
            <w:webHidden/>
          </w:rPr>
          <w:fldChar w:fldCharType="end"/>
        </w:r>
      </w:hyperlink>
    </w:p>
    <w:p w14:paraId="42D63DA0" w14:textId="5246866A" w:rsidR="001D1E61" w:rsidRDefault="001D1E61">
      <w:pPr>
        <w:pStyle w:val="Obsah3"/>
        <w:tabs>
          <w:tab w:val="left" w:pos="1200"/>
          <w:tab w:val="right" w:leader="dot" w:pos="8493"/>
        </w:tabs>
        <w:rPr>
          <w:rFonts w:asciiTheme="minorHAnsi" w:eastAsiaTheme="minorEastAsia" w:hAnsiTheme="minorHAnsi" w:cstheme="minorBidi"/>
          <w:i w:val="0"/>
          <w:iCs w:val="0"/>
          <w:noProof/>
          <w:sz w:val="22"/>
          <w:szCs w:val="22"/>
        </w:rPr>
      </w:pPr>
      <w:hyperlink w:anchor="_Toc72854052" w:history="1">
        <w:r w:rsidRPr="00753001">
          <w:rPr>
            <w:rStyle w:val="Hypertextovodkaz"/>
            <w:noProof/>
          </w:rPr>
          <w:t>1.2.1</w:t>
        </w:r>
        <w:r>
          <w:rPr>
            <w:rFonts w:asciiTheme="minorHAnsi" w:eastAsiaTheme="minorEastAsia" w:hAnsiTheme="minorHAnsi" w:cstheme="minorBidi"/>
            <w:i w:val="0"/>
            <w:iCs w:val="0"/>
            <w:noProof/>
            <w:sz w:val="22"/>
            <w:szCs w:val="22"/>
          </w:rPr>
          <w:tab/>
        </w:r>
        <w:r w:rsidRPr="00753001">
          <w:rPr>
            <w:rStyle w:val="Hypertextovodkaz"/>
            <w:noProof/>
          </w:rPr>
          <w:t>DS18B20 [6]</w:t>
        </w:r>
        <w:r>
          <w:rPr>
            <w:noProof/>
            <w:webHidden/>
          </w:rPr>
          <w:tab/>
        </w:r>
        <w:r>
          <w:rPr>
            <w:noProof/>
            <w:webHidden/>
          </w:rPr>
          <w:fldChar w:fldCharType="begin"/>
        </w:r>
        <w:r>
          <w:rPr>
            <w:noProof/>
            <w:webHidden/>
          </w:rPr>
          <w:instrText xml:space="preserve"> PAGEREF _Toc72854052 \h </w:instrText>
        </w:r>
        <w:r>
          <w:rPr>
            <w:noProof/>
            <w:webHidden/>
          </w:rPr>
        </w:r>
        <w:r>
          <w:rPr>
            <w:noProof/>
            <w:webHidden/>
          </w:rPr>
          <w:fldChar w:fldCharType="separate"/>
        </w:r>
        <w:r>
          <w:rPr>
            <w:noProof/>
            <w:webHidden/>
          </w:rPr>
          <w:t>16</w:t>
        </w:r>
        <w:r>
          <w:rPr>
            <w:noProof/>
            <w:webHidden/>
          </w:rPr>
          <w:fldChar w:fldCharType="end"/>
        </w:r>
      </w:hyperlink>
    </w:p>
    <w:p w14:paraId="3007049C" w14:textId="43EAF9C5" w:rsidR="001D1E61" w:rsidRDefault="001D1E61">
      <w:pPr>
        <w:pStyle w:val="Obsah3"/>
        <w:tabs>
          <w:tab w:val="left" w:pos="1200"/>
          <w:tab w:val="right" w:leader="dot" w:pos="8493"/>
        </w:tabs>
        <w:rPr>
          <w:rFonts w:asciiTheme="minorHAnsi" w:eastAsiaTheme="minorEastAsia" w:hAnsiTheme="minorHAnsi" w:cstheme="minorBidi"/>
          <w:i w:val="0"/>
          <w:iCs w:val="0"/>
          <w:noProof/>
          <w:sz w:val="22"/>
          <w:szCs w:val="22"/>
        </w:rPr>
      </w:pPr>
      <w:hyperlink w:anchor="_Toc72854053" w:history="1">
        <w:r w:rsidRPr="00753001">
          <w:rPr>
            <w:rStyle w:val="Hypertextovodkaz"/>
            <w:noProof/>
          </w:rPr>
          <w:t>1.2.2</w:t>
        </w:r>
        <w:r>
          <w:rPr>
            <w:rFonts w:asciiTheme="minorHAnsi" w:eastAsiaTheme="minorEastAsia" w:hAnsiTheme="minorHAnsi" w:cstheme="minorBidi"/>
            <w:i w:val="0"/>
            <w:iCs w:val="0"/>
            <w:noProof/>
            <w:sz w:val="22"/>
            <w:szCs w:val="22"/>
          </w:rPr>
          <w:tab/>
        </w:r>
        <w:r w:rsidRPr="00753001">
          <w:rPr>
            <w:rStyle w:val="Hypertextovodkaz"/>
            <w:noProof/>
          </w:rPr>
          <w:t>AM2302 [7]</w:t>
        </w:r>
        <w:r>
          <w:rPr>
            <w:noProof/>
            <w:webHidden/>
          </w:rPr>
          <w:tab/>
        </w:r>
        <w:r>
          <w:rPr>
            <w:noProof/>
            <w:webHidden/>
          </w:rPr>
          <w:fldChar w:fldCharType="begin"/>
        </w:r>
        <w:r>
          <w:rPr>
            <w:noProof/>
            <w:webHidden/>
          </w:rPr>
          <w:instrText xml:space="preserve"> PAGEREF _Toc72854053 \h </w:instrText>
        </w:r>
        <w:r>
          <w:rPr>
            <w:noProof/>
            <w:webHidden/>
          </w:rPr>
        </w:r>
        <w:r>
          <w:rPr>
            <w:noProof/>
            <w:webHidden/>
          </w:rPr>
          <w:fldChar w:fldCharType="separate"/>
        </w:r>
        <w:r>
          <w:rPr>
            <w:noProof/>
            <w:webHidden/>
          </w:rPr>
          <w:t>17</w:t>
        </w:r>
        <w:r>
          <w:rPr>
            <w:noProof/>
            <w:webHidden/>
          </w:rPr>
          <w:fldChar w:fldCharType="end"/>
        </w:r>
      </w:hyperlink>
    </w:p>
    <w:p w14:paraId="18489437" w14:textId="1E9BE15D" w:rsidR="001D1E61" w:rsidRDefault="001D1E61">
      <w:pPr>
        <w:pStyle w:val="Obsah2"/>
        <w:tabs>
          <w:tab w:val="left" w:pos="720"/>
          <w:tab w:val="right" w:leader="dot" w:pos="8493"/>
        </w:tabs>
        <w:rPr>
          <w:rFonts w:asciiTheme="minorHAnsi" w:eastAsiaTheme="minorEastAsia" w:hAnsiTheme="minorHAnsi" w:cstheme="minorBidi"/>
          <w:smallCaps w:val="0"/>
          <w:noProof/>
          <w:sz w:val="22"/>
          <w:szCs w:val="22"/>
        </w:rPr>
      </w:pPr>
      <w:hyperlink w:anchor="_Toc72854054" w:history="1">
        <w:r w:rsidRPr="00753001">
          <w:rPr>
            <w:rStyle w:val="Hypertextovodkaz"/>
            <w:noProof/>
          </w:rPr>
          <w:t>1.3</w:t>
        </w:r>
        <w:r>
          <w:rPr>
            <w:rFonts w:asciiTheme="minorHAnsi" w:eastAsiaTheme="minorEastAsia" w:hAnsiTheme="minorHAnsi" w:cstheme="minorBidi"/>
            <w:smallCaps w:val="0"/>
            <w:noProof/>
            <w:sz w:val="22"/>
            <w:szCs w:val="22"/>
          </w:rPr>
          <w:tab/>
        </w:r>
        <w:r w:rsidRPr="00753001">
          <w:rPr>
            <w:rStyle w:val="Hypertextovodkaz"/>
            <w:noProof/>
          </w:rPr>
          <w:t>Termočlánky [1]</w:t>
        </w:r>
        <w:r>
          <w:rPr>
            <w:noProof/>
            <w:webHidden/>
          </w:rPr>
          <w:tab/>
        </w:r>
        <w:r>
          <w:rPr>
            <w:noProof/>
            <w:webHidden/>
          </w:rPr>
          <w:fldChar w:fldCharType="begin"/>
        </w:r>
        <w:r>
          <w:rPr>
            <w:noProof/>
            <w:webHidden/>
          </w:rPr>
          <w:instrText xml:space="preserve"> PAGEREF _Toc72854054 \h </w:instrText>
        </w:r>
        <w:r>
          <w:rPr>
            <w:noProof/>
            <w:webHidden/>
          </w:rPr>
        </w:r>
        <w:r>
          <w:rPr>
            <w:noProof/>
            <w:webHidden/>
          </w:rPr>
          <w:fldChar w:fldCharType="separate"/>
        </w:r>
        <w:r>
          <w:rPr>
            <w:noProof/>
            <w:webHidden/>
          </w:rPr>
          <w:t>18</w:t>
        </w:r>
        <w:r>
          <w:rPr>
            <w:noProof/>
            <w:webHidden/>
          </w:rPr>
          <w:fldChar w:fldCharType="end"/>
        </w:r>
      </w:hyperlink>
    </w:p>
    <w:p w14:paraId="336AB6A8" w14:textId="061ED669" w:rsidR="001D1E61" w:rsidRDefault="001D1E61">
      <w:pPr>
        <w:pStyle w:val="Obsah1"/>
        <w:tabs>
          <w:tab w:val="left" w:pos="480"/>
          <w:tab w:val="right" w:leader="dot" w:pos="8493"/>
        </w:tabs>
        <w:rPr>
          <w:rFonts w:asciiTheme="minorHAnsi" w:eastAsiaTheme="minorEastAsia" w:hAnsiTheme="minorHAnsi" w:cstheme="minorBidi"/>
          <w:b w:val="0"/>
          <w:bCs w:val="0"/>
          <w:caps w:val="0"/>
          <w:noProof/>
          <w:sz w:val="22"/>
          <w:szCs w:val="22"/>
        </w:rPr>
      </w:pPr>
      <w:hyperlink w:anchor="_Toc72854055" w:history="1">
        <w:r w:rsidRPr="00753001">
          <w:rPr>
            <w:rStyle w:val="Hypertextovodkaz"/>
            <w:noProof/>
          </w:rPr>
          <w:t>2.</w:t>
        </w:r>
        <w:r>
          <w:rPr>
            <w:rFonts w:asciiTheme="minorHAnsi" w:eastAsiaTheme="minorEastAsia" w:hAnsiTheme="minorHAnsi" w:cstheme="minorBidi"/>
            <w:b w:val="0"/>
            <w:bCs w:val="0"/>
            <w:caps w:val="0"/>
            <w:noProof/>
            <w:sz w:val="22"/>
            <w:szCs w:val="22"/>
          </w:rPr>
          <w:tab/>
        </w:r>
        <w:r w:rsidRPr="00753001">
          <w:rPr>
            <w:rStyle w:val="Hypertextovodkaz"/>
            <w:noProof/>
          </w:rPr>
          <w:t>Rozbor IoT cloudů</w:t>
        </w:r>
        <w:r>
          <w:rPr>
            <w:noProof/>
            <w:webHidden/>
          </w:rPr>
          <w:tab/>
        </w:r>
        <w:r>
          <w:rPr>
            <w:noProof/>
            <w:webHidden/>
          </w:rPr>
          <w:fldChar w:fldCharType="begin"/>
        </w:r>
        <w:r>
          <w:rPr>
            <w:noProof/>
            <w:webHidden/>
          </w:rPr>
          <w:instrText xml:space="preserve"> PAGEREF _Toc72854055 \h </w:instrText>
        </w:r>
        <w:r>
          <w:rPr>
            <w:noProof/>
            <w:webHidden/>
          </w:rPr>
        </w:r>
        <w:r>
          <w:rPr>
            <w:noProof/>
            <w:webHidden/>
          </w:rPr>
          <w:fldChar w:fldCharType="separate"/>
        </w:r>
        <w:r>
          <w:rPr>
            <w:noProof/>
            <w:webHidden/>
          </w:rPr>
          <w:t>19</w:t>
        </w:r>
        <w:r>
          <w:rPr>
            <w:noProof/>
            <w:webHidden/>
          </w:rPr>
          <w:fldChar w:fldCharType="end"/>
        </w:r>
      </w:hyperlink>
    </w:p>
    <w:p w14:paraId="1FEE191C" w14:textId="6F47D908" w:rsidR="001D1E61" w:rsidRDefault="001D1E61">
      <w:pPr>
        <w:pStyle w:val="Obsah2"/>
        <w:tabs>
          <w:tab w:val="left" w:pos="720"/>
          <w:tab w:val="right" w:leader="dot" w:pos="8493"/>
        </w:tabs>
        <w:rPr>
          <w:rFonts w:asciiTheme="minorHAnsi" w:eastAsiaTheme="minorEastAsia" w:hAnsiTheme="minorHAnsi" w:cstheme="minorBidi"/>
          <w:smallCaps w:val="0"/>
          <w:noProof/>
          <w:sz w:val="22"/>
          <w:szCs w:val="22"/>
        </w:rPr>
      </w:pPr>
      <w:hyperlink w:anchor="_Toc72854056" w:history="1">
        <w:r w:rsidRPr="00753001">
          <w:rPr>
            <w:rStyle w:val="Hypertextovodkaz"/>
            <w:noProof/>
          </w:rPr>
          <w:t>2.1</w:t>
        </w:r>
        <w:r>
          <w:rPr>
            <w:rFonts w:asciiTheme="minorHAnsi" w:eastAsiaTheme="minorEastAsia" w:hAnsiTheme="minorHAnsi" w:cstheme="minorBidi"/>
            <w:smallCaps w:val="0"/>
            <w:noProof/>
            <w:sz w:val="22"/>
            <w:szCs w:val="22"/>
          </w:rPr>
          <w:tab/>
        </w:r>
        <w:r w:rsidRPr="00753001">
          <w:rPr>
            <w:rStyle w:val="Hypertextovodkaz"/>
            <w:noProof/>
          </w:rPr>
          <w:t>ThingSpeak</w:t>
        </w:r>
        <w:r>
          <w:rPr>
            <w:noProof/>
            <w:webHidden/>
          </w:rPr>
          <w:tab/>
        </w:r>
        <w:r>
          <w:rPr>
            <w:noProof/>
            <w:webHidden/>
          </w:rPr>
          <w:fldChar w:fldCharType="begin"/>
        </w:r>
        <w:r>
          <w:rPr>
            <w:noProof/>
            <w:webHidden/>
          </w:rPr>
          <w:instrText xml:space="preserve"> PAGEREF _Toc72854056 \h </w:instrText>
        </w:r>
        <w:r>
          <w:rPr>
            <w:noProof/>
            <w:webHidden/>
          </w:rPr>
        </w:r>
        <w:r>
          <w:rPr>
            <w:noProof/>
            <w:webHidden/>
          </w:rPr>
          <w:fldChar w:fldCharType="separate"/>
        </w:r>
        <w:r>
          <w:rPr>
            <w:noProof/>
            <w:webHidden/>
          </w:rPr>
          <w:t>20</w:t>
        </w:r>
        <w:r>
          <w:rPr>
            <w:noProof/>
            <w:webHidden/>
          </w:rPr>
          <w:fldChar w:fldCharType="end"/>
        </w:r>
      </w:hyperlink>
    </w:p>
    <w:p w14:paraId="0C4604FE" w14:textId="6DD7FE29" w:rsidR="001D1E61" w:rsidRDefault="001D1E61">
      <w:pPr>
        <w:pStyle w:val="Obsah2"/>
        <w:tabs>
          <w:tab w:val="left" w:pos="720"/>
          <w:tab w:val="right" w:leader="dot" w:pos="8493"/>
        </w:tabs>
        <w:rPr>
          <w:rFonts w:asciiTheme="minorHAnsi" w:eastAsiaTheme="minorEastAsia" w:hAnsiTheme="minorHAnsi" w:cstheme="minorBidi"/>
          <w:smallCaps w:val="0"/>
          <w:noProof/>
          <w:sz w:val="22"/>
          <w:szCs w:val="22"/>
        </w:rPr>
      </w:pPr>
      <w:hyperlink w:anchor="_Toc72854057" w:history="1">
        <w:r w:rsidRPr="00753001">
          <w:rPr>
            <w:rStyle w:val="Hypertextovodkaz"/>
            <w:noProof/>
          </w:rPr>
          <w:t>2.2</w:t>
        </w:r>
        <w:r>
          <w:rPr>
            <w:rFonts w:asciiTheme="minorHAnsi" w:eastAsiaTheme="minorEastAsia" w:hAnsiTheme="minorHAnsi" w:cstheme="minorBidi"/>
            <w:smallCaps w:val="0"/>
            <w:noProof/>
            <w:sz w:val="22"/>
            <w:szCs w:val="22"/>
          </w:rPr>
          <w:tab/>
        </w:r>
        <w:r w:rsidRPr="00753001">
          <w:rPr>
            <w:rStyle w:val="Hypertextovodkaz"/>
            <w:noProof/>
          </w:rPr>
          <w:t>TMEP [10]</w:t>
        </w:r>
        <w:r>
          <w:rPr>
            <w:noProof/>
            <w:webHidden/>
          </w:rPr>
          <w:tab/>
        </w:r>
        <w:r>
          <w:rPr>
            <w:noProof/>
            <w:webHidden/>
          </w:rPr>
          <w:fldChar w:fldCharType="begin"/>
        </w:r>
        <w:r>
          <w:rPr>
            <w:noProof/>
            <w:webHidden/>
          </w:rPr>
          <w:instrText xml:space="preserve"> PAGEREF _Toc72854057 \h </w:instrText>
        </w:r>
        <w:r>
          <w:rPr>
            <w:noProof/>
            <w:webHidden/>
          </w:rPr>
        </w:r>
        <w:r>
          <w:rPr>
            <w:noProof/>
            <w:webHidden/>
          </w:rPr>
          <w:fldChar w:fldCharType="separate"/>
        </w:r>
        <w:r>
          <w:rPr>
            <w:noProof/>
            <w:webHidden/>
          </w:rPr>
          <w:t>21</w:t>
        </w:r>
        <w:r>
          <w:rPr>
            <w:noProof/>
            <w:webHidden/>
          </w:rPr>
          <w:fldChar w:fldCharType="end"/>
        </w:r>
      </w:hyperlink>
    </w:p>
    <w:p w14:paraId="753A3220" w14:textId="594C61ED" w:rsidR="001D1E61" w:rsidRDefault="001D1E61">
      <w:pPr>
        <w:pStyle w:val="Obsah2"/>
        <w:tabs>
          <w:tab w:val="left" w:pos="720"/>
          <w:tab w:val="right" w:leader="dot" w:pos="8493"/>
        </w:tabs>
        <w:rPr>
          <w:rFonts w:asciiTheme="minorHAnsi" w:eastAsiaTheme="minorEastAsia" w:hAnsiTheme="minorHAnsi" w:cstheme="minorBidi"/>
          <w:smallCaps w:val="0"/>
          <w:noProof/>
          <w:sz w:val="22"/>
          <w:szCs w:val="22"/>
        </w:rPr>
      </w:pPr>
      <w:hyperlink w:anchor="_Toc72854058" w:history="1">
        <w:r w:rsidRPr="00753001">
          <w:rPr>
            <w:rStyle w:val="Hypertextovodkaz"/>
            <w:noProof/>
          </w:rPr>
          <w:t>2.3</w:t>
        </w:r>
        <w:r>
          <w:rPr>
            <w:rFonts w:asciiTheme="minorHAnsi" w:eastAsiaTheme="minorEastAsia" w:hAnsiTheme="minorHAnsi" w:cstheme="minorBidi"/>
            <w:smallCaps w:val="0"/>
            <w:noProof/>
            <w:sz w:val="22"/>
            <w:szCs w:val="22"/>
          </w:rPr>
          <w:tab/>
        </w:r>
        <w:r w:rsidRPr="00753001">
          <w:rPr>
            <w:rStyle w:val="Hypertextovodkaz"/>
            <w:noProof/>
          </w:rPr>
          <w:t>openHAB</w:t>
        </w:r>
        <w:r>
          <w:rPr>
            <w:noProof/>
            <w:webHidden/>
          </w:rPr>
          <w:tab/>
        </w:r>
        <w:r>
          <w:rPr>
            <w:noProof/>
            <w:webHidden/>
          </w:rPr>
          <w:fldChar w:fldCharType="begin"/>
        </w:r>
        <w:r>
          <w:rPr>
            <w:noProof/>
            <w:webHidden/>
          </w:rPr>
          <w:instrText xml:space="preserve"> PAGEREF _Toc72854058 \h </w:instrText>
        </w:r>
        <w:r>
          <w:rPr>
            <w:noProof/>
            <w:webHidden/>
          </w:rPr>
        </w:r>
        <w:r>
          <w:rPr>
            <w:noProof/>
            <w:webHidden/>
          </w:rPr>
          <w:fldChar w:fldCharType="separate"/>
        </w:r>
        <w:r>
          <w:rPr>
            <w:noProof/>
            <w:webHidden/>
          </w:rPr>
          <w:t>22</w:t>
        </w:r>
        <w:r>
          <w:rPr>
            <w:noProof/>
            <w:webHidden/>
          </w:rPr>
          <w:fldChar w:fldCharType="end"/>
        </w:r>
      </w:hyperlink>
    </w:p>
    <w:p w14:paraId="54A1FC1F" w14:textId="7EA7A9A8" w:rsidR="001D1E61" w:rsidRDefault="001D1E61">
      <w:pPr>
        <w:pStyle w:val="Obsah2"/>
        <w:tabs>
          <w:tab w:val="left" w:pos="720"/>
          <w:tab w:val="right" w:leader="dot" w:pos="8493"/>
        </w:tabs>
        <w:rPr>
          <w:rFonts w:asciiTheme="minorHAnsi" w:eastAsiaTheme="minorEastAsia" w:hAnsiTheme="minorHAnsi" w:cstheme="minorBidi"/>
          <w:smallCaps w:val="0"/>
          <w:noProof/>
          <w:sz w:val="22"/>
          <w:szCs w:val="22"/>
        </w:rPr>
      </w:pPr>
      <w:hyperlink w:anchor="_Toc72854059" w:history="1">
        <w:r w:rsidRPr="00753001">
          <w:rPr>
            <w:rStyle w:val="Hypertextovodkaz"/>
            <w:noProof/>
          </w:rPr>
          <w:t>2.4</w:t>
        </w:r>
        <w:r>
          <w:rPr>
            <w:rFonts w:asciiTheme="minorHAnsi" w:eastAsiaTheme="minorEastAsia" w:hAnsiTheme="minorHAnsi" w:cstheme="minorBidi"/>
            <w:smallCaps w:val="0"/>
            <w:noProof/>
            <w:sz w:val="22"/>
            <w:szCs w:val="22"/>
          </w:rPr>
          <w:tab/>
        </w:r>
        <w:r w:rsidRPr="00753001">
          <w:rPr>
            <w:rStyle w:val="Hypertextovodkaz"/>
            <w:noProof/>
          </w:rPr>
          <w:t>MQTT</w:t>
        </w:r>
        <w:r>
          <w:rPr>
            <w:noProof/>
            <w:webHidden/>
          </w:rPr>
          <w:tab/>
        </w:r>
        <w:r>
          <w:rPr>
            <w:noProof/>
            <w:webHidden/>
          </w:rPr>
          <w:fldChar w:fldCharType="begin"/>
        </w:r>
        <w:r>
          <w:rPr>
            <w:noProof/>
            <w:webHidden/>
          </w:rPr>
          <w:instrText xml:space="preserve"> PAGEREF _Toc72854059 \h </w:instrText>
        </w:r>
        <w:r>
          <w:rPr>
            <w:noProof/>
            <w:webHidden/>
          </w:rPr>
        </w:r>
        <w:r>
          <w:rPr>
            <w:noProof/>
            <w:webHidden/>
          </w:rPr>
          <w:fldChar w:fldCharType="separate"/>
        </w:r>
        <w:r>
          <w:rPr>
            <w:noProof/>
            <w:webHidden/>
          </w:rPr>
          <w:t>22</w:t>
        </w:r>
        <w:r>
          <w:rPr>
            <w:noProof/>
            <w:webHidden/>
          </w:rPr>
          <w:fldChar w:fldCharType="end"/>
        </w:r>
      </w:hyperlink>
    </w:p>
    <w:p w14:paraId="65520CE6" w14:textId="6C6291A6" w:rsidR="001D1E61" w:rsidRDefault="001D1E61">
      <w:pPr>
        <w:pStyle w:val="Obsah1"/>
        <w:tabs>
          <w:tab w:val="left" w:pos="480"/>
          <w:tab w:val="right" w:leader="dot" w:pos="8493"/>
        </w:tabs>
        <w:rPr>
          <w:rFonts w:asciiTheme="minorHAnsi" w:eastAsiaTheme="minorEastAsia" w:hAnsiTheme="minorHAnsi" w:cstheme="minorBidi"/>
          <w:b w:val="0"/>
          <w:bCs w:val="0"/>
          <w:caps w:val="0"/>
          <w:noProof/>
          <w:sz w:val="22"/>
          <w:szCs w:val="22"/>
        </w:rPr>
      </w:pPr>
      <w:hyperlink w:anchor="_Toc72854060" w:history="1">
        <w:r w:rsidRPr="00753001">
          <w:rPr>
            <w:rStyle w:val="Hypertextovodkaz"/>
            <w:noProof/>
          </w:rPr>
          <w:t>3.</w:t>
        </w:r>
        <w:r>
          <w:rPr>
            <w:rFonts w:asciiTheme="minorHAnsi" w:eastAsiaTheme="minorEastAsia" w:hAnsiTheme="minorHAnsi" w:cstheme="minorBidi"/>
            <w:b w:val="0"/>
            <w:bCs w:val="0"/>
            <w:caps w:val="0"/>
            <w:noProof/>
            <w:sz w:val="22"/>
            <w:szCs w:val="22"/>
          </w:rPr>
          <w:tab/>
        </w:r>
        <w:r w:rsidRPr="00753001">
          <w:rPr>
            <w:rStyle w:val="Hypertextovodkaz"/>
            <w:noProof/>
          </w:rPr>
          <w:t>Hardware</w:t>
        </w:r>
        <w:r>
          <w:rPr>
            <w:noProof/>
            <w:webHidden/>
          </w:rPr>
          <w:tab/>
        </w:r>
        <w:r>
          <w:rPr>
            <w:noProof/>
            <w:webHidden/>
          </w:rPr>
          <w:fldChar w:fldCharType="begin"/>
        </w:r>
        <w:r>
          <w:rPr>
            <w:noProof/>
            <w:webHidden/>
          </w:rPr>
          <w:instrText xml:space="preserve"> PAGEREF _Toc72854060 \h </w:instrText>
        </w:r>
        <w:r>
          <w:rPr>
            <w:noProof/>
            <w:webHidden/>
          </w:rPr>
        </w:r>
        <w:r>
          <w:rPr>
            <w:noProof/>
            <w:webHidden/>
          </w:rPr>
          <w:fldChar w:fldCharType="separate"/>
        </w:r>
        <w:r>
          <w:rPr>
            <w:noProof/>
            <w:webHidden/>
          </w:rPr>
          <w:t>23</w:t>
        </w:r>
        <w:r>
          <w:rPr>
            <w:noProof/>
            <w:webHidden/>
          </w:rPr>
          <w:fldChar w:fldCharType="end"/>
        </w:r>
      </w:hyperlink>
    </w:p>
    <w:p w14:paraId="17C5B304" w14:textId="5A5A5662" w:rsidR="001D1E61" w:rsidRDefault="001D1E61">
      <w:pPr>
        <w:pStyle w:val="Obsah2"/>
        <w:tabs>
          <w:tab w:val="left" w:pos="720"/>
          <w:tab w:val="right" w:leader="dot" w:pos="8493"/>
        </w:tabs>
        <w:rPr>
          <w:rFonts w:asciiTheme="minorHAnsi" w:eastAsiaTheme="minorEastAsia" w:hAnsiTheme="minorHAnsi" w:cstheme="minorBidi"/>
          <w:smallCaps w:val="0"/>
          <w:noProof/>
          <w:sz w:val="22"/>
          <w:szCs w:val="22"/>
        </w:rPr>
      </w:pPr>
      <w:hyperlink w:anchor="_Toc72854061" w:history="1">
        <w:r w:rsidRPr="00753001">
          <w:rPr>
            <w:rStyle w:val="Hypertextovodkaz"/>
            <w:noProof/>
          </w:rPr>
          <w:t>3.1</w:t>
        </w:r>
        <w:r>
          <w:rPr>
            <w:rFonts w:asciiTheme="minorHAnsi" w:eastAsiaTheme="minorEastAsia" w:hAnsiTheme="minorHAnsi" w:cstheme="minorBidi"/>
            <w:smallCaps w:val="0"/>
            <w:noProof/>
            <w:sz w:val="22"/>
            <w:szCs w:val="22"/>
          </w:rPr>
          <w:tab/>
        </w:r>
        <w:r w:rsidRPr="00753001">
          <w:rPr>
            <w:rStyle w:val="Hypertextovodkaz"/>
            <w:noProof/>
          </w:rPr>
          <w:t>Mikrokontrolér a jeho periferie</w:t>
        </w:r>
        <w:r>
          <w:rPr>
            <w:noProof/>
            <w:webHidden/>
          </w:rPr>
          <w:tab/>
        </w:r>
        <w:r>
          <w:rPr>
            <w:noProof/>
            <w:webHidden/>
          </w:rPr>
          <w:fldChar w:fldCharType="begin"/>
        </w:r>
        <w:r>
          <w:rPr>
            <w:noProof/>
            <w:webHidden/>
          </w:rPr>
          <w:instrText xml:space="preserve"> PAGEREF _Toc72854061 \h </w:instrText>
        </w:r>
        <w:r>
          <w:rPr>
            <w:noProof/>
            <w:webHidden/>
          </w:rPr>
        </w:r>
        <w:r>
          <w:rPr>
            <w:noProof/>
            <w:webHidden/>
          </w:rPr>
          <w:fldChar w:fldCharType="separate"/>
        </w:r>
        <w:r>
          <w:rPr>
            <w:noProof/>
            <w:webHidden/>
          </w:rPr>
          <w:t>24</w:t>
        </w:r>
        <w:r>
          <w:rPr>
            <w:noProof/>
            <w:webHidden/>
          </w:rPr>
          <w:fldChar w:fldCharType="end"/>
        </w:r>
      </w:hyperlink>
    </w:p>
    <w:p w14:paraId="167163AB" w14:textId="75FB8085" w:rsidR="001D1E61" w:rsidRDefault="001D1E61">
      <w:pPr>
        <w:pStyle w:val="Obsah3"/>
        <w:tabs>
          <w:tab w:val="left" w:pos="1200"/>
          <w:tab w:val="right" w:leader="dot" w:pos="8493"/>
        </w:tabs>
        <w:rPr>
          <w:rFonts w:asciiTheme="minorHAnsi" w:eastAsiaTheme="minorEastAsia" w:hAnsiTheme="minorHAnsi" w:cstheme="minorBidi"/>
          <w:i w:val="0"/>
          <w:iCs w:val="0"/>
          <w:noProof/>
          <w:sz w:val="22"/>
          <w:szCs w:val="22"/>
        </w:rPr>
      </w:pPr>
      <w:hyperlink w:anchor="_Toc72854062" w:history="1">
        <w:r w:rsidRPr="00753001">
          <w:rPr>
            <w:rStyle w:val="Hypertextovodkaz"/>
            <w:noProof/>
          </w:rPr>
          <w:t>3.1.1</w:t>
        </w:r>
        <w:r>
          <w:rPr>
            <w:rFonts w:asciiTheme="minorHAnsi" w:eastAsiaTheme="minorEastAsia" w:hAnsiTheme="minorHAnsi" w:cstheme="minorBidi"/>
            <w:i w:val="0"/>
            <w:iCs w:val="0"/>
            <w:noProof/>
            <w:sz w:val="22"/>
            <w:szCs w:val="22"/>
          </w:rPr>
          <w:tab/>
        </w:r>
        <w:r w:rsidRPr="00753001">
          <w:rPr>
            <w:rStyle w:val="Hypertextovodkaz"/>
            <w:noProof/>
          </w:rPr>
          <w:t>ESP8266</w:t>
        </w:r>
        <w:r>
          <w:rPr>
            <w:noProof/>
            <w:webHidden/>
          </w:rPr>
          <w:tab/>
        </w:r>
        <w:r>
          <w:rPr>
            <w:noProof/>
            <w:webHidden/>
          </w:rPr>
          <w:fldChar w:fldCharType="begin"/>
        </w:r>
        <w:r>
          <w:rPr>
            <w:noProof/>
            <w:webHidden/>
          </w:rPr>
          <w:instrText xml:space="preserve"> PAGEREF _Toc72854062 \h </w:instrText>
        </w:r>
        <w:r>
          <w:rPr>
            <w:noProof/>
            <w:webHidden/>
          </w:rPr>
        </w:r>
        <w:r>
          <w:rPr>
            <w:noProof/>
            <w:webHidden/>
          </w:rPr>
          <w:fldChar w:fldCharType="separate"/>
        </w:r>
        <w:r>
          <w:rPr>
            <w:noProof/>
            <w:webHidden/>
          </w:rPr>
          <w:t>25</w:t>
        </w:r>
        <w:r>
          <w:rPr>
            <w:noProof/>
            <w:webHidden/>
          </w:rPr>
          <w:fldChar w:fldCharType="end"/>
        </w:r>
      </w:hyperlink>
    </w:p>
    <w:p w14:paraId="170947FA" w14:textId="20C0D98E" w:rsidR="001D1E61" w:rsidRDefault="001D1E61">
      <w:pPr>
        <w:pStyle w:val="Obsah2"/>
        <w:tabs>
          <w:tab w:val="left" w:pos="720"/>
          <w:tab w:val="right" w:leader="dot" w:pos="8493"/>
        </w:tabs>
        <w:rPr>
          <w:rFonts w:asciiTheme="minorHAnsi" w:eastAsiaTheme="minorEastAsia" w:hAnsiTheme="minorHAnsi" w:cstheme="minorBidi"/>
          <w:smallCaps w:val="0"/>
          <w:noProof/>
          <w:sz w:val="22"/>
          <w:szCs w:val="22"/>
        </w:rPr>
      </w:pPr>
      <w:hyperlink w:anchor="_Toc72854063" w:history="1">
        <w:r w:rsidRPr="00753001">
          <w:rPr>
            <w:rStyle w:val="Hypertextovodkaz"/>
            <w:noProof/>
          </w:rPr>
          <w:t>3.2</w:t>
        </w:r>
        <w:r>
          <w:rPr>
            <w:rFonts w:asciiTheme="minorHAnsi" w:eastAsiaTheme="minorEastAsia" w:hAnsiTheme="minorHAnsi" w:cstheme="minorBidi"/>
            <w:smallCaps w:val="0"/>
            <w:noProof/>
            <w:sz w:val="22"/>
            <w:szCs w:val="22"/>
          </w:rPr>
          <w:tab/>
        </w:r>
        <w:r w:rsidRPr="00753001">
          <w:rPr>
            <w:rStyle w:val="Hypertextovodkaz"/>
            <w:noProof/>
          </w:rPr>
          <w:t>Ovládání spínané zásuvky</w:t>
        </w:r>
        <w:r>
          <w:rPr>
            <w:noProof/>
            <w:webHidden/>
          </w:rPr>
          <w:tab/>
        </w:r>
        <w:r>
          <w:rPr>
            <w:noProof/>
            <w:webHidden/>
          </w:rPr>
          <w:fldChar w:fldCharType="begin"/>
        </w:r>
        <w:r>
          <w:rPr>
            <w:noProof/>
            <w:webHidden/>
          </w:rPr>
          <w:instrText xml:space="preserve"> PAGEREF _Toc72854063 \h </w:instrText>
        </w:r>
        <w:r>
          <w:rPr>
            <w:noProof/>
            <w:webHidden/>
          </w:rPr>
        </w:r>
        <w:r>
          <w:rPr>
            <w:noProof/>
            <w:webHidden/>
          </w:rPr>
          <w:fldChar w:fldCharType="separate"/>
        </w:r>
        <w:r>
          <w:rPr>
            <w:noProof/>
            <w:webHidden/>
          </w:rPr>
          <w:t>26</w:t>
        </w:r>
        <w:r>
          <w:rPr>
            <w:noProof/>
            <w:webHidden/>
          </w:rPr>
          <w:fldChar w:fldCharType="end"/>
        </w:r>
      </w:hyperlink>
    </w:p>
    <w:p w14:paraId="5A1B05C7" w14:textId="10957EA9" w:rsidR="001D1E61" w:rsidRDefault="001D1E61">
      <w:pPr>
        <w:pStyle w:val="Obsah2"/>
        <w:tabs>
          <w:tab w:val="left" w:pos="720"/>
          <w:tab w:val="right" w:leader="dot" w:pos="8493"/>
        </w:tabs>
        <w:rPr>
          <w:rFonts w:asciiTheme="minorHAnsi" w:eastAsiaTheme="minorEastAsia" w:hAnsiTheme="minorHAnsi" w:cstheme="minorBidi"/>
          <w:smallCaps w:val="0"/>
          <w:noProof/>
          <w:sz w:val="22"/>
          <w:szCs w:val="22"/>
        </w:rPr>
      </w:pPr>
      <w:hyperlink w:anchor="_Toc72854064" w:history="1">
        <w:r w:rsidRPr="00753001">
          <w:rPr>
            <w:rStyle w:val="Hypertextovodkaz"/>
            <w:noProof/>
          </w:rPr>
          <w:t>3.3</w:t>
        </w:r>
        <w:r>
          <w:rPr>
            <w:rFonts w:asciiTheme="minorHAnsi" w:eastAsiaTheme="minorEastAsia" w:hAnsiTheme="minorHAnsi" w:cstheme="minorBidi"/>
            <w:smallCaps w:val="0"/>
            <w:noProof/>
            <w:sz w:val="22"/>
            <w:szCs w:val="22"/>
          </w:rPr>
          <w:tab/>
        </w:r>
        <w:r w:rsidRPr="00753001">
          <w:rPr>
            <w:rStyle w:val="Hypertextovodkaz"/>
            <w:noProof/>
          </w:rPr>
          <w:t>Převodník z USB na UART</w:t>
        </w:r>
        <w:r>
          <w:rPr>
            <w:noProof/>
            <w:webHidden/>
          </w:rPr>
          <w:tab/>
        </w:r>
        <w:r>
          <w:rPr>
            <w:noProof/>
            <w:webHidden/>
          </w:rPr>
          <w:fldChar w:fldCharType="begin"/>
        </w:r>
        <w:r>
          <w:rPr>
            <w:noProof/>
            <w:webHidden/>
          </w:rPr>
          <w:instrText xml:space="preserve"> PAGEREF _Toc72854064 \h </w:instrText>
        </w:r>
        <w:r>
          <w:rPr>
            <w:noProof/>
            <w:webHidden/>
          </w:rPr>
        </w:r>
        <w:r>
          <w:rPr>
            <w:noProof/>
            <w:webHidden/>
          </w:rPr>
          <w:fldChar w:fldCharType="separate"/>
        </w:r>
        <w:r>
          <w:rPr>
            <w:noProof/>
            <w:webHidden/>
          </w:rPr>
          <w:t>28</w:t>
        </w:r>
        <w:r>
          <w:rPr>
            <w:noProof/>
            <w:webHidden/>
          </w:rPr>
          <w:fldChar w:fldCharType="end"/>
        </w:r>
      </w:hyperlink>
    </w:p>
    <w:p w14:paraId="59B999D4" w14:textId="3B6A4EFB" w:rsidR="001D1E61" w:rsidRDefault="001D1E61">
      <w:pPr>
        <w:pStyle w:val="Obsah2"/>
        <w:tabs>
          <w:tab w:val="left" w:pos="720"/>
          <w:tab w:val="right" w:leader="dot" w:pos="8493"/>
        </w:tabs>
        <w:rPr>
          <w:rFonts w:asciiTheme="minorHAnsi" w:eastAsiaTheme="minorEastAsia" w:hAnsiTheme="minorHAnsi" w:cstheme="minorBidi"/>
          <w:smallCaps w:val="0"/>
          <w:noProof/>
          <w:sz w:val="22"/>
          <w:szCs w:val="22"/>
        </w:rPr>
      </w:pPr>
      <w:hyperlink w:anchor="_Toc72854065" w:history="1">
        <w:r w:rsidRPr="00753001">
          <w:rPr>
            <w:rStyle w:val="Hypertextovodkaz"/>
            <w:noProof/>
          </w:rPr>
          <w:t>3.4</w:t>
        </w:r>
        <w:r>
          <w:rPr>
            <w:rFonts w:asciiTheme="minorHAnsi" w:eastAsiaTheme="minorEastAsia" w:hAnsiTheme="minorHAnsi" w:cstheme="minorBidi"/>
            <w:smallCaps w:val="0"/>
            <w:noProof/>
            <w:sz w:val="22"/>
            <w:szCs w:val="22"/>
          </w:rPr>
          <w:tab/>
        </w:r>
        <w:r w:rsidRPr="00753001">
          <w:rPr>
            <w:rStyle w:val="Hypertextovodkaz"/>
            <w:noProof/>
          </w:rPr>
          <w:t>I2C EEPROM paměť</w:t>
        </w:r>
        <w:r>
          <w:rPr>
            <w:noProof/>
            <w:webHidden/>
          </w:rPr>
          <w:tab/>
        </w:r>
        <w:r>
          <w:rPr>
            <w:noProof/>
            <w:webHidden/>
          </w:rPr>
          <w:fldChar w:fldCharType="begin"/>
        </w:r>
        <w:r>
          <w:rPr>
            <w:noProof/>
            <w:webHidden/>
          </w:rPr>
          <w:instrText xml:space="preserve"> PAGEREF _Toc72854065 \h </w:instrText>
        </w:r>
        <w:r>
          <w:rPr>
            <w:noProof/>
            <w:webHidden/>
          </w:rPr>
        </w:r>
        <w:r>
          <w:rPr>
            <w:noProof/>
            <w:webHidden/>
          </w:rPr>
          <w:fldChar w:fldCharType="separate"/>
        </w:r>
        <w:r>
          <w:rPr>
            <w:noProof/>
            <w:webHidden/>
          </w:rPr>
          <w:t>29</w:t>
        </w:r>
        <w:r>
          <w:rPr>
            <w:noProof/>
            <w:webHidden/>
          </w:rPr>
          <w:fldChar w:fldCharType="end"/>
        </w:r>
      </w:hyperlink>
    </w:p>
    <w:p w14:paraId="404F417E" w14:textId="7AD5DD6E" w:rsidR="001D1E61" w:rsidRDefault="001D1E61">
      <w:pPr>
        <w:pStyle w:val="Obsah3"/>
        <w:tabs>
          <w:tab w:val="left" w:pos="1200"/>
          <w:tab w:val="right" w:leader="dot" w:pos="8493"/>
        </w:tabs>
        <w:rPr>
          <w:rFonts w:asciiTheme="minorHAnsi" w:eastAsiaTheme="minorEastAsia" w:hAnsiTheme="minorHAnsi" w:cstheme="minorBidi"/>
          <w:i w:val="0"/>
          <w:iCs w:val="0"/>
          <w:noProof/>
          <w:sz w:val="22"/>
          <w:szCs w:val="22"/>
        </w:rPr>
      </w:pPr>
      <w:hyperlink w:anchor="_Toc72854066" w:history="1">
        <w:r w:rsidRPr="00753001">
          <w:rPr>
            <w:rStyle w:val="Hypertextovodkaz"/>
            <w:noProof/>
          </w:rPr>
          <w:t>3.4.1</w:t>
        </w:r>
        <w:r>
          <w:rPr>
            <w:rFonts w:asciiTheme="minorHAnsi" w:eastAsiaTheme="minorEastAsia" w:hAnsiTheme="minorHAnsi" w:cstheme="minorBidi"/>
            <w:i w:val="0"/>
            <w:iCs w:val="0"/>
            <w:noProof/>
            <w:sz w:val="22"/>
            <w:szCs w:val="22"/>
          </w:rPr>
          <w:tab/>
        </w:r>
        <w:r w:rsidRPr="00753001">
          <w:rPr>
            <w:rStyle w:val="Hypertextovodkaz"/>
            <w:noProof/>
          </w:rPr>
          <w:t>I2C</w:t>
        </w:r>
        <w:r>
          <w:rPr>
            <w:noProof/>
            <w:webHidden/>
          </w:rPr>
          <w:tab/>
        </w:r>
        <w:r>
          <w:rPr>
            <w:noProof/>
            <w:webHidden/>
          </w:rPr>
          <w:fldChar w:fldCharType="begin"/>
        </w:r>
        <w:r>
          <w:rPr>
            <w:noProof/>
            <w:webHidden/>
          </w:rPr>
          <w:instrText xml:space="preserve"> PAGEREF _Toc72854066 \h </w:instrText>
        </w:r>
        <w:r>
          <w:rPr>
            <w:noProof/>
            <w:webHidden/>
          </w:rPr>
        </w:r>
        <w:r>
          <w:rPr>
            <w:noProof/>
            <w:webHidden/>
          </w:rPr>
          <w:fldChar w:fldCharType="separate"/>
        </w:r>
        <w:r>
          <w:rPr>
            <w:noProof/>
            <w:webHidden/>
          </w:rPr>
          <w:t>29</w:t>
        </w:r>
        <w:r>
          <w:rPr>
            <w:noProof/>
            <w:webHidden/>
          </w:rPr>
          <w:fldChar w:fldCharType="end"/>
        </w:r>
      </w:hyperlink>
    </w:p>
    <w:p w14:paraId="3B9052B2" w14:textId="220A583E" w:rsidR="001D1E61" w:rsidRDefault="001D1E61">
      <w:pPr>
        <w:pStyle w:val="Obsah2"/>
        <w:tabs>
          <w:tab w:val="left" w:pos="720"/>
          <w:tab w:val="right" w:leader="dot" w:pos="8493"/>
        </w:tabs>
        <w:rPr>
          <w:rFonts w:asciiTheme="minorHAnsi" w:eastAsiaTheme="minorEastAsia" w:hAnsiTheme="minorHAnsi" w:cstheme="minorBidi"/>
          <w:smallCaps w:val="0"/>
          <w:noProof/>
          <w:sz w:val="22"/>
          <w:szCs w:val="22"/>
        </w:rPr>
      </w:pPr>
      <w:hyperlink w:anchor="_Toc72854067" w:history="1">
        <w:r w:rsidRPr="00753001">
          <w:rPr>
            <w:rStyle w:val="Hypertextovodkaz"/>
            <w:noProof/>
          </w:rPr>
          <w:t>3.5</w:t>
        </w:r>
        <w:r>
          <w:rPr>
            <w:rFonts w:asciiTheme="minorHAnsi" w:eastAsiaTheme="minorEastAsia" w:hAnsiTheme="minorHAnsi" w:cstheme="minorBidi"/>
            <w:smallCaps w:val="0"/>
            <w:noProof/>
            <w:sz w:val="22"/>
            <w:szCs w:val="22"/>
          </w:rPr>
          <w:tab/>
        </w:r>
        <w:r w:rsidRPr="00753001">
          <w:rPr>
            <w:rStyle w:val="Hypertextovodkaz"/>
            <w:noProof/>
          </w:rPr>
          <w:t>Výroba a návrh DPS</w:t>
        </w:r>
        <w:r>
          <w:rPr>
            <w:noProof/>
            <w:webHidden/>
          </w:rPr>
          <w:tab/>
        </w:r>
        <w:r>
          <w:rPr>
            <w:noProof/>
            <w:webHidden/>
          </w:rPr>
          <w:fldChar w:fldCharType="begin"/>
        </w:r>
        <w:r>
          <w:rPr>
            <w:noProof/>
            <w:webHidden/>
          </w:rPr>
          <w:instrText xml:space="preserve"> PAGEREF _Toc72854067 \h </w:instrText>
        </w:r>
        <w:r>
          <w:rPr>
            <w:noProof/>
            <w:webHidden/>
          </w:rPr>
        </w:r>
        <w:r>
          <w:rPr>
            <w:noProof/>
            <w:webHidden/>
          </w:rPr>
          <w:fldChar w:fldCharType="separate"/>
        </w:r>
        <w:r>
          <w:rPr>
            <w:noProof/>
            <w:webHidden/>
          </w:rPr>
          <w:t>30</w:t>
        </w:r>
        <w:r>
          <w:rPr>
            <w:noProof/>
            <w:webHidden/>
          </w:rPr>
          <w:fldChar w:fldCharType="end"/>
        </w:r>
      </w:hyperlink>
    </w:p>
    <w:p w14:paraId="2AC13AED" w14:textId="780CDBCA" w:rsidR="001D1E61" w:rsidRDefault="001D1E61">
      <w:pPr>
        <w:pStyle w:val="Obsah2"/>
        <w:tabs>
          <w:tab w:val="left" w:pos="720"/>
          <w:tab w:val="right" w:leader="dot" w:pos="8493"/>
        </w:tabs>
        <w:rPr>
          <w:rFonts w:asciiTheme="minorHAnsi" w:eastAsiaTheme="minorEastAsia" w:hAnsiTheme="minorHAnsi" w:cstheme="minorBidi"/>
          <w:smallCaps w:val="0"/>
          <w:noProof/>
          <w:sz w:val="22"/>
          <w:szCs w:val="22"/>
        </w:rPr>
      </w:pPr>
      <w:hyperlink w:anchor="_Toc72854068" w:history="1">
        <w:r w:rsidRPr="00753001">
          <w:rPr>
            <w:rStyle w:val="Hypertextovodkaz"/>
            <w:noProof/>
          </w:rPr>
          <w:t>3.6</w:t>
        </w:r>
        <w:r>
          <w:rPr>
            <w:rFonts w:asciiTheme="minorHAnsi" w:eastAsiaTheme="minorEastAsia" w:hAnsiTheme="minorHAnsi" w:cstheme="minorBidi"/>
            <w:smallCaps w:val="0"/>
            <w:noProof/>
            <w:sz w:val="22"/>
            <w:szCs w:val="22"/>
          </w:rPr>
          <w:tab/>
        </w:r>
        <w:r w:rsidRPr="00753001">
          <w:rPr>
            <w:rStyle w:val="Hypertextovodkaz"/>
            <w:noProof/>
          </w:rPr>
          <w:t>Osazení a oživení DPS</w:t>
        </w:r>
        <w:r>
          <w:rPr>
            <w:noProof/>
            <w:webHidden/>
          </w:rPr>
          <w:tab/>
        </w:r>
        <w:r>
          <w:rPr>
            <w:noProof/>
            <w:webHidden/>
          </w:rPr>
          <w:fldChar w:fldCharType="begin"/>
        </w:r>
        <w:r>
          <w:rPr>
            <w:noProof/>
            <w:webHidden/>
          </w:rPr>
          <w:instrText xml:space="preserve"> PAGEREF _Toc72854068 \h </w:instrText>
        </w:r>
        <w:r>
          <w:rPr>
            <w:noProof/>
            <w:webHidden/>
          </w:rPr>
        </w:r>
        <w:r>
          <w:rPr>
            <w:noProof/>
            <w:webHidden/>
          </w:rPr>
          <w:fldChar w:fldCharType="separate"/>
        </w:r>
        <w:r>
          <w:rPr>
            <w:noProof/>
            <w:webHidden/>
          </w:rPr>
          <w:t>34</w:t>
        </w:r>
        <w:r>
          <w:rPr>
            <w:noProof/>
            <w:webHidden/>
          </w:rPr>
          <w:fldChar w:fldCharType="end"/>
        </w:r>
      </w:hyperlink>
    </w:p>
    <w:p w14:paraId="51FE5BC8" w14:textId="71E7AC7F" w:rsidR="001D1E61" w:rsidRDefault="001D1E61">
      <w:pPr>
        <w:pStyle w:val="Obsah3"/>
        <w:tabs>
          <w:tab w:val="left" w:pos="1200"/>
          <w:tab w:val="right" w:leader="dot" w:pos="8493"/>
        </w:tabs>
        <w:rPr>
          <w:rFonts w:asciiTheme="minorHAnsi" w:eastAsiaTheme="minorEastAsia" w:hAnsiTheme="minorHAnsi" w:cstheme="minorBidi"/>
          <w:i w:val="0"/>
          <w:iCs w:val="0"/>
          <w:noProof/>
          <w:sz w:val="22"/>
          <w:szCs w:val="22"/>
        </w:rPr>
      </w:pPr>
      <w:hyperlink w:anchor="_Toc72854069" w:history="1">
        <w:r w:rsidRPr="00753001">
          <w:rPr>
            <w:rStyle w:val="Hypertextovodkaz"/>
            <w:noProof/>
          </w:rPr>
          <w:t>3.6.1</w:t>
        </w:r>
        <w:r>
          <w:rPr>
            <w:rFonts w:asciiTheme="minorHAnsi" w:eastAsiaTheme="minorEastAsia" w:hAnsiTheme="minorHAnsi" w:cstheme="minorBidi"/>
            <w:i w:val="0"/>
            <w:iCs w:val="0"/>
            <w:noProof/>
            <w:sz w:val="22"/>
            <w:szCs w:val="22"/>
          </w:rPr>
          <w:tab/>
        </w:r>
        <w:r w:rsidRPr="00753001">
          <w:rPr>
            <w:rStyle w:val="Hypertextovodkaz"/>
            <w:noProof/>
          </w:rPr>
          <w:t>Deska zařízení verze 1</w:t>
        </w:r>
        <w:r>
          <w:rPr>
            <w:noProof/>
            <w:webHidden/>
          </w:rPr>
          <w:tab/>
        </w:r>
        <w:r>
          <w:rPr>
            <w:noProof/>
            <w:webHidden/>
          </w:rPr>
          <w:fldChar w:fldCharType="begin"/>
        </w:r>
        <w:r>
          <w:rPr>
            <w:noProof/>
            <w:webHidden/>
          </w:rPr>
          <w:instrText xml:space="preserve"> PAGEREF _Toc72854069 \h </w:instrText>
        </w:r>
        <w:r>
          <w:rPr>
            <w:noProof/>
            <w:webHidden/>
          </w:rPr>
        </w:r>
        <w:r>
          <w:rPr>
            <w:noProof/>
            <w:webHidden/>
          </w:rPr>
          <w:fldChar w:fldCharType="separate"/>
        </w:r>
        <w:r>
          <w:rPr>
            <w:noProof/>
            <w:webHidden/>
          </w:rPr>
          <w:t>34</w:t>
        </w:r>
        <w:r>
          <w:rPr>
            <w:noProof/>
            <w:webHidden/>
          </w:rPr>
          <w:fldChar w:fldCharType="end"/>
        </w:r>
      </w:hyperlink>
    </w:p>
    <w:p w14:paraId="2613DEA6" w14:textId="77FB2C31" w:rsidR="001D1E61" w:rsidRDefault="001D1E61">
      <w:pPr>
        <w:pStyle w:val="Obsah3"/>
        <w:tabs>
          <w:tab w:val="left" w:pos="1200"/>
          <w:tab w:val="right" w:leader="dot" w:pos="8493"/>
        </w:tabs>
        <w:rPr>
          <w:rFonts w:asciiTheme="minorHAnsi" w:eastAsiaTheme="minorEastAsia" w:hAnsiTheme="minorHAnsi" w:cstheme="minorBidi"/>
          <w:i w:val="0"/>
          <w:iCs w:val="0"/>
          <w:noProof/>
          <w:sz w:val="22"/>
          <w:szCs w:val="22"/>
        </w:rPr>
      </w:pPr>
      <w:hyperlink w:anchor="_Toc72854070" w:history="1">
        <w:r w:rsidRPr="00753001">
          <w:rPr>
            <w:rStyle w:val="Hypertextovodkaz"/>
            <w:noProof/>
          </w:rPr>
          <w:t>3.6.2</w:t>
        </w:r>
        <w:r>
          <w:rPr>
            <w:rFonts w:asciiTheme="minorHAnsi" w:eastAsiaTheme="minorEastAsia" w:hAnsiTheme="minorHAnsi" w:cstheme="minorBidi"/>
            <w:i w:val="0"/>
            <w:iCs w:val="0"/>
            <w:noProof/>
            <w:sz w:val="22"/>
            <w:szCs w:val="22"/>
          </w:rPr>
          <w:tab/>
        </w:r>
        <w:r w:rsidRPr="00753001">
          <w:rPr>
            <w:rStyle w:val="Hypertextovodkaz"/>
            <w:noProof/>
          </w:rPr>
          <w:t>Oživení zařízení verze 1</w:t>
        </w:r>
        <w:r>
          <w:rPr>
            <w:noProof/>
            <w:webHidden/>
          </w:rPr>
          <w:tab/>
        </w:r>
        <w:r>
          <w:rPr>
            <w:noProof/>
            <w:webHidden/>
          </w:rPr>
          <w:fldChar w:fldCharType="begin"/>
        </w:r>
        <w:r>
          <w:rPr>
            <w:noProof/>
            <w:webHidden/>
          </w:rPr>
          <w:instrText xml:space="preserve"> PAGEREF _Toc72854070 \h </w:instrText>
        </w:r>
        <w:r>
          <w:rPr>
            <w:noProof/>
            <w:webHidden/>
          </w:rPr>
        </w:r>
        <w:r>
          <w:rPr>
            <w:noProof/>
            <w:webHidden/>
          </w:rPr>
          <w:fldChar w:fldCharType="separate"/>
        </w:r>
        <w:r>
          <w:rPr>
            <w:noProof/>
            <w:webHidden/>
          </w:rPr>
          <w:t>35</w:t>
        </w:r>
        <w:r>
          <w:rPr>
            <w:noProof/>
            <w:webHidden/>
          </w:rPr>
          <w:fldChar w:fldCharType="end"/>
        </w:r>
      </w:hyperlink>
    </w:p>
    <w:p w14:paraId="63515BB9" w14:textId="537D4C5E" w:rsidR="001D1E61" w:rsidRDefault="001D1E61">
      <w:pPr>
        <w:pStyle w:val="Obsah3"/>
        <w:tabs>
          <w:tab w:val="left" w:pos="1200"/>
          <w:tab w:val="right" w:leader="dot" w:pos="8493"/>
        </w:tabs>
        <w:rPr>
          <w:rFonts w:asciiTheme="minorHAnsi" w:eastAsiaTheme="minorEastAsia" w:hAnsiTheme="minorHAnsi" w:cstheme="minorBidi"/>
          <w:i w:val="0"/>
          <w:iCs w:val="0"/>
          <w:noProof/>
          <w:sz w:val="22"/>
          <w:szCs w:val="22"/>
        </w:rPr>
      </w:pPr>
      <w:hyperlink w:anchor="_Toc72854071" w:history="1">
        <w:r w:rsidRPr="00753001">
          <w:rPr>
            <w:rStyle w:val="Hypertextovodkaz"/>
            <w:noProof/>
          </w:rPr>
          <w:t>3.6.3</w:t>
        </w:r>
        <w:r>
          <w:rPr>
            <w:rFonts w:asciiTheme="minorHAnsi" w:eastAsiaTheme="minorEastAsia" w:hAnsiTheme="minorHAnsi" w:cstheme="minorBidi"/>
            <w:i w:val="0"/>
            <w:iCs w:val="0"/>
            <w:noProof/>
            <w:sz w:val="22"/>
            <w:szCs w:val="22"/>
          </w:rPr>
          <w:tab/>
        </w:r>
        <w:r w:rsidRPr="00753001">
          <w:rPr>
            <w:rStyle w:val="Hypertextovodkaz"/>
            <w:noProof/>
          </w:rPr>
          <w:t>Deska zařízení verze 2</w:t>
        </w:r>
        <w:r>
          <w:rPr>
            <w:noProof/>
            <w:webHidden/>
          </w:rPr>
          <w:tab/>
        </w:r>
        <w:r>
          <w:rPr>
            <w:noProof/>
            <w:webHidden/>
          </w:rPr>
          <w:fldChar w:fldCharType="begin"/>
        </w:r>
        <w:r>
          <w:rPr>
            <w:noProof/>
            <w:webHidden/>
          </w:rPr>
          <w:instrText xml:space="preserve"> PAGEREF _Toc72854071 \h </w:instrText>
        </w:r>
        <w:r>
          <w:rPr>
            <w:noProof/>
            <w:webHidden/>
          </w:rPr>
        </w:r>
        <w:r>
          <w:rPr>
            <w:noProof/>
            <w:webHidden/>
          </w:rPr>
          <w:fldChar w:fldCharType="separate"/>
        </w:r>
        <w:r>
          <w:rPr>
            <w:noProof/>
            <w:webHidden/>
          </w:rPr>
          <w:t>36</w:t>
        </w:r>
        <w:r>
          <w:rPr>
            <w:noProof/>
            <w:webHidden/>
          </w:rPr>
          <w:fldChar w:fldCharType="end"/>
        </w:r>
      </w:hyperlink>
    </w:p>
    <w:p w14:paraId="4338A4BE" w14:textId="7709786D" w:rsidR="001D1E61" w:rsidRDefault="001D1E61">
      <w:pPr>
        <w:pStyle w:val="Obsah3"/>
        <w:tabs>
          <w:tab w:val="left" w:pos="1200"/>
          <w:tab w:val="right" w:leader="dot" w:pos="8493"/>
        </w:tabs>
        <w:rPr>
          <w:rFonts w:asciiTheme="minorHAnsi" w:eastAsiaTheme="minorEastAsia" w:hAnsiTheme="minorHAnsi" w:cstheme="minorBidi"/>
          <w:i w:val="0"/>
          <w:iCs w:val="0"/>
          <w:noProof/>
          <w:sz w:val="22"/>
          <w:szCs w:val="22"/>
        </w:rPr>
      </w:pPr>
      <w:hyperlink w:anchor="_Toc72854072" w:history="1">
        <w:r w:rsidRPr="00753001">
          <w:rPr>
            <w:rStyle w:val="Hypertextovodkaz"/>
            <w:noProof/>
          </w:rPr>
          <w:t>3.6.4</w:t>
        </w:r>
        <w:r>
          <w:rPr>
            <w:rFonts w:asciiTheme="minorHAnsi" w:eastAsiaTheme="minorEastAsia" w:hAnsiTheme="minorHAnsi" w:cstheme="minorBidi"/>
            <w:i w:val="0"/>
            <w:iCs w:val="0"/>
            <w:noProof/>
            <w:sz w:val="22"/>
            <w:szCs w:val="22"/>
          </w:rPr>
          <w:tab/>
        </w:r>
        <w:r w:rsidRPr="00753001">
          <w:rPr>
            <w:rStyle w:val="Hypertextovodkaz"/>
            <w:noProof/>
          </w:rPr>
          <w:t>Oživení zařízení verze 2</w:t>
        </w:r>
        <w:r>
          <w:rPr>
            <w:noProof/>
            <w:webHidden/>
          </w:rPr>
          <w:tab/>
        </w:r>
        <w:r>
          <w:rPr>
            <w:noProof/>
            <w:webHidden/>
          </w:rPr>
          <w:fldChar w:fldCharType="begin"/>
        </w:r>
        <w:r>
          <w:rPr>
            <w:noProof/>
            <w:webHidden/>
          </w:rPr>
          <w:instrText xml:space="preserve"> PAGEREF _Toc72854072 \h </w:instrText>
        </w:r>
        <w:r>
          <w:rPr>
            <w:noProof/>
            <w:webHidden/>
          </w:rPr>
        </w:r>
        <w:r>
          <w:rPr>
            <w:noProof/>
            <w:webHidden/>
          </w:rPr>
          <w:fldChar w:fldCharType="separate"/>
        </w:r>
        <w:r>
          <w:rPr>
            <w:noProof/>
            <w:webHidden/>
          </w:rPr>
          <w:t>37</w:t>
        </w:r>
        <w:r>
          <w:rPr>
            <w:noProof/>
            <w:webHidden/>
          </w:rPr>
          <w:fldChar w:fldCharType="end"/>
        </w:r>
      </w:hyperlink>
    </w:p>
    <w:p w14:paraId="6F14F35F" w14:textId="33BBC773" w:rsidR="001D1E61" w:rsidRDefault="001D1E61">
      <w:pPr>
        <w:pStyle w:val="Obsah3"/>
        <w:tabs>
          <w:tab w:val="left" w:pos="1200"/>
          <w:tab w:val="right" w:leader="dot" w:pos="8493"/>
        </w:tabs>
        <w:rPr>
          <w:rFonts w:asciiTheme="minorHAnsi" w:eastAsiaTheme="minorEastAsia" w:hAnsiTheme="minorHAnsi" w:cstheme="minorBidi"/>
          <w:i w:val="0"/>
          <w:iCs w:val="0"/>
          <w:noProof/>
          <w:sz w:val="22"/>
          <w:szCs w:val="22"/>
        </w:rPr>
      </w:pPr>
      <w:hyperlink w:anchor="_Toc72854073" w:history="1">
        <w:r w:rsidRPr="00753001">
          <w:rPr>
            <w:rStyle w:val="Hypertextovodkaz"/>
            <w:noProof/>
          </w:rPr>
          <w:t>3.6.5</w:t>
        </w:r>
        <w:r>
          <w:rPr>
            <w:rFonts w:asciiTheme="minorHAnsi" w:eastAsiaTheme="minorEastAsia" w:hAnsiTheme="minorHAnsi" w:cstheme="minorBidi"/>
            <w:i w:val="0"/>
            <w:iCs w:val="0"/>
            <w:noProof/>
            <w:sz w:val="22"/>
            <w:szCs w:val="22"/>
          </w:rPr>
          <w:tab/>
        </w:r>
        <w:r w:rsidRPr="00753001">
          <w:rPr>
            <w:rStyle w:val="Hypertextovodkaz"/>
            <w:noProof/>
          </w:rPr>
          <w:t>Deska zařízení verze 3</w:t>
        </w:r>
        <w:r>
          <w:rPr>
            <w:noProof/>
            <w:webHidden/>
          </w:rPr>
          <w:tab/>
        </w:r>
        <w:r>
          <w:rPr>
            <w:noProof/>
            <w:webHidden/>
          </w:rPr>
          <w:fldChar w:fldCharType="begin"/>
        </w:r>
        <w:r>
          <w:rPr>
            <w:noProof/>
            <w:webHidden/>
          </w:rPr>
          <w:instrText xml:space="preserve"> PAGEREF _Toc72854073 \h </w:instrText>
        </w:r>
        <w:r>
          <w:rPr>
            <w:noProof/>
            <w:webHidden/>
          </w:rPr>
        </w:r>
        <w:r>
          <w:rPr>
            <w:noProof/>
            <w:webHidden/>
          </w:rPr>
          <w:fldChar w:fldCharType="separate"/>
        </w:r>
        <w:r>
          <w:rPr>
            <w:noProof/>
            <w:webHidden/>
          </w:rPr>
          <w:t>39</w:t>
        </w:r>
        <w:r>
          <w:rPr>
            <w:noProof/>
            <w:webHidden/>
          </w:rPr>
          <w:fldChar w:fldCharType="end"/>
        </w:r>
      </w:hyperlink>
    </w:p>
    <w:p w14:paraId="11C9885D" w14:textId="6B654311" w:rsidR="001D1E61" w:rsidRDefault="001D1E61">
      <w:pPr>
        <w:pStyle w:val="Obsah3"/>
        <w:tabs>
          <w:tab w:val="left" w:pos="1200"/>
          <w:tab w:val="right" w:leader="dot" w:pos="8493"/>
        </w:tabs>
        <w:rPr>
          <w:rFonts w:asciiTheme="minorHAnsi" w:eastAsiaTheme="minorEastAsia" w:hAnsiTheme="minorHAnsi" w:cstheme="minorBidi"/>
          <w:i w:val="0"/>
          <w:iCs w:val="0"/>
          <w:noProof/>
          <w:sz w:val="22"/>
          <w:szCs w:val="22"/>
        </w:rPr>
      </w:pPr>
      <w:hyperlink w:anchor="_Toc72854074" w:history="1">
        <w:r w:rsidRPr="00753001">
          <w:rPr>
            <w:rStyle w:val="Hypertextovodkaz"/>
            <w:noProof/>
          </w:rPr>
          <w:t>3.6.6</w:t>
        </w:r>
        <w:r>
          <w:rPr>
            <w:rFonts w:asciiTheme="minorHAnsi" w:eastAsiaTheme="minorEastAsia" w:hAnsiTheme="minorHAnsi" w:cstheme="minorBidi"/>
            <w:i w:val="0"/>
            <w:iCs w:val="0"/>
            <w:noProof/>
            <w:sz w:val="22"/>
            <w:szCs w:val="22"/>
          </w:rPr>
          <w:tab/>
        </w:r>
        <w:r w:rsidRPr="00753001">
          <w:rPr>
            <w:rStyle w:val="Hypertextovodkaz"/>
            <w:noProof/>
          </w:rPr>
          <w:t>Oživení zařízení verze 3</w:t>
        </w:r>
        <w:r>
          <w:rPr>
            <w:noProof/>
            <w:webHidden/>
          </w:rPr>
          <w:tab/>
        </w:r>
        <w:r>
          <w:rPr>
            <w:noProof/>
            <w:webHidden/>
          </w:rPr>
          <w:fldChar w:fldCharType="begin"/>
        </w:r>
        <w:r>
          <w:rPr>
            <w:noProof/>
            <w:webHidden/>
          </w:rPr>
          <w:instrText xml:space="preserve"> PAGEREF _Toc72854074 \h </w:instrText>
        </w:r>
        <w:r>
          <w:rPr>
            <w:noProof/>
            <w:webHidden/>
          </w:rPr>
        </w:r>
        <w:r>
          <w:rPr>
            <w:noProof/>
            <w:webHidden/>
          </w:rPr>
          <w:fldChar w:fldCharType="separate"/>
        </w:r>
        <w:r>
          <w:rPr>
            <w:noProof/>
            <w:webHidden/>
          </w:rPr>
          <w:t>40</w:t>
        </w:r>
        <w:r>
          <w:rPr>
            <w:noProof/>
            <w:webHidden/>
          </w:rPr>
          <w:fldChar w:fldCharType="end"/>
        </w:r>
      </w:hyperlink>
    </w:p>
    <w:p w14:paraId="7B810D35" w14:textId="57C23EA2" w:rsidR="001D1E61" w:rsidRDefault="001D1E61">
      <w:pPr>
        <w:pStyle w:val="Obsah1"/>
        <w:tabs>
          <w:tab w:val="left" w:pos="480"/>
          <w:tab w:val="right" w:leader="dot" w:pos="8493"/>
        </w:tabs>
        <w:rPr>
          <w:rFonts w:asciiTheme="minorHAnsi" w:eastAsiaTheme="minorEastAsia" w:hAnsiTheme="minorHAnsi" w:cstheme="minorBidi"/>
          <w:b w:val="0"/>
          <w:bCs w:val="0"/>
          <w:caps w:val="0"/>
          <w:noProof/>
          <w:sz w:val="22"/>
          <w:szCs w:val="22"/>
        </w:rPr>
      </w:pPr>
      <w:hyperlink w:anchor="_Toc72854075" w:history="1">
        <w:r w:rsidRPr="00753001">
          <w:rPr>
            <w:rStyle w:val="Hypertextovodkaz"/>
            <w:noProof/>
          </w:rPr>
          <w:t>4.</w:t>
        </w:r>
        <w:r>
          <w:rPr>
            <w:rFonts w:asciiTheme="minorHAnsi" w:eastAsiaTheme="minorEastAsia" w:hAnsiTheme="minorHAnsi" w:cstheme="minorBidi"/>
            <w:b w:val="0"/>
            <w:bCs w:val="0"/>
            <w:caps w:val="0"/>
            <w:noProof/>
            <w:sz w:val="22"/>
            <w:szCs w:val="22"/>
          </w:rPr>
          <w:tab/>
        </w:r>
        <w:r w:rsidRPr="00753001">
          <w:rPr>
            <w:rStyle w:val="Hypertextovodkaz"/>
            <w:noProof/>
          </w:rPr>
          <w:t>Firmware</w:t>
        </w:r>
        <w:r>
          <w:rPr>
            <w:noProof/>
            <w:webHidden/>
          </w:rPr>
          <w:tab/>
        </w:r>
        <w:r>
          <w:rPr>
            <w:noProof/>
            <w:webHidden/>
          </w:rPr>
          <w:fldChar w:fldCharType="begin"/>
        </w:r>
        <w:r>
          <w:rPr>
            <w:noProof/>
            <w:webHidden/>
          </w:rPr>
          <w:instrText xml:space="preserve"> PAGEREF _Toc72854075 \h </w:instrText>
        </w:r>
        <w:r>
          <w:rPr>
            <w:noProof/>
            <w:webHidden/>
          </w:rPr>
        </w:r>
        <w:r>
          <w:rPr>
            <w:noProof/>
            <w:webHidden/>
          </w:rPr>
          <w:fldChar w:fldCharType="separate"/>
        </w:r>
        <w:r>
          <w:rPr>
            <w:noProof/>
            <w:webHidden/>
          </w:rPr>
          <w:t>42</w:t>
        </w:r>
        <w:r>
          <w:rPr>
            <w:noProof/>
            <w:webHidden/>
          </w:rPr>
          <w:fldChar w:fldCharType="end"/>
        </w:r>
      </w:hyperlink>
    </w:p>
    <w:p w14:paraId="20E497A7" w14:textId="758D4732" w:rsidR="001D1E61" w:rsidRDefault="001D1E61">
      <w:pPr>
        <w:pStyle w:val="Obsah2"/>
        <w:tabs>
          <w:tab w:val="left" w:pos="720"/>
          <w:tab w:val="right" w:leader="dot" w:pos="8493"/>
        </w:tabs>
        <w:rPr>
          <w:rFonts w:asciiTheme="minorHAnsi" w:eastAsiaTheme="minorEastAsia" w:hAnsiTheme="minorHAnsi" w:cstheme="minorBidi"/>
          <w:smallCaps w:val="0"/>
          <w:noProof/>
          <w:sz w:val="22"/>
          <w:szCs w:val="22"/>
        </w:rPr>
      </w:pPr>
      <w:hyperlink w:anchor="_Toc72854076" w:history="1">
        <w:r w:rsidRPr="00753001">
          <w:rPr>
            <w:rStyle w:val="Hypertextovodkaz"/>
            <w:noProof/>
          </w:rPr>
          <w:t>4.1</w:t>
        </w:r>
        <w:r>
          <w:rPr>
            <w:rFonts w:asciiTheme="minorHAnsi" w:eastAsiaTheme="minorEastAsia" w:hAnsiTheme="minorHAnsi" w:cstheme="minorBidi"/>
            <w:smallCaps w:val="0"/>
            <w:noProof/>
            <w:sz w:val="22"/>
            <w:szCs w:val="22"/>
          </w:rPr>
          <w:tab/>
        </w:r>
        <w:r w:rsidRPr="00753001">
          <w:rPr>
            <w:rStyle w:val="Hypertextovodkaz"/>
            <w:noProof/>
          </w:rPr>
          <w:t>Použité knihovny</w:t>
        </w:r>
        <w:r>
          <w:rPr>
            <w:noProof/>
            <w:webHidden/>
          </w:rPr>
          <w:tab/>
        </w:r>
        <w:r>
          <w:rPr>
            <w:noProof/>
            <w:webHidden/>
          </w:rPr>
          <w:fldChar w:fldCharType="begin"/>
        </w:r>
        <w:r>
          <w:rPr>
            <w:noProof/>
            <w:webHidden/>
          </w:rPr>
          <w:instrText xml:space="preserve"> PAGEREF _Toc72854076 \h </w:instrText>
        </w:r>
        <w:r>
          <w:rPr>
            <w:noProof/>
            <w:webHidden/>
          </w:rPr>
        </w:r>
        <w:r>
          <w:rPr>
            <w:noProof/>
            <w:webHidden/>
          </w:rPr>
          <w:fldChar w:fldCharType="separate"/>
        </w:r>
        <w:r>
          <w:rPr>
            <w:noProof/>
            <w:webHidden/>
          </w:rPr>
          <w:t>44</w:t>
        </w:r>
        <w:r>
          <w:rPr>
            <w:noProof/>
            <w:webHidden/>
          </w:rPr>
          <w:fldChar w:fldCharType="end"/>
        </w:r>
      </w:hyperlink>
    </w:p>
    <w:p w14:paraId="7C9A9CA2" w14:textId="4A408984" w:rsidR="001D1E61" w:rsidRDefault="001D1E61">
      <w:pPr>
        <w:pStyle w:val="Obsah2"/>
        <w:tabs>
          <w:tab w:val="left" w:pos="720"/>
          <w:tab w:val="right" w:leader="dot" w:pos="8493"/>
        </w:tabs>
        <w:rPr>
          <w:rFonts w:asciiTheme="minorHAnsi" w:eastAsiaTheme="minorEastAsia" w:hAnsiTheme="minorHAnsi" w:cstheme="minorBidi"/>
          <w:smallCaps w:val="0"/>
          <w:noProof/>
          <w:sz w:val="22"/>
          <w:szCs w:val="22"/>
        </w:rPr>
      </w:pPr>
      <w:hyperlink w:anchor="_Toc72854077" w:history="1">
        <w:r w:rsidRPr="00753001">
          <w:rPr>
            <w:rStyle w:val="Hypertextovodkaz"/>
            <w:noProof/>
          </w:rPr>
          <w:t>4.2</w:t>
        </w:r>
        <w:r>
          <w:rPr>
            <w:rFonts w:asciiTheme="minorHAnsi" w:eastAsiaTheme="minorEastAsia" w:hAnsiTheme="minorHAnsi" w:cstheme="minorBidi"/>
            <w:smallCaps w:val="0"/>
            <w:noProof/>
            <w:sz w:val="22"/>
            <w:szCs w:val="22"/>
          </w:rPr>
          <w:tab/>
        </w:r>
        <w:r w:rsidRPr="00753001">
          <w:rPr>
            <w:rStyle w:val="Hypertextovodkaz"/>
            <w:noProof/>
          </w:rPr>
          <w:t>Vytvořené knihovny</w:t>
        </w:r>
        <w:r>
          <w:rPr>
            <w:noProof/>
            <w:webHidden/>
          </w:rPr>
          <w:tab/>
        </w:r>
        <w:r>
          <w:rPr>
            <w:noProof/>
            <w:webHidden/>
          </w:rPr>
          <w:fldChar w:fldCharType="begin"/>
        </w:r>
        <w:r>
          <w:rPr>
            <w:noProof/>
            <w:webHidden/>
          </w:rPr>
          <w:instrText xml:space="preserve"> PAGEREF _Toc72854077 \h </w:instrText>
        </w:r>
        <w:r>
          <w:rPr>
            <w:noProof/>
            <w:webHidden/>
          </w:rPr>
        </w:r>
        <w:r>
          <w:rPr>
            <w:noProof/>
            <w:webHidden/>
          </w:rPr>
          <w:fldChar w:fldCharType="separate"/>
        </w:r>
        <w:r>
          <w:rPr>
            <w:noProof/>
            <w:webHidden/>
          </w:rPr>
          <w:t>45</w:t>
        </w:r>
        <w:r>
          <w:rPr>
            <w:noProof/>
            <w:webHidden/>
          </w:rPr>
          <w:fldChar w:fldCharType="end"/>
        </w:r>
      </w:hyperlink>
    </w:p>
    <w:p w14:paraId="5277F12E" w14:textId="55D41557" w:rsidR="001D1E61" w:rsidRDefault="001D1E61">
      <w:pPr>
        <w:pStyle w:val="Obsah2"/>
        <w:tabs>
          <w:tab w:val="left" w:pos="720"/>
          <w:tab w:val="right" w:leader="dot" w:pos="8493"/>
        </w:tabs>
        <w:rPr>
          <w:rFonts w:asciiTheme="minorHAnsi" w:eastAsiaTheme="minorEastAsia" w:hAnsiTheme="minorHAnsi" w:cstheme="minorBidi"/>
          <w:smallCaps w:val="0"/>
          <w:noProof/>
          <w:sz w:val="22"/>
          <w:szCs w:val="22"/>
        </w:rPr>
      </w:pPr>
      <w:hyperlink w:anchor="_Toc72854078" w:history="1">
        <w:r w:rsidRPr="00753001">
          <w:rPr>
            <w:rStyle w:val="Hypertextovodkaz"/>
            <w:noProof/>
          </w:rPr>
          <w:t>4.3</w:t>
        </w:r>
        <w:r>
          <w:rPr>
            <w:rFonts w:asciiTheme="minorHAnsi" w:eastAsiaTheme="minorEastAsia" w:hAnsiTheme="minorHAnsi" w:cstheme="minorBidi"/>
            <w:smallCaps w:val="0"/>
            <w:noProof/>
            <w:sz w:val="22"/>
            <w:szCs w:val="22"/>
          </w:rPr>
          <w:tab/>
        </w:r>
        <w:r w:rsidRPr="00753001">
          <w:rPr>
            <w:rStyle w:val="Hypertextovodkaz"/>
            <w:noProof/>
          </w:rPr>
          <w:t>Závislosti mezi třídami</w:t>
        </w:r>
        <w:r>
          <w:rPr>
            <w:noProof/>
            <w:webHidden/>
          </w:rPr>
          <w:tab/>
        </w:r>
        <w:r>
          <w:rPr>
            <w:noProof/>
            <w:webHidden/>
          </w:rPr>
          <w:fldChar w:fldCharType="begin"/>
        </w:r>
        <w:r>
          <w:rPr>
            <w:noProof/>
            <w:webHidden/>
          </w:rPr>
          <w:instrText xml:space="preserve"> PAGEREF _Toc72854078 \h </w:instrText>
        </w:r>
        <w:r>
          <w:rPr>
            <w:noProof/>
            <w:webHidden/>
          </w:rPr>
        </w:r>
        <w:r>
          <w:rPr>
            <w:noProof/>
            <w:webHidden/>
          </w:rPr>
          <w:fldChar w:fldCharType="separate"/>
        </w:r>
        <w:r>
          <w:rPr>
            <w:noProof/>
            <w:webHidden/>
          </w:rPr>
          <w:t>46</w:t>
        </w:r>
        <w:r>
          <w:rPr>
            <w:noProof/>
            <w:webHidden/>
          </w:rPr>
          <w:fldChar w:fldCharType="end"/>
        </w:r>
      </w:hyperlink>
    </w:p>
    <w:p w14:paraId="5E6C5524" w14:textId="417C9056" w:rsidR="001D1E61" w:rsidRDefault="001D1E61">
      <w:pPr>
        <w:pStyle w:val="Obsah1"/>
        <w:tabs>
          <w:tab w:val="left" w:pos="480"/>
          <w:tab w:val="right" w:leader="dot" w:pos="8493"/>
        </w:tabs>
        <w:rPr>
          <w:rFonts w:asciiTheme="minorHAnsi" w:eastAsiaTheme="minorEastAsia" w:hAnsiTheme="minorHAnsi" w:cstheme="minorBidi"/>
          <w:b w:val="0"/>
          <w:bCs w:val="0"/>
          <w:caps w:val="0"/>
          <w:noProof/>
          <w:sz w:val="22"/>
          <w:szCs w:val="22"/>
        </w:rPr>
      </w:pPr>
      <w:hyperlink w:anchor="_Toc72854079" w:history="1">
        <w:r w:rsidRPr="00753001">
          <w:rPr>
            <w:rStyle w:val="Hypertextovodkaz"/>
            <w:noProof/>
          </w:rPr>
          <w:t>5.</w:t>
        </w:r>
        <w:r>
          <w:rPr>
            <w:rFonts w:asciiTheme="minorHAnsi" w:eastAsiaTheme="minorEastAsia" w:hAnsiTheme="minorHAnsi" w:cstheme="minorBidi"/>
            <w:b w:val="0"/>
            <w:bCs w:val="0"/>
            <w:caps w:val="0"/>
            <w:noProof/>
            <w:sz w:val="22"/>
            <w:szCs w:val="22"/>
          </w:rPr>
          <w:tab/>
        </w:r>
        <w:r w:rsidRPr="00753001">
          <w:rPr>
            <w:rStyle w:val="Hypertextovodkaz"/>
            <w:noProof/>
          </w:rPr>
          <w:t>rozhraní zařízení</w:t>
        </w:r>
        <w:r>
          <w:rPr>
            <w:noProof/>
            <w:webHidden/>
          </w:rPr>
          <w:tab/>
        </w:r>
        <w:r>
          <w:rPr>
            <w:noProof/>
            <w:webHidden/>
          </w:rPr>
          <w:fldChar w:fldCharType="begin"/>
        </w:r>
        <w:r>
          <w:rPr>
            <w:noProof/>
            <w:webHidden/>
          </w:rPr>
          <w:instrText xml:space="preserve"> PAGEREF _Toc72854079 \h </w:instrText>
        </w:r>
        <w:r>
          <w:rPr>
            <w:noProof/>
            <w:webHidden/>
          </w:rPr>
        </w:r>
        <w:r>
          <w:rPr>
            <w:noProof/>
            <w:webHidden/>
          </w:rPr>
          <w:fldChar w:fldCharType="separate"/>
        </w:r>
        <w:r>
          <w:rPr>
            <w:noProof/>
            <w:webHidden/>
          </w:rPr>
          <w:t>47</w:t>
        </w:r>
        <w:r>
          <w:rPr>
            <w:noProof/>
            <w:webHidden/>
          </w:rPr>
          <w:fldChar w:fldCharType="end"/>
        </w:r>
      </w:hyperlink>
    </w:p>
    <w:p w14:paraId="7D0B2156" w14:textId="02C80F1F" w:rsidR="001D1E61" w:rsidRDefault="001D1E61">
      <w:pPr>
        <w:pStyle w:val="Obsah2"/>
        <w:tabs>
          <w:tab w:val="left" w:pos="720"/>
          <w:tab w:val="right" w:leader="dot" w:pos="8493"/>
        </w:tabs>
        <w:rPr>
          <w:rFonts w:asciiTheme="minorHAnsi" w:eastAsiaTheme="minorEastAsia" w:hAnsiTheme="minorHAnsi" w:cstheme="minorBidi"/>
          <w:smallCaps w:val="0"/>
          <w:noProof/>
          <w:sz w:val="22"/>
          <w:szCs w:val="22"/>
        </w:rPr>
      </w:pPr>
      <w:hyperlink w:anchor="_Toc72854080" w:history="1">
        <w:r w:rsidRPr="00753001">
          <w:rPr>
            <w:rStyle w:val="Hypertextovodkaz"/>
            <w:noProof/>
          </w:rPr>
          <w:t>5.1</w:t>
        </w:r>
        <w:r>
          <w:rPr>
            <w:rFonts w:asciiTheme="minorHAnsi" w:eastAsiaTheme="minorEastAsia" w:hAnsiTheme="minorHAnsi" w:cstheme="minorBidi"/>
            <w:smallCaps w:val="0"/>
            <w:noProof/>
            <w:sz w:val="22"/>
            <w:szCs w:val="22"/>
          </w:rPr>
          <w:tab/>
        </w:r>
        <w:r w:rsidRPr="00753001">
          <w:rPr>
            <w:rStyle w:val="Hypertextovodkaz"/>
            <w:noProof/>
          </w:rPr>
          <w:t>Webové rozhraní</w:t>
        </w:r>
        <w:r>
          <w:rPr>
            <w:noProof/>
            <w:webHidden/>
          </w:rPr>
          <w:tab/>
        </w:r>
        <w:r>
          <w:rPr>
            <w:noProof/>
            <w:webHidden/>
          </w:rPr>
          <w:fldChar w:fldCharType="begin"/>
        </w:r>
        <w:r>
          <w:rPr>
            <w:noProof/>
            <w:webHidden/>
          </w:rPr>
          <w:instrText xml:space="preserve"> PAGEREF _Toc72854080 \h </w:instrText>
        </w:r>
        <w:r>
          <w:rPr>
            <w:noProof/>
            <w:webHidden/>
          </w:rPr>
        </w:r>
        <w:r>
          <w:rPr>
            <w:noProof/>
            <w:webHidden/>
          </w:rPr>
          <w:fldChar w:fldCharType="separate"/>
        </w:r>
        <w:r>
          <w:rPr>
            <w:noProof/>
            <w:webHidden/>
          </w:rPr>
          <w:t>47</w:t>
        </w:r>
        <w:r>
          <w:rPr>
            <w:noProof/>
            <w:webHidden/>
          </w:rPr>
          <w:fldChar w:fldCharType="end"/>
        </w:r>
      </w:hyperlink>
    </w:p>
    <w:p w14:paraId="2F0AE996" w14:textId="722B564B" w:rsidR="001D1E61" w:rsidRDefault="001D1E61">
      <w:pPr>
        <w:pStyle w:val="Obsah2"/>
        <w:tabs>
          <w:tab w:val="left" w:pos="720"/>
          <w:tab w:val="right" w:leader="dot" w:pos="8493"/>
        </w:tabs>
        <w:rPr>
          <w:rFonts w:asciiTheme="minorHAnsi" w:eastAsiaTheme="minorEastAsia" w:hAnsiTheme="minorHAnsi" w:cstheme="minorBidi"/>
          <w:smallCaps w:val="0"/>
          <w:noProof/>
          <w:sz w:val="22"/>
          <w:szCs w:val="22"/>
        </w:rPr>
      </w:pPr>
      <w:hyperlink w:anchor="_Toc72854081" w:history="1">
        <w:r w:rsidRPr="00753001">
          <w:rPr>
            <w:rStyle w:val="Hypertextovodkaz"/>
            <w:noProof/>
          </w:rPr>
          <w:t>5.2</w:t>
        </w:r>
        <w:r>
          <w:rPr>
            <w:rFonts w:asciiTheme="minorHAnsi" w:eastAsiaTheme="minorEastAsia" w:hAnsiTheme="minorHAnsi" w:cstheme="minorBidi"/>
            <w:smallCaps w:val="0"/>
            <w:noProof/>
            <w:sz w:val="22"/>
            <w:szCs w:val="22"/>
          </w:rPr>
          <w:tab/>
        </w:r>
        <w:r w:rsidRPr="00753001">
          <w:rPr>
            <w:rStyle w:val="Hypertextovodkaz"/>
            <w:noProof/>
          </w:rPr>
          <w:t>Sériová linka</w:t>
        </w:r>
        <w:r>
          <w:rPr>
            <w:noProof/>
            <w:webHidden/>
          </w:rPr>
          <w:tab/>
        </w:r>
        <w:r>
          <w:rPr>
            <w:noProof/>
            <w:webHidden/>
          </w:rPr>
          <w:fldChar w:fldCharType="begin"/>
        </w:r>
        <w:r>
          <w:rPr>
            <w:noProof/>
            <w:webHidden/>
          </w:rPr>
          <w:instrText xml:space="preserve"> PAGEREF _Toc72854081 \h </w:instrText>
        </w:r>
        <w:r>
          <w:rPr>
            <w:noProof/>
            <w:webHidden/>
          </w:rPr>
        </w:r>
        <w:r>
          <w:rPr>
            <w:noProof/>
            <w:webHidden/>
          </w:rPr>
          <w:fldChar w:fldCharType="separate"/>
        </w:r>
        <w:r>
          <w:rPr>
            <w:noProof/>
            <w:webHidden/>
          </w:rPr>
          <w:t>48</w:t>
        </w:r>
        <w:r>
          <w:rPr>
            <w:noProof/>
            <w:webHidden/>
          </w:rPr>
          <w:fldChar w:fldCharType="end"/>
        </w:r>
      </w:hyperlink>
    </w:p>
    <w:p w14:paraId="50AFF762" w14:textId="34E57228" w:rsidR="001D1E61" w:rsidRDefault="001D1E61">
      <w:pPr>
        <w:pStyle w:val="Obsah2"/>
        <w:tabs>
          <w:tab w:val="left" w:pos="720"/>
          <w:tab w:val="right" w:leader="dot" w:pos="8493"/>
        </w:tabs>
        <w:rPr>
          <w:rFonts w:asciiTheme="minorHAnsi" w:eastAsiaTheme="minorEastAsia" w:hAnsiTheme="minorHAnsi" w:cstheme="minorBidi"/>
          <w:smallCaps w:val="0"/>
          <w:noProof/>
          <w:sz w:val="22"/>
          <w:szCs w:val="22"/>
        </w:rPr>
      </w:pPr>
      <w:hyperlink w:anchor="_Toc72854082" w:history="1">
        <w:r w:rsidRPr="00753001">
          <w:rPr>
            <w:rStyle w:val="Hypertextovodkaz"/>
            <w:noProof/>
          </w:rPr>
          <w:t>5.3</w:t>
        </w:r>
        <w:r>
          <w:rPr>
            <w:rFonts w:asciiTheme="minorHAnsi" w:eastAsiaTheme="minorEastAsia" w:hAnsiTheme="minorHAnsi" w:cstheme="minorBidi"/>
            <w:smallCaps w:val="0"/>
            <w:noProof/>
            <w:sz w:val="22"/>
            <w:szCs w:val="22"/>
          </w:rPr>
          <w:tab/>
        </w:r>
        <w:r w:rsidRPr="00753001">
          <w:rPr>
            <w:rStyle w:val="Hypertextovodkaz"/>
            <w:noProof/>
          </w:rPr>
          <w:t>Signalizační diody</w:t>
        </w:r>
        <w:r>
          <w:rPr>
            <w:noProof/>
            <w:webHidden/>
          </w:rPr>
          <w:tab/>
        </w:r>
        <w:r>
          <w:rPr>
            <w:noProof/>
            <w:webHidden/>
          </w:rPr>
          <w:fldChar w:fldCharType="begin"/>
        </w:r>
        <w:r>
          <w:rPr>
            <w:noProof/>
            <w:webHidden/>
          </w:rPr>
          <w:instrText xml:space="preserve"> PAGEREF _Toc72854082 \h </w:instrText>
        </w:r>
        <w:r>
          <w:rPr>
            <w:noProof/>
            <w:webHidden/>
          </w:rPr>
        </w:r>
        <w:r>
          <w:rPr>
            <w:noProof/>
            <w:webHidden/>
          </w:rPr>
          <w:fldChar w:fldCharType="separate"/>
        </w:r>
        <w:r>
          <w:rPr>
            <w:noProof/>
            <w:webHidden/>
          </w:rPr>
          <w:t>49</w:t>
        </w:r>
        <w:r>
          <w:rPr>
            <w:noProof/>
            <w:webHidden/>
          </w:rPr>
          <w:fldChar w:fldCharType="end"/>
        </w:r>
      </w:hyperlink>
    </w:p>
    <w:p w14:paraId="09B246EB" w14:textId="1E3A812E" w:rsidR="001D1E61" w:rsidRDefault="001D1E61">
      <w:pPr>
        <w:pStyle w:val="Obsah1"/>
        <w:tabs>
          <w:tab w:val="left" w:pos="480"/>
          <w:tab w:val="right" w:leader="dot" w:pos="8493"/>
        </w:tabs>
        <w:rPr>
          <w:rFonts w:asciiTheme="minorHAnsi" w:eastAsiaTheme="minorEastAsia" w:hAnsiTheme="minorHAnsi" w:cstheme="minorBidi"/>
          <w:b w:val="0"/>
          <w:bCs w:val="0"/>
          <w:caps w:val="0"/>
          <w:noProof/>
          <w:sz w:val="22"/>
          <w:szCs w:val="22"/>
        </w:rPr>
      </w:pPr>
      <w:hyperlink w:anchor="_Toc72854083" w:history="1">
        <w:r w:rsidRPr="00753001">
          <w:rPr>
            <w:rStyle w:val="Hypertextovodkaz"/>
            <w:noProof/>
          </w:rPr>
          <w:t>6.</w:t>
        </w:r>
        <w:r>
          <w:rPr>
            <w:rFonts w:asciiTheme="minorHAnsi" w:eastAsiaTheme="minorEastAsia" w:hAnsiTheme="minorHAnsi" w:cstheme="minorBidi"/>
            <w:b w:val="0"/>
            <w:bCs w:val="0"/>
            <w:caps w:val="0"/>
            <w:noProof/>
            <w:sz w:val="22"/>
            <w:szCs w:val="22"/>
          </w:rPr>
          <w:tab/>
        </w:r>
        <w:r w:rsidRPr="00753001">
          <w:rPr>
            <w:rStyle w:val="Hypertextovodkaz"/>
            <w:noProof/>
          </w:rPr>
          <w:t>shrnutí dosažených výsledků</w:t>
        </w:r>
        <w:r>
          <w:rPr>
            <w:noProof/>
            <w:webHidden/>
          </w:rPr>
          <w:tab/>
        </w:r>
        <w:r>
          <w:rPr>
            <w:noProof/>
            <w:webHidden/>
          </w:rPr>
          <w:fldChar w:fldCharType="begin"/>
        </w:r>
        <w:r>
          <w:rPr>
            <w:noProof/>
            <w:webHidden/>
          </w:rPr>
          <w:instrText xml:space="preserve"> PAGEREF _Toc72854083 \h </w:instrText>
        </w:r>
        <w:r>
          <w:rPr>
            <w:noProof/>
            <w:webHidden/>
          </w:rPr>
        </w:r>
        <w:r>
          <w:rPr>
            <w:noProof/>
            <w:webHidden/>
          </w:rPr>
          <w:fldChar w:fldCharType="separate"/>
        </w:r>
        <w:r>
          <w:rPr>
            <w:noProof/>
            <w:webHidden/>
          </w:rPr>
          <w:t>50</w:t>
        </w:r>
        <w:r>
          <w:rPr>
            <w:noProof/>
            <w:webHidden/>
          </w:rPr>
          <w:fldChar w:fldCharType="end"/>
        </w:r>
      </w:hyperlink>
    </w:p>
    <w:p w14:paraId="17575075" w14:textId="2035BB55" w:rsidR="001D1E61" w:rsidRDefault="001D1E61">
      <w:pPr>
        <w:pStyle w:val="Obsah1"/>
        <w:tabs>
          <w:tab w:val="left" w:pos="480"/>
          <w:tab w:val="right" w:leader="dot" w:pos="8493"/>
        </w:tabs>
        <w:rPr>
          <w:rFonts w:asciiTheme="minorHAnsi" w:eastAsiaTheme="minorEastAsia" w:hAnsiTheme="minorHAnsi" w:cstheme="minorBidi"/>
          <w:b w:val="0"/>
          <w:bCs w:val="0"/>
          <w:caps w:val="0"/>
          <w:noProof/>
          <w:sz w:val="22"/>
          <w:szCs w:val="22"/>
        </w:rPr>
      </w:pPr>
      <w:hyperlink w:anchor="_Toc72854084" w:history="1">
        <w:r w:rsidRPr="00753001">
          <w:rPr>
            <w:rStyle w:val="Hypertextovodkaz"/>
            <w:noProof/>
          </w:rPr>
          <w:t>7.</w:t>
        </w:r>
        <w:r>
          <w:rPr>
            <w:rFonts w:asciiTheme="minorHAnsi" w:eastAsiaTheme="minorEastAsia" w:hAnsiTheme="minorHAnsi" w:cstheme="minorBidi"/>
            <w:b w:val="0"/>
            <w:bCs w:val="0"/>
            <w:caps w:val="0"/>
            <w:noProof/>
            <w:sz w:val="22"/>
            <w:szCs w:val="22"/>
          </w:rPr>
          <w:tab/>
        </w:r>
        <w:r w:rsidRPr="00753001">
          <w:rPr>
            <w:rStyle w:val="Hypertextovodkaz"/>
            <w:noProof/>
          </w:rPr>
          <w:t>Závěr</w:t>
        </w:r>
        <w:r>
          <w:rPr>
            <w:noProof/>
            <w:webHidden/>
          </w:rPr>
          <w:tab/>
        </w:r>
        <w:r>
          <w:rPr>
            <w:noProof/>
            <w:webHidden/>
          </w:rPr>
          <w:fldChar w:fldCharType="begin"/>
        </w:r>
        <w:r>
          <w:rPr>
            <w:noProof/>
            <w:webHidden/>
          </w:rPr>
          <w:instrText xml:space="preserve"> PAGEREF _Toc72854084 \h </w:instrText>
        </w:r>
        <w:r>
          <w:rPr>
            <w:noProof/>
            <w:webHidden/>
          </w:rPr>
        </w:r>
        <w:r>
          <w:rPr>
            <w:noProof/>
            <w:webHidden/>
          </w:rPr>
          <w:fldChar w:fldCharType="separate"/>
        </w:r>
        <w:r>
          <w:rPr>
            <w:noProof/>
            <w:webHidden/>
          </w:rPr>
          <w:t>51</w:t>
        </w:r>
        <w:r>
          <w:rPr>
            <w:noProof/>
            <w:webHidden/>
          </w:rPr>
          <w:fldChar w:fldCharType="end"/>
        </w:r>
      </w:hyperlink>
    </w:p>
    <w:p w14:paraId="0BB65CFE" w14:textId="0C9137E5" w:rsidR="001D1E61" w:rsidRDefault="001D1E61">
      <w:pPr>
        <w:pStyle w:val="Obsah1"/>
        <w:tabs>
          <w:tab w:val="right" w:leader="dot" w:pos="8493"/>
        </w:tabs>
        <w:rPr>
          <w:rFonts w:asciiTheme="minorHAnsi" w:eastAsiaTheme="minorEastAsia" w:hAnsiTheme="minorHAnsi" w:cstheme="minorBidi"/>
          <w:b w:val="0"/>
          <w:bCs w:val="0"/>
          <w:caps w:val="0"/>
          <w:noProof/>
          <w:sz w:val="22"/>
          <w:szCs w:val="22"/>
        </w:rPr>
      </w:pPr>
      <w:hyperlink w:anchor="_Toc72854085" w:history="1">
        <w:r w:rsidRPr="00753001">
          <w:rPr>
            <w:rStyle w:val="Hypertextovodkaz"/>
            <w:noProof/>
          </w:rPr>
          <w:t>Literatura</w:t>
        </w:r>
        <w:r>
          <w:rPr>
            <w:noProof/>
            <w:webHidden/>
          </w:rPr>
          <w:tab/>
        </w:r>
        <w:r>
          <w:rPr>
            <w:noProof/>
            <w:webHidden/>
          </w:rPr>
          <w:fldChar w:fldCharType="begin"/>
        </w:r>
        <w:r>
          <w:rPr>
            <w:noProof/>
            <w:webHidden/>
          </w:rPr>
          <w:instrText xml:space="preserve"> PAGEREF _Toc72854085 \h </w:instrText>
        </w:r>
        <w:r>
          <w:rPr>
            <w:noProof/>
            <w:webHidden/>
          </w:rPr>
        </w:r>
        <w:r>
          <w:rPr>
            <w:noProof/>
            <w:webHidden/>
          </w:rPr>
          <w:fldChar w:fldCharType="separate"/>
        </w:r>
        <w:r>
          <w:rPr>
            <w:noProof/>
            <w:webHidden/>
          </w:rPr>
          <w:t>52</w:t>
        </w:r>
        <w:r>
          <w:rPr>
            <w:noProof/>
            <w:webHidden/>
          </w:rPr>
          <w:fldChar w:fldCharType="end"/>
        </w:r>
      </w:hyperlink>
    </w:p>
    <w:p w14:paraId="6E1A307F" w14:textId="515E28B4" w:rsidR="001D1E61" w:rsidRDefault="001D1E61">
      <w:pPr>
        <w:pStyle w:val="Obsah1"/>
        <w:tabs>
          <w:tab w:val="right" w:leader="dot" w:pos="8493"/>
        </w:tabs>
        <w:rPr>
          <w:rFonts w:asciiTheme="minorHAnsi" w:eastAsiaTheme="minorEastAsia" w:hAnsiTheme="minorHAnsi" w:cstheme="minorBidi"/>
          <w:b w:val="0"/>
          <w:bCs w:val="0"/>
          <w:caps w:val="0"/>
          <w:noProof/>
          <w:sz w:val="22"/>
          <w:szCs w:val="22"/>
        </w:rPr>
      </w:pPr>
      <w:hyperlink w:anchor="_Toc72854086" w:history="1">
        <w:r w:rsidRPr="00753001">
          <w:rPr>
            <w:rStyle w:val="Hypertextovodkaz"/>
            <w:noProof/>
          </w:rPr>
          <w:t>Seznam příloh</w:t>
        </w:r>
        <w:r>
          <w:rPr>
            <w:noProof/>
            <w:webHidden/>
          </w:rPr>
          <w:tab/>
        </w:r>
        <w:r>
          <w:rPr>
            <w:noProof/>
            <w:webHidden/>
          </w:rPr>
          <w:fldChar w:fldCharType="begin"/>
        </w:r>
        <w:r>
          <w:rPr>
            <w:noProof/>
            <w:webHidden/>
          </w:rPr>
          <w:instrText xml:space="preserve"> PAGEREF _Toc72854086 \h </w:instrText>
        </w:r>
        <w:r>
          <w:rPr>
            <w:noProof/>
            <w:webHidden/>
          </w:rPr>
        </w:r>
        <w:r>
          <w:rPr>
            <w:noProof/>
            <w:webHidden/>
          </w:rPr>
          <w:fldChar w:fldCharType="separate"/>
        </w:r>
        <w:r>
          <w:rPr>
            <w:noProof/>
            <w:webHidden/>
          </w:rPr>
          <w:t>54</w:t>
        </w:r>
        <w:r>
          <w:rPr>
            <w:noProof/>
            <w:webHidden/>
          </w:rPr>
          <w:fldChar w:fldCharType="end"/>
        </w:r>
      </w:hyperlink>
    </w:p>
    <w:p w14:paraId="7DC36920" w14:textId="61A8E7D6" w:rsidR="001D1E61" w:rsidRDefault="001D1E61">
      <w:pPr>
        <w:pStyle w:val="Obsah1"/>
        <w:tabs>
          <w:tab w:val="right" w:leader="dot" w:pos="8493"/>
        </w:tabs>
        <w:rPr>
          <w:rFonts w:asciiTheme="minorHAnsi" w:eastAsiaTheme="minorEastAsia" w:hAnsiTheme="minorHAnsi" w:cstheme="minorBidi"/>
          <w:b w:val="0"/>
          <w:bCs w:val="0"/>
          <w:caps w:val="0"/>
          <w:noProof/>
          <w:sz w:val="22"/>
          <w:szCs w:val="22"/>
        </w:rPr>
      </w:pPr>
      <w:hyperlink w:anchor="_Toc72854087" w:history="1">
        <w:r w:rsidRPr="00753001">
          <w:rPr>
            <w:rStyle w:val="Hypertextovodkaz"/>
            <w:noProof/>
          </w:rPr>
          <w:t>OBSAH PŘILOŽENÉHO ARCHÍVU</w:t>
        </w:r>
        <w:r>
          <w:rPr>
            <w:noProof/>
            <w:webHidden/>
          </w:rPr>
          <w:tab/>
        </w:r>
        <w:r>
          <w:rPr>
            <w:noProof/>
            <w:webHidden/>
          </w:rPr>
          <w:fldChar w:fldCharType="begin"/>
        </w:r>
        <w:r>
          <w:rPr>
            <w:noProof/>
            <w:webHidden/>
          </w:rPr>
          <w:instrText xml:space="preserve"> PAGEREF _Toc72854087 \h </w:instrText>
        </w:r>
        <w:r>
          <w:rPr>
            <w:noProof/>
            <w:webHidden/>
          </w:rPr>
        </w:r>
        <w:r>
          <w:rPr>
            <w:noProof/>
            <w:webHidden/>
          </w:rPr>
          <w:fldChar w:fldCharType="separate"/>
        </w:r>
        <w:r>
          <w:rPr>
            <w:noProof/>
            <w:webHidden/>
          </w:rPr>
          <w:t>55</w:t>
        </w:r>
        <w:r>
          <w:rPr>
            <w:noProof/>
            <w:webHidden/>
          </w:rPr>
          <w:fldChar w:fldCharType="end"/>
        </w:r>
      </w:hyperlink>
    </w:p>
    <w:p w14:paraId="5FCD2BD5" w14:textId="4CA4ED88" w:rsidR="00BD1195" w:rsidRPr="00A10A20" w:rsidRDefault="00B770EF" w:rsidP="0019118E">
      <w:pPr>
        <w:spacing w:line="276" w:lineRule="auto"/>
      </w:pPr>
      <w:r w:rsidRPr="00A10A20">
        <w:rPr>
          <w:rFonts w:asciiTheme="majorHAnsi" w:hAnsiTheme="majorHAnsi" w:cstheme="majorHAnsi"/>
          <w:b/>
          <w:bCs/>
          <w:caps/>
          <w:sz w:val="20"/>
          <w:szCs w:val="20"/>
        </w:rPr>
        <w:fldChar w:fldCharType="end"/>
      </w:r>
    </w:p>
    <w:p w14:paraId="33437D91" w14:textId="7D76C55C" w:rsidR="00FE39C5" w:rsidRPr="00A10A20" w:rsidRDefault="00877C96" w:rsidP="00F07F6A">
      <w:pPr>
        <w:pStyle w:val="Nadpis1-neslovan"/>
        <w:rPr>
          <w:b w:val="0"/>
          <w:lang w:val="cs-CZ"/>
        </w:rPr>
      </w:pPr>
      <w:r w:rsidRPr="00A10A20">
        <w:rPr>
          <w:lang w:val="cs-CZ"/>
        </w:rPr>
        <w:br w:type="page"/>
      </w:r>
    </w:p>
    <w:p w14:paraId="3F34E6F6" w14:textId="77777777" w:rsidR="00401828" w:rsidRPr="00A10A20" w:rsidRDefault="00401828" w:rsidP="00087314">
      <w:pPr>
        <w:pStyle w:val="Nadpis1-neslovan"/>
        <w:rPr>
          <w:lang w:val="cs-CZ"/>
        </w:rPr>
      </w:pPr>
      <w:bookmarkStart w:id="2" w:name="_Toc72854044"/>
      <w:r w:rsidRPr="00A10A20">
        <w:rPr>
          <w:lang w:val="cs-CZ"/>
        </w:rPr>
        <w:lastRenderedPageBreak/>
        <w:t>Seznam obrázků</w:t>
      </w:r>
      <w:bookmarkEnd w:id="2"/>
    </w:p>
    <w:p w14:paraId="7F934D0A" w14:textId="7DEEAC00" w:rsidR="001D1E61" w:rsidRDefault="00253EC5">
      <w:pPr>
        <w:pStyle w:val="Seznamobrzk"/>
        <w:rPr>
          <w:rFonts w:asciiTheme="minorHAnsi" w:eastAsiaTheme="minorEastAsia" w:hAnsiTheme="minorHAnsi" w:cstheme="minorBidi"/>
          <w:sz w:val="22"/>
          <w:szCs w:val="22"/>
        </w:rPr>
      </w:pPr>
      <w:r w:rsidRPr="00A10A20">
        <w:fldChar w:fldCharType="begin"/>
      </w:r>
      <w:r w:rsidRPr="00A10A20">
        <w:instrText xml:space="preserve"> TOC \h \z \c "Obrázek" </w:instrText>
      </w:r>
      <w:r w:rsidRPr="00A10A20">
        <w:fldChar w:fldCharType="separate"/>
      </w:r>
      <w:hyperlink w:anchor="_Toc72854011" w:history="1">
        <w:r w:rsidR="001D1E61" w:rsidRPr="00CF27B3">
          <w:rPr>
            <w:rStyle w:val="Hypertextovodkaz"/>
          </w:rPr>
          <w:t>1.1</w:t>
        </w:r>
        <w:r w:rsidR="001D1E61">
          <w:rPr>
            <w:rFonts w:asciiTheme="minorHAnsi" w:eastAsiaTheme="minorEastAsia" w:hAnsiTheme="minorHAnsi" w:cstheme="minorBidi"/>
            <w:sz w:val="22"/>
            <w:szCs w:val="22"/>
          </w:rPr>
          <w:tab/>
        </w:r>
        <w:r w:rsidR="001D1E61" w:rsidRPr="00CF27B3">
          <w:rPr>
            <w:rStyle w:val="Hypertextovodkaz"/>
          </w:rPr>
          <w:t>Teplotní senzor PT100</w:t>
        </w:r>
        <w:r w:rsidR="001D1E61">
          <w:rPr>
            <w:webHidden/>
          </w:rPr>
          <w:tab/>
        </w:r>
        <w:r w:rsidR="001D1E61">
          <w:rPr>
            <w:webHidden/>
          </w:rPr>
          <w:fldChar w:fldCharType="begin"/>
        </w:r>
        <w:r w:rsidR="001D1E61">
          <w:rPr>
            <w:webHidden/>
          </w:rPr>
          <w:instrText xml:space="preserve"> PAGEREF _Toc72854011 \h </w:instrText>
        </w:r>
        <w:r w:rsidR="001D1E61">
          <w:rPr>
            <w:webHidden/>
          </w:rPr>
        </w:r>
        <w:r w:rsidR="001D1E61">
          <w:rPr>
            <w:webHidden/>
          </w:rPr>
          <w:fldChar w:fldCharType="separate"/>
        </w:r>
        <w:r w:rsidR="001D1E61">
          <w:rPr>
            <w:webHidden/>
          </w:rPr>
          <w:t>13</w:t>
        </w:r>
        <w:r w:rsidR="001D1E61">
          <w:rPr>
            <w:webHidden/>
          </w:rPr>
          <w:fldChar w:fldCharType="end"/>
        </w:r>
      </w:hyperlink>
    </w:p>
    <w:p w14:paraId="50FF80B4" w14:textId="4E99B00C" w:rsidR="001D1E61" w:rsidRDefault="001D1E61">
      <w:pPr>
        <w:pStyle w:val="Seznamobrzk"/>
        <w:rPr>
          <w:rFonts w:asciiTheme="minorHAnsi" w:eastAsiaTheme="minorEastAsia" w:hAnsiTheme="minorHAnsi" w:cstheme="minorBidi"/>
          <w:sz w:val="22"/>
          <w:szCs w:val="22"/>
        </w:rPr>
      </w:pPr>
      <w:hyperlink w:anchor="_Toc72854012" w:history="1">
        <w:r w:rsidRPr="00CF27B3">
          <w:rPr>
            <w:rStyle w:val="Hypertextovodkaz"/>
          </w:rPr>
          <w:t>1.2</w:t>
        </w:r>
        <w:r>
          <w:rPr>
            <w:rFonts w:asciiTheme="minorHAnsi" w:eastAsiaTheme="minorEastAsia" w:hAnsiTheme="minorHAnsi" w:cstheme="minorBidi"/>
            <w:sz w:val="22"/>
            <w:szCs w:val="22"/>
          </w:rPr>
          <w:tab/>
        </w:r>
        <w:r w:rsidRPr="00CF27B3">
          <w:rPr>
            <w:rStyle w:val="Hypertextovodkaz"/>
          </w:rPr>
          <w:t>NTC termistor 640-10K</w:t>
        </w:r>
        <w:r>
          <w:rPr>
            <w:webHidden/>
          </w:rPr>
          <w:tab/>
        </w:r>
        <w:r>
          <w:rPr>
            <w:webHidden/>
          </w:rPr>
          <w:fldChar w:fldCharType="begin"/>
        </w:r>
        <w:r>
          <w:rPr>
            <w:webHidden/>
          </w:rPr>
          <w:instrText xml:space="preserve"> PAGEREF _Toc72854012 \h </w:instrText>
        </w:r>
        <w:r>
          <w:rPr>
            <w:webHidden/>
          </w:rPr>
        </w:r>
        <w:r>
          <w:rPr>
            <w:webHidden/>
          </w:rPr>
          <w:fldChar w:fldCharType="separate"/>
        </w:r>
        <w:r>
          <w:rPr>
            <w:webHidden/>
          </w:rPr>
          <w:t>14</w:t>
        </w:r>
        <w:r>
          <w:rPr>
            <w:webHidden/>
          </w:rPr>
          <w:fldChar w:fldCharType="end"/>
        </w:r>
      </w:hyperlink>
    </w:p>
    <w:p w14:paraId="74F94DD5" w14:textId="519D2734" w:rsidR="001D1E61" w:rsidRDefault="001D1E61">
      <w:pPr>
        <w:pStyle w:val="Seznamobrzk"/>
        <w:rPr>
          <w:rFonts w:asciiTheme="minorHAnsi" w:eastAsiaTheme="minorEastAsia" w:hAnsiTheme="minorHAnsi" w:cstheme="minorBidi"/>
          <w:sz w:val="22"/>
          <w:szCs w:val="22"/>
        </w:rPr>
      </w:pPr>
      <w:hyperlink w:anchor="_Toc72854013" w:history="1">
        <w:r w:rsidRPr="00CF27B3">
          <w:rPr>
            <w:rStyle w:val="Hypertextovodkaz"/>
          </w:rPr>
          <w:t>1.3</w:t>
        </w:r>
        <w:r>
          <w:rPr>
            <w:rFonts w:asciiTheme="minorHAnsi" w:eastAsiaTheme="minorEastAsia" w:hAnsiTheme="minorHAnsi" w:cstheme="minorBidi"/>
            <w:sz w:val="22"/>
            <w:szCs w:val="22"/>
          </w:rPr>
          <w:tab/>
        </w:r>
        <w:r w:rsidRPr="00CF27B3">
          <w:rPr>
            <w:rStyle w:val="Hypertextovodkaz"/>
          </w:rPr>
          <w:t>NTC termistor B57164K0472K000</w:t>
        </w:r>
        <w:r>
          <w:rPr>
            <w:webHidden/>
          </w:rPr>
          <w:tab/>
        </w:r>
        <w:r>
          <w:rPr>
            <w:webHidden/>
          </w:rPr>
          <w:fldChar w:fldCharType="begin"/>
        </w:r>
        <w:r>
          <w:rPr>
            <w:webHidden/>
          </w:rPr>
          <w:instrText xml:space="preserve"> PAGEREF _Toc72854013 \h </w:instrText>
        </w:r>
        <w:r>
          <w:rPr>
            <w:webHidden/>
          </w:rPr>
        </w:r>
        <w:r>
          <w:rPr>
            <w:webHidden/>
          </w:rPr>
          <w:fldChar w:fldCharType="separate"/>
        </w:r>
        <w:r>
          <w:rPr>
            <w:webHidden/>
          </w:rPr>
          <w:t>14</w:t>
        </w:r>
        <w:r>
          <w:rPr>
            <w:webHidden/>
          </w:rPr>
          <w:fldChar w:fldCharType="end"/>
        </w:r>
      </w:hyperlink>
    </w:p>
    <w:p w14:paraId="1B2BD96B" w14:textId="3C1EB5B0" w:rsidR="001D1E61" w:rsidRDefault="001D1E61">
      <w:pPr>
        <w:pStyle w:val="Seznamobrzk"/>
        <w:rPr>
          <w:rFonts w:asciiTheme="minorHAnsi" w:eastAsiaTheme="minorEastAsia" w:hAnsiTheme="minorHAnsi" w:cstheme="minorBidi"/>
          <w:sz w:val="22"/>
          <w:szCs w:val="22"/>
        </w:rPr>
      </w:pPr>
      <w:hyperlink w:anchor="_Toc72854014" w:history="1">
        <w:r w:rsidRPr="00CF27B3">
          <w:rPr>
            <w:rStyle w:val="Hypertextovodkaz"/>
          </w:rPr>
          <w:t>1.4</w:t>
        </w:r>
        <w:r>
          <w:rPr>
            <w:rFonts w:asciiTheme="minorHAnsi" w:eastAsiaTheme="minorEastAsia" w:hAnsiTheme="minorHAnsi" w:cstheme="minorBidi"/>
            <w:sz w:val="22"/>
            <w:szCs w:val="22"/>
          </w:rPr>
          <w:tab/>
        </w:r>
        <w:r w:rsidRPr="00CF27B3">
          <w:rPr>
            <w:rStyle w:val="Hypertextovodkaz"/>
          </w:rPr>
          <w:t>Foto senzoru KTY81 110</w:t>
        </w:r>
        <w:r>
          <w:rPr>
            <w:webHidden/>
          </w:rPr>
          <w:tab/>
        </w:r>
        <w:r>
          <w:rPr>
            <w:webHidden/>
          </w:rPr>
          <w:fldChar w:fldCharType="begin"/>
        </w:r>
        <w:r>
          <w:rPr>
            <w:webHidden/>
          </w:rPr>
          <w:instrText xml:space="preserve"> PAGEREF _Toc72854014 \h </w:instrText>
        </w:r>
        <w:r>
          <w:rPr>
            <w:webHidden/>
          </w:rPr>
        </w:r>
        <w:r>
          <w:rPr>
            <w:webHidden/>
          </w:rPr>
          <w:fldChar w:fldCharType="separate"/>
        </w:r>
        <w:r>
          <w:rPr>
            <w:webHidden/>
          </w:rPr>
          <w:t>15</w:t>
        </w:r>
        <w:r>
          <w:rPr>
            <w:webHidden/>
          </w:rPr>
          <w:fldChar w:fldCharType="end"/>
        </w:r>
      </w:hyperlink>
    </w:p>
    <w:p w14:paraId="7C40AD38" w14:textId="7E38375F" w:rsidR="001D1E61" w:rsidRDefault="001D1E61">
      <w:pPr>
        <w:pStyle w:val="Seznamobrzk"/>
        <w:rPr>
          <w:rFonts w:asciiTheme="minorHAnsi" w:eastAsiaTheme="minorEastAsia" w:hAnsiTheme="minorHAnsi" w:cstheme="minorBidi"/>
          <w:sz w:val="22"/>
          <w:szCs w:val="22"/>
        </w:rPr>
      </w:pPr>
      <w:hyperlink w:anchor="_Toc72854015" w:history="1">
        <w:r w:rsidRPr="00CF27B3">
          <w:rPr>
            <w:rStyle w:val="Hypertextovodkaz"/>
          </w:rPr>
          <w:t>1.5</w:t>
        </w:r>
        <w:r>
          <w:rPr>
            <w:rFonts w:asciiTheme="minorHAnsi" w:eastAsiaTheme="minorEastAsia" w:hAnsiTheme="minorHAnsi" w:cstheme="minorBidi"/>
            <w:sz w:val="22"/>
            <w:szCs w:val="22"/>
          </w:rPr>
          <w:tab/>
        </w:r>
        <w:r w:rsidRPr="00CF27B3">
          <w:rPr>
            <w:rStyle w:val="Hypertextovodkaz"/>
          </w:rPr>
          <w:t>Jednoduchý způsob odečítání hodnot z analogového teplotního čidla.</w:t>
        </w:r>
        <w:r>
          <w:rPr>
            <w:webHidden/>
          </w:rPr>
          <w:tab/>
        </w:r>
        <w:r>
          <w:rPr>
            <w:webHidden/>
          </w:rPr>
          <w:fldChar w:fldCharType="begin"/>
        </w:r>
        <w:r>
          <w:rPr>
            <w:webHidden/>
          </w:rPr>
          <w:instrText xml:space="preserve"> PAGEREF _Toc72854015 \h </w:instrText>
        </w:r>
        <w:r>
          <w:rPr>
            <w:webHidden/>
          </w:rPr>
        </w:r>
        <w:r>
          <w:rPr>
            <w:webHidden/>
          </w:rPr>
          <w:fldChar w:fldCharType="separate"/>
        </w:r>
        <w:r>
          <w:rPr>
            <w:webHidden/>
          </w:rPr>
          <w:t>15</w:t>
        </w:r>
        <w:r>
          <w:rPr>
            <w:webHidden/>
          </w:rPr>
          <w:fldChar w:fldCharType="end"/>
        </w:r>
      </w:hyperlink>
    </w:p>
    <w:p w14:paraId="584224E5" w14:textId="4AF676D6" w:rsidR="001D1E61" w:rsidRDefault="001D1E61">
      <w:pPr>
        <w:pStyle w:val="Seznamobrzk"/>
        <w:rPr>
          <w:rFonts w:asciiTheme="minorHAnsi" w:eastAsiaTheme="minorEastAsia" w:hAnsiTheme="minorHAnsi" w:cstheme="minorBidi"/>
          <w:sz w:val="22"/>
          <w:szCs w:val="22"/>
        </w:rPr>
      </w:pPr>
      <w:hyperlink w:anchor="_Toc72854016" w:history="1">
        <w:r w:rsidRPr="00CF27B3">
          <w:rPr>
            <w:rStyle w:val="Hypertextovodkaz"/>
          </w:rPr>
          <w:t>1.6</w:t>
        </w:r>
        <w:r>
          <w:rPr>
            <w:rFonts w:asciiTheme="minorHAnsi" w:eastAsiaTheme="minorEastAsia" w:hAnsiTheme="minorHAnsi" w:cstheme="minorBidi"/>
            <w:sz w:val="22"/>
            <w:szCs w:val="22"/>
          </w:rPr>
          <w:tab/>
        </w:r>
        <w:r w:rsidRPr="00CF27B3">
          <w:rPr>
            <w:rStyle w:val="Hypertextovodkaz"/>
          </w:rPr>
          <w:t>Foto teplotní senzoru DS18B20</w:t>
        </w:r>
        <w:r>
          <w:rPr>
            <w:webHidden/>
          </w:rPr>
          <w:tab/>
        </w:r>
        <w:r>
          <w:rPr>
            <w:webHidden/>
          </w:rPr>
          <w:fldChar w:fldCharType="begin"/>
        </w:r>
        <w:r>
          <w:rPr>
            <w:webHidden/>
          </w:rPr>
          <w:instrText xml:space="preserve"> PAGEREF _Toc72854016 \h </w:instrText>
        </w:r>
        <w:r>
          <w:rPr>
            <w:webHidden/>
          </w:rPr>
        </w:r>
        <w:r>
          <w:rPr>
            <w:webHidden/>
          </w:rPr>
          <w:fldChar w:fldCharType="separate"/>
        </w:r>
        <w:r>
          <w:rPr>
            <w:webHidden/>
          </w:rPr>
          <w:t>16</w:t>
        </w:r>
        <w:r>
          <w:rPr>
            <w:webHidden/>
          </w:rPr>
          <w:fldChar w:fldCharType="end"/>
        </w:r>
      </w:hyperlink>
    </w:p>
    <w:p w14:paraId="7C8E403A" w14:textId="0B918F12" w:rsidR="001D1E61" w:rsidRDefault="001D1E61">
      <w:pPr>
        <w:pStyle w:val="Seznamobrzk"/>
        <w:rPr>
          <w:rFonts w:asciiTheme="minorHAnsi" w:eastAsiaTheme="minorEastAsia" w:hAnsiTheme="minorHAnsi" w:cstheme="minorBidi"/>
          <w:sz w:val="22"/>
          <w:szCs w:val="22"/>
        </w:rPr>
      </w:pPr>
      <w:hyperlink w:anchor="_Toc72854017" w:history="1">
        <w:r w:rsidRPr="00CF27B3">
          <w:rPr>
            <w:rStyle w:val="Hypertextovodkaz"/>
          </w:rPr>
          <w:t>1.7</w:t>
        </w:r>
        <w:r>
          <w:rPr>
            <w:rFonts w:asciiTheme="minorHAnsi" w:eastAsiaTheme="minorEastAsia" w:hAnsiTheme="minorHAnsi" w:cstheme="minorBidi"/>
            <w:sz w:val="22"/>
            <w:szCs w:val="22"/>
          </w:rPr>
          <w:tab/>
        </w:r>
        <w:r w:rsidRPr="00CF27B3">
          <w:rPr>
            <w:rStyle w:val="Hypertextovodkaz"/>
          </w:rPr>
          <w:t>Foto teplotní senzoru DS18B20</w:t>
        </w:r>
        <w:r>
          <w:rPr>
            <w:webHidden/>
          </w:rPr>
          <w:tab/>
        </w:r>
        <w:r>
          <w:rPr>
            <w:webHidden/>
          </w:rPr>
          <w:fldChar w:fldCharType="begin"/>
        </w:r>
        <w:r>
          <w:rPr>
            <w:webHidden/>
          </w:rPr>
          <w:instrText xml:space="preserve"> PAGEREF _Toc72854017 \h </w:instrText>
        </w:r>
        <w:r>
          <w:rPr>
            <w:webHidden/>
          </w:rPr>
        </w:r>
        <w:r>
          <w:rPr>
            <w:webHidden/>
          </w:rPr>
          <w:fldChar w:fldCharType="separate"/>
        </w:r>
        <w:r>
          <w:rPr>
            <w:webHidden/>
          </w:rPr>
          <w:t>17</w:t>
        </w:r>
        <w:r>
          <w:rPr>
            <w:webHidden/>
          </w:rPr>
          <w:fldChar w:fldCharType="end"/>
        </w:r>
      </w:hyperlink>
    </w:p>
    <w:p w14:paraId="7842E581" w14:textId="6F9DCC54" w:rsidR="001D1E61" w:rsidRDefault="001D1E61">
      <w:pPr>
        <w:pStyle w:val="Seznamobrzk"/>
        <w:rPr>
          <w:rFonts w:asciiTheme="minorHAnsi" w:eastAsiaTheme="minorEastAsia" w:hAnsiTheme="minorHAnsi" w:cstheme="minorBidi"/>
          <w:sz w:val="22"/>
          <w:szCs w:val="22"/>
        </w:rPr>
      </w:pPr>
      <w:hyperlink w:anchor="_Toc72854018" w:history="1">
        <w:r w:rsidRPr="00CF27B3">
          <w:rPr>
            <w:rStyle w:val="Hypertextovodkaz"/>
          </w:rPr>
          <w:t>1.8</w:t>
        </w:r>
        <w:r>
          <w:rPr>
            <w:rFonts w:asciiTheme="minorHAnsi" w:eastAsiaTheme="minorEastAsia" w:hAnsiTheme="minorHAnsi" w:cstheme="minorBidi"/>
            <w:sz w:val="22"/>
            <w:szCs w:val="22"/>
          </w:rPr>
          <w:tab/>
        </w:r>
        <w:r w:rsidRPr="00CF27B3">
          <w:rPr>
            <w:rStyle w:val="Hypertextovodkaz"/>
          </w:rPr>
          <w:t>Graf odchylky při měření teploty pomocí AM2302[7]</w:t>
        </w:r>
        <w:r>
          <w:rPr>
            <w:webHidden/>
          </w:rPr>
          <w:tab/>
        </w:r>
        <w:r>
          <w:rPr>
            <w:webHidden/>
          </w:rPr>
          <w:fldChar w:fldCharType="begin"/>
        </w:r>
        <w:r>
          <w:rPr>
            <w:webHidden/>
          </w:rPr>
          <w:instrText xml:space="preserve"> PAGEREF _Toc72854018 \h </w:instrText>
        </w:r>
        <w:r>
          <w:rPr>
            <w:webHidden/>
          </w:rPr>
        </w:r>
        <w:r>
          <w:rPr>
            <w:webHidden/>
          </w:rPr>
          <w:fldChar w:fldCharType="separate"/>
        </w:r>
        <w:r>
          <w:rPr>
            <w:webHidden/>
          </w:rPr>
          <w:t>17</w:t>
        </w:r>
        <w:r>
          <w:rPr>
            <w:webHidden/>
          </w:rPr>
          <w:fldChar w:fldCharType="end"/>
        </w:r>
      </w:hyperlink>
    </w:p>
    <w:p w14:paraId="396B908E" w14:textId="0442C7F5" w:rsidR="001D1E61" w:rsidRDefault="001D1E61">
      <w:pPr>
        <w:pStyle w:val="Seznamobrzk"/>
        <w:rPr>
          <w:rFonts w:asciiTheme="minorHAnsi" w:eastAsiaTheme="minorEastAsia" w:hAnsiTheme="minorHAnsi" w:cstheme="minorBidi"/>
          <w:sz w:val="22"/>
          <w:szCs w:val="22"/>
        </w:rPr>
      </w:pPr>
      <w:hyperlink w:anchor="_Toc72854019" w:history="1">
        <w:r w:rsidRPr="00CF27B3">
          <w:rPr>
            <w:rStyle w:val="Hypertextovodkaz"/>
          </w:rPr>
          <w:t>1.9</w:t>
        </w:r>
        <w:r>
          <w:rPr>
            <w:rFonts w:asciiTheme="minorHAnsi" w:eastAsiaTheme="minorEastAsia" w:hAnsiTheme="minorHAnsi" w:cstheme="minorBidi"/>
            <w:sz w:val="22"/>
            <w:szCs w:val="22"/>
          </w:rPr>
          <w:tab/>
        </w:r>
        <w:r w:rsidRPr="00CF27B3">
          <w:rPr>
            <w:rStyle w:val="Hypertextovodkaz"/>
          </w:rPr>
          <w:t>Graf odchylky při relativní vlhkosti pomocí AM2302</w:t>
        </w:r>
        <w:r>
          <w:rPr>
            <w:webHidden/>
          </w:rPr>
          <w:tab/>
        </w:r>
        <w:r>
          <w:rPr>
            <w:webHidden/>
          </w:rPr>
          <w:fldChar w:fldCharType="begin"/>
        </w:r>
        <w:r>
          <w:rPr>
            <w:webHidden/>
          </w:rPr>
          <w:instrText xml:space="preserve"> PAGEREF _Toc72854019 \h </w:instrText>
        </w:r>
        <w:r>
          <w:rPr>
            <w:webHidden/>
          </w:rPr>
        </w:r>
        <w:r>
          <w:rPr>
            <w:webHidden/>
          </w:rPr>
          <w:fldChar w:fldCharType="separate"/>
        </w:r>
        <w:r>
          <w:rPr>
            <w:webHidden/>
          </w:rPr>
          <w:t>18</w:t>
        </w:r>
        <w:r>
          <w:rPr>
            <w:webHidden/>
          </w:rPr>
          <w:fldChar w:fldCharType="end"/>
        </w:r>
      </w:hyperlink>
    </w:p>
    <w:p w14:paraId="6E9579D0" w14:textId="69B96F9B" w:rsidR="001D1E61" w:rsidRDefault="001D1E61">
      <w:pPr>
        <w:pStyle w:val="Seznamobrzk"/>
        <w:rPr>
          <w:rFonts w:asciiTheme="minorHAnsi" w:eastAsiaTheme="minorEastAsia" w:hAnsiTheme="minorHAnsi" w:cstheme="minorBidi"/>
          <w:sz w:val="22"/>
          <w:szCs w:val="22"/>
        </w:rPr>
      </w:pPr>
      <w:hyperlink w:anchor="_Toc72854020" w:history="1">
        <w:r w:rsidRPr="00CF27B3">
          <w:rPr>
            <w:rStyle w:val="Hypertextovodkaz"/>
          </w:rPr>
          <w:t>1.10</w:t>
        </w:r>
        <w:r>
          <w:rPr>
            <w:rFonts w:asciiTheme="minorHAnsi" w:eastAsiaTheme="minorEastAsia" w:hAnsiTheme="minorHAnsi" w:cstheme="minorBidi"/>
            <w:sz w:val="22"/>
            <w:szCs w:val="22"/>
          </w:rPr>
          <w:tab/>
        </w:r>
        <w:r w:rsidRPr="00CF27B3">
          <w:rPr>
            <w:rStyle w:val="Hypertextovodkaz"/>
          </w:rPr>
          <w:t>Tabulka přehledu termočlánků [8]</w:t>
        </w:r>
        <w:r>
          <w:rPr>
            <w:webHidden/>
          </w:rPr>
          <w:tab/>
        </w:r>
        <w:r>
          <w:rPr>
            <w:webHidden/>
          </w:rPr>
          <w:fldChar w:fldCharType="begin"/>
        </w:r>
        <w:r>
          <w:rPr>
            <w:webHidden/>
          </w:rPr>
          <w:instrText xml:space="preserve"> PAGEREF _Toc72854020 \h </w:instrText>
        </w:r>
        <w:r>
          <w:rPr>
            <w:webHidden/>
          </w:rPr>
        </w:r>
        <w:r>
          <w:rPr>
            <w:webHidden/>
          </w:rPr>
          <w:fldChar w:fldCharType="separate"/>
        </w:r>
        <w:r>
          <w:rPr>
            <w:webHidden/>
          </w:rPr>
          <w:t>18</w:t>
        </w:r>
        <w:r>
          <w:rPr>
            <w:webHidden/>
          </w:rPr>
          <w:fldChar w:fldCharType="end"/>
        </w:r>
      </w:hyperlink>
    </w:p>
    <w:p w14:paraId="776F25C8" w14:textId="6FF62508" w:rsidR="001D1E61" w:rsidRDefault="001D1E61">
      <w:pPr>
        <w:pStyle w:val="Seznamobrzk"/>
        <w:rPr>
          <w:rFonts w:asciiTheme="minorHAnsi" w:eastAsiaTheme="minorEastAsia" w:hAnsiTheme="minorHAnsi" w:cstheme="minorBidi"/>
          <w:sz w:val="22"/>
          <w:szCs w:val="22"/>
        </w:rPr>
      </w:pPr>
      <w:hyperlink w:anchor="_Toc72854021" w:history="1">
        <w:r w:rsidRPr="00CF27B3">
          <w:rPr>
            <w:rStyle w:val="Hypertextovodkaz"/>
          </w:rPr>
          <w:t>2.1</w:t>
        </w:r>
        <w:r>
          <w:rPr>
            <w:rFonts w:asciiTheme="minorHAnsi" w:eastAsiaTheme="minorEastAsia" w:hAnsiTheme="minorHAnsi" w:cstheme="minorBidi"/>
            <w:sz w:val="22"/>
            <w:szCs w:val="22"/>
          </w:rPr>
          <w:tab/>
        </w:r>
        <w:r w:rsidRPr="00CF27B3">
          <w:rPr>
            <w:rStyle w:val="Hypertextovodkaz"/>
          </w:rPr>
          <w:t>Ukázka z uživatelského rozhraní ThingSpeak [13]</w:t>
        </w:r>
        <w:r>
          <w:rPr>
            <w:webHidden/>
          </w:rPr>
          <w:tab/>
        </w:r>
        <w:r>
          <w:rPr>
            <w:webHidden/>
          </w:rPr>
          <w:fldChar w:fldCharType="begin"/>
        </w:r>
        <w:r>
          <w:rPr>
            <w:webHidden/>
          </w:rPr>
          <w:instrText xml:space="preserve"> PAGEREF _Toc72854021 \h </w:instrText>
        </w:r>
        <w:r>
          <w:rPr>
            <w:webHidden/>
          </w:rPr>
        </w:r>
        <w:r>
          <w:rPr>
            <w:webHidden/>
          </w:rPr>
          <w:fldChar w:fldCharType="separate"/>
        </w:r>
        <w:r>
          <w:rPr>
            <w:webHidden/>
          </w:rPr>
          <w:t>20</w:t>
        </w:r>
        <w:r>
          <w:rPr>
            <w:webHidden/>
          </w:rPr>
          <w:fldChar w:fldCharType="end"/>
        </w:r>
      </w:hyperlink>
    </w:p>
    <w:p w14:paraId="7E09685B" w14:textId="3E94A75D" w:rsidR="001D1E61" w:rsidRDefault="001D1E61">
      <w:pPr>
        <w:pStyle w:val="Seznamobrzk"/>
        <w:rPr>
          <w:rFonts w:asciiTheme="minorHAnsi" w:eastAsiaTheme="minorEastAsia" w:hAnsiTheme="minorHAnsi" w:cstheme="minorBidi"/>
          <w:sz w:val="22"/>
          <w:szCs w:val="22"/>
        </w:rPr>
      </w:pPr>
      <w:hyperlink w:anchor="_Toc72854022" w:history="1">
        <w:r w:rsidRPr="00CF27B3">
          <w:rPr>
            <w:rStyle w:val="Hypertextovodkaz"/>
          </w:rPr>
          <w:t>2.2</w:t>
        </w:r>
        <w:r>
          <w:rPr>
            <w:rFonts w:asciiTheme="minorHAnsi" w:eastAsiaTheme="minorEastAsia" w:hAnsiTheme="minorHAnsi" w:cstheme="minorBidi"/>
            <w:sz w:val="22"/>
            <w:szCs w:val="22"/>
          </w:rPr>
          <w:tab/>
        </w:r>
        <w:r w:rsidRPr="00CF27B3">
          <w:rPr>
            <w:rStyle w:val="Hypertextovodkaz"/>
          </w:rPr>
          <w:t>Mapa čidel vyexportovaná 6.12.2020 v 17:15 [10]</w:t>
        </w:r>
        <w:r>
          <w:rPr>
            <w:webHidden/>
          </w:rPr>
          <w:tab/>
        </w:r>
        <w:r>
          <w:rPr>
            <w:webHidden/>
          </w:rPr>
          <w:fldChar w:fldCharType="begin"/>
        </w:r>
        <w:r>
          <w:rPr>
            <w:webHidden/>
          </w:rPr>
          <w:instrText xml:space="preserve"> PAGEREF _Toc72854022 \h </w:instrText>
        </w:r>
        <w:r>
          <w:rPr>
            <w:webHidden/>
          </w:rPr>
        </w:r>
        <w:r>
          <w:rPr>
            <w:webHidden/>
          </w:rPr>
          <w:fldChar w:fldCharType="separate"/>
        </w:r>
        <w:r>
          <w:rPr>
            <w:webHidden/>
          </w:rPr>
          <w:t>21</w:t>
        </w:r>
        <w:r>
          <w:rPr>
            <w:webHidden/>
          </w:rPr>
          <w:fldChar w:fldCharType="end"/>
        </w:r>
      </w:hyperlink>
    </w:p>
    <w:p w14:paraId="49F57141" w14:textId="3DA5D89E" w:rsidR="001D1E61" w:rsidRDefault="001D1E61">
      <w:pPr>
        <w:pStyle w:val="Seznamobrzk"/>
        <w:rPr>
          <w:rFonts w:asciiTheme="minorHAnsi" w:eastAsiaTheme="minorEastAsia" w:hAnsiTheme="minorHAnsi" w:cstheme="minorBidi"/>
          <w:sz w:val="22"/>
          <w:szCs w:val="22"/>
        </w:rPr>
      </w:pPr>
      <w:hyperlink w:anchor="_Toc72854023" w:history="1">
        <w:r w:rsidRPr="00CF27B3">
          <w:rPr>
            <w:rStyle w:val="Hypertextovodkaz"/>
          </w:rPr>
          <w:t>3.1</w:t>
        </w:r>
        <w:r>
          <w:rPr>
            <w:rFonts w:asciiTheme="minorHAnsi" w:eastAsiaTheme="minorEastAsia" w:hAnsiTheme="minorHAnsi" w:cstheme="minorBidi"/>
            <w:sz w:val="22"/>
            <w:szCs w:val="22"/>
          </w:rPr>
          <w:tab/>
        </w:r>
        <w:r w:rsidRPr="00CF27B3">
          <w:rPr>
            <w:rStyle w:val="Hypertextovodkaz"/>
          </w:rPr>
          <w:t>Blokové schéma zapojení MCU a jeho periferií.</w:t>
        </w:r>
        <w:r>
          <w:rPr>
            <w:webHidden/>
          </w:rPr>
          <w:tab/>
        </w:r>
        <w:r>
          <w:rPr>
            <w:webHidden/>
          </w:rPr>
          <w:fldChar w:fldCharType="begin"/>
        </w:r>
        <w:r>
          <w:rPr>
            <w:webHidden/>
          </w:rPr>
          <w:instrText xml:space="preserve"> PAGEREF _Toc72854023 \h </w:instrText>
        </w:r>
        <w:r>
          <w:rPr>
            <w:webHidden/>
          </w:rPr>
        </w:r>
        <w:r>
          <w:rPr>
            <w:webHidden/>
          </w:rPr>
          <w:fldChar w:fldCharType="separate"/>
        </w:r>
        <w:r>
          <w:rPr>
            <w:webHidden/>
          </w:rPr>
          <w:t>24</w:t>
        </w:r>
        <w:r>
          <w:rPr>
            <w:webHidden/>
          </w:rPr>
          <w:fldChar w:fldCharType="end"/>
        </w:r>
      </w:hyperlink>
    </w:p>
    <w:p w14:paraId="6806B0BD" w14:textId="43F1D80C" w:rsidR="001D1E61" w:rsidRDefault="001D1E61">
      <w:pPr>
        <w:pStyle w:val="Seznamobrzk"/>
        <w:rPr>
          <w:rFonts w:asciiTheme="minorHAnsi" w:eastAsiaTheme="minorEastAsia" w:hAnsiTheme="minorHAnsi" w:cstheme="minorBidi"/>
          <w:sz w:val="22"/>
          <w:szCs w:val="22"/>
        </w:rPr>
      </w:pPr>
      <w:hyperlink w:anchor="_Toc72854024" w:history="1">
        <w:r w:rsidRPr="00CF27B3">
          <w:rPr>
            <w:rStyle w:val="Hypertextovodkaz"/>
          </w:rPr>
          <w:t>3.2</w:t>
        </w:r>
        <w:r>
          <w:rPr>
            <w:rFonts w:asciiTheme="minorHAnsi" w:eastAsiaTheme="minorEastAsia" w:hAnsiTheme="minorHAnsi" w:cstheme="minorBidi"/>
            <w:sz w:val="22"/>
            <w:szCs w:val="22"/>
          </w:rPr>
          <w:tab/>
        </w:r>
        <w:r w:rsidRPr="00CF27B3">
          <w:rPr>
            <w:rStyle w:val="Hypertextovodkaz"/>
          </w:rPr>
          <w:t>Schéma desky mikrokontroleru ESP. [18]</w:t>
        </w:r>
        <w:r>
          <w:rPr>
            <w:webHidden/>
          </w:rPr>
          <w:tab/>
        </w:r>
        <w:r>
          <w:rPr>
            <w:webHidden/>
          </w:rPr>
          <w:fldChar w:fldCharType="begin"/>
        </w:r>
        <w:r>
          <w:rPr>
            <w:webHidden/>
          </w:rPr>
          <w:instrText xml:space="preserve"> PAGEREF _Toc72854024 \h </w:instrText>
        </w:r>
        <w:r>
          <w:rPr>
            <w:webHidden/>
          </w:rPr>
        </w:r>
        <w:r>
          <w:rPr>
            <w:webHidden/>
          </w:rPr>
          <w:fldChar w:fldCharType="separate"/>
        </w:r>
        <w:r>
          <w:rPr>
            <w:webHidden/>
          </w:rPr>
          <w:t>25</w:t>
        </w:r>
        <w:r>
          <w:rPr>
            <w:webHidden/>
          </w:rPr>
          <w:fldChar w:fldCharType="end"/>
        </w:r>
      </w:hyperlink>
    </w:p>
    <w:p w14:paraId="63B7329A" w14:textId="3430E0CA" w:rsidR="001D1E61" w:rsidRDefault="001D1E61">
      <w:pPr>
        <w:pStyle w:val="Seznamobrzk"/>
        <w:rPr>
          <w:rFonts w:asciiTheme="minorHAnsi" w:eastAsiaTheme="minorEastAsia" w:hAnsiTheme="minorHAnsi" w:cstheme="minorBidi"/>
          <w:sz w:val="22"/>
          <w:szCs w:val="22"/>
        </w:rPr>
      </w:pPr>
      <w:hyperlink w:anchor="_Toc72854025" w:history="1">
        <w:r w:rsidRPr="00CF27B3">
          <w:rPr>
            <w:rStyle w:val="Hypertextovodkaz"/>
          </w:rPr>
          <w:t>3.3</w:t>
        </w:r>
        <w:r>
          <w:rPr>
            <w:rFonts w:asciiTheme="minorHAnsi" w:eastAsiaTheme="minorEastAsia" w:hAnsiTheme="minorHAnsi" w:cstheme="minorBidi"/>
            <w:sz w:val="22"/>
            <w:szCs w:val="22"/>
          </w:rPr>
          <w:tab/>
        </w:r>
        <w:r w:rsidRPr="00CF27B3">
          <w:rPr>
            <w:rStyle w:val="Hypertextovodkaz"/>
          </w:rPr>
          <w:t>Schéma zapojení obvodu pro spínání výstupní zásuvky.</w:t>
        </w:r>
        <w:r>
          <w:rPr>
            <w:webHidden/>
          </w:rPr>
          <w:tab/>
        </w:r>
        <w:r>
          <w:rPr>
            <w:webHidden/>
          </w:rPr>
          <w:fldChar w:fldCharType="begin"/>
        </w:r>
        <w:r>
          <w:rPr>
            <w:webHidden/>
          </w:rPr>
          <w:instrText xml:space="preserve"> PAGEREF _Toc72854025 \h </w:instrText>
        </w:r>
        <w:r>
          <w:rPr>
            <w:webHidden/>
          </w:rPr>
        </w:r>
        <w:r>
          <w:rPr>
            <w:webHidden/>
          </w:rPr>
          <w:fldChar w:fldCharType="separate"/>
        </w:r>
        <w:r>
          <w:rPr>
            <w:webHidden/>
          </w:rPr>
          <w:t>26</w:t>
        </w:r>
        <w:r>
          <w:rPr>
            <w:webHidden/>
          </w:rPr>
          <w:fldChar w:fldCharType="end"/>
        </w:r>
      </w:hyperlink>
    </w:p>
    <w:p w14:paraId="061D2606" w14:textId="276D336B" w:rsidR="001D1E61" w:rsidRDefault="001D1E61">
      <w:pPr>
        <w:pStyle w:val="Seznamobrzk"/>
        <w:rPr>
          <w:rFonts w:asciiTheme="minorHAnsi" w:eastAsiaTheme="minorEastAsia" w:hAnsiTheme="minorHAnsi" w:cstheme="minorBidi"/>
          <w:sz w:val="22"/>
          <w:szCs w:val="22"/>
        </w:rPr>
      </w:pPr>
      <w:hyperlink w:anchor="_Toc72854026" w:history="1">
        <w:r w:rsidRPr="00CF27B3">
          <w:rPr>
            <w:rStyle w:val="Hypertextovodkaz"/>
          </w:rPr>
          <w:t>3.4</w:t>
        </w:r>
        <w:r>
          <w:rPr>
            <w:rFonts w:asciiTheme="minorHAnsi" w:eastAsiaTheme="minorEastAsia" w:hAnsiTheme="minorHAnsi" w:cstheme="minorBidi"/>
            <w:sz w:val="22"/>
            <w:szCs w:val="22"/>
          </w:rPr>
          <w:tab/>
        </w:r>
        <w:r w:rsidRPr="00CF27B3">
          <w:rPr>
            <w:rStyle w:val="Hypertextovodkaz"/>
          </w:rPr>
          <w:t>Schéma zapojení převodníku z USB na UART.</w:t>
        </w:r>
        <w:r>
          <w:rPr>
            <w:webHidden/>
          </w:rPr>
          <w:tab/>
        </w:r>
        <w:r>
          <w:rPr>
            <w:webHidden/>
          </w:rPr>
          <w:fldChar w:fldCharType="begin"/>
        </w:r>
        <w:r>
          <w:rPr>
            <w:webHidden/>
          </w:rPr>
          <w:instrText xml:space="preserve"> PAGEREF _Toc72854026 \h </w:instrText>
        </w:r>
        <w:r>
          <w:rPr>
            <w:webHidden/>
          </w:rPr>
        </w:r>
        <w:r>
          <w:rPr>
            <w:webHidden/>
          </w:rPr>
          <w:fldChar w:fldCharType="separate"/>
        </w:r>
        <w:r>
          <w:rPr>
            <w:webHidden/>
          </w:rPr>
          <w:t>28</w:t>
        </w:r>
        <w:r>
          <w:rPr>
            <w:webHidden/>
          </w:rPr>
          <w:fldChar w:fldCharType="end"/>
        </w:r>
      </w:hyperlink>
    </w:p>
    <w:p w14:paraId="2748731F" w14:textId="27CB8F44" w:rsidR="001D1E61" w:rsidRDefault="001D1E61">
      <w:pPr>
        <w:pStyle w:val="Seznamobrzk"/>
        <w:rPr>
          <w:rFonts w:asciiTheme="minorHAnsi" w:eastAsiaTheme="minorEastAsia" w:hAnsiTheme="minorHAnsi" w:cstheme="minorBidi"/>
          <w:sz w:val="22"/>
          <w:szCs w:val="22"/>
        </w:rPr>
      </w:pPr>
      <w:hyperlink w:anchor="_Toc72854027" w:history="1">
        <w:r w:rsidRPr="00CF27B3">
          <w:rPr>
            <w:rStyle w:val="Hypertextovodkaz"/>
          </w:rPr>
          <w:t>3.5</w:t>
        </w:r>
        <w:r>
          <w:rPr>
            <w:rFonts w:asciiTheme="minorHAnsi" w:eastAsiaTheme="minorEastAsia" w:hAnsiTheme="minorHAnsi" w:cstheme="minorBidi"/>
            <w:sz w:val="22"/>
            <w:szCs w:val="22"/>
          </w:rPr>
          <w:tab/>
        </w:r>
        <w:r w:rsidRPr="00CF27B3">
          <w:rPr>
            <w:rStyle w:val="Hypertextovodkaz"/>
          </w:rPr>
          <w:t>Schéma zapojení EEPROM paměti.</w:t>
        </w:r>
        <w:r>
          <w:rPr>
            <w:webHidden/>
          </w:rPr>
          <w:tab/>
        </w:r>
        <w:r>
          <w:rPr>
            <w:webHidden/>
          </w:rPr>
          <w:fldChar w:fldCharType="begin"/>
        </w:r>
        <w:r>
          <w:rPr>
            <w:webHidden/>
          </w:rPr>
          <w:instrText xml:space="preserve"> PAGEREF _Toc72854027 \h </w:instrText>
        </w:r>
        <w:r>
          <w:rPr>
            <w:webHidden/>
          </w:rPr>
        </w:r>
        <w:r>
          <w:rPr>
            <w:webHidden/>
          </w:rPr>
          <w:fldChar w:fldCharType="separate"/>
        </w:r>
        <w:r>
          <w:rPr>
            <w:webHidden/>
          </w:rPr>
          <w:t>29</w:t>
        </w:r>
        <w:r>
          <w:rPr>
            <w:webHidden/>
          </w:rPr>
          <w:fldChar w:fldCharType="end"/>
        </w:r>
      </w:hyperlink>
    </w:p>
    <w:p w14:paraId="217535EB" w14:textId="061EAE1D" w:rsidR="001D1E61" w:rsidRDefault="001D1E61">
      <w:pPr>
        <w:pStyle w:val="Seznamobrzk"/>
        <w:rPr>
          <w:rFonts w:asciiTheme="minorHAnsi" w:eastAsiaTheme="minorEastAsia" w:hAnsiTheme="minorHAnsi" w:cstheme="minorBidi"/>
          <w:sz w:val="22"/>
          <w:szCs w:val="22"/>
        </w:rPr>
      </w:pPr>
      <w:hyperlink w:anchor="_Toc72854028" w:history="1">
        <w:r w:rsidRPr="00CF27B3">
          <w:rPr>
            <w:rStyle w:val="Hypertextovodkaz"/>
          </w:rPr>
          <w:t>3.6</w:t>
        </w:r>
        <w:r>
          <w:rPr>
            <w:rFonts w:asciiTheme="minorHAnsi" w:eastAsiaTheme="minorEastAsia" w:hAnsiTheme="minorHAnsi" w:cstheme="minorBidi"/>
            <w:sz w:val="22"/>
            <w:szCs w:val="22"/>
          </w:rPr>
          <w:tab/>
        </w:r>
        <w:r w:rsidRPr="00CF27B3">
          <w:rPr>
            <w:rStyle w:val="Hypertextovodkaz"/>
          </w:rPr>
          <w:t>3D model navržené desky verze 1, export KiCad.</w:t>
        </w:r>
        <w:r>
          <w:rPr>
            <w:webHidden/>
          </w:rPr>
          <w:tab/>
        </w:r>
        <w:r>
          <w:rPr>
            <w:webHidden/>
          </w:rPr>
          <w:fldChar w:fldCharType="begin"/>
        </w:r>
        <w:r>
          <w:rPr>
            <w:webHidden/>
          </w:rPr>
          <w:instrText xml:space="preserve"> PAGEREF _Toc72854028 \h </w:instrText>
        </w:r>
        <w:r>
          <w:rPr>
            <w:webHidden/>
          </w:rPr>
        </w:r>
        <w:r>
          <w:rPr>
            <w:webHidden/>
          </w:rPr>
          <w:fldChar w:fldCharType="separate"/>
        </w:r>
        <w:r>
          <w:rPr>
            <w:webHidden/>
          </w:rPr>
          <w:t>31</w:t>
        </w:r>
        <w:r>
          <w:rPr>
            <w:webHidden/>
          </w:rPr>
          <w:fldChar w:fldCharType="end"/>
        </w:r>
      </w:hyperlink>
    </w:p>
    <w:p w14:paraId="28A2410E" w14:textId="7E16E18B" w:rsidR="001D1E61" w:rsidRDefault="001D1E61">
      <w:pPr>
        <w:pStyle w:val="Seznamobrzk"/>
        <w:rPr>
          <w:rFonts w:asciiTheme="minorHAnsi" w:eastAsiaTheme="minorEastAsia" w:hAnsiTheme="minorHAnsi" w:cstheme="minorBidi"/>
          <w:sz w:val="22"/>
          <w:szCs w:val="22"/>
        </w:rPr>
      </w:pPr>
      <w:hyperlink w:anchor="_Toc72854029" w:history="1">
        <w:r w:rsidRPr="00CF27B3">
          <w:rPr>
            <w:rStyle w:val="Hypertextovodkaz"/>
          </w:rPr>
          <w:t>3.7</w:t>
        </w:r>
        <w:r>
          <w:rPr>
            <w:rFonts w:asciiTheme="minorHAnsi" w:eastAsiaTheme="minorEastAsia" w:hAnsiTheme="minorHAnsi" w:cstheme="minorBidi"/>
            <w:sz w:val="22"/>
            <w:szCs w:val="22"/>
          </w:rPr>
          <w:tab/>
        </w:r>
        <w:r w:rsidRPr="00CF27B3">
          <w:rPr>
            <w:rStyle w:val="Hypertextovodkaz"/>
          </w:rPr>
          <w:t>3D modely DPS verze 2 přední pohled, export KiCad.</w:t>
        </w:r>
        <w:r>
          <w:rPr>
            <w:webHidden/>
          </w:rPr>
          <w:tab/>
        </w:r>
        <w:r>
          <w:rPr>
            <w:webHidden/>
          </w:rPr>
          <w:fldChar w:fldCharType="begin"/>
        </w:r>
        <w:r>
          <w:rPr>
            <w:webHidden/>
          </w:rPr>
          <w:instrText xml:space="preserve"> PAGEREF _Toc72854029 \h </w:instrText>
        </w:r>
        <w:r>
          <w:rPr>
            <w:webHidden/>
          </w:rPr>
        </w:r>
        <w:r>
          <w:rPr>
            <w:webHidden/>
          </w:rPr>
          <w:fldChar w:fldCharType="separate"/>
        </w:r>
        <w:r>
          <w:rPr>
            <w:webHidden/>
          </w:rPr>
          <w:t>32</w:t>
        </w:r>
        <w:r>
          <w:rPr>
            <w:webHidden/>
          </w:rPr>
          <w:fldChar w:fldCharType="end"/>
        </w:r>
      </w:hyperlink>
    </w:p>
    <w:p w14:paraId="73A670E7" w14:textId="193D9F05" w:rsidR="001D1E61" w:rsidRDefault="001D1E61">
      <w:pPr>
        <w:pStyle w:val="Seznamobrzk"/>
        <w:rPr>
          <w:rFonts w:asciiTheme="minorHAnsi" w:eastAsiaTheme="minorEastAsia" w:hAnsiTheme="minorHAnsi" w:cstheme="minorBidi"/>
          <w:sz w:val="22"/>
          <w:szCs w:val="22"/>
        </w:rPr>
      </w:pPr>
      <w:hyperlink w:anchor="_Toc72854030" w:history="1">
        <w:r w:rsidRPr="00CF27B3">
          <w:rPr>
            <w:rStyle w:val="Hypertextovodkaz"/>
          </w:rPr>
          <w:t>3.8</w:t>
        </w:r>
        <w:r>
          <w:rPr>
            <w:rFonts w:asciiTheme="minorHAnsi" w:eastAsiaTheme="minorEastAsia" w:hAnsiTheme="minorHAnsi" w:cstheme="minorBidi"/>
            <w:sz w:val="22"/>
            <w:szCs w:val="22"/>
          </w:rPr>
          <w:tab/>
        </w:r>
        <w:r w:rsidRPr="00CF27B3">
          <w:rPr>
            <w:rStyle w:val="Hypertextovodkaz"/>
          </w:rPr>
          <w:t>3D modely DPS verze 2 zadní pohled, export KiCad.</w:t>
        </w:r>
        <w:r>
          <w:rPr>
            <w:webHidden/>
          </w:rPr>
          <w:tab/>
        </w:r>
        <w:r>
          <w:rPr>
            <w:webHidden/>
          </w:rPr>
          <w:fldChar w:fldCharType="begin"/>
        </w:r>
        <w:r>
          <w:rPr>
            <w:webHidden/>
          </w:rPr>
          <w:instrText xml:space="preserve"> PAGEREF _Toc72854030 \h </w:instrText>
        </w:r>
        <w:r>
          <w:rPr>
            <w:webHidden/>
          </w:rPr>
        </w:r>
        <w:r>
          <w:rPr>
            <w:webHidden/>
          </w:rPr>
          <w:fldChar w:fldCharType="separate"/>
        </w:r>
        <w:r>
          <w:rPr>
            <w:webHidden/>
          </w:rPr>
          <w:t>32</w:t>
        </w:r>
        <w:r>
          <w:rPr>
            <w:webHidden/>
          </w:rPr>
          <w:fldChar w:fldCharType="end"/>
        </w:r>
      </w:hyperlink>
    </w:p>
    <w:p w14:paraId="53463E4F" w14:textId="55904CCF" w:rsidR="001D1E61" w:rsidRDefault="001D1E61">
      <w:pPr>
        <w:pStyle w:val="Seznamobrzk"/>
        <w:rPr>
          <w:rFonts w:asciiTheme="minorHAnsi" w:eastAsiaTheme="minorEastAsia" w:hAnsiTheme="minorHAnsi" w:cstheme="minorBidi"/>
          <w:sz w:val="22"/>
          <w:szCs w:val="22"/>
        </w:rPr>
      </w:pPr>
      <w:hyperlink w:anchor="_Toc72854031" w:history="1">
        <w:r w:rsidRPr="00CF27B3">
          <w:rPr>
            <w:rStyle w:val="Hypertextovodkaz"/>
          </w:rPr>
          <w:t>3.9</w:t>
        </w:r>
        <w:r>
          <w:rPr>
            <w:rFonts w:asciiTheme="minorHAnsi" w:eastAsiaTheme="minorEastAsia" w:hAnsiTheme="minorHAnsi" w:cstheme="minorBidi"/>
            <w:sz w:val="22"/>
            <w:szCs w:val="22"/>
          </w:rPr>
          <w:tab/>
        </w:r>
        <w:r w:rsidRPr="00CF27B3">
          <w:rPr>
            <w:rStyle w:val="Hypertextovodkaz"/>
          </w:rPr>
          <w:t>3D model DPS verze 3 přední pohled, export KiCad.</w:t>
        </w:r>
        <w:r>
          <w:rPr>
            <w:webHidden/>
          </w:rPr>
          <w:tab/>
        </w:r>
        <w:r>
          <w:rPr>
            <w:webHidden/>
          </w:rPr>
          <w:fldChar w:fldCharType="begin"/>
        </w:r>
        <w:r>
          <w:rPr>
            <w:webHidden/>
          </w:rPr>
          <w:instrText xml:space="preserve"> PAGEREF _Toc72854031 \h </w:instrText>
        </w:r>
        <w:r>
          <w:rPr>
            <w:webHidden/>
          </w:rPr>
        </w:r>
        <w:r>
          <w:rPr>
            <w:webHidden/>
          </w:rPr>
          <w:fldChar w:fldCharType="separate"/>
        </w:r>
        <w:r>
          <w:rPr>
            <w:webHidden/>
          </w:rPr>
          <w:t>33</w:t>
        </w:r>
        <w:r>
          <w:rPr>
            <w:webHidden/>
          </w:rPr>
          <w:fldChar w:fldCharType="end"/>
        </w:r>
      </w:hyperlink>
    </w:p>
    <w:p w14:paraId="48D14839" w14:textId="2AECCCD7" w:rsidR="001D1E61" w:rsidRDefault="001D1E61">
      <w:pPr>
        <w:pStyle w:val="Seznamobrzk"/>
        <w:rPr>
          <w:rFonts w:asciiTheme="minorHAnsi" w:eastAsiaTheme="minorEastAsia" w:hAnsiTheme="minorHAnsi" w:cstheme="minorBidi"/>
          <w:sz w:val="22"/>
          <w:szCs w:val="22"/>
        </w:rPr>
      </w:pPr>
      <w:hyperlink w:anchor="_Toc72854032" w:history="1">
        <w:r w:rsidRPr="00CF27B3">
          <w:rPr>
            <w:rStyle w:val="Hypertextovodkaz"/>
          </w:rPr>
          <w:t>3.10</w:t>
        </w:r>
        <w:r>
          <w:rPr>
            <w:rFonts w:asciiTheme="minorHAnsi" w:eastAsiaTheme="minorEastAsia" w:hAnsiTheme="minorHAnsi" w:cstheme="minorBidi"/>
            <w:sz w:val="22"/>
            <w:szCs w:val="22"/>
          </w:rPr>
          <w:tab/>
        </w:r>
        <w:r w:rsidRPr="00CF27B3">
          <w:rPr>
            <w:rStyle w:val="Hypertextovodkaz"/>
          </w:rPr>
          <w:t>3D model DPS verze 3 zadní pohled, export KiCad.</w:t>
        </w:r>
        <w:r>
          <w:rPr>
            <w:webHidden/>
          </w:rPr>
          <w:tab/>
        </w:r>
        <w:r>
          <w:rPr>
            <w:webHidden/>
          </w:rPr>
          <w:fldChar w:fldCharType="begin"/>
        </w:r>
        <w:r>
          <w:rPr>
            <w:webHidden/>
          </w:rPr>
          <w:instrText xml:space="preserve"> PAGEREF _Toc72854032 \h </w:instrText>
        </w:r>
        <w:r>
          <w:rPr>
            <w:webHidden/>
          </w:rPr>
        </w:r>
        <w:r>
          <w:rPr>
            <w:webHidden/>
          </w:rPr>
          <w:fldChar w:fldCharType="separate"/>
        </w:r>
        <w:r>
          <w:rPr>
            <w:webHidden/>
          </w:rPr>
          <w:t>33</w:t>
        </w:r>
        <w:r>
          <w:rPr>
            <w:webHidden/>
          </w:rPr>
          <w:fldChar w:fldCharType="end"/>
        </w:r>
      </w:hyperlink>
    </w:p>
    <w:p w14:paraId="1FCC7F49" w14:textId="69467354" w:rsidR="001D1E61" w:rsidRDefault="001D1E61">
      <w:pPr>
        <w:pStyle w:val="Seznamobrzk"/>
        <w:rPr>
          <w:rFonts w:asciiTheme="minorHAnsi" w:eastAsiaTheme="minorEastAsia" w:hAnsiTheme="minorHAnsi" w:cstheme="minorBidi"/>
          <w:sz w:val="22"/>
          <w:szCs w:val="22"/>
        </w:rPr>
      </w:pPr>
      <w:hyperlink w:anchor="_Toc72854033" w:history="1">
        <w:r w:rsidRPr="00CF27B3">
          <w:rPr>
            <w:rStyle w:val="Hypertextovodkaz"/>
          </w:rPr>
          <w:t>3.11</w:t>
        </w:r>
        <w:r>
          <w:rPr>
            <w:rFonts w:asciiTheme="minorHAnsi" w:eastAsiaTheme="minorEastAsia" w:hAnsiTheme="minorHAnsi" w:cstheme="minorBidi"/>
            <w:sz w:val="22"/>
            <w:szCs w:val="22"/>
          </w:rPr>
          <w:tab/>
        </w:r>
        <w:r w:rsidRPr="00CF27B3">
          <w:rPr>
            <w:rStyle w:val="Hypertextovodkaz"/>
          </w:rPr>
          <w:t>Vyrobená deska verze 1 - přední strana</w:t>
        </w:r>
        <w:r>
          <w:rPr>
            <w:webHidden/>
          </w:rPr>
          <w:tab/>
        </w:r>
        <w:r>
          <w:rPr>
            <w:webHidden/>
          </w:rPr>
          <w:fldChar w:fldCharType="begin"/>
        </w:r>
        <w:r>
          <w:rPr>
            <w:webHidden/>
          </w:rPr>
          <w:instrText xml:space="preserve"> PAGEREF _Toc72854033 \h </w:instrText>
        </w:r>
        <w:r>
          <w:rPr>
            <w:webHidden/>
          </w:rPr>
        </w:r>
        <w:r>
          <w:rPr>
            <w:webHidden/>
          </w:rPr>
          <w:fldChar w:fldCharType="separate"/>
        </w:r>
        <w:r>
          <w:rPr>
            <w:webHidden/>
          </w:rPr>
          <w:t>34</w:t>
        </w:r>
        <w:r>
          <w:rPr>
            <w:webHidden/>
          </w:rPr>
          <w:fldChar w:fldCharType="end"/>
        </w:r>
      </w:hyperlink>
    </w:p>
    <w:p w14:paraId="033BDF6D" w14:textId="6835C83B" w:rsidR="001D1E61" w:rsidRDefault="001D1E61">
      <w:pPr>
        <w:pStyle w:val="Seznamobrzk"/>
        <w:rPr>
          <w:rFonts w:asciiTheme="minorHAnsi" w:eastAsiaTheme="minorEastAsia" w:hAnsiTheme="minorHAnsi" w:cstheme="minorBidi"/>
          <w:sz w:val="22"/>
          <w:szCs w:val="22"/>
        </w:rPr>
      </w:pPr>
      <w:hyperlink w:anchor="_Toc72854034" w:history="1">
        <w:r w:rsidRPr="00CF27B3">
          <w:rPr>
            <w:rStyle w:val="Hypertextovodkaz"/>
          </w:rPr>
          <w:t>3.12</w:t>
        </w:r>
        <w:r>
          <w:rPr>
            <w:rFonts w:asciiTheme="minorHAnsi" w:eastAsiaTheme="minorEastAsia" w:hAnsiTheme="minorHAnsi" w:cstheme="minorBidi"/>
            <w:sz w:val="22"/>
            <w:szCs w:val="22"/>
          </w:rPr>
          <w:tab/>
        </w:r>
        <w:r w:rsidRPr="00CF27B3">
          <w:rPr>
            <w:rStyle w:val="Hypertextovodkaz"/>
          </w:rPr>
          <w:t>Vyrobená deska verze 1 - zadní strana</w:t>
        </w:r>
        <w:r>
          <w:rPr>
            <w:webHidden/>
          </w:rPr>
          <w:tab/>
        </w:r>
        <w:r>
          <w:rPr>
            <w:webHidden/>
          </w:rPr>
          <w:fldChar w:fldCharType="begin"/>
        </w:r>
        <w:r>
          <w:rPr>
            <w:webHidden/>
          </w:rPr>
          <w:instrText xml:space="preserve"> PAGEREF _Toc72854034 \h </w:instrText>
        </w:r>
        <w:r>
          <w:rPr>
            <w:webHidden/>
          </w:rPr>
        </w:r>
        <w:r>
          <w:rPr>
            <w:webHidden/>
          </w:rPr>
          <w:fldChar w:fldCharType="separate"/>
        </w:r>
        <w:r>
          <w:rPr>
            <w:webHidden/>
          </w:rPr>
          <w:t>35</w:t>
        </w:r>
        <w:r>
          <w:rPr>
            <w:webHidden/>
          </w:rPr>
          <w:fldChar w:fldCharType="end"/>
        </w:r>
      </w:hyperlink>
    </w:p>
    <w:p w14:paraId="2AF70C26" w14:textId="4BB0ADDD" w:rsidR="001D1E61" w:rsidRDefault="001D1E61">
      <w:pPr>
        <w:pStyle w:val="Seznamobrzk"/>
        <w:rPr>
          <w:rFonts w:asciiTheme="minorHAnsi" w:eastAsiaTheme="minorEastAsia" w:hAnsiTheme="minorHAnsi" w:cstheme="minorBidi"/>
          <w:sz w:val="22"/>
          <w:szCs w:val="22"/>
        </w:rPr>
      </w:pPr>
      <w:hyperlink w:anchor="_Toc72854035" w:history="1">
        <w:r w:rsidRPr="00CF27B3">
          <w:rPr>
            <w:rStyle w:val="Hypertextovodkaz"/>
          </w:rPr>
          <w:t>3.13</w:t>
        </w:r>
        <w:r>
          <w:rPr>
            <w:rFonts w:asciiTheme="minorHAnsi" w:eastAsiaTheme="minorEastAsia" w:hAnsiTheme="minorHAnsi" w:cstheme="minorBidi"/>
            <w:sz w:val="22"/>
            <w:szCs w:val="22"/>
          </w:rPr>
          <w:tab/>
        </w:r>
        <w:r w:rsidRPr="00CF27B3">
          <w:rPr>
            <w:rStyle w:val="Hypertextovodkaz"/>
          </w:rPr>
          <w:t>Vyrobená a osazená deska verze 2 – přední strana</w:t>
        </w:r>
        <w:r>
          <w:rPr>
            <w:webHidden/>
          </w:rPr>
          <w:tab/>
        </w:r>
        <w:r>
          <w:rPr>
            <w:webHidden/>
          </w:rPr>
          <w:fldChar w:fldCharType="begin"/>
        </w:r>
        <w:r>
          <w:rPr>
            <w:webHidden/>
          </w:rPr>
          <w:instrText xml:space="preserve"> PAGEREF _Toc72854035 \h </w:instrText>
        </w:r>
        <w:r>
          <w:rPr>
            <w:webHidden/>
          </w:rPr>
        </w:r>
        <w:r>
          <w:rPr>
            <w:webHidden/>
          </w:rPr>
          <w:fldChar w:fldCharType="separate"/>
        </w:r>
        <w:r>
          <w:rPr>
            <w:webHidden/>
          </w:rPr>
          <w:t>36</w:t>
        </w:r>
        <w:r>
          <w:rPr>
            <w:webHidden/>
          </w:rPr>
          <w:fldChar w:fldCharType="end"/>
        </w:r>
      </w:hyperlink>
    </w:p>
    <w:p w14:paraId="6299E672" w14:textId="0B387925" w:rsidR="001D1E61" w:rsidRDefault="001D1E61">
      <w:pPr>
        <w:pStyle w:val="Seznamobrzk"/>
        <w:rPr>
          <w:rFonts w:asciiTheme="minorHAnsi" w:eastAsiaTheme="minorEastAsia" w:hAnsiTheme="minorHAnsi" w:cstheme="minorBidi"/>
          <w:sz w:val="22"/>
          <w:szCs w:val="22"/>
        </w:rPr>
      </w:pPr>
      <w:hyperlink w:anchor="_Toc72854036" w:history="1">
        <w:r w:rsidRPr="00CF27B3">
          <w:rPr>
            <w:rStyle w:val="Hypertextovodkaz"/>
          </w:rPr>
          <w:t>3.14</w:t>
        </w:r>
        <w:r>
          <w:rPr>
            <w:rFonts w:asciiTheme="minorHAnsi" w:eastAsiaTheme="minorEastAsia" w:hAnsiTheme="minorHAnsi" w:cstheme="minorBidi"/>
            <w:sz w:val="22"/>
            <w:szCs w:val="22"/>
          </w:rPr>
          <w:tab/>
        </w:r>
        <w:r w:rsidRPr="00CF27B3">
          <w:rPr>
            <w:rStyle w:val="Hypertextovodkaz"/>
          </w:rPr>
          <w:t>Vyrobená a osazená deska verze 2 – zadní strana</w:t>
        </w:r>
        <w:r>
          <w:rPr>
            <w:webHidden/>
          </w:rPr>
          <w:tab/>
        </w:r>
        <w:r>
          <w:rPr>
            <w:webHidden/>
          </w:rPr>
          <w:fldChar w:fldCharType="begin"/>
        </w:r>
        <w:r>
          <w:rPr>
            <w:webHidden/>
          </w:rPr>
          <w:instrText xml:space="preserve"> PAGEREF _Toc72854036 \h </w:instrText>
        </w:r>
        <w:r>
          <w:rPr>
            <w:webHidden/>
          </w:rPr>
        </w:r>
        <w:r>
          <w:rPr>
            <w:webHidden/>
          </w:rPr>
          <w:fldChar w:fldCharType="separate"/>
        </w:r>
        <w:r>
          <w:rPr>
            <w:webHidden/>
          </w:rPr>
          <w:t>37</w:t>
        </w:r>
        <w:r>
          <w:rPr>
            <w:webHidden/>
          </w:rPr>
          <w:fldChar w:fldCharType="end"/>
        </w:r>
      </w:hyperlink>
    </w:p>
    <w:p w14:paraId="452A8FAF" w14:textId="5059166A" w:rsidR="001D1E61" w:rsidRDefault="001D1E61">
      <w:pPr>
        <w:pStyle w:val="Seznamobrzk"/>
        <w:rPr>
          <w:rFonts w:asciiTheme="minorHAnsi" w:eastAsiaTheme="minorEastAsia" w:hAnsiTheme="minorHAnsi" w:cstheme="minorBidi"/>
          <w:sz w:val="22"/>
          <w:szCs w:val="22"/>
        </w:rPr>
      </w:pPr>
      <w:hyperlink w:anchor="_Toc72854037" w:history="1">
        <w:r w:rsidRPr="00CF27B3">
          <w:rPr>
            <w:rStyle w:val="Hypertextovodkaz"/>
          </w:rPr>
          <w:t>3.15</w:t>
        </w:r>
        <w:r>
          <w:rPr>
            <w:rFonts w:asciiTheme="minorHAnsi" w:eastAsiaTheme="minorEastAsia" w:hAnsiTheme="minorHAnsi" w:cstheme="minorBidi"/>
            <w:sz w:val="22"/>
            <w:szCs w:val="22"/>
          </w:rPr>
          <w:tab/>
        </w:r>
        <w:r w:rsidRPr="00CF27B3">
          <w:rPr>
            <w:rStyle w:val="Hypertextovodkaz"/>
          </w:rPr>
          <w:t>Speciální distanční sloupek pro propojení desek.</w:t>
        </w:r>
        <w:r>
          <w:rPr>
            <w:webHidden/>
          </w:rPr>
          <w:tab/>
        </w:r>
        <w:r>
          <w:rPr>
            <w:webHidden/>
          </w:rPr>
          <w:fldChar w:fldCharType="begin"/>
        </w:r>
        <w:r>
          <w:rPr>
            <w:webHidden/>
          </w:rPr>
          <w:instrText xml:space="preserve"> PAGEREF _Toc72854037 \h </w:instrText>
        </w:r>
        <w:r>
          <w:rPr>
            <w:webHidden/>
          </w:rPr>
        </w:r>
        <w:r>
          <w:rPr>
            <w:webHidden/>
          </w:rPr>
          <w:fldChar w:fldCharType="separate"/>
        </w:r>
        <w:r>
          <w:rPr>
            <w:webHidden/>
          </w:rPr>
          <w:t>38</w:t>
        </w:r>
        <w:r>
          <w:rPr>
            <w:webHidden/>
          </w:rPr>
          <w:fldChar w:fldCharType="end"/>
        </w:r>
      </w:hyperlink>
    </w:p>
    <w:p w14:paraId="0CD71879" w14:textId="49CAB470" w:rsidR="001D1E61" w:rsidRDefault="001D1E61">
      <w:pPr>
        <w:pStyle w:val="Seznamobrzk"/>
        <w:rPr>
          <w:rFonts w:asciiTheme="minorHAnsi" w:eastAsiaTheme="minorEastAsia" w:hAnsiTheme="minorHAnsi" w:cstheme="minorBidi"/>
          <w:sz w:val="22"/>
          <w:szCs w:val="22"/>
        </w:rPr>
      </w:pPr>
      <w:hyperlink w:anchor="_Toc72854038" w:history="1">
        <w:r w:rsidRPr="00CF27B3">
          <w:rPr>
            <w:rStyle w:val="Hypertextovodkaz"/>
          </w:rPr>
          <w:t>3.16</w:t>
        </w:r>
        <w:r>
          <w:rPr>
            <w:rFonts w:asciiTheme="minorHAnsi" w:eastAsiaTheme="minorEastAsia" w:hAnsiTheme="minorHAnsi" w:cstheme="minorBidi"/>
            <w:sz w:val="22"/>
            <w:szCs w:val="22"/>
          </w:rPr>
          <w:tab/>
        </w:r>
        <w:r w:rsidRPr="00CF27B3">
          <w:rPr>
            <w:rStyle w:val="Hypertextovodkaz"/>
          </w:rPr>
          <w:t>Vyrobená a osazená výpočetní deska verze 3 – přední strana.</w:t>
        </w:r>
        <w:r>
          <w:rPr>
            <w:webHidden/>
          </w:rPr>
          <w:tab/>
        </w:r>
        <w:r>
          <w:rPr>
            <w:webHidden/>
          </w:rPr>
          <w:fldChar w:fldCharType="begin"/>
        </w:r>
        <w:r>
          <w:rPr>
            <w:webHidden/>
          </w:rPr>
          <w:instrText xml:space="preserve"> PAGEREF _Toc72854038 \h </w:instrText>
        </w:r>
        <w:r>
          <w:rPr>
            <w:webHidden/>
          </w:rPr>
        </w:r>
        <w:r>
          <w:rPr>
            <w:webHidden/>
          </w:rPr>
          <w:fldChar w:fldCharType="separate"/>
        </w:r>
        <w:r>
          <w:rPr>
            <w:webHidden/>
          </w:rPr>
          <w:t>39</w:t>
        </w:r>
        <w:r>
          <w:rPr>
            <w:webHidden/>
          </w:rPr>
          <w:fldChar w:fldCharType="end"/>
        </w:r>
      </w:hyperlink>
    </w:p>
    <w:p w14:paraId="32D2A303" w14:textId="3E91A6F5" w:rsidR="001D1E61" w:rsidRDefault="001D1E61">
      <w:pPr>
        <w:pStyle w:val="Seznamobrzk"/>
        <w:rPr>
          <w:rFonts w:asciiTheme="minorHAnsi" w:eastAsiaTheme="minorEastAsia" w:hAnsiTheme="minorHAnsi" w:cstheme="minorBidi"/>
          <w:sz w:val="22"/>
          <w:szCs w:val="22"/>
        </w:rPr>
      </w:pPr>
      <w:hyperlink w:anchor="_Toc72854039" w:history="1">
        <w:r w:rsidRPr="00CF27B3">
          <w:rPr>
            <w:rStyle w:val="Hypertextovodkaz"/>
          </w:rPr>
          <w:t>3.17</w:t>
        </w:r>
        <w:r>
          <w:rPr>
            <w:rFonts w:asciiTheme="minorHAnsi" w:eastAsiaTheme="minorEastAsia" w:hAnsiTheme="minorHAnsi" w:cstheme="minorBidi"/>
            <w:sz w:val="22"/>
            <w:szCs w:val="22"/>
          </w:rPr>
          <w:tab/>
        </w:r>
        <w:r w:rsidRPr="00CF27B3">
          <w:rPr>
            <w:rStyle w:val="Hypertextovodkaz"/>
          </w:rPr>
          <w:t>Vyrobená a osazená výpočetní deska verze 3 – zadní strana.</w:t>
        </w:r>
        <w:r>
          <w:rPr>
            <w:webHidden/>
          </w:rPr>
          <w:tab/>
        </w:r>
        <w:r>
          <w:rPr>
            <w:webHidden/>
          </w:rPr>
          <w:fldChar w:fldCharType="begin"/>
        </w:r>
        <w:r>
          <w:rPr>
            <w:webHidden/>
          </w:rPr>
          <w:instrText xml:space="preserve"> PAGEREF _Toc72854039 \h </w:instrText>
        </w:r>
        <w:r>
          <w:rPr>
            <w:webHidden/>
          </w:rPr>
        </w:r>
        <w:r>
          <w:rPr>
            <w:webHidden/>
          </w:rPr>
          <w:fldChar w:fldCharType="separate"/>
        </w:r>
        <w:r>
          <w:rPr>
            <w:webHidden/>
          </w:rPr>
          <w:t>40</w:t>
        </w:r>
        <w:r>
          <w:rPr>
            <w:webHidden/>
          </w:rPr>
          <w:fldChar w:fldCharType="end"/>
        </w:r>
      </w:hyperlink>
    </w:p>
    <w:p w14:paraId="55C487C0" w14:textId="573D628F" w:rsidR="001D1E61" w:rsidRDefault="001D1E61">
      <w:pPr>
        <w:pStyle w:val="Seznamobrzk"/>
        <w:rPr>
          <w:rFonts w:asciiTheme="minorHAnsi" w:eastAsiaTheme="minorEastAsia" w:hAnsiTheme="minorHAnsi" w:cstheme="minorBidi"/>
          <w:sz w:val="22"/>
          <w:szCs w:val="22"/>
        </w:rPr>
      </w:pPr>
      <w:hyperlink w:anchor="_Toc72854040" w:history="1">
        <w:r w:rsidRPr="00CF27B3">
          <w:rPr>
            <w:rStyle w:val="Hypertextovodkaz"/>
          </w:rPr>
          <w:t>4.1</w:t>
        </w:r>
        <w:r>
          <w:rPr>
            <w:rFonts w:asciiTheme="minorHAnsi" w:eastAsiaTheme="minorEastAsia" w:hAnsiTheme="minorHAnsi" w:cstheme="minorBidi"/>
            <w:sz w:val="22"/>
            <w:szCs w:val="22"/>
          </w:rPr>
          <w:tab/>
        </w:r>
        <w:r w:rsidRPr="00CF27B3">
          <w:rPr>
            <w:rStyle w:val="Hypertextovodkaz"/>
          </w:rPr>
          <w:t>Diagram popisující základní strukturu firmwaru.</w:t>
        </w:r>
        <w:r>
          <w:rPr>
            <w:webHidden/>
          </w:rPr>
          <w:tab/>
        </w:r>
        <w:r>
          <w:rPr>
            <w:webHidden/>
          </w:rPr>
          <w:fldChar w:fldCharType="begin"/>
        </w:r>
        <w:r>
          <w:rPr>
            <w:webHidden/>
          </w:rPr>
          <w:instrText xml:space="preserve"> PAGEREF _Toc72854040 \h </w:instrText>
        </w:r>
        <w:r>
          <w:rPr>
            <w:webHidden/>
          </w:rPr>
        </w:r>
        <w:r>
          <w:rPr>
            <w:webHidden/>
          </w:rPr>
          <w:fldChar w:fldCharType="separate"/>
        </w:r>
        <w:r>
          <w:rPr>
            <w:webHidden/>
          </w:rPr>
          <w:t>43</w:t>
        </w:r>
        <w:r>
          <w:rPr>
            <w:webHidden/>
          </w:rPr>
          <w:fldChar w:fldCharType="end"/>
        </w:r>
      </w:hyperlink>
    </w:p>
    <w:p w14:paraId="6F98AC89" w14:textId="3C3C5C9A" w:rsidR="001D1E61" w:rsidRDefault="001D1E61">
      <w:pPr>
        <w:pStyle w:val="Seznamobrzk"/>
        <w:rPr>
          <w:rFonts w:asciiTheme="minorHAnsi" w:eastAsiaTheme="minorEastAsia" w:hAnsiTheme="minorHAnsi" w:cstheme="minorBidi"/>
          <w:sz w:val="22"/>
          <w:szCs w:val="22"/>
        </w:rPr>
      </w:pPr>
      <w:hyperlink w:anchor="_Toc72854041" w:history="1">
        <w:r w:rsidRPr="00CF27B3">
          <w:rPr>
            <w:rStyle w:val="Hypertextovodkaz"/>
          </w:rPr>
          <w:t>4.2</w:t>
        </w:r>
        <w:r>
          <w:rPr>
            <w:rFonts w:asciiTheme="minorHAnsi" w:eastAsiaTheme="minorEastAsia" w:hAnsiTheme="minorHAnsi" w:cstheme="minorBidi"/>
            <w:sz w:val="22"/>
            <w:szCs w:val="22"/>
          </w:rPr>
          <w:tab/>
        </w:r>
        <w:r w:rsidRPr="00CF27B3">
          <w:rPr>
            <w:rStyle w:val="Hypertextovodkaz"/>
          </w:rPr>
          <w:t>Struktura popisují závislosti mezi použitými třídami.</w:t>
        </w:r>
        <w:r>
          <w:rPr>
            <w:webHidden/>
          </w:rPr>
          <w:tab/>
        </w:r>
        <w:r>
          <w:rPr>
            <w:webHidden/>
          </w:rPr>
          <w:fldChar w:fldCharType="begin"/>
        </w:r>
        <w:r>
          <w:rPr>
            <w:webHidden/>
          </w:rPr>
          <w:instrText xml:space="preserve"> PAGEREF _Toc72854041 \h </w:instrText>
        </w:r>
        <w:r>
          <w:rPr>
            <w:webHidden/>
          </w:rPr>
        </w:r>
        <w:r>
          <w:rPr>
            <w:webHidden/>
          </w:rPr>
          <w:fldChar w:fldCharType="separate"/>
        </w:r>
        <w:r>
          <w:rPr>
            <w:webHidden/>
          </w:rPr>
          <w:t>46</w:t>
        </w:r>
        <w:r>
          <w:rPr>
            <w:webHidden/>
          </w:rPr>
          <w:fldChar w:fldCharType="end"/>
        </w:r>
      </w:hyperlink>
    </w:p>
    <w:p w14:paraId="4F1FF12A" w14:textId="099625C0" w:rsidR="001D1E61" w:rsidRDefault="001D1E61">
      <w:pPr>
        <w:pStyle w:val="Seznamobrzk"/>
        <w:rPr>
          <w:rFonts w:asciiTheme="minorHAnsi" w:eastAsiaTheme="minorEastAsia" w:hAnsiTheme="minorHAnsi" w:cstheme="minorBidi"/>
          <w:sz w:val="22"/>
          <w:szCs w:val="22"/>
        </w:rPr>
      </w:pPr>
      <w:hyperlink w:anchor="_Toc72854042" w:history="1">
        <w:r w:rsidRPr="00CF27B3">
          <w:rPr>
            <w:rStyle w:val="Hypertextovodkaz"/>
          </w:rPr>
          <w:t>5.1</w:t>
        </w:r>
        <w:r>
          <w:rPr>
            <w:rFonts w:asciiTheme="minorHAnsi" w:eastAsiaTheme="minorEastAsia" w:hAnsiTheme="minorHAnsi" w:cstheme="minorBidi"/>
            <w:sz w:val="22"/>
            <w:szCs w:val="22"/>
          </w:rPr>
          <w:tab/>
        </w:r>
        <w:r w:rsidRPr="00CF27B3">
          <w:rPr>
            <w:rStyle w:val="Hypertextovodkaz"/>
          </w:rPr>
          <w:t>Úvodní stránka webového rozhraní.</w:t>
        </w:r>
        <w:r>
          <w:rPr>
            <w:webHidden/>
          </w:rPr>
          <w:tab/>
        </w:r>
        <w:r>
          <w:rPr>
            <w:webHidden/>
          </w:rPr>
          <w:fldChar w:fldCharType="begin"/>
        </w:r>
        <w:r>
          <w:rPr>
            <w:webHidden/>
          </w:rPr>
          <w:instrText xml:space="preserve"> PAGEREF _Toc72854042 \h </w:instrText>
        </w:r>
        <w:r>
          <w:rPr>
            <w:webHidden/>
          </w:rPr>
        </w:r>
        <w:r>
          <w:rPr>
            <w:webHidden/>
          </w:rPr>
          <w:fldChar w:fldCharType="separate"/>
        </w:r>
        <w:r>
          <w:rPr>
            <w:webHidden/>
          </w:rPr>
          <w:t>47</w:t>
        </w:r>
        <w:r>
          <w:rPr>
            <w:webHidden/>
          </w:rPr>
          <w:fldChar w:fldCharType="end"/>
        </w:r>
      </w:hyperlink>
    </w:p>
    <w:p w14:paraId="1773B998" w14:textId="0F73D158" w:rsidR="001D1E61" w:rsidRDefault="001D1E61">
      <w:pPr>
        <w:pStyle w:val="Seznamobrzk"/>
        <w:rPr>
          <w:rFonts w:asciiTheme="minorHAnsi" w:eastAsiaTheme="minorEastAsia" w:hAnsiTheme="minorHAnsi" w:cstheme="minorBidi"/>
          <w:sz w:val="22"/>
          <w:szCs w:val="22"/>
        </w:rPr>
      </w:pPr>
      <w:hyperlink w:anchor="_Toc72854043" w:history="1">
        <w:r w:rsidRPr="00CF27B3">
          <w:rPr>
            <w:rStyle w:val="Hypertextovodkaz"/>
          </w:rPr>
          <w:t>5.2</w:t>
        </w:r>
        <w:r>
          <w:rPr>
            <w:rFonts w:asciiTheme="minorHAnsi" w:eastAsiaTheme="minorEastAsia" w:hAnsiTheme="minorHAnsi" w:cstheme="minorBidi"/>
            <w:sz w:val="22"/>
            <w:szCs w:val="22"/>
          </w:rPr>
          <w:tab/>
        </w:r>
        <w:r w:rsidRPr="00CF27B3">
          <w:rPr>
            <w:rStyle w:val="Hypertextovodkaz"/>
          </w:rPr>
          <w:t>Výpis akcí provedených zařízením vypsaných v terminálu.</w:t>
        </w:r>
        <w:r>
          <w:rPr>
            <w:webHidden/>
          </w:rPr>
          <w:tab/>
        </w:r>
        <w:r>
          <w:rPr>
            <w:webHidden/>
          </w:rPr>
          <w:fldChar w:fldCharType="begin"/>
        </w:r>
        <w:r>
          <w:rPr>
            <w:webHidden/>
          </w:rPr>
          <w:instrText xml:space="preserve"> PAGEREF _Toc72854043 \h </w:instrText>
        </w:r>
        <w:r>
          <w:rPr>
            <w:webHidden/>
          </w:rPr>
        </w:r>
        <w:r>
          <w:rPr>
            <w:webHidden/>
          </w:rPr>
          <w:fldChar w:fldCharType="separate"/>
        </w:r>
        <w:r>
          <w:rPr>
            <w:webHidden/>
          </w:rPr>
          <w:t>48</w:t>
        </w:r>
        <w:r>
          <w:rPr>
            <w:webHidden/>
          </w:rPr>
          <w:fldChar w:fldCharType="end"/>
        </w:r>
      </w:hyperlink>
    </w:p>
    <w:p w14:paraId="264B8C6D" w14:textId="4DA3ADD2" w:rsidR="00401828" w:rsidRPr="00A10A20" w:rsidRDefault="00253EC5" w:rsidP="00F96216">
      <w:pPr>
        <w:pStyle w:val="Odstavec"/>
      </w:pPr>
      <w:r w:rsidRPr="00A10A20">
        <w:fldChar w:fldCharType="end"/>
      </w:r>
    </w:p>
    <w:p w14:paraId="7F12ED5E" w14:textId="77777777" w:rsidR="00FE39C5" w:rsidRPr="00A10A20" w:rsidRDefault="00FE39C5">
      <w:pPr>
        <w:spacing w:line="240" w:lineRule="auto"/>
        <w:ind w:left="0"/>
        <w:rPr>
          <w:b/>
          <w:sz w:val="40"/>
          <w:szCs w:val="40"/>
        </w:rPr>
      </w:pPr>
      <w:r w:rsidRPr="00A10A20">
        <w:br w:type="page"/>
      </w:r>
    </w:p>
    <w:p w14:paraId="14291BA6" w14:textId="77777777" w:rsidR="00401828" w:rsidRPr="00A10A20" w:rsidRDefault="00401828" w:rsidP="00087314">
      <w:pPr>
        <w:pStyle w:val="Nadpis1-neslovan"/>
        <w:rPr>
          <w:lang w:val="cs-CZ"/>
        </w:rPr>
      </w:pPr>
      <w:bookmarkStart w:id="3" w:name="_Toc72854045"/>
      <w:r w:rsidRPr="00A10A20">
        <w:rPr>
          <w:lang w:val="cs-CZ"/>
        </w:rPr>
        <w:lastRenderedPageBreak/>
        <w:t>Seznam tabulek</w:t>
      </w:r>
      <w:bookmarkEnd w:id="3"/>
    </w:p>
    <w:p w14:paraId="295DEEF0" w14:textId="771B987B" w:rsidR="001D1E61" w:rsidRDefault="00253EC5">
      <w:pPr>
        <w:pStyle w:val="Seznamobrzk"/>
        <w:rPr>
          <w:rFonts w:asciiTheme="minorHAnsi" w:eastAsiaTheme="minorEastAsia" w:hAnsiTheme="minorHAnsi" w:cstheme="minorBidi"/>
          <w:sz w:val="22"/>
          <w:szCs w:val="22"/>
        </w:rPr>
      </w:pPr>
      <w:r w:rsidRPr="00A10A20">
        <w:fldChar w:fldCharType="begin"/>
      </w:r>
      <w:r w:rsidRPr="00A10A20">
        <w:instrText xml:space="preserve"> TOC \c "Tabulka" </w:instrText>
      </w:r>
      <w:r w:rsidRPr="00A10A20">
        <w:fldChar w:fldCharType="separate"/>
      </w:r>
      <w:r w:rsidR="001D1E61">
        <w:t>2.1</w:t>
      </w:r>
      <w:r w:rsidR="001D1E61">
        <w:rPr>
          <w:rFonts w:asciiTheme="minorHAnsi" w:eastAsiaTheme="minorEastAsia" w:hAnsiTheme="minorHAnsi" w:cstheme="minorBidi"/>
          <w:sz w:val="22"/>
          <w:szCs w:val="22"/>
        </w:rPr>
        <w:tab/>
      </w:r>
      <w:r w:rsidR="001D1E61">
        <w:t>Tabulka nejpoužívanějších IoT cloudu</w:t>
      </w:r>
      <w:r w:rsidR="001D1E61">
        <w:tab/>
      </w:r>
      <w:r w:rsidR="001D1E61">
        <w:fldChar w:fldCharType="begin"/>
      </w:r>
      <w:r w:rsidR="001D1E61">
        <w:instrText xml:space="preserve"> PAGEREF _Toc72854002 \h </w:instrText>
      </w:r>
      <w:r w:rsidR="001D1E61">
        <w:fldChar w:fldCharType="separate"/>
      </w:r>
      <w:r w:rsidR="001D1E61">
        <w:t>19</w:t>
      </w:r>
      <w:r w:rsidR="001D1E61">
        <w:fldChar w:fldCharType="end"/>
      </w:r>
    </w:p>
    <w:p w14:paraId="13A43F89" w14:textId="1D7B9564" w:rsidR="001D1E61" w:rsidRDefault="001D1E61">
      <w:pPr>
        <w:pStyle w:val="Seznamobrzk"/>
        <w:rPr>
          <w:rFonts w:asciiTheme="minorHAnsi" w:eastAsiaTheme="minorEastAsia" w:hAnsiTheme="minorHAnsi" w:cstheme="minorBidi"/>
          <w:sz w:val="22"/>
          <w:szCs w:val="22"/>
        </w:rPr>
      </w:pPr>
      <w:r>
        <w:t>3.1</w:t>
      </w:r>
      <w:r>
        <w:rPr>
          <w:rFonts w:asciiTheme="minorHAnsi" w:eastAsiaTheme="minorEastAsia" w:hAnsiTheme="minorHAnsi" w:cstheme="minorBidi"/>
          <w:sz w:val="22"/>
          <w:szCs w:val="22"/>
        </w:rPr>
        <w:tab/>
      </w:r>
      <w:r>
        <w:t>Tabulka potřebných napěťových úrovní pro ESP8266</w:t>
      </w:r>
      <w:r>
        <w:tab/>
      </w:r>
      <w:r>
        <w:fldChar w:fldCharType="begin"/>
      </w:r>
      <w:r>
        <w:instrText xml:space="preserve"> PAGEREF _Toc72854003 \h </w:instrText>
      </w:r>
      <w:r>
        <w:fldChar w:fldCharType="separate"/>
      </w:r>
      <w:r>
        <w:t>24</w:t>
      </w:r>
      <w:r>
        <w:fldChar w:fldCharType="end"/>
      </w:r>
    </w:p>
    <w:p w14:paraId="1F263626" w14:textId="1E916E25" w:rsidR="001D1E61" w:rsidRDefault="001D1E61">
      <w:pPr>
        <w:pStyle w:val="Seznamobrzk"/>
        <w:rPr>
          <w:rFonts w:asciiTheme="minorHAnsi" w:eastAsiaTheme="minorEastAsia" w:hAnsiTheme="minorHAnsi" w:cstheme="minorBidi"/>
          <w:sz w:val="22"/>
          <w:szCs w:val="22"/>
        </w:rPr>
      </w:pPr>
      <w:r>
        <w:t>3.2</w:t>
      </w:r>
      <w:r>
        <w:rPr>
          <w:rFonts w:asciiTheme="minorHAnsi" w:eastAsiaTheme="minorEastAsia" w:hAnsiTheme="minorHAnsi" w:cstheme="minorBidi"/>
          <w:sz w:val="22"/>
          <w:szCs w:val="22"/>
        </w:rPr>
        <w:tab/>
      </w:r>
      <w:r>
        <w:t>Tabulka potřebných napěťových úrovní pro ESP8266</w:t>
      </w:r>
      <w:r>
        <w:tab/>
      </w:r>
      <w:r>
        <w:fldChar w:fldCharType="begin"/>
      </w:r>
      <w:r>
        <w:instrText xml:space="preserve"> PAGEREF _Toc72854004 \h </w:instrText>
      </w:r>
      <w:r>
        <w:fldChar w:fldCharType="separate"/>
      </w:r>
      <w:r>
        <w:t>41</w:t>
      </w:r>
      <w:r>
        <w:fldChar w:fldCharType="end"/>
      </w:r>
    </w:p>
    <w:p w14:paraId="17F81F4E" w14:textId="48E22AEE" w:rsidR="001D1E61" w:rsidRDefault="001D1E61">
      <w:pPr>
        <w:pStyle w:val="Seznamobrzk"/>
        <w:rPr>
          <w:rFonts w:asciiTheme="minorHAnsi" w:eastAsiaTheme="minorEastAsia" w:hAnsiTheme="minorHAnsi" w:cstheme="minorBidi"/>
          <w:sz w:val="22"/>
          <w:szCs w:val="22"/>
        </w:rPr>
      </w:pPr>
      <w:r>
        <w:t>5.1</w:t>
      </w:r>
      <w:r>
        <w:rPr>
          <w:rFonts w:asciiTheme="minorHAnsi" w:eastAsiaTheme="minorEastAsia" w:hAnsiTheme="minorHAnsi" w:cstheme="minorBidi"/>
          <w:sz w:val="22"/>
          <w:szCs w:val="22"/>
        </w:rPr>
        <w:tab/>
      </w:r>
      <w:r>
        <w:t>Změnit název tabulky opravit tabulku</w:t>
      </w:r>
      <w:r>
        <w:tab/>
      </w:r>
      <w:r>
        <w:fldChar w:fldCharType="begin"/>
      </w:r>
      <w:r>
        <w:instrText xml:space="preserve"> PAGEREF _Toc72854005 \h </w:instrText>
      </w:r>
      <w:r>
        <w:fldChar w:fldCharType="separate"/>
      </w:r>
      <w:r>
        <w:t>49</w:t>
      </w:r>
      <w:r>
        <w:fldChar w:fldCharType="end"/>
      </w:r>
    </w:p>
    <w:p w14:paraId="5DEF634B" w14:textId="24D5C276" w:rsidR="00B143C3" w:rsidRPr="00A10A20" w:rsidRDefault="00253EC5" w:rsidP="00F07F6A">
      <w:pPr>
        <w:pStyle w:val="Odstavec"/>
        <w:ind w:firstLine="0"/>
      </w:pPr>
      <w:r w:rsidRPr="00A10A20">
        <w:fldChar w:fldCharType="end"/>
      </w:r>
    </w:p>
    <w:p w14:paraId="6E6026EE" w14:textId="77777777" w:rsidR="00FE39C5" w:rsidRPr="00A10A20" w:rsidRDefault="00FE39C5">
      <w:pPr>
        <w:spacing w:line="240" w:lineRule="auto"/>
        <w:ind w:left="0"/>
        <w:rPr>
          <w:b/>
          <w:sz w:val="40"/>
          <w:szCs w:val="40"/>
        </w:rPr>
      </w:pPr>
      <w:r w:rsidRPr="00A10A20">
        <w:br w:type="page"/>
      </w:r>
    </w:p>
    <w:p w14:paraId="79C25F69" w14:textId="388B9C39" w:rsidR="005009B0" w:rsidRPr="00A10A20" w:rsidRDefault="007B0621" w:rsidP="0041674D">
      <w:pPr>
        <w:pStyle w:val="Nadpis1-neslovan"/>
        <w:rPr>
          <w:lang w:val="cs-CZ"/>
        </w:rPr>
      </w:pPr>
      <w:bookmarkStart w:id="4" w:name="_Toc56549754"/>
      <w:bookmarkStart w:id="5" w:name="_Ref56592225"/>
      <w:bookmarkStart w:id="6" w:name="_Toc72854046"/>
      <w:bookmarkEnd w:id="0"/>
      <w:bookmarkEnd w:id="1"/>
      <w:r w:rsidRPr="00A10A20">
        <w:rPr>
          <w:lang w:val="cs-CZ"/>
        </w:rPr>
        <w:lastRenderedPageBreak/>
        <w:t>Úvod</w:t>
      </w:r>
      <w:bookmarkEnd w:id="4"/>
      <w:bookmarkEnd w:id="5"/>
      <w:bookmarkEnd w:id="6"/>
    </w:p>
    <w:p w14:paraId="5EF51950" w14:textId="1059ED71" w:rsidR="00E425FD" w:rsidRPr="00A10A20" w:rsidRDefault="00AD6C72" w:rsidP="004E724C">
      <w:pPr>
        <w:pStyle w:val="Prvnodstavec"/>
      </w:pPr>
      <w:r w:rsidRPr="00A10A20">
        <w:t>Zadáním semestrální práce je vývoj a výroba elektrického regulátoru teploty s určitými parametry, jako j</w:t>
      </w:r>
      <w:r w:rsidR="006F4238" w:rsidRPr="00A10A20">
        <w:t>sou</w:t>
      </w:r>
      <w:r w:rsidRPr="00A10A20">
        <w:t xml:space="preserve"> například možnost připojení zařízení do internetové sítě nebo schopnost spínat sí</w:t>
      </w:r>
      <w:r w:rsidR="000708EC" w:rsidRPr="00A10A20">
        <w:t>ť</w:t>
      </w:r>
      <w:r w:rsidRPr="00A10A20">
        <w:t>ové napětí 230</w:t>
      </w:r>
      <w:r w:rsidR="00F14858" w:rsidRPr="00A10A20">
        <w:t xml:space="preserve"> </w:t>
      </w:r>
      <w:r w:rsidRPr="00A10A20">
        <w:t>V s proudem 16</w:t>
      </w:r>
      <w:r w:rsidR="00F14858" w:rsidRPr="00A10A20">
        <w:t xml:space="preserve"> </w:t>
      </w:r>
      <w:r w:rsidRPr="00A10A20">
        <w:t xml:space="preserve">A. </w:t>
      </w:r>
      <w:r w:rsidR="00F14858" w:rsidRPr="00A10A20">
        <w:t xml:space="preserve">Pod regulátorem teploty si každý může představit něco jiného. </w:t>
      </w:r>
      <w:r w:rsidR="000708EC" w:rsidRPr="00A10A20">
        <w:t>Z</w:t>
      </w:r>
      <w:r w:rsidR="00F14858" w:rsidRPr="00A10A20">
        <w:t>ařízení</w:t>
      </w:r>
      <w:r w:rsidR="000708EC" w:rsidRPr="00A10A20">
        <w:t xml:space="preserve"> vyvíjené v této práci</w:t>
      </w:r>
      <w:r w:rsidR="00F14858" w:rsidRPr="00A10A20">
        <w:t xml:space="preserve"> </w:t>
      </w:r>
      <w:r w:rsidR="006F4238" w:rsidRPr="00A10A20">
        <w:t>se často označuje</w:t>
      </w:r>
      <w:r w:rsidR="00F14858" w:rsidRPr="00A10A20">
        <w:t xml:space="preserve"> jako elektronický termostat, </w:t>
      </w:r>
      <w:r w:rsidR="006F4238" w:rsidRPr="00A10A20">
        <w:t>jedná se o</w:t>
      </w:r>
      <w:r w:rsidR="00F14858" w:rsidRPr="00A10A20">
        <w:t xml:space="preserve"> zařízení, které je schopné spínat topení a docílit tak požadované/nastavené teploty na termostatu. Regulátorem teploty tedy rozumíme zařízení, které obsahuje jak část termostatu, tak samotného topného tělesa. Tato práce se zabývá pouze návrhem části termostatu, jako topné zařízení se zde uvažuje libovolné elektrické </w:t>
      </w:r>
      <w:r w:rsidR="004441AC" w:rsidRPr="00A10A20">
        <w:t>topné zařízení, které lze připojit do zásuvky a je schopno vytápět nějaký prostor v okolí našeho termostatu.</w:t>
      </w:r>
    </w:p>
    <w:p w14:paraId="154CCE24" w14:textId="338B20D2" w:rsidR="004441AC" w:rsidRPr="00A10A20" w:rsidRDefault="004441AC" w:rsidP="004441AC">
      <w:pPr>
        <w:pStyle w:val="Odstavec"/>
      </w:pPr>
      <w:r w:rsidRPr="00A10A20">
        <w:t xml:space="preserve">Nedílnou částí této práce je také </w:t>
      </w:r>
      <w:r w:rsidR="001C2FDB" w:rsidRPr="00A10A20">
        <w:t>analýza</w:t>
      </w:r>
      <w:r w:rsidRPr="00A10A20">
        <w:t xml:space="preserve"> potřebné teorie ohledně měření teploty, způsobu měření a rozbor typů jednotlivých čide</w:t>
      </w:r>
      <w:r w:rsidR="000708EC" w:rsidRPr="00A10A20">
        <w:t>l</w:t>
      </w:r>
      <w:r w:rsidRPr="00A10A20">
        <w:t>, které se používají v elektrotechnice pro měření teploty.</w:t>
      </w:r>
      <w:r w:rsidR="00BC063B" w:rsidRPr="00A10A20">
        <w:t xml:space="preserve"> Problematika </w:t>
      </w:r>
      <w:r w:rsidR="006F4238" w:rsidRPr="00A10A20">
        <w:t>klade důraz na</w:t>
      </w:r>
      <w:r w:rsidR="00BC063B" w:rsidRPr="00A10A20">
        <w:t xml:space="preserve"> využitelnost pro vyvíjené zařízení tak</w:t>
      </w:r>
      <w:r w:rsidR="001C2FDB" w:rsidRPr="00A10A20">
        <w:t>,</w:t>
      </w:r>
      <w:r w:rsidR="00BC063B" w:rsidRPr="00A10A20">
        <w:t xml:space="preserve"> aby bylo schopno měřit teplotu v intervalu -20 až 50 °C.</w:t>
      </w:r>
    </w:p>
    <w:p w14:paraId="7F010622" w14:textId="04845254" w:rsidR="00BC063B" w:rsidRPr="00A10A20" w:rsidRDefault="00BC063B" w:rsidP="004441AC">
      <w:pPr>
        <w:pStyle w:val="Odstavec"/>
      </w:pPr>
      <w:r w:rsidRPr="00A10A20">
        <w:t>D</w:t>
      </w:r>
      <w:r w:rsidR="001C2FDB" w:rsidRPr="00A10A20">
        <w:t>a</w:t>
      </w:r>
      <w:r w:rsidRPr="00A10A20">
        <w:t xml:space="preserve">lším tématem, kterým se práce zabývá je problematika </w:t>
      </w:r>
      <w:proofErr w:type="spellStart"/>
      <w:r w:rsidRPr="00A10A20">
        <w:t>IoT</w:t>
      </w:r>
      <w:proofErr w:type="spellEnd"/>
      <w:r w:rsidRPr="00A10A20">
        <w:t xml:space="preserve"> cloudu jakožto možného uložiště dat</w:t>
      </w:r>
      <w:r w:rsidR="00C04A1C" w:rsidRPr="00A10A20">
        <w:t xml:space="preserve"> získaných z termostatu</w:t>
      </w:r>
      <w:r w:rsidRPr="00A10A20">
        <w:t xml:space="preserve">. Výběr vhodného cloudu </w:t>
      </w:r>
      <w:r w:rsidR="004B572F" w:rsidRPr="00A10A20">
        <w:t>se nesmí</w:t>
      </w:r>
      <w:r w:rsidR="00C04A1C" w:rsidRPr="00A10A20">
        <w:t xml:space="preserve"> podcenit</w:t>
      </w:r>
      <w:r w:rsidRPr="00A10A20">
        <w:t>, protože v</w:t>
      </w:r>
      <w:r w:rsidR="00C04A1C" w:rsidRPr="00A10A20">
        <w:t> této době</w:t>
      </w:r>
      <w:r w:rsidRPr="00A10A20">
        <w:t xml:space="preserve"> existuje mnoho služeb, které by se dal</w:t>
      </w:r>
      <w:r w:rsidR="00C04A1C" w:rsidRPr="00A10A20">
        <w:t>y</w:t>
      </w:r>
      <w:r w:rsidRPr="00A10A20">
        <w:t xml:space="preserve"> k tomu účelu použít. </w:t>
      </w:r>
      <w:r w:rsidR="00C04A1C" w:rsidRPr="00A10A20">
        <w:t>K</w:t>
      </w:r>
      <w:r w:rsidRPr="00A10A20">
        <w:t>ažd</w:t>
      </w:r>
      <w:r w:rsidR="00C04A1C" w:rsidRPr="00A10A20">
        <w:t>é</w:t>
      </w:r>
      <w:r w:rsidR="00EE4078" w:rsidRPr="00A10A20">
        <w:t>,</w:t>
      </w:r>
      <w:r w:rsidRPr="00A10A20">
        <w:t xml:space="preserve"> </w:t>
      </w:r>
      <w:r w:rsidR="00C04A1C" w:rsidRPr="00A10A20">
        <w:t>pro projekt použitelné</w:t>
      </w:r>
      <w:r w:rsidRPr="00A10A20">
        <w:t xml:space="preserve"> </w:t>
      </w:r>
      <w:r w:rsidR="00C04A1C" w:rsidRPr="00A10A20">
        <w:t>uložiště</w:t>
      </w:r>
      <w:r w:rsidR="00EE4078" w:rsidRPr="00A10A20">
        <w:t>,</w:t>
      </w:r>
      <w:r w:rsidRPr="00A10A20">
        <w:t xml:space="preserve"> </w:t>
      </w:r>
      <w:r w:rsidR="00D8715D" w:rsidRPr="00A10A20">
        <w:t>má</w:t>
      </w:r>
      <w:r w:rsidRPr="00A10A20">
        <w:t xml:space="preserve"> specifick</w:t>
      </w:r>
      <w:r w:rsidR="00C04A1C" w:rsidRPr="00A10A20">
        <w:t xml:space="preserve">é </w:t>
      </w:r>
      <w:r w:rsidR="00D8715D" w:rsidRPr="00A10A20">
        <w:t>požadavky na komunikaci se zařízeními,</w:t>
      </w:r>
      <w:r w:rsidRPr="00A10A20">
        <w:t xml:space="preserve"> tudíž komplikuje možnost </w:t>
      </w:r>
      <w:r w:rsidR="00C04A1C" w:rsidRPr="00A10A20">
        <w:t>migrace do jiné služby</w:t>
      </w:r>
      <w:r w:rsidRPr="00A10A20">
        <w:t>.</w:t>
      </w:r>
      <w:r w:rsidR="009E6745" w:rsidRPr="00A10A20">
        <w:t xml:space="preserve"> Jediným a častým společným jmenovatelem je podpora MQTT protokolu, jakožto možnost</w:t>
      </w:r>
      <w:r w:rsidR="00EE4078" w:rsidRPr="00A10A20">
        <w:t>i</w:t>
      </w:r>
      <w:r w:rsidR="009E6745" w:rsidRPr="00A10A20">
        <w:t xml:space="preserve"> komunikace zařízení s cloudovou službou. Z toho důvodu je zde tento protokol důkladně prostudován a v budoucnu bude i implementován do konečného zařízení.</w:t>
      </w:r>
    </w:p>
    <w:p w14:paraId="77485949" w14:textId="6773D80C" w:rsidR="009E6745" w:rsidRPr="00A10A20" w:rsidRDefault="009E6745" w:rsidP="004441AC">
      <w:pPr>
        <w:pStyle w:val="Odstavec"/>
      </w:pPr>
      <w:r w:rsidRPr="00A10A20">
        <w:t xml:space="preserve">V poslední části práce </w:t>
      </w:r>
      <w:r w:rsidR="00D8715D" w:rsidRPr="00A10A20">
        <w:t>je navrhován</w:t>
      </w:r>
      <w:r w:rsidRPr="00A10A20">
        <w:t xml:space="preserve"> požadovan</w:t>
      </w:r>
      <w:r w:rsidR="00D8715D" w:rsidRPr="00A10A20">
        <w:t>ý</w:t>
      </w:r>
      <w:r w:rsidRPr="00A10A20">
        <w:t xml:space="preserve"> regulátor teploty tak</w:t>
      </w:r>
      <w:r w:rsidR="00AE78F3" w:rsidRPr="00A10A20">
        <w:t>,</w:t>
      </w:r>
      <w:r w:rsidRPr="00A10A20">
        <w:t xml:space="preserve"> aby vyhověl všem požadavkům ze zadání. Práce se především zabývá návrhem DPS, jejím osazením a oživením. Součástí práce zatím není výsledný fi</w:t>
      </w:r>
      <w:r w:rsidR="00160BCE">
        <w:t>r</w:t>
      </w:r>
      <w:r w:rsidRPr="00A10A20">
        <w:t>mware, který bude řídit celé zařízení. Oživením</w:t>
      </w:r>
      <w:r w:rsidR="00D8715D" w:rsidRPr="00A10A20">
        <w:t xml:space="preserve"> je</w:t>
      </w:r>
      <w:r w:rsidRPr="00A10A20">
        <w:t xml:space="preserve"> proto</w:t>
      </w:r>
      <w:r w:rsidR="004E7A63" w:rsidRPr="00A10A20">
        <w:t xml:space="preserve"> chápáno pouhé otestování periferi</w:t>
      </w:r>
      <w:r w:rsidR="00D8715D" w:rsidRPr="00A10A20">
        <w:t>í</w:t>
      </w:r>
      <w:r w:rsidR="004E7A63" w:rsidRPr="00A10A20">
        <w:t>, které jsou na desce osazeny a ověření jejich funkčností.</w:t>
      </w:r>
      <w:r w:rsidRPr="00A10A20">
        <w:t xml:space="preserve"> </w:t>
      </w:r>
    </w:p>
    <w:p w14:paraId="5C08BE6E" w14:textId="3FEA5B6C" w:rsidR="00493F19" w:rsidRPr="00A10A20" w:rsidRDefault="000621A9" w:rsidP="00406801">
      <w:pPr>
        <w:pStyle w:val="Nadpis1"/>
      </w:pPr>
      <w:bookmarkStart w:id="7" w:name="_Toc72854047"/>
      <w:r w:rsidRPr="00A10A20">
        <w:lastRenderedPageBreak/>
        <w:t>Problematika měření teplotními sen</w:t>
      </w:r>
      <w:r w:rsidR="00E425FD" w:rsidRPr="00A10A20">
        <w:t>z</w:t>
      </w:r>
      <w:r w:rsidRPr="00A10A20">
        <w:t>ory</w:t>
      </w:r>
      <w:bookmarkEnd w:id="7"/>
    </w:p>
    <w:p w14:paraId="567E6DDB" w14:textId="0F87C3C2" w:rsidR="00406801" w:rsidRPr="00A10A20" w:rsidRDefault="000621A9" w:rsidP="004E724C">
      <w:pPr>
        <w:pStyle w:val="Prvnodstavec"/>
      </w:pPr>
      <w:r w:rsidRPr="00A10A20">
        <w:t>Elektrický sen</w:t>
      </w:r>
      <w:r w:rsidR="00E425FD" w:rsidRPr="00A10A20">
        <w:t>z</w:t>
      </w:r>
      <w:r w:rsidRPr="00A10A20">
        <w:t>or pro měření teploty je součástka, u které se mění její vlastnosti, většinou vodivost, v závislosti na okolní teplotě</w:t>
      </w:r>
      <w:r w:rsidR="00406801" w:rsidRPr="00A10A20">
        <w:t>.</w:t>
      </w:r>
      <w:r w:rsidRPr="00A10A20">
        <w:t xml:space="preserve"> V praxi se můžeme setkat i</w:t>
      </w:r>
      <w:r w:rsidR="003734FD" w:rsidRPr="00A10A20">
        <w:t xml:space="preserve"> s</w:t>
      </w:r>
      <w:r w:rsidRPr="00A10A20">
        <w:t xml:space="preserve"> jinými typy sen</w:t>
      </w:r>
      <w:r w:rsidR="00E425FD" w:rsidRPr="00A10A20">
        <w:t>z</w:t>
      </w:r>
      <w:r w:rsidRPr="00A10A20">
        <w:t>orů</w:t>
      </w:r>
      <w:r w:rsidR="003734FD" w:rsidRPr="00A10A20">
        <w:t>,</w:t>
      </w:r>
      <w:r w:rsidRPr="00A10A20">
        <w:t xml:space="preserve"> například sen</w:t>
      </w:r>
      <w:r w:rsidR="00E425FD" w:rsidRPr="00A10A20">
        <w:t>z</w:t>
      </w:r>
      <w:r w:rsidRPr="00A10A20">
        <w:t xml:space="preserve">ory pro bezdotykové měření teploty, </w:t>
      </w:r>
      <w:r w:rsidR="00C73653" w:rsidRPr="00A10A20">
        <w:t xml:space="preserve">které ale nejsou součástí této </w:t>
      </w:r>
      <w:r w:rsidR="00FD6C77" w:rsidRPr="00A10A20">
        <w:t>studie</w:t>
      </w:r>
      <w:r w:rsidR="00B76185" w:rsidRPr="00A10A20">
        <w:t>.</w:t>
      </w:r>
      <w:r w:rsidRPr="00A10A20">
        <w:t xml:space="preserve"> </w:t>
      </w:r>
      <w:r w:rsidR="00B76185" w:rsidRPr="00A10A20">
        <w:t>Jejich použití pro tuto práci by postrádalo smysl, a navíc by bylo zbytečně dražší a složitější než použití dotykového čidla.</w:t>
      </w:r>
    </w:p>
    <w:p w14:paraId="47088AB3" w14:textId="3833C956" w:rsidR="00B76185" w:rsidRPr="00A10A20" w:rsidRDefault="00C73653" w:rsidP="003E48AC">
      <w:pPr>
        <w:pStyle w:val="Odstavec"/>
      </w:pPr>
      <w:r w:rsidRPr="00A10A20">
        <w:t>Dotyková čidla se dále dělí</w:t>
      </w:r>
      <w:r w:rsidR="00B76185" w:rsidRPr="00A10A20">
        <w:t xml:space="preserve"> na elektrick</w:t>
      </w:r>
      <w:r w:rsidR="00FD6C77" w:rsidRPr="00A10A20">
        <w:t>á</w:t>
      </w:r>
      <w:r w:rsidR="00B76185" w:rsidRPr="00A10A20">
        <w:t xml:space="preserve">, </w:t>
      </w:r>
      <w:r w:rsidR="00177324" w:rsidRPr="00A10A20">
        <w:t xml:space="preserve">u kterých se mění fyzikální veličina, kterou lze v elektrotechnice snadno změřit, a </w:t>
      </w:r>
      <w:r w:rsidR="00B76185" w:rsidRPr="00A10A20">
        <w:t>na neelektrick</w:t>
      </w:r>
      <w:r w:rsidR="00FD6C77" w:rsidRPr="00A10A20">
        <w:t>á</w:t>
      </w:r>
      <w:r w:rsidR="00B76185" w:rsidRPr="00A10A20">
        <w:t>. Typickým zástupcem neelektrických čidel je rtuťový teploměr, u kterého se mění objem</w:t>
      </w:r>
      <w:r w:rsidR="003E48AC" w:rsidRPr="00A10A20">
        <w:t xml:space="preserve"> a tím pádem je kapalina vytlačována vzhůru do kapiláry</w:t>
      </w:r>
      <w:r w:rsidR="00E47494" w:rsidRPr="00A10A20">
        <w:t>,</w:t>
      </w:r>
      <w:r w:rsidR="003E48AC" w:rsidRPr="00A10A20">
        <w:t xml:space="preserve"> na které je stupnice.</w:t>
      </w:r>
      <w:r w:rsidR="00FB5FF5" w:rsidRPr="00A10A20">
        <w:t xml:space="preserve"> Automatizované odečítání hodnot z takového neelektrického čidla by bylo velice náročné, nehledě na nutnost d</w:t>
      </w:r>
      <w:r w:rsidR="00FD6C77" w:rsidRPr="00A10A20">
        <w:t>ruhého</w:t>
      </w:r>
      <w:r w:rsidR="00FB5FF5" w:rsidRPr="00A10A20">
        <w:t xml:space="preserve"> čidla, které by do systému vneslo </w:t>
      </w:r>
      <w:r w:rsidR="00FD6C77" w:rsidRPr="00A10A20">
        <w:t>další chybu</w:t>
      </w:r>
      <w:r w:rsidR="00E47494" w:rsidRPr="00A10A20">
        <w:t>.</w:t>
      </w:r>
    </w:p>
    <w:p w14:paraId="608AF9A8" w14:textId="5372C523" w:rsidR="008E7A30" w:rsidRPr="00A10A20" w:rsidRDefault="003E48AC" w:rsidP="008E7A30">
      <w:pPr>
        <w:pStyle w:val="Odstavec"/>
      </w:pPr>
      <w:r w:rsidRPr="00A10A20">
        <w:t>Dotykové elektrické sen</w:t>
      </w:r>
      <w:r w:rsidR="00E425FD" w:rsidRPr="00A10A20">
        <w:t>z</w:t>
      </w:r>
      <w:r w:rsidRPr="00A10A20">
        <w:t>ory můžeme rozdělit do dvou kategorii, a to podle toho</w:t>
      </w:r>
      <w:r w:rsidR="00FD6C77" w:rsidRPr="00A10A20">
        <w:t>,</w:t>
      </w:r>
      <w:r w:rsidRPr="00A10A20">
        <w:t xml:space="preserve"> jakým způsobem z nich vyčítáme naměřenou hodnotu do komponenty, která signál dále zpracovává. První kategori</w:t>
      </w:r>
      <w:r w:rsidR="00AE78F3" w:rsidRPr="00A10A20">
        <w:t>í</w:t>
      </w:r>
      <w:r w:rsidRPr="00A10A20">
        <w:t xml:space="preserve"> jsou analogové teplotní sen</w:t>
      </w:r>
      <w:r w:rsidR="00E425FD" w:rsidRPr="00A10A20">
        <w:t>z</w:t>
      </w:r>
      <w:r w:rsidRPr="00A10A20">
        <w:t>ory, u nich</w:t>
      </w:r>
      <w:r w:rsidR="003E5475" w:rsidRPr="00A10A20">
        <w:t>ž</w:t>
      </w:r>
      <w:r w:rsidRPr="00A10A20">
        <w:t xml:space="preserve"> dochází ke změně elektrických vlastností</w:t>
      </w:r>
      <w:r w:rsidR="008E7A30" w:rsidRPr="00A10A20">
        <w:t xml:space="preserve"> v závislosti na teplotě. Druhou kategori</w:t>
      </w:r>
      <w:r w:rsidR="003E5475" w:rsidRPr="00A10A20">
        <w:t>í</w:t>
      </w:r>
      <w:r w:rsidR="008E7A30" w:rsidRPr="00A10A20">
        <w:t xml:space="preserve"> jsou digitální teplotní sen</w:t>
      </w:r>
      <w:r w:rsidR="00E425FD" w:rsidRPr="00A10A20">
        <w:t>z</w:t>
      </w:r>
      <w:r w:rsidR="008E7A30" w:rsidRPr="00A10A20">
        <w:t>ory</w:t>
      </w:r>
      <w:r w:rsidR="00AE78F3" w:rsidRPr="00A10A20">
        <w:t>.</w:t>
      </w:r>
      <w:r w:rsidR="008E7A30" w:rsidRPr="00A10A20">
        <w:t xml:space="preserve"> </w:t>
      </w:r>
      <w:r w:rsidR="00AE78F3" w:rsidRPr="00A10A20">
        <w:t>T</w:t>
      </w:r>
      <w:r w:rsidR="008E7A30" w:rsidRPr="00A10A20">
        <w:t xml:space="preserve">y jsou konstrukčně mnohem </w:t>
      </w:r>
      <w:r w:rsidR="009C2AAF" w:rsidRPr="00A10A20">
        <w:t>komplikovanější</w:t>
      </w:r>
      <w:r w:rsidR="008E7A30" w:rsidRPr="00A10A20">
        <w:t xml:space="preserve">. </w:t>
      </w:r>
      <w:r w:rsidR="004E27E8" w:rsidRPr="00A10A20">
        <w:t>Ve vnitřním zapojení takového digitální</w:t>
      </w:r>
      <w:r w:rsidR="00AE78F3" w:rsidRPr="00A10A20">
        <w:t>ho</w:t>
      </w:r>
      <w:r w:rsidR="004E27E8" w:rsidRPr="00A10A20">
        <w:t xml:space="preserve"> sen</w:t>
      </w:r>
      <w:r w:rsidR="00E425FD" w:rsidRPr="00A10A20">
        <w:t>z</w:t>
      </w:r>
      <w:r w:rsidR="004E27E8" w:rsidRPr="00A10A20">
        <w:t>oru opět najdeme analogový teplotní sen</w:t>
      </w:r>
      <w:r w:rsidR="00E425FD" w:rsidRPr="00A10A20">
        <w:t>z</w:t>
      </w:r>
      <w:r w:rsidR="004E27E8" w:rsidRPr="00A10A20">
        <w:t xml:space="preserve">or, který je doplněn další </w:t>
      </w:r>
      <w:r w:rsidR="00AE78F3" w:rsidRPr="00A10A20">
        <w:t>periferi</w:t>
      </w:r>
      <w:r w:rsidR="003E5475" w:rsidRPr="00A10A20">
        <w:t>í</w:t>
      </w:r>
      <w:r w:rsidR="004E27E8" w:rsidRPr="00A10A20">
        <w:t>, kter</w:t>
      </w:r>
      <w:r w:rsidR="00AE78F3" w:rsidRPr="00A10A20">
        <w:t>á</w:t>
      </w:r>
      <w:r w:rsidR="004E27E8" w:rsidRPr="00A10A20">
        <w:t xml:space="preserve"> zpracováv</w:t>
      </w:r>
      <w:r w:rsidR="00AE78F3" w:rsidRPr="00A10A20">
        <w:t>á</w:t>
      </w:r>
      <w:r w:rsidR="004E27E8" w:rsidRPr="00A10A20">
        <w:t xml:space="preserve"> naměřené hodnoty a uklád</w:t>
      </w:r>
      <w:r w:rsidR="00AE78F3" w:rsidRPr="00A10A20">
        <w:t>á</w:t>
      </w:r>
      <w:r w:rsidR="004E27E8" w:rsidRPr="00A10A20">
        <w:t xml:space="preserve"> aktuální hodnotu teploty do vnitřních registrů součástky.</w:t>
      </w:r>
    </w:p>
    <w:p w14:paraId="4B4959FA" w14:textId="5E133F30" w:rsidR="00406801" w:rsidRPr="00A10A20" w:rsidRDefault="00D24788" w:rsidP="00406801">
      <w:pPr>
        <w:pStyle w:val="Nadpis2"/>
      </w:pPr>
      <w:bookmarkStart w:id="8" w:name="_Toc72854048"/>
      <w:r w:rsidRPr="00A10A20">
        <w:t>Analogové teplotní sen</w:t>
      </w:r>
      <w:r w:rsidR="00E425FD" w:rsidRPr="00A10A20">
        <w:t>z</w:t>
      </w:r>
      <w:r w:rsidRPr="00A10A20">
        <w:t>ory</w:t>
      </w:r>
      <w:r w:rsidR="00BB6883" w:rsidRPr="00A10A20">
        <w:t xml:space="preserve"> </w:t>
      </w:r>
      <w:r w:rsidR="00BA35D1" w:rsidRPr="00A10A20">
        <w:t>[1]</w:t>
      </w:r>
      <w:bookmarkEnd w:id="8"/>
    </w:p>
    <w:p w14:paraId="3B549387" w14:textId="5B4C4DE0" w:rsidR="000B0305" w:rsidRPr="00A10A20" w:rsidRDefault="000B0305" w:rsidP="004E724C">
      <w:pPr>
        <w:pStyle w:val="Prvnodstavec"/>
      </w:pPr>
      <w:r w:rsidRPr="00A10A20">
        <w:t>Jedná se o nejobecnější kategorii teplotních sen</w:t>
      </w:r>
      <w:r w:rsidR="00E425FD" w:rsidRPr="00A10A20">
        <w:t>z</w:t>
      </w:r>
      <w:r w:rsidRPr="00A10A20">
        <w:t xml:space="preserve">orů, proto je potřeba </w:t>
      </w:r>
      <w:r w:rsidR="004A5615" w:rsidRPr="00A10A20">
        <w:t>ji</w:t>
      </w:r>
      <w:r w:rsidRPr="00A10A20">
        <w:t xml:space="preserve"> dále rozčlenit především podle po</w:t>
      </w:r>
      <w:r w:rsidR="00AE78F3" w:rsidRPr="00A10A20">
        <w:t>u</w:t>
      </w:r>
      <w:r w:rsidRPr="00A10A20">
        <w:t>žitých materiálů, ze kterých je dané čidlo vyrobeno</w:t>
      </w:r>
      <w:r w:rsidR="00406801" w:rsidRPr="00A10A20">
        <w:t>.</w:t>
      </w:r>
      <w:r w:rsidRPr="00A10A20">
        <w:t xml:space="preserve"> </w:t>
      </w:r>
      <w:r w:rsidR="00FB5FF5" w:rsidRPr="00A10A20">
        <w:t>Základními skupinami jsou</w:t>
      </w:r>
      <w:r w:rsidR="00177324" w:rsidRPr="00A10A20">
        <w:t>:</w:t>
      </w:r>
      <w:r w:rsidR="00320B5F" w:rsidRPr="00A10A20">
        <w:t xml:space="preserve"> </w:t>
      </w:r>
    </w:p>
    <w:p w14:paraId="123BA773" w14:textId="5A469940" w:rsidR="00177324" w:rsidRPr="00A10A20" w:rsidRDefault="00AE78F3" w:rsidP="00177324">
      <w:pPr>
        <w:pStyle w:val="Odstavec"/>
        <w:numPr>
          <w:ilvl w:val="0"/>
          <w:numId w:val="45"/>
        </w:numPr>
      </w:pPr>
      <w:r w:rsidRPr="00A10A20">
        <w:t>k</w:t>
      </w:r>
      <w:r w:rsidR="00177324" w:rsidRPr="00A10A20">
        <w:t>ovov</w:t>
      </w:r>
      <w:r w:rsidR="00222C27" w:rsidRPr="00A10A20">
        <w:t>á</w:t>
      </w:r>
      <w:r w:rsidRPr="00A10A20">
        <w:t xml:space="preserve"> čidla</w:t>
      </w:r>
      <w:r w:rsidR="004A5615" w:rsidRPr="00A10A20">
        <w:t>,</w:t>
      </w:r>
    </w:p>
    <w:p w14:paraId="2FBFAD6B" w14:textId="72C8CFA4" w:rsidR="00177324" w:rsidRPr="00A10A20" w:rsidRDefault="00AE78F3" w:rsidP="00177324">
      <w:pPr>
        <w:pStyle w:val="Odstavec"/>
        <w:numPr>
          <w:ilvl w:val="0"/>
          <w:numId w:val="45"/>
        </w:numPr>
      </w:pPr>
      <w:r w:rsidRPr="00A10A20">
        <w:t>p</w:t>
      </w:r>
      <w:r w:rsidR="00177324" w:rsidRPr="00A10A20">
        <w:t>olovodičov</w:t>
      </w:r>
      <w:r w:rsidR="004A5615" w:rsidRPr="00A10A20">
        <w:t>á</w:t>
      </w:r>
      <w:r w:rsidRPr="00A10A20">
        <w:t xml:space="preserve"> čidla</w:t>
      </w:r>
      <w:r w:rsidR="004A5615" w:rsidRPr="00A10A20">
        <w:t>,</w:t>
      </w:r>
    </w:p>
    <w:p w14:paraId="34DC8A7D" w14:textId="023C8AC3" w:rsidR="00177324" w:rsidRPr="00A10A20" w:rsidRDefault="00AE78F3" w:rsidP="00177324">
      <w:pPr>
        <w:pStyle w:val="Odstavec"/>
        <w:numPr>
          <w:ilvl w:val="0"/>
          <w:numId w:val="45"/>
        </w:numPr>
      </w:pPr>
      <w:r w:rsidRPr="00A10A20">
        <w:t>t</w:t>
      </w:r>
      <w:r w:rsidR="00177324" w:rsidRPr="00A10A20">
        <w:t>ermočlánky</w:t>
      </w:r>
      <w:r w:rsidRPr="00A10A20">
        <w:t>.</w:t>
      </w:r>
    </w:p>
    <w:p w14:paraId="6DCDB7FF" w14:textId="60D20D2B" w:rsidR="00177324" w:rsidRPr="00A10A20" w:rsidRDefault="00B5650F" w:rsidP="00B5650F">
      <w:pPr>
        <w:pStyle w:val="Nadpis3"/>
      </w:pPr>
      <w:bookmarkStart w:id="9" w:name="_Toc72854049"/>
      <w:r w:rsidRPr="00A10A20">
        <w:t>Kovov</w:t>
      </w:r>
      <w:r w:rsidR="00222C27" w:rsidRPr="00A10A20">
        <w:t>á čidla</w:t>
      </w:r>
      <w:bookmarkEnd w:id="9"/>
    </w:p>
    <w:p w14:paraId="343897FD" w14:textId="357441F8" w:rsidR="00B5650F" w:rsidRPr="00A10A20" w:rsidRDefault="00B5650F" w:rsidP="001C2FDB">
      <w:pPr>
        <w:pStyle w:val="Prvnodstavec"/>
      </w:pPr>
      <w:r w:rsidRPr="00A10A20">
        <w:t xml:space="preserve">Jedná se o čidla vyrobená z velmi čistých kovů, například </w:t>
      </w:r>
      <w:r w:rsidR="009C2AAF" w:rsidRPr="00A10A20">
        <w:t>p</w:t>
      </w:r>
      <w:r w:rsidRPr="00A10A20">
        <w:t xml:space="preserve">latina, </w:t>
      </w:r>
      <w:r w:rsidR="009C2AAF" w:rsidRPr="00A10A20">
        <w:t>n</w:t>
      </w:r>
      <w:r w:rsidRPr="00A10A20">
        <w:t xml:space="preserve">ikl, </w:t>
      </w:r>
      <w:r w:rsidR="009C2AAF" w:rsidRPr="00A10A20">
        <w:t>m</w:t>
      </w:r>
      <w:r w:rsidRPr="00A10A20">
        <w:t>olybden nebo měď. Uvnitř čidla můžeme nalézt tenký drátek</w:t>
      </w:r>
      <w:r w:rsidR="00076808" w:rsidRPr="00A10A20">
        <w:t xml:space="preserve"> určité délky</w:t>
      </w:r>
      <w:r w:rsidRPr="00A10A20">
        <w:t xml:space="preserve">, který je stočený do </w:t>
      </w:r>
      <w:r w:rsidR="00076808" w:rsidRPr="00A10A20">
        <w:t>cívky</w:t>
      </w:r>
      <w:r w:rsidR="00CD7289" w:rsidRPr="00A10A20">
        <w:t>.</w:t>
      </w:r>
      <w:r w:rsidR="00076808" w:rsidRPr="00A10A20">
        <w:t xml:space="preserve"> </w:t>
      </w:r>
      <w:r w:rsidR="00CD7289" w:rsidRPr="00A10A20">
        <w:t>J</w:t>
      </w:r>
      <w:r w:rsidR="00076808" w:rsidRPr="00A10A20">
        <w:t>ako jádro této cívky jsou požity nevodivé materiály</w:t>
      </w:r>
      <w:r w:rsidR="00502BE5" w:rsidRPr="00A10A20">
        <w:t>,</w:t>
      </w:r>
      <w:r w:rsidR="00076808" w:rsidRPr="00A10A20">
        <w:t xml:space="preserve"> jako například sklo nebo keramika.</w:t>
      </w:r>
      <w:r w:rsidR="00002332" w:rsidRPr="00A10A20">
        <w:t xml:space="preserve"> Typickým zástupcem této kategorie je teplotní čidlo Pt100, z jehož označení můžeme odvodit, že se jedná o platinové čidlo (</w:t>
      </w:r>
      <w:proofErr w:type="spellStart"/>
      <w:r w:rsidR="00002332" w:rsidRPr="00A10A20">
        <w:t>Pt</w:t>
      </w:r>
      <w:proofErr w:type="spellEnd"/>
      <w:r w:rsidR="00002332" w:rsidRPr="00A10A20">
        <w:t>) a jeho odpor při 0 °C je 100 Ω.</w:t>
      </w:r>
    </w:p>
    <w:p w14:paraId="6A21D0E1" w14:textId="55E9CFA0" w:rsidR="00076808" w:rsidRPr="00A10A20" w:rsidRDefault="00076808" w:rsidP="00076808">
      <w:pPr>
        <w:pStyle w:val="Odstavec"/>
      </w:pPr>
      <w:r w:rsidRPr="00A10A20">
        <w:t>Pro každý typ čidla existuje tabulka naměřených hodnot, která udává závislost odporu na teplotě. Odečítání teploty z </w:t>
      </w:r>
      <w:r w:rsidR="00502BE5" w:rsidRPr="00A10A20">
        <w:t>kovového</w:t>
      </w:r>
      <w:r w:rsidRPr="00A10A20">
        <w:t xml:space="preserve"> čidla probíhá tak, že musíme přesně změřit </w:t>
      </w:r>
      <w:r w:rsidRPr="00A10A20">
        <w:lastRenderedPageBreak/>
        <w:t>odpor čidla</w:t>
      </w:r>
      <w:r w:rsidR="00AF133A" w:rsidRPr="00A10A20">
        <w:t>,</w:t>
      </w:r>
      <w:r w:rsidRPr="00A10A20">
        <w:t xml:space="preserve"> a pak pomocí tabulky vyčteme hodnotu teploty, která náleží právě změřenému odporu.</w:t>
      </w:r>
    </w:p>
    <w:p w14:paraId="64D8C621" w14:textId="219B230D" w:rsidR="00C64B77" w:rsidRPr="00A10A20" w:rsidRDefault="00076808" w:rsidP="00076808">
      <w:pPr>
        <w:pStyle w:val="Odstavec"/>
      </w:pPr>
      <w:r w:rsidRPr="00A10A20">
        <w:t xml:space="preserve">Obrovskou nevýhodou těchto čidel je </w:t>
      </w:r>
      <w:r w:rsidR="00AF133A" w:rsidRPr="00A10A20">
        <w:t>jejich křehkost a cena</w:t>
      </w:r>
      <w:r w:rsidRPr="00A10A20">
        <w:t>. Další nevýhodou je</w:t>
      </w:r>
      <w:r w:rsidR="00AF133A" w:rsidRPr="00A10A20">
        <w:t>,</w:t>
      </w:r>
      <w:r w:rsidRPr="00A10A20">
        <w:t xml:space="preserve"> že </w:t>
      </w:r>
      <w:r w:rsidR="004F1FE7" w:rsidRPr="00A10A20">
        <w:t>na čidlu dochází</w:t>
      </w:r>
      <w:r w:rsidR="00AF133A" w:rsidRPr="00A10A20">
        <w:t xml:space="preserve"> k</w:t>
      </w:r>
      <w:r w:rsidR="004F1FE7" w:rsidRPr="00A10A20">
        <w:t xml:space="preserve"> relativně malé změně odporu při pokojových teplotách, proto je potřeba čidlo provozovat v zapojení s pomocným zesilovačem, což jeho použití opět prodražuje</w:t>
      </w:r>
      <w:r w:rsidR="00CA24E4" w:rsidRPr="00A10A20">
        <w:t>.</w:t>
      </w:r>
      <w:r w:rsidR="004F1FE7" w:rsidRPr="00A10A20">
        <w:t xml:space="preserve"> Jako výhodu čidla můžeme uvést</w:t>
      </w:r>
      <w:r w:rsidR="00CA24E4" w:rsidRPr="00A10A20">
        <w:t>,</w:t>
      </w:r>
      <w:r w:rsidR="004F1FE7" w:rsidRPr="00A10A20">
        <w:t xml:space="preserve"> že je velice přesné a pracuje na velkém teplotním rozsahu (-50 až 400</w:t>
      </w:r>
      <w:r w:rsidR="0021707F" w:rsidRPr="00A10A20">
        <w:t> </w:t>
      </w:r>
      <w:r w:rsidR="004F1FE7" w:rsidRPr="00A10A20">
        <w:t>°C pro Pt100).</w:t>
      </w:r>
      <w:r w:rsidR="000444FB" w:rsidRPr="00A10A20">
        <w:t xml:space="preserve"> </w:t>
      </w:r>
      <w:r w:rsidR="0021707F" w:rsidRPr="00A10A20">
        <w:t>[2]</w:t>
      </w:r>
    </w:p>
    <w:p w14:paraId="1E2D703B" w14:textId="5E9CDA36" w:rsidR="00076808" w:rsidRPr="00A10A20" w:rsidRDefault="00AF133A" w:rsidP="00076808">
      <w:pPr>
        <w:pStyle w:val="Odstavec"/>
      </w:pPr>
      <w:r w:rsidRPr="00A10A20">
        <w:t>Při návrhu zesilovače</w:t>
      </w:r>
      <w:r w:rsidR="00C64B77" w:rsidRPr="00A10A20">
        <w:t xml:space="preserve"> pro Pt100</w:t>
      </w:r>
      <w:r w:rsidR="0021707F" w:rsidRPr="00A10A20">
        <w:t xml:space="preserve"> nesmíme zapomenout</w:t>
      </w:r>
      <w:r w:rsidR="00C64B77" w:rsidRPr="00A10A20">
        <w:t>, že čidlem musí protékat proud menší než 1 mA, proto je třeba dbát zvýšené pozornosti při výběru odporů.</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7481"/>
      </w:tblGrid>
      <w:tr w:rsidR="00A107CB" w:rsidRPr="00A10A20" w14:paraId="25AF25F3" w14:textId="77777777" w:rsidTr="00152615">
        <w:tc>
          <w:tcPr>
            <w:tcW w:w="8500" w:type="dxa"/>
            <w:gridSpan w:val="2"/>
          </w:tcPr>
          <w:p w14:paraId="59DD9BCE" w14:textId="77777777" w:rsidR="00A107CB" w:rsidRPr="00A10A20" w:rsidRDefault="00A107CB" w:rsidP="00152615">
            <w:pPr>
              <w:pStyle w:val="Titulek"/>
              <w:ind w:left="494" w:hanging="494"/>
              <w:jc w:val="center"/>
            </w:pPr>
            <w:r w:rsidRPr="00A10A20">
              <w:rPr>
                <w:noProof/>
              </w:rPr>
              <w:drawing>
                <wp:inline distT="0" distB="0" distL="0" distR="0" wp14:anchorId="4A440F03" wp14:editId="2898D9CE">
                  <wp:extent cx="3280384" cy="1845216"/>
                  <wp:effectExtent l="0" t="0" r="0" b="3175"/>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80384" cy="1845216"/>
                          </a:xfrm>
                          <a:prstGeom prst="rect">
                            <a:avLst/>
                          </a:prstGeom>
                        </pic:spPr>
                      </pic:pic>
                    </a:graphicData>
                  </a:graphic>
                </wp:inline>
              </w:drawing>
            </w:r>
          </w:p>
        </w:tc>
      </w:tr>
      <w:tr w:rsidR="00A107CB" w:rsidRPr="00A10A20" w14:paraId="749D1BE5" w14:textId="77777777" w:rsidTr="00152615">
        <w:tc>
          <w:tcPr>
            <w:tcW w:w="1019" w:type="dxa"/>
          </w:tcPr>
          <w:p w14:paraId="4B4F9545" w14:textId="77777777" w:rsidR="00A107CB" w:rsidRPr="00A10A20" w:rsidRDefault="00A107CB" w:rsidP="00152615">
            <w:pPr>
              <w:pStyle w:val="Titulek"/>
              <w:jc w:val="right"/>
            </w:pPr>
            <w:r w:rsidRPr="00A10A20">
              <w:t>Obrázek</w:t>
            </w:r>
          </w:p>
        </w:tc>
        <w:tc>
          <w:tcPr>
            <w:tcW w:w="7481" w:type="dxa"/>
          </w:tcPr>
          <w:p w14:paraId="471E6889" w14:textId="3FFF6B90" w:rsidR="00A107CB" w:rsidRPr="00A10A20" w:rsidRDefault="00A107CB" w:rsidP="00152615">
            <w:pPr>
              <w:pStyle w:val="Titulek"/>
              <w:ind w:left="494" w:hanging="494"/>
            </w:pPr>
            <w:bookmarkStart w:id="10" w:name="_Toc72854011"/>
            <w:r w:rsidRPr="00A10A20">
              <w:t>1.</w:t>
            </w:r>
            <w:r w:rsidR="00805F2E">
              <w:fldChar w:fldCharType="begin"/>
            </w:r>
            <w:r w:rsidR="00805F2E">
              <w:instrText xml:space="preserve"> SEQ Obrázek \* ARABIC \s 1 </w:instrText>
            </w:r>
            <w:r w:rsidR="00805F2E">
              <w:fldChar w:fldCharType="separate"/>
            </w:r>
            <w:r w:rsidR="00E220BE">
              <w:rPr>
                <w:noProof/>
              </w:rPr>
              <w:t>1</w:t>
            </w:r>
            <w:r w:rsidR="00805F2E">
              <w:rPr>
                <w:noProof/>
              </w:rPr>
              <w:fldChar w:fldCharType="end"/>
            </w:r>
            <w:r w:rsidRPr="00A10A20">
              <w:tab/>
            </w:r>
            <w:r w:rsidR="00423451" w:rsidRPr="00A10A20">
              <w:t>T</w:t>
            </w:r>
            <w:r w:rsidRPr="00A10A20">
              <w:t>eplotní senzor PT100</w:t>
            </w:r>
            <w:bookmarkEnd w:id="10"/>
          </w:p>
        </w:tc>
      </w:tr>
    </w:tbl>
    <w:p w14:paraId="750BDC6A" w14:textId="2F3CB3F4" w:rsidR="00002332" w:rsidRPr="00A10A20" w:rsidRDefault="00002332" w:rsidP="00002332">
      <w:pPr>
        <w:pStyle w:val="Nadpis3"/>
      </w:pPr>
      <w:bookmarkStart w:id="11" w:name="_Toc72854050"/>
      <w:r w:rsidRPr="00A10A20">
        <w:t>Polovodičov</w:t>
      </w:r>
      <w:r w:rsidR="00DF4948" w:rsidRPr="00A10A20">
        <w:t>á</w:t>
      </w:r>
      <w:r w:rsidR="00423451" w:rsidRPr="00A10A20">
        <w:t xml:space="preserve"> teplotní čidla</w:t>
      </w:r>
      <w:bookmarkEnd w:id="11"/>
    </w:p>
    <w:p w14:paraId="006DDE7F" w14:textId="288F0091" w:rsidR="00002332" w:rsidRPr="00A10A20" w:rsidRDefault="00137B00" w:rsidP="001C2FDB">
      <w:pPr>
        <w:pStyle w:val="Prvnodstavec"/>
      </w:pPr>
      <w:r w:rsidRPr="00A10A20">
        <w:t xml:space="preserve">Základem každého polovodiče je </w:t>
      </w:r>
      <w:r w:rsidR="00BA7C2D" w:rsidRPr="00A10A20">
        <w:t xml:space="preserve">velmi čistý monokrystal </w:t>
      </w:r>
      <w:r w:rsidR="00B37398" w:rsidRPr="00A10A20">
        <w:t>k</w:t>
      </w:r>
      <w:r w:rsidRPr="00A10A20">
        <w:t>řemík</w:t>
      </w:r>
      <w:r w:rsidR="00B9018D" w:rsidRPr="00A10A20">
        <w:t>u</w:t>
      </w:r>
      <w:r w:rsidRPr="00A10A20">
        <w:t xml:space="preserve"> (Si)</w:t>
      </w:r>
      <w:r w:rsidR="00BA7C2D" w:rsidRPr="00A10A20">
        <w:t>, který je následně obohacen o příměs</w:t>
      </w:r>
      <w:r w:rsidR="008E5968" w:rsidRPr="00A10A20">
        <w:t>i</w:t>
      </w:r>
      <w:r w:rsidR="00BA7C2D" w:rsidRPr="00A10A20">
        <w:t xml:space="preserve"> prvků z</w:t>
      </w:r>
      <w:r w:rsidR="00B37398" w:rsidRPr="00A10A20">
        <w:t>e</w:t>
      </w:r>
      <w:r w:rsidR="00BA7C2D" w:rsidRPr="00A10A20">
        <w:t xml:space="preserve"> III. skupiny (B, Al, </w:t>
      </w:r>
      <w:proofErr w:type="spellStart"/>
      <w:r w:rsidR="00BA7C2D" w:rsidRPr="00A10A20">
        <w:t>Ga</w:t>
      </w:r>
      <w:proofErr w:type="spellEnd"/>
      <w:r w:rsidR="00BA7C2D" w:rsidRPr="00A10A20">
        <w:t>, In)</w:t>
      </w:r>
      <w:r w:rsidR="00A24585" w:rsidRPr="00A10A20">
        <w:t>.</w:t>
      </w:r>
      <w:r w:rsidR="00BA7C2D" w:rsidRPr="00A10A20">
        <w:t xml:space="preserve"> </w:t>
      </w:r>
      <w:r w:rsidR="00A24585" w:rsidRPr="00A10A20">
        <w:t>V</w:t>
      </w:r>
      <w:r w:rsidR="00B37398" w:rsidRPr="00A10A20">
        <w:t> takovém případě</w:t>
      </w:r>
      <w:r w:rsidR="00BA7C2D" w:rsidRPr="00A10A20">
        <w:t xml:space="preserve"> hovoříme o polovodiči typu P</w:t>
      </w:r>
      <w:r w:rsidR="00B37398" w:rsidRPr="00A10A20">
        <w:t>. Pokud se k monokrystalu přidá</w:t>
      </w:r>
      <w:r w:rsidR="00B9018D" w:rsidRPr="00A10A20">
        <w:t xml:space="preserve"> příměs</w:t>
      </w:r>
      <w:r w:rsidR="00BA7C2D" w:rsidRPr="00A10A20">
        <w:t xml:space="preserve"> prvk</w:t>
      </w:r>
      <w:r w:rsidR="00B9018D" w:rsidRPr="00A10A20">
        <w:t>ů</w:t>
      </w:r>
      <w:r w:rsidR="00BA7C2D" w:rsidRPr="00A10A20">
        <w:t xml:space="preserve"> z V. skupiny (</w:t>
      </w:r>
      <w:r w:rsidR="00B9018D" w:rsidRPr="00A10A20">
        <w:t xml:space="preserve">F, As, </w:t>
      </w:r>
      <w:proofErr w:type="spellStart"/>
      <w:r w:rsidR="00B9018D" w:rsidRPr="00A10A20">
        <w:t>Sb</w:t>
      </w:r>
      <w:proofErr w:type="spellEnd"/>
      <w:r w:rsidR="00BA7C2D" w:rsidRPr="00A10A20">
        <w:t>)</w:t>
      </w:r>
      <w:r w:rsidR="007A5A3A" w:rsidRPr="00A10A20">
        <w:t>,</w:t>
      </w:r>
      <w:r w:rsidR="00B9018D" w:rsidRPr="00A10A20">
        <w:t xml:space="preserve"> pak hovoříme o polovodiči typu</w:t>
      </w:r>
      <w:r w:rsidR="00B37398" w:rsidRPr="00A10A20">
        <w:t> </w:t>
      </w:r>
      <w:r w:rsidR="00B9018D" w:rsidRPr="00A10A20">
        <w:t>N.</w:t>
      </w:r>
      <w:r w:rsidR="00B37398" w:rsidRPr="00A10A20">
        <w:t xml:space="preserve"> </w:t>
      </w:r>
      <w:r w:rsidR="00B84A5A" w:rsidRPr="00A10A20">
        <w:t>[1][</w:t>
      </w:r>
      <w:r w:rsidR="00732737" w:rsidRPr="00A10A20">
        <w:t>3</w:t>
      </w:r>
      <w:r w:rsidR="00B84A5A" w:rsidRPr="00A10A20">
        <w:t>]</w:t>
      </w:r>
    </w:p>
    <w:p w14:paraId="29C8FE63" w14:textId="6D3C4803" w:rsidR="00B9018D" w:rsidRPr="00A10A20" w:rsidRDefault="00B9018D" w:rsidP="00BA7C2D">
      <w:pPr>
        <w:pStyle w:val="Odstavec"/>
      </w:pPr>
      <w:r w:rsidRPr="00A10A20">
        <w:t>Polovodičové teplotní sen</w:t>
      </w:r>
      <w:r w:rsidR="007C63DE" w:rsidRPr="00A10A20">
        <w:t>z</w:t>
      </w:r>
      <w:r w:rsidRPr="00A10A20">
        <w:t>ory se dělí na termistory a na monokrystalické odporové sen</w:t>
      </w:r>
      <w:r w:rsidR="00E425FD" w:rsidRPr="00A10A20">
        <w:t>z</w:t>
      </w:r>
      <w:r w:rsidRPr="00A10A20">
        <w:t>ory. Termistory můžeme dále dělit na pozistory (PTC) a na negastory (NTC).</w:t>
      </w:r>
    </w:p>
    <w:p w14:paraId="2D605595" w14:textId="56AA8334" w:rsidR="00260BE7" w:rsidRPr="00A10A20" w:rsidRDefault="00260BE7" w:rsidP="00260BE7">
      <w:pPr>
        <w:pStyle w:val="Odstavec"/>
      </w:pPr>
      <w:r w:rsidRPr="00A10A20">
        <w:t>Výroba termistorů je trochu rozdílná</w:t>
      </w:r>
      <w:r w:rsidR="00DF5B58" w:rsidRPr="00A10A20">
        <w:t>.</w:t>
      </w:r>
      <w:r w:rsidRPr="00A10A20">
        <w:t xml:space="preserve"> </w:t>
      </w:r>
      <w:r w:rsidR="00DF5B58" w:rsidRPr="00A10A20">
        <w:t>M</w:t>
      </w:r>
      <w:r w:rsidRPr="00A10A20">
        <w:t>ísto N a P přechodu se spíše využívají</w:t>
      </w:r>
      <w:r w:rsidR="00247E3F" w:rsidRPr="00A10A20">
        <w:t xml:space="preserve"> práškové</w:t>
      </w:r>
      <w:r w:rsidRPr="00A10A20">
        <w:t xml:space="preserve"> oxid</w:t>
      </w:r>
      <w:r w:rsidR="00247E3F" w:rsidRPr="00A10A20">
        <w:t>y</w:t>
      </w:r>
      <w:r w:rsidRPr="00A10A20">
        <w:t xml:space="preserve"> </w:t>
      </w:r>
      <w:r w:rsidR="00247E3F" w:rsidRPr="00A10A20">
        <w:t>kovů</w:t>
      </w:r>
      <w:r w:rsidRPr="00A10A20">
        <w:t xml:space="preserve"> (Fe</w:t>
      </w:r>
      <w:r w:rsidRPr="00A10A20">
        <w:rPr>
          <w:vertAlign w:val="subscript"/>
        </w:rPr>
        <w:t>2</w:t>
      </w:r>
      <w:r w:rsidRPr="00A10A20">
        <w:t>O</w:t>
      </w:r>
      <w:r w:rsidRPr="00A10A20">
        <w:rPr>
          <w:vertAlign w:val="subscript"/>
        </w:rPr>
        <w:t>3</w:t>
      </w:r>
      <w:r w:rsidRPr="00A10A20">
        <w:t>, TiO</w:t>
      </w:r>
      <w:r w:rsidRPr="00A10A20">
        <w:rPr>
          <w:vertAlign w:val="subscript"/>
        </w:rPr>
        <w:t>2</w:t>
      </w:r>
      <w:r w:rsidRPr="00A10A20">
        <w:t xml:space="preserve">, </w:t>
      </w:r>
      <w:proofErr w:type="spellStart"/>
      <w:r w:rsidRPr="00A10A20">
        <w:t>CuO</w:t>
      </w:r>
      <w:proofErr w:type="spellEnd"/>
      <w:r w:rsidRPr="00A10A20">
        <w:t xml:space="preserve">, </w:t>
      </w:r>
      <w:proofErr w:type="spellStart"/>
      <w:r w:rsidRPr="00A10A20">
        <w:t>MnO</w:t>
      </w:r>
      <w:proofErr w:type="spellEnd"/>
      <w:r w:rsidRPr="00A10A20">
        <w:t xml:space="preserve">, </w:t>
      </w:r>
      <w:proofErr w:type="spellStart"/>
      <w:r w:rsidRPr="00A10A20">
        <w:t>NiO</w:t>
      </w:r>
      <w:proofErr w:type="spellEnd"/>
      <w:r w:rsidRPr="00A10A20">
        <w:t xml:space="preserve">, </w:t>
      </w:r>
      <w:proofErr w:type="spellStart"/>
      <w:r w:rsidRPr="00A10A20">
        <w:t>CoO</w:t>
      </w:r>
      <w:proofErr w:type="spellEnd"/>
      <w:r w:rsidRPr="00A10A20">
        <w:t xml:space="preserve">, </w:t>
      </w:r>
      <w:proofErr w:type="spellStart"/>
      <w:r w:rsidRPr="00A10A20">
        <w:t>BaO</w:t>
      </w:r>
      <w:proofErr w:type="spellEnd"/>
      <w:r w:rsidRPr="00A10A20">
        <w:t>), které se</w:t>
      </w:r>
      <w:r w:rsidR="00247E3F" w:rsidRPr="00A10A20">
        <w:t xml:space="preserve"> následně</w:t>
      </w:r>
      <w:r w:rsidRPr="00A10A20">
        <w:t xml:space="preserve"> spékají. [</w:t>
      </w:r>
      <w:r w:rsidR="00461558" w:rsidRPr="00A10A20">
        <w:t>4</w:t>
      </w:r>
      <w:r w:rsidRPr="00A10A20">
        <w:t>]</w:t>
      </w:r>
      <w:r w:rsidR="007C63DE" w:rsidRPr="00A10A20">
        <w:t xml:space="preserve"> </w:t>
      </w:r>
      <w:r w:rsidR="00247E3F" w:rsidRPr="00A10A20">
        <w:t>Z toho se nám může zdát, že se nejedná o polovodiče v pravém slova smyslu, přesto se termistory řadí do polovodičových sen</w:t>
      </w:r>
      <w:r w:rsidR="007C63DE" w:rsidRPr="00A10A20">
        <w:t>z</w:t>
      </w:r>
      <w:r w:rsidR="00247E3F" w:rsidRPr="00A10A20">
        <w:t xml:space="preserve">orů teploty, protože v nich nastává podobný děj jako v polovodičích. </w:t>
      </w:r>
      <w:r w:rsidR="007C63DE" w:rsidRPr="00A10A20">
        <w:t>Se</w:t>
      </w:r>
      <w:r w:rsidR="00247E3F" w:rsidRPr="00A10A20">
        <w:t xml:space="preserve"> změnou teploty dochází k uvolnění nosičů elektrického proudu</w:t>
      </w:r>
      <w:r w:rsidR="00A5347D" w:rsidRPr="00A10A20">
        <w:t>, tím</w:t>
      </w:r>
      <w:r w:rsidR="00247E3F" w:rsidRPr="00A10A20">
        <w:t xml:space="preserve"> pádem se materiál stává vodivým. [</w:t>
      </w:r>
      <w:r w:rsidR="009E2DBE" w:rsidRPr="00A10A20">
        <w:t>5</w:t>
      </w:r>
      <w:r w:rsidR="00247E3F" w:rsidRPr="00A10A20">
        <w:t>]</w:t>
      </w:r>
    </w:p>
    <w:p w14:paraId="0014C257" w14:textId="1A65C9B2" w:rsidR="00B9018D" w:rsidRPr="00A10A20" w:rsidRDefault="00B9018D" w:rsidP="00BA7C2D">
      <w:pPr>
        <w:pStyle w:val="Odstavec"/>
      </w:pPr>
      <w:r w:rsidRPr="00A10A20">
        <w:t>PTC</w:t>
      </w:r>
      <w:r w:rsidR="00644B7C" w:rsidRPr="00A10A20">
        <w:t xml:space="preserve"> (</w:t>
      </w:r>
      <w:r w:rsidR="00644B7C" w:rsidRPr="00A10A20">
        <w:rPr>
          <w:i/>
          <w:iCs w:val="0"/>
        </w:rPr>
        <w:t xml:space="preserve">positive </w:t>
      </w:r>
      <w:proofErr w:type="spellStart"/>
      <w:r w:rsidR="00644B7C" w:rsidRPr="00A10A20">
        <w:rPr>
          <w:i/>
          <w:iCs w:val="0"/>
        </w:rPr>
        <w:t>temperature</w:t>
      </w:r>
      <w:proofErr w:type="spellEnd"/>
      <w:r w:rsidR="00644B7C" w:rsidRPr="00A10A20">
        <w:rPr>
          <w:i/>
          <w:iCs w:val="0"/>
        </w:rPr>
        <w:t xml:space="preserve"> </w:t>
      </w:r>
      <w:proofErr w:type="spellStart"/>
      <w:r w:rsidR="00644B7C" w:rsidRPr="00A10A20">
        <w:rPr>
          <w:i/>
          <w:iCs w:val="0"/>
        </w:rPr>
        <w:t>coefficient</w:t>
      </w:r>
      <w:proofErr w:type="spellEnd"/>
      <w:r w:rsidR="00644B7C" w:rsidRPr="00A10A20">
        <w:t xml:space="preserve">) termistory </w:t>
      </w:r>
      <w:r w:rsidRPr="00A10A20">
        <w:t xml:space="preserve">mají </w:t>
      </w:r>
      <w:r w:rsidR="00644B7C" w:rsidRPr="00A10A20">
        <w:t xml:space="preserve">pozitivní teplotní </w:t>
      </w:r>
      <w:r w:rsidR="003C3F9B" w:rsidRPr="00A10A20">
        <w:t>součinitel o</w:t>
      </w:r>
      <w:r w:rsidR="00E11CD7" w:rsidRPr="00A10A20">
        <w:t>d</w:t>
      </w:r>
      <w:r w:rsidR="003C3F9B" w:rsidRPr="00A10A20">
        <w:t>poru</w:t>
      </w:r>
      <w:r w:rsidR="00644B7C" w:rsidRPr="00A10A20">
        <w:t>, zjednodušeně řečeno s rostoucí teplotou roste odpor. Jejich využití je hlavně</w:t>
      </w:r>
      <w:r w:rsidR="008E5968" w:rsidRPr="00A10A20">
        <w:t xml:space="preserve"> v </w:t>
      </w:r>
      <w:r w:rsidR="00644B7C" w:rsidRPr="00A10A20">
        <w:t>tom</w:t>
      </w:r>
      <w:r w:rsidR="008E5968" w:rsidRPr="00A10A20">
        <w:t>,</w:t>
      </w:r>
      <w:r w:rsidR="00644B7C" w:rsidRPr="00A10A20">
        <w:t xml:space="preserve"> že se dají použít jako vratné teplotní pojistky, například ve vinutí motoru. Měření teploty pomocí PTC termistoru není dobrou volbou, protože teplotní závislost je velice strmá</w:t>
      </w:r>
      <w:r w:rsidR="008E5968" w:rsidRPr="00A10A20">
        <w:t>.</w:t>
      </w:r>
      <w:r w:rsidR="00644B7C" w:rsidRPr="00A10A20">
        <w:t xml:space="preserve"> </w:t>
      </w:r>
      <w:r w:rsidR="008E5968" w:rsidRPr="00A10A20">
        <w:t>Č</w:t>
      </w:r>
      <w:r w:rsidR="00644B7C" w:rsidRPr="00A10A20">
        <w:t>astěji se používají pro kvantitativní měření, kde nejsou velké nároky na přesnost.</w:t>
      </w:r>
    </w:p>
    <w:p w14:paraId="19ED3C2E" w14:textId="004018B6" w:rsidR="0045656C" w:rsidRPr="00A10A20" w:rsidRDefault="00644B7C" w:rsidP="00B12AEB">
      <w:pPr>
        <w:pStyle w:val="Odstavec"/>
      </w:pPr>
      <w:r w:rsidRPr="00A10A20">
        <w:lastRenderedPageBreak/>
        <w:t>NTC (</w:t>
      </w:r>
      <w:r w:rsidRPr="00A10A20">
        <w:rPr>
          <w:i/>
          <w:iCs w:val="0"/>
        </w:rPr>
        <w:t xml:space="preserve">negative </w:t>
      </w:r>
      <w:proofErr w:type="spellStart"/>
      <w:r w:rsidRPr="00A10A20">
        <w:rPr>
          <w:i/>
          <w:iCs w:val="0"/>
        </w:rPr>
        <w:t>temperature</w:t>
      </w:r>
      <w:proofErr w:type="spellEnd"/>
      <w:r w:rsidRPr="00A10A20">
        <w:rPr>
          <w:i/>
          <w:iCs w:val="0"/>
        </w:rPr>
        <w:t xml:space="preserve"> </w:t>
      </w:r>
      <w:proofErr w:type="spellStart"/>
      <w:r w:rsidRPr="00A10A20">
        <w:rPr>
          <w:i/>
          <w:iCs w:val="0"/>
        </w:rPr>
        <w:t>coefficient</w:t>
      </w:r>
      <w:proofErr w:type="spellEnd"/>
      <w:r w:rsidRPr="00A10A20">
        <w:t xml:space="preserve">) termistory mají negativní teplotní </w:t>
      </w:r>
      <w:r w:rsidR="003C3F9B" w:rsidRPr="00A10A20">
        <w:t>součinitel</w:t>
      </w:r>
      <w:r w:rsidRPr="00A10A20">
        <w:t xml:space="preserve"> </w:t>
      </w:r>
      <w:proofErr w:type="gramStart"/>
      <w:r w:rsidR="003C3F9B" w:rsidRPr="00A10A20">
        <w:t>odporu</w:t>
      </w:r>
      <w:r w:rsidR="000900B1" w:rsidRPr="00A10A20">
        <w:t>,</w:t>
      </w:r>
      <w:proofErr w:type="gramEnd"/>
      <w:r w:rsidR="003C3F9B" w:rsidRPr="00A10A20">
        <w:t xml:space="preserve"> </w:t>
      </w:r>
      <w:r w:rsidRPr="00A10A20">
        <w:t>neboli s rostoucí teplotou klesá odpor termistoru.</w:t>
      </w:r>
      <w:r w:rsidR="00646825" w:rsidRPr="00A10A20">
        <w:t xml:space="preserve"> Jeho teplotní charakteristika se může aproximovat exponenciálou, proto odečítání umožnuje měřit malé změny teploty bez větších potíží. Malou nevýhodou je</w:t>
      </w:r>
      <w:r w:rsidR="000900B1" w:rsidRPr="00A10A20">
        <w:t>,</w:t>
      </w:r>
      <w:r w:rsidR="00646825" w:rsidRPr="00A10A20">
        <w:t xml:space="preserve"> že každá součástka </w:t>
      </w:r>
      <w:r w:rsidR="009F187C" w:rsidRPr="00A10A20">
        <w:t>vykazuje</w:t>
      </w:r>
      <w:r w:rsidR="00646825" w:rsidRPr="00A10A20">
        <w:t xml:space="preserve"> </w:t>
      </w:r>
      <w:r w:rsidR="000900B1" w:rsidRPr="00A10A20">
        <w:t>trochu</w:t>
      </w:r>
      <w:r w:rsidR="00646825" w:rsidRPr="00A10A20">
        <w:t xml:space="preserve"> jiný průběh teplotní charakteristiky, který se může časem mírně měnit. Výhodou NTC termistoru je jeho cena</w:t>
      </w:r>
      <w:r w:rsidR="000900B1" w:rsidRPr="00A10A20">
        <w:t>.</w:t>
      </w:r>
      <w:r w:rsidR="00646825" w:rsidRPr="00A10A20">
        <w:t xml:space="preserve"> </w:t>
      </w:r>
      <w:r w:rsidR="000900B1" w:rsidRPr="00A10A20">
        <w:t>D</w:t>
      </w:r>
      <w:r w:rsidR="00646825" w:rsidRPr="00A10A20">
        <w:t>íky tomu se často používá pro bodové měření teploty.</w:t>
      </w:r>
      <w:r w:rsidR="0045656C" w:rsidRPr="00A10A20">
        <w:t xml:space="preserve"> </w:t>
      </w:r>
      <w:r w:rsidR="00646825" w:rsidRPr="00A10A20">
        <w:t>[</w:t>
      </w:r>
      <w:r w:rsidR="006B127A" w:rsidRPr="00A10A20">
        <w:t>4</w:t>
      </w:r>
      <w:r w:rsidR="00646825" w:rsidRPr="00A10A20">
        <w:t>]</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7481"/>
      </w:tblGrid>
      <w:tr w:rsidR="00A107CB" w:rsidRPr="00A10A20" w14:paraId="4EF73030" w14:textId="77777777" w:rsidTr="00152615">
        <w:tc>
          <w:tcPr>
            <w:tcW w:w="8500" w:type="dxa"/>
            <w:gridSpan w:val="2"/>
          </w:tcPr>
          <w:p w14:paraId="3C1D66A2" w14:textId="77777777" w:rsidR="00A107CB" w:rsidRPr="00A10A20" w:rsidRDefault="00A107CB" w:rsidP="00152615">
            <w:pPr>
              <w:pStyle w:val="Titulek"/>
              <w:ind w:left="494" w:hanging="494"/>
              <w:jc w:val="center"/>
            </w:pPr>
            <w:r w:rsidRPr="00A10A20">
              <w:rPr>
                <w:noProof/>
              </w:rPr>
              <w:drawing>
                <wp:inline distT="0" distB="0" distL="0" distR="0" wp14:anchorId="571E5774" wp14:editId="12E9C18E">
                  <wp:extent cx="3280384" cy="1845216"/>
                  <wp:effectExtent l="0" t="0" r="0" b="317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ek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80384" cy="1845216"/>
                          </a:xfrm>
                          <a:prstGeom prst="rect">
                            <a:avLst/>
                          </a:prstGeom>
                        </pic:spPr>
                      </pic:pic>
                    </a:graphicData>
                  </a:graphic>
                </wp:inline>
              </w:drawing>
            </w:r>
          </w:p>
        </w:tc>
      </w:tr>
      <w:tr w:rsidR="00A107CB" w:rsidRPr="00A10A20" w14:paraId="0754B131" w14:textId="77777777" w:rsidTr="00152615">
        <w:tc>
          <w:tcPr>
            <w:tcW w:w="1019" w:type="dxa"/>
          </w:tcPr>
          <w:p w14:paraId="7C008B62" w14:textId="77777777" w:rsidR="00A107CB" w:rsidRPr="00A10A20" w:rsidRDefault="00A107CB" w:rsidP="00152615">
            <w:pPr>
              <w:pStyle w:val="Titulek"/>
              <w:jc w:val="right"/>
            </w:pPr>
            <w:r w:rsidRPr="00A10A20">
              <w:t>Obrázek</w:t>
            </w:r>
          </w:p>
        </w:tc>
        <w:tc>
          <w:tcPr>
            <w:tcW w:w="7481" w:type="dxa"/>
          </w:tcPr>
          <w:p w14:paraId="3BF028A9" w14:textId="3D1DDB14" w:rsidR="00A107CB" w:rsidRPr="00A10A20" w:rsidRDefault="00A107CB" w:rsidP="00152615">
            <w:pPr>
              <w:pStyle w:val="Titulek"/>
              <w:ind w:left="494" w:hanging="494"/>
            </w:pPr>
            <w:bookmarkStart w:id="12" w:name="_Toc72854012"/>
            <w:r w:rsidRPr="00A10A20">
              <w:t>1.</w:t>
            </w:r>
            <w:r w:rsidR="00805F2E">
              <w:fldChar w:fldCharType="begin"/>
            </w:r>
            <w:r w:rsidR="00805F2E">
              <w:instrText xml:space="preserve"> SEQ Obrázek \* ARABIC \s 1 </w:instrText>
            </w:r>
            <w:r w:rsidR="00805F2E">
              <w:fldChar w:fldCharType="separate"/>
            </w:r>
            <w:r w:rsidR="00E220BE">
              <w:rPr>
                <w:noProof/>
              </w:rPr>
              <w:t>2</w:t>
            </w:r>
            <w:r w:rsidR="00805F2E">
              <w:rPr>
                <w:noProof/>
              </w:rPr>
              <w:fldChar w:fldCharType="end"/>
            </w:r>
            <w:r w:rsidRPr="00A10A20">
              <w:tab/>
            </w:r>
            <w:r w:rsidR="00B12AEB" w:rsidRPr="00A10A20">
              <w:t xml:space="preserve">NTC termistor </w:t>
            </w:r>
            <w:proofErr w:type="gramStart"/>
            <w:r w:rsidR="00B12AEB" w:rsidRPr="00A10A20">
              <w:t>640-10K</w:t>
            </w:r>
            <w:bookmarkEnd w:id="12"/>
            <w:proofErr w:type="gramEnd"/>
          </w:p>
        </w:tc>
      </w:tr>
      <w:tr w:rsidR="00B12AEB" w:rsidRPr="00A10A20" w14:paraId="722D191A" w14:textId="77777777" w:rsidTr="00152615">
        <w:tc>
          <w:tcPr>
            <w:tcW w:w="8500" w:type="dxa"/>
            <w:gridSpan w:val="2"/>
          </w:tcPr>
          <w:p w14:paraId="6A8B0433" w14:textId="77777777" w:rsidR="00B12AEB" w:rsidRPr="00A10A20" w:rsidRDefault="00B12AEB" w:rsidP="00152615">
            <w:pPr>
              <w:pStyle w:val="Titulek"/>
              <w:ind w:left="494" w:hanging="494"/>
              <w:jc w:val="center"/>
            </w:pPr>
            <w:r w:rsidRPr="00A10A20">
              <w:rPr>
                <w:noProof/>
              </w:rPr>
              <w:drawing>
                <wp:inline distT="0" distB="0" distL="0" distR="0" wp14:anchorId="08635B1B" wp14:editId="6D1C5614">
                  <wp:extent cx="3280384" cy="1845216"/>
                  <wp:effectExtent l="0" t="0" r="0" b="3175"/>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80384" cy="1845216"/>
                          </a:xfrm>
                          <a:prstGeom prst="rect">
                            <a:avLst/>
                          </a:prstGeom>
                        </pic:spPr>
                      </pic:pic>
                    </a:graphicData>
                  </a:graphic>
                </wp:inline>
              </w:drawing>
            </w:r>
          </w:p>
        </w:tc>
      </w:tr>
      <w:tr w:rsidR="00B12AEB" w:rsidRPr="00A10A20" w14:paraId="03024024" w14:textId="77777777" w:rsidTr="00152615">
        <w:tc>
          <w:tcPr>
            <w:tcW w:w="1019" w:type="dxa"/>
          </w:tcPr>
          <w:p w14:paraId="4728EEF5" w14:textId="77777777" w:rsidR="00B12AEB" w:rsidRPr="00A10A20" w:rsidRDefault="00B12AEB" w:rsidP="00152615">
            <w:pPr>
              <w:pStyle w:val="Titulek"/>
              <w:jc w:val="right"/>
            </w:pPr>
            <w:r w:rsidRPr="00A10A20">
              <w:t>Obrázek</w:t>
            </w:r>
          </w:p>
        </w:tc>
        <w:tc>
          <w:tcPr>
            <w:tcW w:w="7481" w:type="dxa"/>
          </w:tcPr>
          <w:p w14:paraId="0864183B" w14:textId="783EE6F8" w:rsidR="00B12AEB" w:rsidRPr="00A10A20" w:rsidRDefault="00B12AEB" w:rsidP="00152615">
            <w:pPr>
              <w:pStyle w:val="Titulek"/>
              <w:ind w:left="494" w:hanging="494"/>
            </w:pPr>
            <w:bookmarkStart w:id="13" w:name="_Toc72854013"/>
            <w:r w:rsidRPr="00A10A20">
              <w:t>1.</w:t>
            </w:r>
            <w:r w:rsidR="00805F2E">
              <w:fldChar w:fldCharType="begin"/>
            </w:r>
            <w:r w:rsidR="00805F2E">
              <w:instrText xml:space="preserve"> SEQ Obrázek \* ARABIC \s 1 </w:instrText>
            </w:r>
            <w:r w:rsidR="00805F2E">
              <w:fldChar w:fldCharType="separate"/>
            </w:r>
            <w:r w:rsidR="00E220BE">
              <w:rPr>
                <w:noProof/>
              </w:rPr>
              <w:t>3</w:t>
            </w:r>
            <w:r w:rsidR="00805F2E">
              <w:rPr>
                <w:noProof/>
              </w:rPr>
              <w:fldChar w:fldCharType="end"/>
            </w:r>
            <w:r w:rsidRPr="00A10A20">
              <w:tab/>
              <w:t>NTC termistor B57164K0472K000</w:t>
            </w:r>
            <w:bookmarkEnd w:id="13"/>
          </w:p>
        </w:tc>
      </w:tr>
    </w:tbl>
    <w:p w14:paraId="6D3657CC" w14:textId="77777777" w:rsidR="00B12AEB" w:rsidRPr="00A10A20" w:rsidRDefault="00B12AEB" w:rsidP="00B12AEB">
      <w:pPr>
        <w:pStyle w:val="Odstavec"/>
      </w:pPr>
    </w:p>
    <w:p w14:paraId="25553C92" w14:textId="17F9430E" w:rsidR="00B12AEB" w:rsidRPr="00A10A20" w:rsidRDefault="00B12AEB" w:rsidP="00B12AEB">
      <w:pPr>
        <w:pStyle w:val="Odstavec"/>
      </w:pPr>
      <w:r w:rsidRPr="00A10A20">
        <w:t xml:space="preserve">Monokrystalické senzory se vyrábějí z křemíku (Si), přesněji pomocí polovodiče typu N. S rostoucí teplotou u nich dochází k rozptylu nosičů, </w:t>
      </w:r>
      <w:r w:rsidR="007B5C7C" w:rsidRPr="00A10A20">
        <w:t xml:space="preserve">to má za následek snížení </w:t>
      </w:r>
      <w:r w:rsidR="00B00CC0" w:rsidRPr="00A10A20">
        <w:t>vodivosti</w:t>
      </w:r>
      <w:r w:rsidR="007B5C7C" w:rsidRPr="00A10A20">
        <w:t xml:space="preserve"> neboli růst odporu</w:t>
      </w:r>
      <w:r w:rsidRPr="00A10A20">
        <w:t>. Oproti PTC termistorům mají mírnější strmost teplotní charakteristiky, proto jsou vhodné pro měření teplot v</w:t>
      </w:r>
      <w:r w:rsidR="00641305" w:rsidRPr="00A10A20">
        <w:t> </w:t>
      </w:r>
      <w:r w:rsidR="00453F92" w:rsidRPr="00A10A20">
        <w:t>rozsahu od</w:t>
      </w:r>
      <w:r w:rsidR="00641305" w:rsidRPr="00A10A20">
        <w:t xml:space="preserve"> -</w:t>
      </w:r>
      <w:r w:rsidRPr="00A10A20">
        <w:t xml:space="preserve">55 </w:t>
      </w:r>
      <w:r w:rsidR="00641305" w:rsidRPr="00A10A20">
        <w:t>do</w:t>
      </w:r>
      <w:r w:rsidRPr="00A10A20">
        <w:t xml:space="preserve"> 150 °C. Typickým zástupcem této skupiny j</w:t>
      </w:r>
      <w:r w:rsidR="007215AB" w:rsidRPr="00A10A20">
        <w:t>e</w:t>
      </w:r>
      <w:r w:rsidRPr="00A10A20">
        <w:t xml:space="preserve"> teplotní senzor </w:t>
      </w:r>
      <w:r w:rsidR="007215AB" w:rsidRPr="00A10A20">
        <w:t>s označením</w:t>
      </w:r>
      <w:r w:rsidRPr="00A10A20">
        <w:t xml:space="preserve"> KTY. [</w:t>
      </w:r>
      <w:r w:rsidR="00B16BD9" w:rsidRPr="00A10A20">
        <w:t>5</w:t>
      </w:r>
      <w:r w:rsidRPr="00A10A20">
        <w:t>]</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7481"/>
      </w:tblGrid>
      <w:tr w:rsidR="00B12AEB" w:rsidRPr="00A10A20" w14:paraId="2B38D406" w14:textId="77777777" w:rsidTr="00152615">
        <w:tc>
          <w:tcPr>
            <w:tcW w:w="8500" w:type="dxa"/>
            <w:gridSpan w:val="2"/>
          </w:tcPr>
          <w:p w14:paraId="01D388EE" w14:textId="77777777" w:rsidR="00B12AEB" w:rsidRPr="00A10A20" w:rsidRDefault="00B12AEB" w:rsidP="00152615">
            <w:pPr>
              <w:pStyle w:val="Titulek"/>
              <w:ind w:left="494" w:hanging="494"/>
              <w:jc w:val="center"/>
            </w:pPr>
            <w:r w:rsidRPr="00A10A20">
              <w:rPr>
                <w:noProof/>
              </w:rPr>
              <w:lastRenderedPageBreak/>
              <w:drawing>
                <wp:inline distT="0" distB="0" distL="0" distR="0" wp14:anchorId="13E09D71" wp14:editId="0D7539BA">
                  <wp:extent cx="3280384" cy="1845216"/>
                  <wp:effectExtent l="0" t="0" r="0" b="317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ek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80384" cy="1845216"/>
                          </a:xfrm>
                          <a:prstGeom prst="rect">
                            <a:avLst/>
                          </a:prstGeom>
                        </pic:spPr>
                      </pic:pic>
                    </a:graphicData>
                  </a:graphic>
                </wp:inline>
              </w:drawing>
            </w:r>
          </w:p>
        </w:tc>
      </w:tr>
      <w:tr w:rsidR="00B12AEB" w:rsidRPr="00A10A20" w14:paraId="5D39F7B4" w14:textId="77777777" w:rsidTr="00152615">
        <w:tc>
          <w:tcPr>
            <w:tcW w:w="1019" w:type="dxa"/>
          </w:tcPr>
          <w:p w14:paraId="3E2AC18D" w14:textId="77777777" w:rsidR="00B12AEB" w:rsidRPr="00A10A20" w:rsidRDefault="00B12AEB" w:rsidP="00152615">
            <w:pPr>
              <w:pStyle w:val="Titulek"/>
              <w:jc w:val="right"/>
            </w:pPr>
            <w:r w:rsidRPr="00A10A20">
              <w:t>Obrázek</w:t>
            </w:r>
          </w:p>
        </w:tc>
        <w:tc>
          <w:tcPr>
            <w:tcW w:w="7481" w:type="dxa"/>
          </w:tcPr>
          <w:p w14:paraId="095000C3" w14:textId="03CC2299" w:rsidR="00B12AEB" w:rsidRPr="00A10A20" w:rsidRDefault="00B12AEB" w:rsidP="00152615">
            <w:pPr>
              <w:pStyle w:val="Titulek"/>
              <w:ind w:left="494" w:hanging="494"/>
            </w:pPr>
            <w:bookmarkStart w:id="14" w:name="_Toc72854014"/>
            <w:r w:rsidRPr="00A10A20">
              <w:t>1.</w:t>
            </w:r>
            <w:r w:rsidR="00805F2E">
              <w:fldChar w:fldCharType="begin"/>
            </w:r>
            <w:r w:rsidR="00805F2E">
              <w:instrText xml:space="preserve"> SEQ Obrázek \* ARABIC \s 1 </w:instrText>
            </w:r>
            <w:r w:rsidR="00805F2E">
              <w:fldChar w:fldCharType="separate"/>
            </w:r>
            <w:r w:rsidR="00E220BE">
              <w:rPr>
                <w:noProof/>
              </w:rPr>
              <w:t>4</w:t>
            </w:r>
            <w:r w:rsidR="00805F2E">
              <w:rPr>
                <w:noProof/>
              </w:rPr>
              <w:fldChar w:fldCharType="end"/>
            </w:r>
            <w:r w:rsidRPr="00A10A20">
              <w:tab/>
              <w:t xml:space="preserve">Foto </w:t>
            </w:r>
            <w:r w:rsidR="00C06053" w:rsidRPr="00A10A20">
              <w:t>senzoru</w:t>
            </w:r>
            <w:r w:rsidRPr="00A10A20">
              <w:t xml:space="preserve"> KTY81 110</w:t>
            </w:r>
            <w:bookmarkEnd w:id="14"/>
          </w:p>
        </w:tc>
      </w:tr>
    </w:tbl>
    <w:p w14:paraId="57D1D248" w14:textId="77777777" w:rsidR="009D4DED" w:rsidRPr="00A10A20" w:rsidRDefault="009D4DED" w:rsidP="0045656C">
      <w:pPr>
        <w:pStyle w:val="Odstavec"/>
        <w:ind w:firstLine="0"/>
      </w:pPr>
    </w:p>
    <w:p w14:paraId="58AF4EF1" w14:textId="645688A9" w:rsidR="00102FD4" w:rsidRPr="00A10A20" w:rsidRDefault="00102FD4" w:rsidP="00B367EE">
      <w:pPr>
        <w:pStyle w:val="Odstavec"/>
      </w:pPr>
      <w:r w:rsidRPr="00A10A20">
        <w:t>Nejjednodušším způsobem, jak můžeme analogové čidlo připojit k nějakému mikrokontroleru</w:t>
      </w:r>
      <w:r w:rsidR="00262F1E" w:rsidRPr="00A10A20">
        <w:t>,</w:t>
      </w:r>
      <w:r w:rsidRPr="00A10A20">
        <w:t xml:space="preserve"> je zapojit </w:t>
      </w:r>
      <w:r w:rsidR="00124C8B" w:rsidRPr="00A10A20">
        <w:t>ho</w:t>
      </w:r>
      <w:r w:rsidRPr="00A10A20">
        <w:t xml:space="preserve"> do série s rezistorem a pomocí analogového převodníku vyčítat </w:t>
      </w:r>
      <w:r w:rsidR="00262F1E" w:rsidRPr="00A10A20">
        <w:t>ú</w:t>
      </w:r>
      <w:r w:rsidRPr="00A10A20">
        <w:t>bytek napětí na čidle</w:t>
      </w:r>
      <w:r w:rsidR="00840DE6" w:rsidRPr="00A10A20">
        <w:t>,</w:t>
      </w:r>
      <w:r w:rsidRPr="00A10A20">
        <w:t xml:space="preserve"> viz</w:t>
      </w:r>
      <w:r w:rsidR="00262F1E" w:rsidRPr="00A10A20">
        <w:t>.</w:t>
      </w:r>
      <w:r w:rsidRPr="00A10A20">
        <w:t xml:space="preserve"> </w:t>
      </w:r>
      <w:r w:rsidR="00763B2B" w:rsidRPr="00A10A20">
        <w:t>O</w:t>
      </w:r>
      <w:r w:rsidRPr="00A10A20">
        <w:t>brázek 1.5.</w:t>
      </w:r>
      <w:r w:rsidR="002C1FA1" w:rsidRPr="00A10A20">
        <w:t xml:space="preserve"> Jedná se</w:t>
      </w:r>
      <w:r w:rsidR="00262F1E" w:rsidRPr="00A10A20">
        <w:t xml:space="preserve"> o</w:t>
      </w:r>
      <w:r w:rsidR="002C1FA1" w:rsidRPr="00A10A20">
        <w:t xml:space="preserve"> opravdu jednoduché zapojení, </w:t>
      </w:r>
      <w:r w:rsidR="005859DB" w:rsidRPr="00A10A20">
        <w:t>kde</w:t>
      </w:r>
      <w:r w:rsidR="002C1FA1" w:rsidRPr="00A10A20">
        <w:t xml:space="preserve"> nemůžeme klást velké nároky na přesnost. Přesně můžeme měřit pouze teploty blízké pokojové teplotě. Navíc vyčítaná hodnota není lineární</w:t>
      </w:r>
      <w:r w:rsidR="00262F1E" w:rsidRPr="00A10A20">
        <w:t>.</w:t>
      </w:r>
      <w:r w:rsidR="002C1FA1" w:rsidRPr="00A10A20">
        <w:t xml:space="preserve"> </w:t>
      </w:r>
      <w:r w:rsidR="00262F1E" w:rsidRPr="00A10A20">
        <w:t>T</w:t>
      </w:r>
      <w:r w:rsidR="002C1FA1" w:rsidRPr="00A10A20">
        <w:t>o je způsobeno použitím AD převodníku</w:t>
      </w:r>
      <w:r w:rsidR="00262F1E" w:rsidRPr="00A10A20">
        <w:t>. P</w:t>
      </w:r>
      <w:r w:rsidR="002C1FA1" w:rsidRPr="00A10A20">
        <w:t>řesnost</w:t>
      </w:r>
      <w:r w:rsidR="00262F1E" w:rsidRPr="00A10A20">
        <w:t xml:space="preserve"> měření</w:t>
      </w:r>
      <w:r w:rsidR="002C1FA1" w:rsidRPr="00A10A20">
        <w:t xml:space="preserve"> </w:t>
      </w:r>
      <w:r w:rsidR="00262F1E" w:rsidRPr="00A10A20">
        <w:t xml:space="preserve">obzvláště </w:t>
      </w:r>
      <w:r w:rsidR="002C1FA1" w:rsidRPr="00A10A20">
        <w:t>ovlivňuje počet</w:t>
      </w:r>
      <w:r w:rsidR="00262F1E" w:rsidRPr="00A10A20">
        <w:t xml:space="preserve"> jeho</w:t>
      </w:r>
      <w:r w:rsidR="002C1FA1" w:rsidRPr="00A10A20">
        <w:t xml:space="preserve"> kvantizačních úrovní.</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7481"/>
      </w:tblGrid>
      <w:tr w:rsidR="009D4DED" w:rsidRPr="00A10A20" w14:paraId="4588D8D8" w14:textId="77777777" w:rsidTr="00144F2F">
        <w:tc>
          <w:tcPr>
            <w:tcW w:w="8500" w:type="dxa"/>
            <w:gridSpan w:val="2"/>
          </w:tcPr>
          <w:p w14:paraId="65C80586" w14:textId="77777777" w:rsidR="009D4DED" w:rsidRPr="00A10A20" w:rsidRDefault="009D4DED" w:rsidP="00144F2F">
            <w:pPr>
              <w:pStyle w:val="Titulek"/>
              <w:ind w:left="494" w:hanging="494"/>
              <w:jc w:val="center"/>
            </w:pPr>
            <w:r w:rsidRPr="00A10A20">
              <w:rPr>
                <w:noProof/>
              </w:rPr>
              <w:drawing>
                <wp:inline distT="0" distB="0" distL="0" distR="0" wp14:anchorId="55838826" wp14:editId="53DF697B">
                  <wp:extent cx="1623060" cy="2784026"/>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ek 1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29415" cy="2794927"/>
                          </a:xfrm>
                          <a:prstGeom prst="rect">
                            <a:avLst/>
                          </a:prstGeom>
                        </pic:spPr>
                      </pic:pic>
                    </a:graphicData>
                  </a:graphic>
                </wp:inline>
              </w:drawing>
            </w:r>
          </w:p>
        </w:tc>
      </w:tr>
      <w:tr w:rsidR="009D4DED" w:rsidRPr="00A10A20" w14:paraId="78D9C5BB" w14:textId="77777777" w:rsidTr="00144F2F">
        <w:tc>
          <w:tcPr>
            <w:tcW w:w="1019" w:type="dxa"/>
          </w:tcPr>
          <w:p w14:paraId="2DF3B747" w14:textId="77777777" w:rsidR="009D4DED" w:rsidRPr="00A10A20" w:rsidRDefault="009D4DED" w:rsidP="00144F2F">
            <w:pPr>
              <w:pStyle w:val="Titulek"/>
              <w:jc w:val="right"/>
            </w:pPr>
            <w:r w:rsidRPr="00A10A20">
              <w:t>Obrázek</w:t>
            </w:r>
          </w:p>
        </w:tc>
        <w:tc>
          <w:tcPr>
            <w:tcW w:w="7481" w:type="dxa"/>
          </w:tcPr>
          <w:p w14:paraId="79CAEC57" w14:textId="0E2DF45E" w:rsidR="009D4DED" w:rsidRPr="00A10A20" w:rsidRDefault="009D4DED" w:rsidP="00144F2F">
            <w:pPr>
              <w:pStyle w:val="Titulek"/>
              <w:ind w:left="494" w:hanging="494"/>
            </w:pPr>
            <w:bookmarkStart w:id="15" w:name="_Toc72854015"/>
            <w:r w:rsidRPr="00A10A20">
              <w:t>1.</w:t>
            </w:r>
            <w:r w:rsidR="00805F2E">
              <w:fldChar w:fldCharType="begin"/>
            </w:r>
            <w:r w:rsidR="00805F2E">
              <w:instrText xml:space="preserve"> SEQ Obrázek \* ARABIC \s 1 </w:instrText>
            </w:r>
            <w:r w:rsidR="00805F2E">
              <w:fldChar w:fldCharType="separate"/>
            </w:r>
            <w:r w:rsidR="00E220BE">
              <w:rPr>
                <w:noProof/>
              </w:rPr>
              <w:t>5</w:t>
            </w:r>
            <w:r w:rsidR="00805F2E">
              <w:rPr>
                <w:noProof/>
              </w:rPr>
              <w:fldChar w:fldCharType="end"/>
            </w:r>
            <w:r w:rsidRPr="00A10A20">
              <w:tab/>
            </w:r>
            <w:r w:rsidR="00DD3C27" w:rsidRPr="00A10A20">
              <w:t>Jednoduchý způsob odečítání hodnot z analogového teplotního čidla.</w:t>
            </w:r>
            <w:bookmarkEnd w:id="15"/>
          </w:p>
        </w:tc>
      </w:tr>
    </w:tbl>
    <w:p w14:paraId="7EB7A1D3" w14:textId="535C5E99" w:rsidR="00E4168C" w:rsidRPr="00A10A20" w:rsidRDefault="00E4168C" w:rsidP="0045656C">
      <w:pPr>
        <w:pStyle w:val="Odstavec"/>
        <w:ind w:firstLine="0"/>
      </w:pPr>
    </w:p>
    <w:p w14:paraId="19A5EA34" w14:textId="77777777" w:rsidR="00E4168C" w:rsidRPr="00A10A20" w:rsidRDefault="00E4168C">
      <w:pPr>
        <w:spacing w:line="240" w:lineRule="auto"/>
        <w:ind w:left="0"/>
        <w:rPr>
          <w:iCs/>
          <w:color w:val="000000"/>
        </w:rPr>
      </w:pPr>
      <w:r w:rsidRPr="00A10A20">
        <w:br w:type="page"/>
      </w:r>
    </w:p>
    <w:p w14:paraId="34CA747E" w14:textId="35AD9490" w:rsidR="00406801" w:rsidRPr="00A10A20" w:rsidRDefault="00A80EC1" w:rsidP="00406801">
      <w:pPr>
        <w:pStyle w:val="Nadpis2"/>
      </w:pPr>
      <w:bookmarkStart w:id="16" w:name="_Toc72854051"/>
      <w:r w:rsidRPr="00A10A20">
        <w:lastRenderedPageBreak/>
        <w:t>Digitální teplotní sen</w:t>
      </w:r>
      <w:r w:rsidR="009F60F2" w:rsidRPr="00A10A20">
        <w:t>z</w:t>
      </w:r>
      <w:r w:rsidRPr="00A10A20">
        <w:t>ory</w:t>
      </w:r>
      <w:bookmarkEnd w:id="16"/>
    </w:p>
    <w:p w14:paraId="69F14C70" w14:textId="329D4B3C" w:rsidR="009648FE" w:rsidRPr="00A10A20" w:rsidRDefault="00E11CD7" w:rsidP="00E06CCF">
      <w:pPr>
        <w:pStyle w:val="Prvnodstavec"/>
      </w:pPr>
      <w:r w:rsidRPr="00A10A20">
        <w:t>Digitálními teplotními senzory se chápou součástky</w:t>
      </w:r>
      <w:r w:rsidR="00DA78AF" w:rsidRPr="00A10A20">
        <w:t>,</w:t>
      </w:r>
      <w:r w:rsidRPr="00A10A20">
        <w:t xml:space="preserve"> které v sobě mají </w:t>
      </w:r>
      <w:r w:rsidR="00DA78AF" w:rsidRPr="00A10A20">
        <w:t>implementováno</w:t>
      </w:r>
      <w:r w:rsidRPr="00A10A20">
        <w:t xml:space="preserve"> měření teploty pomocí analogového teplotního senzor</w:t>
      </w:r>
      <w:r w:rsidR="00DA78AF" w:rsidRPr="00A10A20">
        <w:t>u</w:t>
      </w:r>
      <w:r w:rsidR="00AC54BF" w:rsidRPr="00A10A20">
        <w:t>.</w:t>
      </w:r>
      <w:r w:rsidR="00DA78AF" w:rsidRPr="00A10A20">
        <w:t xml:space="preserve"> </w:t>
      </w:r>
      <w:r w:rsidR="00AC54BF" w:rsidRPr="00A10A20">
        <w:t>T</w:t>
      </w:r>
      <w:r w:rsidR="00DA78AF" w:rsidRPr="00A10A20">
        <w:t>akto naměřená teplota je následně digitálně zpracována a uložena do registru uvnitř součástky. Pro získání dat musíme senzor připojit na sběrnici</w:t>
      </w:r>
      <w:r w:rsidR="00AC54BF" w:rsidRPr="00A10A20">
        <w:t>.</w:t>
      </w:r>
      <w:r w:rsidR="00DA78AF" w:rsidRPr="00A10A20">
        <w:t xml:space="preserve"> </w:t>
      </w:r>
      <w:r w:rsidR="00AC54BF" w:rsidRPr="00A10A20">
        <w:t>Poté</w:t>
      </w:r>
      <w:r w:rsidR="00DA78AF" w:rsidRPr="00A10A20">
        <w:t xml:space="preserve"> můžeme se součástkou komunikovat a vyčítat z ní data</w:t>
      </w:r>
      <w:r w:rsidR="006F19CB" w:rsidRPr="00A10A20">
        <w:t>,</w:t>
      </w:r>
      <w:r w:rsidR="00DA78AF" w:rsidRPr="00A10A20">
        <w:t xml:space="preserve"> nebo nastavit v jakých jednotkách (°C nebo F) má data posílat. Nejčastějšími typy sběrnic</w:t>
      </w:r>
      <w:r w:rsidR="00E21C4B" w:rsidRPr="00A10A20">
        <w:t>/komunikační</w:t>
      </w:r>
      <w:r w:rsidR="00AC54BF" w:rsidRPr="00A10A20">
        <w:t>ch</w:t>
      </w:r>
      <w:r w:rsidR="00E21C4B" w:rsidRPr="00A10A20">
        <w:t xml:space="preserve"> protokol</w:t>
      </w:r>
      <w:r w:rsidR="00AC54BF" w:rsidRPr="00A10A20">
        <w:t>ů</w:t>
      </w:r>
      <w:r w:rsidR="00DA78AF" w:rsidRPr="00A10A20">
        <w:t xml:space="preserve"> jsou I2C, </w:t>
      </w:r>
      <w:proofErr w:type="gramStart"/>
      <w:r w:rsidR="00E06CCF" w:rsidRPr="00A10A20">
        <w:t>1-Wire</w:t>
      </w:r>
      <w:proofErr w:type="gramEnd"/>
      <w:r w:rsidR="00DA78AF" w:rsidRPr="00A10A20">
        <w:t>, SPI. Typickými zástupci</w:t>
      </w:r>
      <w:r w:rsidR="00AC54BF" w:rsidRPr="00A10A20">
        <w:t xml:space="preserve"> v této kategorii</w:t>
      </w:r>
      <w:r w:rsidR="00DA78AF" w:rsidRPr="00A10A20">
        <w:t xml:space="preserve"> jsou DS18B20 nebo </w:t>
      </w:r>
      <w:r w:rsidR="00763C4D" w:rsidRPr="00A10A20">
        <w:t>AM2302</w:t>
      </w:r>
      <w:r w:rsidR="00E06CCF" w:rsidRPr="00A10A20">
        <w:t>.</w:t>
      </w:r>
    </w:p>
    <w:p w14:paraId="73A9A318" w14:textId="39297BA4" w:rsidR="00E06CCF" w:rsidRPr="00A10A20" w:rsidRDefault="00E06CCF" w:rsidP="00E11CD7">
      <w:pPr>
        <w:pStyle w:val="Odstavec"/>
        <w:ind w:firstLine="0"/>
      </w:pPr>
    </w:p>
    <w:p w14:paraId="0779068B" w14:textId="4F572AD6" w:rsidR="00E06CCF" w:rsidRPr="00A10A20" w:rsidRDefault="00E06CCF" w:rsidP="00E06CCF">
      <w:pPr>
        <w:pStyle w:val="Nadpis3"/>
      </w:pPr>
      <w:bookmarkStart w:id="17" w:name="_Toc72854052"/>
      <w:r w:rsidRPr="00A10A20">
        <w:t>DS18B20</w:t>
      </w:r>
      <w:r w:rsidR="00BB6883" w:rsidRPr="00A10A20">
        <w:t xml:space="preserve"> </w:t>
      </w:r>
      <w:r w:rsidR="00026848" w:rsidRPr="00A10A20">
        <w:t>[</w:t>
      </w:r>
      <w:r w:rsidR="00BB6883" w:rsidRPr="00A10A20">
        <w:t>6</w:t>
      </w:r>
      <w:r w:rsidR="00026848" w:rsidRPr="00A10A20">
        <w:t>]</w:t>
      </w:r>
      <w:bookmarkEnd w:id="17"/>
    </w:p>
    <w:p w14:paraId="7B5955CA" w14:textId="7D6CCAF7" w:rsidR="00F457C2" w:rsidRPr="00A10A20" w:rsidRDefault="00E06CCF" w:rsidP="00F457C2">
      <w:pPr>
        <w:pStyle w:val="Prvnodstavec"/>
      </w:pPr>
      <w:r w:rsidRPr="00A10A20">
        <w:t>Digitální teplotní sen</w:t>
      </w:r>
      <w:r w:rsidR="00E425FD" w:rsidRPr="00A10A20">
        <w:t>z</w:t>
      </w:r>
      <w:r w:rsidRPr="00A10A20">
        <w:t>or měř</w:t>
      </w:r>
      <w:r w:rsidR="001D0D29" w:rsidRPr="00A10A20">
        <w:t>í</w:t>
      </w:r>
      <w:r w:rsidRPr="00A10A20">
        <w:t xml:space="preserve"> teplot</w:t>
      </w:r>
      <w:r w:rsidR="001D0D29" w:rsidRPr="00A10A20">
        <w:t>u</w:t>
      </w:r>
      <w:r w:rsidRPr="00A10A20">
        <w:t xml:space="preserve"> v</w:t>
      </w:r>
      <w:r w:rsidR="001D0D29" w:rsidRPr="00A10A20">
        <w:t> </w:t>
      </w:r>
      <w:r w:rsidRPr="00A10A20">
        <w:t>rozsahu</w:t>
      </w:r>
      <w:r w:rsidR="001D0D29" w:rsidRPr="00A10A20">
        <w:t xml:space="preserve"> od</w:t>
      </w:r>
      <w:r w:rsidRPr="00A10A20">
        <w:t xml:space="preserve"> -55 </w:t>
      </w:r>
      <w:r w:rsidR="001D0D29" w:rsidRPr="00A10A20">
        <w:t>do</w:t>
      </w:r>
      <w:r w:rsidRPr="00A10A20">
        <w:t xml:space="preserve"> 125 °C</w:t>
      </w:r>
      <w:r w:rsidR="001D0D29" w:rsidRPr="00A10A20">
        <w:t>.</w:t>
      </w:r>
      <w:r w:rsidRPr="00A10A20">
        <w:t xml:space="preserve"> </w:t>
      </w:r>
      <w:r w:rsidR="001D0D29" w:rsidRPr="00A10A20">
        <w:t>P</w:t>
      </w:r>
      <w:r w:rsidR="00F457C2" w:rsidRPr="00A10A20">
        <w:t>oprvé ho vyrobila firma DALLAS SEMICONDUCTOR, proto se mu lidově říká „</w:t>
      </w:r>
      <w:proofErr w:type="spellStart"/>
      <w:r w:rsidR="00F457C2" w:rsidRPr="00A10A20">
        <w:t>dallas</w:t>
      </w:r>
      <w:proofErr w:type="spellEnd"/>
      <w:r w:rsidR="00F457C2" w:rsidRPr="00A10A20">
        <w:t xml:space="preserve">“. Senzor komunikuje pomocí </w:t>
      </w:r>
      <w:proofErr w:type="gramStart"/>
      <w:r w:rsidR="00F457C2" w:rsidRPr="00A10A20">
        <w:t>1-Wire</w:t>
      </w:r>
      <w:proofErr w:type="gramEnd"/>
      <w:r w:rsidR="00F457C2" w:rsidRPr="00A10A20">
        <w:t xml:space="preserve"> sběrnice. Teplota je v senzoru uložena jako </w:t>
      </w:r>
      <w:proofErr w:type="gramStart"/>
      <w:r w:rsidR="00F457C2" w:rsidRPr="00A10A20">
        <w:t>12 bitové</w:t>
      </w:r>
      <w:proofErr w:type="gramEnd"/>
      <w:r w:rsidR="00F457C2" w:rsidRPr="00A10A20">
        <w:t xml:space="preserve"> slovo.</w:t>
      </w:r>
    </w:p>
    <w:p w14:paraId="46CBF44B" w14:textId="44A0FE22" w:rsidR="00152615" w:rsidRPr="00A10A20" w:rsidRDefault="00152615" w:rsidP="00152615">
      <w:pPr>
        <w:pStyle w:val="Odstavec"/>
      </w:pPr>
      <w:r w:rsidRPr="00A10A20">
        <w:t>Dalšími možnostmi, kter</w:t>
      </w:r>
      <w:r w:rsidR="001D0D29" w:rsidRPr="00A10A20">
        <w:t>é</w:t>
      </w:r>
      <w:r w:rsidRPr="00A10A20">
        <w:t xml:space="preserve"> čidlo nabízí</w:t>
      </w:r>
      <w:r w:rsidR="006F19CB" w:rsidRPr="00A10A20">
        <w:t>,</w:t>
      </w:r>
      <w:r w:rsidRPr="00A10A20">
        <w:t xml:space="preserve"> je nastavení přesnosti měření, a to v rozsahu 9 až 12 bitů. Snížení přesnosti měření urychluje měřící proces</w:t>
      </w:r>
      <w:r w:rsidR="001D0D29" w:rsidRPr="00A10A20">
        <w:t>.</w:t>
      </w:r>
      <w:r w:rsidRPr="00A10A20">
        <w:t xml:space="preserve"> </w:t>
      </w:r>
      <w:r w:rsidR="001D0D29" w:rsidRPr="00A10A20">
        <w:t>D</w:t>
      </w:r>
      <w:r w:rsidRPr="00A10A20">
        <w:t>íky tomu můžeme několikanásobně urychlit měření, které</w:t>
      </w:r>
      <w:r w:rsidR="006F19CB" w:rsidRPr="00A10A20">
        <w:t xml:space="preserve"> je</w:t>
      </w:r>
      <w:r w:rsidRPr="00A10A20">
        <w:t xml:space="preserve"> při nejvyšší přesnosti velice pomalé.</w:t>
      </w:r>
    </w:p>
    <w:p w14:paraId="01D2A8A3" w14:textId="73C4F284" w:rsidR="00152615" w:rsidRPr="00A10A20" w:rsidRDefault="00152615" w:rsidP="00152615">
      <w:pPr>
        <w:pStyle w:val="Odstavec"/>
      </w:pPr>
      <w:r w:rsidRPr="00A10A20">
        <w:t xml:space="preserve">Čidlo je dále </w:t>
      </w:r>
      <w:r w:rsidR="00026848" w:rsidRPr="00A10A20">
        <w:t>vyba</w:t>
      </w:r>
      <w:r w:rsidR="00277B07" w:rsidRPr="00A10A20">
        <w:t>v</w:t>
      </w:r>
      <w:r w:rsidR="00026848" w:rsidRPr="00A10A20">
        <w:t>eno</w:t>
      </w:r>
      <w:r w:rsidRPr="00A10A20">
        <w:t xml:space="preserve"> interní logikou, díky které se samo může chovat jako termostat</w:t>
      </w:r>
      <w:r w:rsidR="00026848" w:rsidRPr="00A10A20">
        <w:t>.</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1"/>
        <w:gridCol w:w="7252"/>
      </w:tblGrid>
      <w:tr w:rsidR="00B12AEB" w:rsidRPr="00A10A20" w14:paraId="410E76C4" w14:textId="77777777" w:rsidTr="00152615">
        <w:tc>
          <w:tcPr>
            <w:tcW w:w="8500" w:type="dxa"/>
            <w:gridSpan w:val="2"/>
          </w:tcPr>
          <w:p w14:paraId="156AE637" w14:textId="77777777" w:rsidR="00B12AEB" w:rsidRPr="00A10A20" w:rsidRDefault="00B12AEB" w:rsidP="00152615">
            <w:pPr>
              <w:pStyle w:val="Titulek"/>
              <w:ind w:left="494" w:hanging="494"/>
              <w:jc w:val="center"/>
            </w:pPr>
            <w:r w:rsidRPr="00A10A20">
              <w:rPr>
                <w:noProof/>
              </w:rPr>
              <w:drawing>
                <wp:inline distT="0" distB="0" distL="0" distR="0" wp14:anchorId="273507AA" wp14:editId="1DB6C4F9">
                  <wp:extent cx="3280384" cy="1845216"/>
                  <wp:effectExtent l="0" t="0" r="0" b="3175"/>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80384" cy="1845216"/>
                          </a:xfrm>
                          <a:prstGeom prst="rect">
                            <a:avLst/>
                          </a:prstGeom>
                        </pic:spPr>
                      </pic:pic>
                    </a:graphicData>
                  </a:graphic>
                </wp:inline>
              </w:drawing>
            </w:r>
          </w:p>
        </w:tc>
      </w:tr>
      <w:tr w:rsidR="00B12AEB" w:rsidRPr="00A10A20" w14:paraId="3854C5CC" w14:textId="77777777" w:rsidTr="00152615">
        <w:tc>
          <w:tcPr>
            <w:tcW w:w="1019" w:type="dxa"/>
          </w:tcPr>
          <w:p w14:paraId="62EF232E" w14:textId="77777777" w:rsidR="00B12AEB" w:rsidRPr="00A10A20" w:rsidRDefault="00B12AEB" w:rsidP="00152615">
            <w:pPr>
              <w:pStyle w:val="Titulek"/>
              <w:jc w:val="right"/>
            </w:pPr>
            <w:r w:rsidRPr="00A10A20">
              <w:t>Obrázek</w:t>
            </w:r>
          </w:p>
        </w:tc>
        <w:tc>
          <w:tcPr>
            <w:tcW w:w="7481" w:type="dxa"/>
          </w:tcPr>
          <w:p w14:paraId="0B257DB8" w14:textId="6AE10330" w:rsidR="00B12AEB" w:rsidRPr="00A10A20" w:rsidRDefault="00B12AEB" w:rsidP="00152615">
            <w:pPr>
              <w:pStyle w:val="Titulek"/>
              <w:ind w:left="494" w:hanging="494"/>
            </w:pPr>
            <w:bookmarkStart w:id="18" w:name="_Toc72854016"/>
            <w:r w:rsidRPr="00A10A20">
              <w:t>1.</w:t>
            </w:r>
            <w:r w:rsidR="00805F2E">
              <w:fldChar w:fldCharType="begin"/>
            </w:r>
            <w:r w:rsidR="00805F2E">
              <w:instrText xml:space="preserve"> SEQ Obrázek \* ARABIC \s 1 </w:instrText>
            </w:r>
            <w:r w:rsidR="00805F2E">
              <w:fldChar w:fldCharType="separate"/>
            </w:r>
            <w:r w:rsidR="00E220BE">
              <w:rPr>
                <w:noProof/>
              </w:rPr>
              <w:t>6</w:t>
            </w:r>
            <w:r w:rsidR="00805F2E">
              <w:rPr>
                <w:noProof/>
              </w:rPr>
              <w:fldChar w:fldCharType="end"/>
            </w:r>
            <w:r w:rsidRPr="00A10A20">
              <w:tab/>
              <w:t>Foto teplotní senzoru DS18B20</w:t>
            </w:r>
            <w:bookmarkEnd w:id="18"/>
          </w:p>
        </w:tc>
      </w:tr>
      <w:tr w:rsidR="002A07ED" w:rsidRPr="00A10A20" w14:paraId="50DD854E" w14:textId="77777777" w:rsidTr="004441AC">
        <w:tc>
          <w:tcPr>
            <w:tcW w:w="8500" w:type="dxa"/>
            <w:gridSpan w:val="2"/>
          </w:tcPr>
          <w:p w14:paraId="4FAA3C70" w14:textId="77777777" w:rsidR="002A07ED" w:rsidRPr="00A10A20" w:rsidRDefault="002A07ED" w:rsidP="004441AC">
            <w:pPr>
              <w:pStyle w:val="Titulek"/>
              <w:ind w:left="494" w:hanging="494"/>
              <w:jc w:val="center"/>
            </w:pPr>
            <w:r w:rsidRPr="00A10A20">
              <w:rPr>
                <w:noProof/>
              </w:rPr>
              <w:lastRenderedPageBreak/>
              <w:drawing>
                <wp:inline distT="0" distB="0" distL="0" distR="0" wp14:anchorId="57F39C16" wp14:editId="5270AA02">
                  <wp:extent cx="5338523" cy="2633288"/>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ázek 10"/>
                          <pic:cNvPicPr/>
                        </pic:nvPicPr>
                        <pic:blipFill>
                          <a:blip r:embed="rId15">
                            <a:extLst>
                              <a:ext uri="{28A0092B-C50C-407E-A947-70E740481C1C}">
                                <a14:useLocalDpi xmlns:a14="http://schemas.microsoft.com/office/drawing/2010/main" val="0"/>
                              </a:ext>
                            </a:extLst>
                          </a:blip>
                          <a:stretch>
                            <a:fillRect/>
                          </a:stretch>
                        </pic:blipFill>
                        <pic:spPr>
                          <a:xfrm>
                            <a:off x="0" y="0"/>
                            <a:ext cx="5338523" cy="2633288"/>
                          </a:xfrm>
                          <a:prstGeom prst="rect">
                            <a:avLst/>
                          </a:prstGeom>
                        </pic:spPr>
                      </pic:pic>
                    </a:graphicData>
                  </a:graphic>
                </wp:inline>
              </w:drawing>
            </w:r>
          </w:p>
        </w:tc>
      </w:tr>
      <w:tr w:rsidR="002A07ED" w:rsidRPr="00A10A20" w14:paraId="40BE19E1" w14:textId="77777777" w:rsidTr="004441AC">
        <w:tc>
          <w:tcPr>
            <w:tcW w:w="1019" w:type="dxa"/>
          </w:tcPr>
          <w:p w14:paraId="5D4FDB66" w14:textId="77777777" w:rsidR="002A07ED" w:rsidRPr="00A10A20" w:rsidRDefault="002A07ED" w:rsidP="004441AC">
            <w:pPr>
              <w:pStyle w:val="Titulek"/>
              <w:jc w:val="right"/>
            </w:pPr>
            <w:r w:rsidRPr="00A10A20">
              <w:t>Obrázek</w:t>
            </w:r>
          </w:p>
        </w:tc>
        <w:tc>
          <w:tcPr>
            <w:tcW w:w="7481" w:type="dxa"/>
          </w:tcPr>
          <w:p w14:paraId="5BA0BEA1" w14:textId="1F4100ED" w:rsidR="002A07ED" w:rsidRPr="00A10A20" w:rsidRDefault="002A07ED" w:rsidP="004441AC">
            <w:pPr>
              <w:pStyle w:val="Titulek"/>
              <w:ind w:left="494" w:hanging="494"/>
            </w:pPr>
            <w:bookmarkStart w:id="19" w:name="_Toc72854017"/>
            <w:r w:rsidRPr="00A10A20">
              <w:t>1.</w:t>
            </w:r>
            <w:r w:rsidR="00805F2E">
              <w:fldChar w:fldCharType="begin"/>
            </w:r>
            <w:r w:rsidR="00805F2E">
              <w:instrText xml:space="preserve"> SEQ Obrázek \* ARABIC \s 1 </w:instrText>
            </w:r>
            <w:r w:rsidR="00805F2E">
              <w:fldChar w:fldCharType="separate"/>
            </w:r>
            <w:r w:rsidR="00E220BE">
              <w:rPr>
                <w:noProof/>
              </w:rPr>
              <w:t>7</w:t>
            </w:r>
            <w:r w:rsidR="00805F2E">
              <w:rPr>
                <w:noProof/>
              </w:rPr>
              <w:fldChar w:fldCharType="end"/>
            </w:r>
            <w:r w:rsidRPr="00A10A20">
              <w:tab/>
              <w:t>Foto teplotní senzoru DS18B20</w:t>
            </w:r>
            <w:bookmarkEnd w:id="19"/>
          </w:p>
        </w:tc>
      </w:tr>
    </w:tbl>
    <w:p w14:paraId="3B38671D" w14:textId="5086682B" w:rsidR="00F457C2" w:rsidRPr="00A10A20" w:rsidRDefault="00F457C2" w:rsidP="00F457C2">
      <w:pPr>
        <w:pStyle w:val="Nadpis3"/>
      </w:pPr>
      <w:bookmarkStart w:id="20" w:name="_Toc72854053"/>
      <w:r w:rsidRPr="00A10A20">
        <w:t>AM2302</w:t>
      </w:r>
      <w:r w:rsidR="00BB6883" w:rsidRPr="00A10A20">
        <w:t xml:space="preserve"> </w:t>
      </w:r>
      <w:r w:rsidR="009F22ED" w:rsidRPr="00A10A20">
        <w:t>[</w:t>
      </w:r>
      <w:r w:rsidR="00BB6883" w:rsidRPr="00A10A20">
        <w:t>7</w:t>
      </w:r>
      <w:r w:rsidR="009F22ED" w:rsidRPr="00A10A20">
        <w:t>]</w:t>
      </w:r>
      <w:bookmarkEnd w:id="20"/>
    </w:p>
    <w:p w14:paraId="750DD131" w14:textId="3E7EE0F3" w:rsidR="002A07ED" w:rsidRPr="00A10A20" w:rsidRDefault="00026848" w:rsidP="002A07ED">
      <w:pPr>
        <w:pStyle w:val="Prvnodstavec"/>
      </w:pPr>
      <w:r w:rsidRPr="00A10A20">
        <w:t>Jedná se</w:t>
      </w:r>
      <w:r w:rsidR="006A5196" w:rsidRPr="00A10A20">
        <w:t xml:space="preserve"> o</w:t>
      </w:r>
      <w:r w:rsidRPr="00A10A20">
        <w:t xml:space="preserve"> další často využívané čidlo především proto</w:t>
      </w:r>
      <w:r w:rsidR="006A5196" w:rsidRPr="00A10A20">
        <w:t>,</w:t>
      </w:r>
      <w:r w:rsidRPr="00A10A20">
        <w:t xml:space="preserve"> že je součástí DHT22 teplotního senzoru. Obrovskou výhodou čidla je, že dokáže s teplotou měřit i relativní vlhkost vzduchu. </w:t>
      </w:r>
      <w:r w:rsidR="006A5196" w:rsidRPr="00A10A20">
        <w:t>Jeho</w:t>
      </w:r>
      <w:r w:rsidRPr="00A10A20">
        <w:t xml:space="preserve"> </w:t>
      </w:r>
      <w:r w:rsidR="006A5196" w:rsidRPr="00A10A20">
        <w:t>ne</w:t>
      </w:r>
      <w:r w:rsidRPr="00A10A20">
        <w:t xml:space="preserve">výhoda je přesnost </w:t>
      </w:r>
      <w:r w:rsidR="006A5196" w:rsidRPr="00A10A20">
        <w:t>(</w:t>
      </w:r>
      <w:r w:rsidRPr="00A10A20">
        <w:t xml:space="preserve">viz. Obrázek </w:t>
      </w:r>
      <w:r w:rsidR="0088785D" w:rsidRPr="00A10A20">
        <w:t>1.</w:t>
      </w:r>
      <w:r w:rsidR="00BB6883" w:rsidRPr="00A10A20">
        <w:t>8</w:t>
      </w:r>
      <w:r w:rsidRPr="00A10A20">
        <w:t>)</w:t>
      </w:r>
      <w:r w:rsidR="002A07ED" w:rsidRPr="00A10A20">
        <w:t xml:space="preserve"> oproti předchozímu DS18B20 (Obrázek 1.</w:t>
      </w:r>
      <w:r w:rsidR="00BB6883" w:rsidRPr="00A10A20">
        <w:t>7</w:t>
      </w:r>
      <w:r w:rsidR="002A07ED" w:rsidRPr="00A10A20">
        <w:t>), přestože AM2302 je schopno rozlišit měřenou hodnotu teploty na 16 bitů.</w:t>
      </w:r>
    </w:p>
    <w:p w14:paraId="7D71443D" w14:textId="6D9C7D78" w:rsidR="00026848" w:rsidRPr="00A10A20" w:rsidRDefault="002A07ED" w:rsidP="002A07ED">
      <w:pPr>
        <w:pStyle w:val="Odstavec"/>
      </w:pPr>
      <w:r w:rsidRPr="00A10A20">
        <w:t>Pro komunikaci čidlo využívá Single-bus komunikační protokol</w:t>
      </w:r>
      <w:r w:rsidR="006A5196" w:rsidRPr="00A10A20">
        <w:t>.</w:t>
      </w:r>
      <w:r w:rsidRPr="00A10A20">
        <w:t xml:space="preserve"> </w:t>
      </w:r>
      <w:r w:rsidR="006A5196" w:rsidRPr="00A10A20">
        <w:t>J</w:t>
      </w:r>
      <w:r w:rsidRPr="00A10A20">
        <w:t xml:space="preserve">edná se o upravenou verzi </w:t>
      </w:r>
      <w:proofErr w:type="gramStart"/>
      <w:r w:rsidRPr="00A10A20">
        <w:t>1-Wire</w:t>
      </w:r>
      <w:proofErr w:type="gramEnd"/>
      <w:r w:rsidRPr="00A10A20">
        <w:t xml:space="preserve"> protokolu, přesto je nelze zaměňovat.</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8"/>
        <w:gridCol w:w="7475"/>
      </w:tblGrid>
      <w:tr w:rsidR="00026848" w:rsidRPr="00A10A20" w14:paraId="3EB05A65" w14:textId="77777777" w:rsidTr="004441AC">
        <w:tc>
          <w:tcPr>
            <w:tcW w:w="8500" w:type="dxa"/>
            <w:gridSpan w:val="2"/>
          </w:tcPr>
          <w:p w14:paraId="42BF4469" w14:textId="77777777" w:rsidR="00026848" w:rsidRPr="00A10A20" w:rsidRDefault="00026848" w:rsidP="004441AC">
            <w:pPr>
              <w:pStyle w:val="Titulek"/>
              <w:ind w:left="494" w:hanging="494"/>
              <w:jc w:val="center"/>
            </w:pPr>
            <w:r w:rsidRPr="00A10A20">
              <w:rPr>
                <w:noProof/>
              </w:rPr>
              <w:drawing>
                <wp:inline distT="0" distB="0" distL="0" distR="0" wp14:anchorId="451D573E" wp14:editId="116DBBEB">
                  <wp:extent cx="5230764" cy="2498155"/>
                  <wp:effectExtent l="0" t="0" r="8255"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7"/>
                          <pic:cNvPicPr/>
                        </pic:nvPicPr>
                        <pic:blipFill>
                          <a:blip r:embed="rId16">
                            <a:extLst>
                              <a:ext uri="{28A0092B-C50C-407E-A947-70E740481C1C}">
                                <a14:useLocalDpi xmlns:a14="http://schemas.microsoft.com/office/drawing/2010/main" val="0"/>
                              </a:ext>
                            </a:extLst>
                          </a:blip>
                          <a:stretch>
                            <a:fillRect/>
                          </a:stretch>
                        </pic:blipFill>
                        <pic:spPr>
                          <a:xfrm>
                            <a:off x="0" y="0"/>
                            <a:ext cx="5230764" cy="2498155"/>
                          </a:xfrm>
                          <a:prstGeom prst="rect">
                            <a:avLst/>
                          </a:prstGeom>
                        </pic:spPr>
                      </pic:pic>
                    </a:graphicData>
                  </a:graphic>
                </wp:inline>
              </w:drawing>
            </w:r>
          </w:p>
        </w:tc>
      </w:tr>
      <w:tr w:rsidR="00026848" w:rsidRPr="00A10A20" w14:paraId="666829ED" w14:textId="77777777" w:rsidTr="004441AC">
        <w:tc>
          <w:tcPr>
            <w:tcW w:w="1019" w:type="dxa"/>
          </w:tcPr>
          <w:p w14:paraId="0E889DE6" w14:textId="77777777" w:rsidR="00026848" w:rsidRPr="00A10A20" w:rsidRDefault="00026848" w:rsidP="004441AC">
            <w:pPr>
              <w:pStyle w:val="Titulek"/>
              <w:jc w:val="right"/>
            </w:pPr>
            <w:r w:rsidRPr="00A10A20">
              <w:t>Obrázek</w:t>
            </w:r>
          </w:p>
        </w:tc>
        <w:tc>
          <w:tcPr>
            <w:tcW w:w="7481" w:type="dxa"/>
          </w:tcPr>
          <w:p w14:paraId="2A1E45CA" w14:textId="6DB0D6D1" w:rsidR="00026848" w:rsidRPr="00A10A20" w:rsidRDefault="00026848" w:rsidP="004441AC">
            <w:pPr>
              <w:pStyle w:val="Titulek"/>
              <w:ind w:left="494" w:hanging="494"/>
            </w:pPr>
            <w:bookmarkStart w:id="21" w:name="_Toc72854018"/>
            <w:r w:rsidRPr="00A10A20">
              <w:t>1.</w:t>
            </w:r>
            <w:r w:rsidR="00805F2E">
              <w:fldChar w:fldCharType="begin"/>
            </w:r>
            <w:r w:rsidR="00805F2E">
              <w:instrText xml:space="preserve"> SEQ Obrázek \* ARABIC \s 1 </w:instrText>
            </w:r>
            <w:r w:rsidR="00805F2E">
              <w:fldChar w:fldCharType="separate"/>
            </w:r>
            <w:r w:rsidR="00E220BE">
              <w:rPr>
                <w:noProof/>
              </w:rPr>
              <w:t>8</w:t>
            </w:r>
            <w:r w:rsidR="00805F2E">
              <w:rPr>
                <w:noProof/>
              </w:rPr>
              <w:fldChar w:fldCharType="end"/>
            </w:r>
            <w:r w:rsidRPr="00A10A20">
              <w:tab/>
            </w:r>
            <w:r w:rsidR="009F22ED" w:rsidRPr="00A10A20">
              <w:t>Graf odchylky při měření teploty pomocí AM2302</w:t>
            </w:r>
            <w:r w:rsidR="00C00A27" w:rsidRPr="00A10A20">
              <w:t>[</w:t>
            </w:r>
            <w:r w:rsidR="00B676E7" w:rsidRPr="00A10A20">
              <w:t>7</w:t>
            </w:r>
            <w:r w:rsidR="00C00A27" w:rsidRPr="00A10A20">
              <w:t>]</w:t>
            </w:r>
            <w:bookmarkEnd w:id="21"/>
          </w:p>
        </w:tc>
      </w:tr>
      <w:tr w:rsidR="009F22ED" w:rsidRPr="00A10A20" w14:paraId="66F63690" w14:textId="77777777" w:rsidTr="004441AC">
        <w:tc>
          <w:tcPr>
            <w:tcW w:w="8500" w:type="dxa"/>
            <w:gridSpan w:val="2"/>
          </w:tcPr>
          <w:p w14:paraId="756CB8B0" w14:textId="77777777" w:rsidR="009F22ED" w:rsidRPr="00A10A20" w:rsidRDefault="009F22ED" w:rsidP="004441AC">
            <w:pPr>
              <w:pStyle w:val="Titulek"/>
              <w:ind w:left="494" w:hanging="494"/>
              <w:jc w:val="center"/>
            </w:pPr>
            <w:r w:rsidRPr="00A10A20">
              <w:rPr>
                <w:noProof/>
              </w:rPr>
              <w:lastRenderedPageBreak/>
              <w:drawing>
                <wp:inline distT="0" distB="0" distL="0" distR="0" wp14:anchorId="31D595D2" wp14:editId="60C738EF">
                  <wp:extent cx="5467710" cy="2695708"/>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ázek 9"/>
                          <pic:cNvPicPr/>
                        </pic:nvPicPr>
                        <pic:blipFill>
                          <a:blip r:embed="rId17">
                            <a:extLst>
                              <a:ext uri="{28A0092B-C50C-407E-A947-70E740481C1C}">
                                <a14:useLocalDpi xmlns:a14="http://schemas.microsoft.com/office/drawing/2010/main" val="0"/>
                              </a:ext>
                            </a:extLst>
                          </a:blip>
                          <a:stretch>
                            <a:fillRect/>
                          </a:stretch>
                        </pic:blipFill>
                        <pic:spPr>
                          <a:xfrm>
                            <a:off x="0" y="0"/>
                            <a:ext cx="5467710" cy="2695708"/>
                          </a:xfrm>
                          <a:prstGeom prst="rect">
                            <a:avLst/>
                          </a:prstGeom>
                        </pic:spPr>
                      </pic:pic>
                    </a:graphicData>
                  </a:graphic>
                </wp:inline>
              </w:drawing>
            </w:r>
          </w:p>
        </w:tc>
      </w:tr>
      <w:tr w:rsidR="009F22ED" w:rsidRPr="00A10A20" w14:paraId="41CEB3D4" w14:textId="77777777" w:rsidTr="004441AC">
        <w:tc>
          <w:tcPr>
            <w:tcW w:w="1019" w:type="dxa"/>
          </w:tcPr>
          <w:p w14:paraId="0E98319E" w14:textId="77777777" w:rsidR="009F22ED" w:rsidRPr="00A10A20" w:rsidRDefault="009F22ED" w:rsidP="004441AC">
            <w:pPr>
              <w:pStyle w:val="Titulek"/>
              <w:jc w:val="right"/>
            </w:pPr>
            <w:r w:rsidRPr="00A10A20">
              <w:t>Obrázek</w:t>
            </w:r>
          </w:p>
        </w:tc>
        <w:tc>
          <w:tcPr>
            <w:tcW w:w="7481" w:type="dxa"/>
          </w:tcPr>
          <w:p w14:paraId="7FB4452C" w14:textId="55870AE8" w:rsidR="009F22ED" w:rsidRPr="00A10A20" w:rsidRDefault="009F22ED" w:rsidP="004441AC">
            <w:pPr>
              <w:pStyle w:val="Titulek"/>
              <w:ind w:left="494" w:hanging="494"/>
            </w:pPr>
            <w:bookmarkStart w:id="22" w:name="_Toc72854019"/>
            <w:r w:rsidRPr="00A10A20">
              <w:t>1.</w:t>
            </w:r>
            <w:r w:rsidR="00805F2E">
              <w:fldChar w:fldCharType="begin"/>
            </w:r>
            <w:r w:rsidR="00805F2E">
              <w:instrText xml:space="preserve"> SEQ Obrázek \* ARABIC \s 1 </w:instrText>
            </w:r>
            <w:r w:rsidR="00805F2E">
              <w:fldChar w:fldCharType="separate"/>
            </w:r>
            <w:r w:rsidR="00E220BE">
              <w:rPr>
                <w:noProof/>
              </w:rPr>
              <w:t>9</w:t>
            </w:r>
            <w:r w:rsidR="00805F2E">
              <w:rPr>
                <w:noProof/>
              </w:rPr>
              <w:fldChar w:fldCharType="end"/>
            </w:r>
            <w:r w:rsidRPr="00A10A20">
              <w:tab/>
              <w:t xml:space="preserve">Graf odchylky při </w:t>
            </w:r>
            <w:r w:rsidR="00017E62" w:rsidRPr="00A10A20">
              <w:t xml:space="preserve">relativní vlhkosti </w:t>
            </w:r>
            <w:r w:rsidRPr="00A10A20">
              <w:t>pomocí AM2302</w:t>
            </w:r>
            <w:bookmarkEnd w:id="22"/>
          </w:p>
        </w:tc>
      </w:tr>
    </w:tbl>
    <w:p w14:paraId="11CEB9EC" w14:textId="77777777" w:rsidR="00026848" w:rsidRPr="00A10A20" w:rsidRDefault="00026848" w:rsidP="00026848"/>
    <w:p w14:paraId="690E6377" w14:textId="7EAD1187" w:rsidR="00F96216" w:rsidRPr="00A10A20" w:rsidRDefault="00E425FD" w:rsidP="00F96216">
      <w:pPr>
        <w:pStyle w:val="Nadpis2"/>
      </w:pPr>
      <w:bookmarkStart w:id="23" w:name="_Toc72854054"/>
      <w:r w:rsidRPr="00A10A20">
        <w:t>Termočlánky</w:t>
      </w:r>
      <w:r w:rsidR="00BB6883" w:rsidRPr="00A10A20">
        <w:t xml:space="preserve"> </w:t>
      </w:r>
      <w:r w:rsidR="00E21C4B" w:rsidRPr="00A10A20">
        <w:t>[</w:t>
      </w:r>
      <w:r w:rsidR="00BB6883" w:rsidRPr="00A10A20">
        <w:t>1</w:t>
      </w:r>
      <w:r w:rsidR="00E21C4B" w:rsidRPr="00A10A20">
        <w:t>]</w:t>
      </w:r>
      <w:bookmarkEnd w:id="23"/>
    </w:p>
    <w:p w14:paraId="3F648681" w14:textId="749722D6" w:rsidR="00E425FD" w:rsidRPr="00A10A20" w:rsidRDefault="008026AC" w:rsidP="00E425FD">
      <w:pPr>
        <w:pStyle w:val="Prvnodstavec"/>
      </w:pPr>
      <w:r w:rsidRPr="00A10A20">
        <w:t xml:space="preserve">Termočlánek využívá termoelektrického jevu. </w:t>
      </w:r>
      <w:r w:rsidR="00A01E88" w:rsidRPr="00A10A20">
        <w:t xml:space="preserve">U tohoto jevu vzniká na rozhraní dvou různých kovů </w:t>
      </w:r>
      <w:r w:rsidR="006C6789" w:rsidRPr="00A10A20">
        <w:t>malé</w:t>
      </w:r>
      <w:r w:rsidRPr="00A10A20">
        <w:t xml:space="preserve"> napětí</w:t>
      </w:r>
      <w:r w:rsidR="006C6789" w:rsidRPr="00A10A20">
        <w:t>, které závis</w:t>
      </w:r>
      <w:r w:rsidR="00A01E88" w:rsidRPr="00A10A20">
        <w:t>í</w:t>
      </w:r>
      <w:r w:rsidR="006C6789" w:rsidRPr="00A10A20">
        <w:t xml:space="preserve"> na teplotě (</w:t>
      </w:r>
      <w:proofErr w:type="spellStart"/>
      <w:r w:rsidR="006C6789" w:rsidRPr="00A10A20">
        <w:t>Seebeck</w:t>
      </w:r>
      <w:r w:rsidR="00CB5F27" w:rsidRPr="00A10A20">
        <w:t>ů</w:t>
      </w:r>
      <w:r w:rsidR="006C6789" w:rsidRPr="00A10A20">
        <w:t>v</w:t>
      </w:r>
      <w:proofErr w:type="spellEnd"/>
      <w:r w:rsidR="006C6789" w:rsidRPr="00A10A20">
        <w:t xml:space="preserve"> jev). Díky tomu lze termočlánek po</w:t>
      </w:r>
      <w:r w:rsidR="001421C0" w:rsidRPr="00A10A20">
        <w:t>u</w:t>
      </w:r>
      <w:r w:rsidR="006C6789" w:rsidRPr="00A10A20">
        <w:t>žít pro měření velkého rozsahu teplot s relativně velkou přesností. Bezespornou výhodou tohoto typu teplotního sensoru je jeho časová stálost.</w:t>
      </w:r>
    </w:p>
    <w:p w14:paraId="6E82B57A" w14:textId="423BADD2" w:rsidR="006C6789" w:rsidRPr="00A10A20" w:rsidRDefault="006C6789" w:rsidP="008B7FDE">
      <w:pPr>
        <w:pStyle w:val="Odstavec"/>
      </w:pPr>
      <w:r w:rsidRPr="00A10A20">
        <w:t xml:space="preserve">Termočlánky se dělí podle kombinace kovů </w:t>
      </w:r>
      <w:proofErr w:type="gramStart"/>
      <w:r w:rsidR="00E700C7" w:rsidRPr="00A10A20">
        <w:t>a</w:t>
      </w:r>
      <w:r w:rsidR="00BF3F51" w:rsidRPr="00A10A20">
        <w:t xml:space="preserve"> </w:t>
      </w:r>
      <w:r w:rsidR="00E700C7" w:rsidRPr="00A10A20">
        <w:t>nebo</w:t>
      </w:r>
      <w:proofErr w:type="gramEnd"/>
      <w:r w:rsidR="008B7FDE" w:rsidRPr="00A10A20">
        <w:t xml:space="preserve"> podle jejich kalibrace. Nejčastěji se můžeme setkat s kalibracemi, které se značí J, K, E, T (viz obrázek 1.8, kde je přehled jejich vlastností</w:t>
      </w:r>
      <w:r w:rsidR="006A5196" w:rsidRPr="00A10A20">
        <w:t>)</w:t>
      </w:r>
      <w:r w:rsidR="00E700C7" w:rsidRPr="00A10A20">
        <w:t>.</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7481"/>
      </w:tblGrid>
      <w:tr w:rsidR="008B7FDE" w:rsidRPr="00A10A20" w14:paraId="38405CB8" w14:textId="77777777" w:rsidTr="004441AC">
        <w:tc>
          <w:tcPr>
            <w:tcW w:w="8500" w:type="dxa"/>
            <w:gridSpan w:val="2"/>
          </w:tcPr>
          <w:p w14:paraId="5280F4E8" w14:textId="77777777" w:rsidR="008B7FDE" w:rsidRPr="00A10A20" w:rsidRDefault="008B7FDE" w:rsidP="004441AC">
            <w:pPr>
              <w:pStyle w:val="Titulek"/>
              <w:ind w:left="494" w:hanging="494"/>
              <w:jc w:val="center"/>
            </w:pPr>
            <w:r w:rsidRPr="00A10A20">
              <w:rPr>
                <w:noProof/>
              </w:rPr>
              <w:drawing>
                <wp:inline distT="0" distB="0" distL="0" distR="0" wp14:anchorId="53CF6B00" wp14:editId="11A064FD">
                  <wp:extent cx="4069080" cy="1414518"/>
                  <wp:effectExtent l="0" t="0" r="762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ek 11"/>
                          <pic:cNvPicPr/>
                        </pic:nvPicPr>
                        <pic:blipFill>
                          <a:blip r:embed="rId18">
                            <a:extLst>
                              <a:ext uri="{28A0092B-C50C-407E-A947-70E740481C1C}">
                                <a14:useLocalDpi xmlns:a14="http://schemas.microsoft.com/office/drawing/2010/main" val="0"/>
                              </a:ext>
                            </a:extLst>
                          </a:blip>
                          <a:stretch>
                            <a:fillRect/>
                          </a:stretch>
                        </pic:blipFill>
                        <pic:spPr>
                          <a:xfrm>
                            <a:off x="0" y="0"/>
                            <a:ext cx="4165727" cy="1448115"/>
                          </a:xfrm>
                          <a:prstGeom prst="rect">
                            <a:avLst/>
                          </a:prstGeom>
                        </pic:spPr>
                      </pic:pic>
                    </a:graphicData>
                  </a:graphic>
                </wp:inline>
              </w:drawing>
            </w:r>
          </w:p>
        </w:tc>
      </w:tr>
      <w:tr w:rsidR="008B7FDE" w:rsidRPr="00A10A20" w14:paraId="2976F630" w14:textId="77777777" w:rsidTr="004441AC">
        <w:tc>
          <w:tcPr>
            <w:tcW w:w="1019" w:type="dxa"/>
          </w:tcPr>
          <w:p w14:paraId="1831E307" w14:textId="77777777" w:rsidR="008B7FDE" w:rsidRPr="00A10A20" w:rsidRDefault="008B7FDE" w:rsidP="004441AC">
            <w:pPr>
              <w:pStyle w:val="Titulek"/>
              <w:jc w:val="right"/>
            </w:pPr>
            <w:r w:rsidRPr="00A10A20">
              <w:t>Obrázek</w:t>
            </w:r>
          </w:p>
        </w:tc>
        <w:tc>
          <w:tcPr>
            <w:tcW w:w="7481" w:type="dxa"/>
          </w:tcPr>
          <w:p w14:paraId="4CDF3166" w14:textId="6D1F41B6" w:rsidR="008B7FDE" w:rsidRPr="00A10A20" w:rsidRDefault="008B7FDE" w:rsidP="004441AC">
            <w:pPr>
              <w:pStyle w:val="Titulek"/>
              <w:ind w:left="494" w:hanging="494"/>
            </w:pPr>
            <w:bookmarkStart w:id="24" w:name="_Toc72854020"/>
            <w:r w:rsidRPr="00A10A20">
              <w:t>1.</w:t>
            </w:r>
            <w:r w:rsidR="00805F2E">
              <w:fldChar w:fldCharType="begin"/>
            </w:r>
            <w:r w:rsidR="00805F2E">
              <w:instrText xml:space="preserve"> SEQ Obrázek \* ARABIC \s 1 </w:instrText>
            </w:r>
            <w:r w:rsidR="00805F2E">
              <w:fldChar w:fldCharType="separate"/>
            </w:r>
            <w:r w:rsidR="00E220BE">
              <w:rPr>
                <w:noProof/>
              </w:rPr>
              <w:t>10</w:t>
            </w:r>
            <w:r w:rsidR="00805F2E">
              <w:rPr>
                <w:noProof/>
              </w:rPr>
              <w:fldChar w:fldCharType="end"/>
            </w:r>
            <w:r w:rsidRPr="00A10A20">
              <w:tab/>
            </w:r>
            <w:r w:rsidR="00356E7A" w:rsidRPr="00A10A20">
              <w:t>Tabulka přehledu termočlánků [</w:t>
            </w:r>
            <w:r w:rsidR="00BB6883" w:rsidRPr="00A10A20">
              <w:t>8</w:t>
            </w:r>
            <w:r w:rsidR="00356E7A" w:rsidRPr="00A10A20">
              <w:t>]</w:t>
            </w:r>
            <w:bookmarkEnd w:id="24"/>
          </w:p>
        </w:tc>
      </w:tr>
    </w:tbl>
    <w:p w14:paraId="7D803BF7" w14:textId="514EEBFE" w:rsidR="00512706" w:rsidRPr="00A10A20" w:rsidRDefault="00E425FD" w:rsidP="00512706">
      <w:pPr>
        <w:pStyle w:val="Nadpis1"/>
      </w:pPr>
      <w:bookmarkStart w:id="25" w:name="_Toc215678059"/>
      <w:bookmarkStart w:id="26" w:name="_Toc56549756"/>
      <w:bookmarkStart w:id="27" w:name="_Toc72854055"/>
      <w:r w:rsidRPr="00A10A20">
        <w:lastRenderedPageBreak/>
        <w:t xml:space="preserve">Rozbor </w:t>
      </w:r>
      <w:proofErr w:type="spellStart"/>
      <w:r w:rsidRPr="00A10A20">
        <w:t>IoT</w:t>
      </w:r>
      <w:proofErr w:type="spellEnd"/>
      <w:r w:rsidRPr="00A10A20">
        <w:t xml:space="preserve"> cloudů</w:t>
      </w:r>
      <w:bookmarkEnd w:id="27"/>
    </w:p>
    <w:p w14:paraId="5BC03DF2" w14:textId="293E8543" w:rsidR="003F72A5" w:rsidRPr="00A10A20" w:rsidRDefault="009B217F" w:rsidP="003F72A5">
      <w:pPr>
        <w:pStyle w:val="Prvnodstavec"/>
      </w:pPr>
      <w:r w:rsidRPr="00A10A20">
        <w:t xml:space="preserve">Cloudové služby pro </w:t>
      </w:r>
      <w:proofErr w:type="spellStart"/>
      <w:r w:rsidRPr="00A10A20">
        <w:t>IoT</w:t>
      </w:r>
      <w:proofErr w:type="spellEnd"/>
      <w:r w:rsidRPr="00A10A20">
        <w:t xml:space="preserve"> jsou v dnešní době rychle se rozvíjející služb</w:t>
      </w:r>
      <w:r w:rsidR="00A01E88" w:rsidRPr="00A10A20">
        <w:t>y</w:t>
      </w:r>
      <w:r w:rsidRPr="00A10A20">
        <w:t>, jej</w:t>
      </w:r>
      <w:r w:rsidR="00A01E88" w:rsidRPr="00A10A20">
        <w:t>ich</w:t>
      </w:r>
      <w:r w:rsidRPr="00A10A20">
        <w:t xml:space="preserve">ž cílem je logování a </w:t>
      </w:r>
      <w:r w:rsidR="00CF1C35" w:rsidRPr="00A10A20">
        <w:t>vizualizace dat.</w:t>
      </w:r>
      <w:r w:rsidR="0043184B" w:rsidRPr="00A10A20">
        <w:t xml:space="preserve"> Každá služba je specifická</w:t>
      </w:r>
      <w:r w:rsidR="00A01E88" w:rsidRPr="00A10A20">
        <w:t>.</w:t>
      </w:r>
      <w:r w:rsidR="0043184B" w:rsidRPr="00A10A20">
        <w:t xml:space="preserve"> </w:t>
      </w:r>
      <w:r w:rsidR="00A01E88" w:rsidRPr="00A10A20">
        <w:t>P</w:t>
      </w:r>
      <w:r w:rsidR="0043184B" w:rsidRPr="00A10A20">
        <w:t>ředevším se liší v tom, jak můžeme data zobrazovat, kolik můžeme připojit čidel, jak často můžeme data do cloudu posílat nebo z jakých čidel můžeme vysílat.</w:t>
      </w:r>
    </w:p>
    <w:p w14:paraId="10209E9F" w14:textId="15B800FC" w:rsidR="0043184B" w:rsidRPr="00A10A20" w:rsidRDefault="0043184B" w:rsidP="0043184B">
      <w:pPr>
        <w:pStyle w:val="Odstavec"/>
      </w:pPr>
      <w:r w:rsidRPr="00A10A20">
        <w:t xml:space="preserve">Důležitým faktorem při výběru </w:t>
      </w:r>
      <w:proofErr w:type="spellStart"/>
      <w:r w:rsidRPr="00A10A20">
        <w:t>IoT</w:t>
      </w:r>
      <w:proofErr w:type="spellEnd"/>
      <w:r w:rsidRPr="00A10A20">
        <w:t xml:space="preserve"> cloudu je především</w:t>
      </w:r>
      <w:r w:rsidR="00A01E88" w:rsidRPr="00A10A20">
        <w:t xml:space="preserve"> to</w:t>
      </w:r>
      <w:r w:rsidRPr="00A10A20">
        <w:t xml:space="preserve">, pro jaké zařízené nebo pro jaký typ čidel je služba určena. Některé služby jsou vyhrazeny pouze pro </w:t>
      </w:r>
      <w:r w:rsidR="009D3EDB" w:rsidRPr="00A10A20">
        <w:t xml:space="preserve">originální </w:t>
      </w:r>
      <w:proofErr w:type="spellStart"/>
      <w:r w:rsidR="009D3EDB" w:rsidRPr="00A10A20">
        <w:t>Arduino</w:t>
      </w:r>
      <w:proofErr w:type="spellEnd"/>
      <w:r w:rsidR="009D3EDB" w:rsidRPr="00A10A20">
        <w:t xml:space="preserve"> zařízení</w:t>
      </w:r>
      <w:r w:rsidR="00A01E88" w:rsidRPr="00A10A20">
        <w:t>.</w:t>
      </w:r>
      <w:r w:rsidR="009D3EDB" w:rsidRPr="00A10A20">
        <w:t xml:space="preserve"> </w:t>
      </w:r>
      <w:r w:rsidR="00A01E88" w:rsidRPr="00A10A20">
        <w:t>E</w:t>
      </w:r>
      <w:r w:rsidR="009D3EDB" w:rsidRPr="00A10A20">
        <w:t>xistuje služba, která je určena především pro venkovní senzory. Kupodivu se v to</w:t>
      </w:r>
      <w:r w:rsidR="00646DE7" w:rsidRPr="00A10A20">
        <w:t>mhle</w:t>
      </w:r>
      <w:r w:rsidR="009D3EDB" w:rsidRPr="00A10A20">
        <w:t xml:space="preserve"> případě nejedná o nějaký nesmysl</w:t>
      </w:r>
      <w:r w:rsidR="00D50C00" w:rsidRPr="00A10A20">
        <w:t>ný</w:t>
      </w:r>
      <w:r w:rsidR="009D3EDB" w:rsidRPr="00A10A20">
        <w:t xml:space="preserve"> zákaz, ale služba se snaží chránit samotné uživatele.</w:t>
      </w:r>
    </w:p>
    <w:p w14:paraId="61228937" w14:textId="4E016327" w:rsidR="0034249A" w:rsidRPr="00A10A20" w:rsidRDefault="0034249A" w:rsidP="0034249A">
      <w:pPr>
        <w:pStyle w:val="Odstavec"/>
      </w:pPr>
      <w:r w:rsidRPr="00A10A20">
        <w:t>Společným průsečíkem většiny služeb je podpora MQTT protokolu, který se využívá pro odesílání dat do cloudové služby. Tento protokol je vysvětlen dále v této práci.</w:t>
      </w:r>
    </w:p>
    <w:p w14:paraId="2645A364" w14:textId="10B7DEF1" w:rsidR="0034249A" w:rsidRPr="00A10A20" w:rsidRDefault="0034249A" w:rsidP="0034249A">
      <w:pPr>
        <w:pStyle w:val="Odstavec"/>
      </w:pPr>
      <w:r w:rsidRPr="00A10A20">
        <w:t>V</w:t>
      </w:r>
      <w:r w:rsidR="00D50C00" w:rsidRPr="00A10A20">
        <w:t> této době</w:t>
      </w:r>
      <w:r w:rsidRPr="00A10A20">
        <w:t xml:space="preserve"> existuje obrovské množství těchto služeb, seznam </w:t>
      </w:r>
      <w:r w:rsidR="00661615" w:rsidRPr="00A10A20">
        <w:t>nejpoužívanějších</w:t>
      </w:r>
      <w:r w:rsidRPr="00A10A20">
        <w:t xml:space="preserve"> </w:t>
      </w:r>
      <w:r w:rsidR="00D50C00" w:rsidRPr="00A10A20">
        <w:t xml:space="preserve">služeb </w:t>
      </w:r>
      <w:r w:rsidRPr="00A10A20">
        <w:t>můžeme nalézt v </w:t>
      </w:r>
      <w:r w:rsidR="00661615" w:rsidRPr="00A10A20">
        <w:t>Tabulka</w:t>
      </w:r>
      <w:r w:rsidRPr="00A10A20">
        <w:t xml:space="preserve"> </w:t>
      </w:r>
      <w:r w:rsidR="00646DE7" w:rsidRPr="00A10A20">
        <w:t>2</w:t>
      </w:r>
      <w:r w:rsidR="00661615" w:rsidRPr="00A10A20">
        <w:t>.</w:t>
      </w:r>
      <w:r w:rsidR="00646DE7" w:rsidRPr="00A10A20">
        <w:t>1</w:t>
      </w:r>
      <w:r w:rsidR="00661615" w:rsidRPr="00A10A20">
        <w:t>.</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7507"/>
      </w:tblGrid>
      <w:tr w:rsidR="00661615" w:rsidRPr="00A10A20" w14:paraId="278A4D77" w14:textId="77777777" w:rsidTr="004441AC">
        <w:tc>
          <w:tcPr>
            <w:tcW w:w="993" w:type="dxa"/>
          </w:tcPr>
          <w:p w14:paraId="74BB48A3" w14:textId="77777777" w:rsidR="00661615" w:rsidRPr="00A10A20" w:rsidRDefault="00661615" w:rsidP="004441AC">
            <w:pPr>
              <w:pStyle w:val="Titulek"/>
              <w:jc w:val="right"/>
            </w:pPr>
            <w:r w:rsidRPr="00A10A20">
              <w:t>Tabulka</w:t>
            </w:r>
          </w:p>
        </w:tc>
        <w:tc>
          <w:tcPr>
            <w:tcW w:w="7507" w:type="dxa"/>
          </w:tcPr>
          <w:p w14:paraId="4FDE8B14" w14:textId="12553EC4" w:rsidR="00661615" w:rsidRPr="00A10A20" w:rsidRDefault="00805F2E" w:rsidP="004441AC">
            <w:pPr>
              <w:pStyle w:val="Titulek"/>
              <w:ind w:left="494" w:hanging="494"/>
            </w:pPr>
            <w:r>
              <w:fldChar w:fldCharType="begin"/>
            </w:r>
            <w:r>
              <w:instrText xml:space="preserve"> STYLEREF 1 \s </w:instrText>
            </w:r>
            <w:r>
              <w:fldChar w:fldCharType="separate"/>
            </w:r>
            <w:bookmarkStart w:id="28" w:name="_Toc72854002"/>
            <w:r w:rsidR="00E220BE">
              <w:rPr>
                <w:noProof/>
              </w:rPr>
              <w:t>2</w:t>
            </w:r>
            <w:r>
              <w:rPr>
                <w:noProof/>
              </w:rPr>
              <w:fldChar w:fldCharType="end"/>
            </w:r>
            <w:r w:rsidR="00661615" w:rsidRPr="00A10A20">
              <w:t>.</w:t>
            </w:r>
            <w:r>
              <w:fldChar w:fldCharType="begin"/>
            </w:r>
            <w:r>
              <w:instrText xml:space="preserve"> SEQ Tabulka \* ARABIC \s 1 </w:instrText>
            </w:r>
            <w:r>
              <w:fldChar w:fldCharType="separate"/>
            </w:r>
            <w:r w:rsidR="00E220BE">
              <w:rPr>
                <w:noProof/>
              </w:rPr>
              <w:t>1</w:t>
            </w:r>
            <w:r>
              <w:rPr>
                <w:noProof/>
              </w:rPr>
              <w:fldChar w:fldCharType="end"/>
            </w:r>
            <w:r w:rsidR="00661615" w:rsidRPr="00A10A20">
              <w:tab/>
              <w:t xml:space="preserve">Tabulka nejpoužívanějších </w:t>
            </w:r>
            <w:proofErr w:type="spellStart"/>
            <w:r w:rsidR="00661615" w:rsidRPr="00A10A20">
              <w:t>IoT</w:t>
            </w:r>
            <w:proofErr w:type="spellEnd"/>
            <w:r w:rsidR="00661615" w:rsidRPr="00A10A20">
              <w:t xml:space="preserve"> cloudu</w:t>
            </w:r>
            <w:bookmarkEnd w:id="28"/>
          </w:p>
        </w:tc>
      </w:tr>
    </w:tbl>
    <w:tbl>
      <w:tblPr>
        <w:tblStyle w:val="Svtltabulkasmkou1"/>
        <w:tblW w:w="0" w:type="auto"/>
        <w:tblLook w:val="04A0" w:firstRow="1" w:lastRow="0" w:firstColumn="1" w:lastColumn="0" w:noHBand="0" w:noVBand="1"/>
      </w:tblPr>
      <w:tblGrid>
        <w:gridCol w:w="2972"/>
        <w:gridCol w:w="5387"/>
      </w:tblGrid>
      <w:tr w:rsidR="00F54CB7" w:rsidRPr="00A10A20" w14:paraId="5399A984" w14:textId="77777777" w:rsidTr="00F54C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443BB67D" w14:textId="4CD22DED" w:rsidR="00F54CB7" w:rsidRPr="00A10A20" w:rsidRDefault="00F54CB7" w:rsidP="004441AC">
            <w:pPr>
              <w:pStyle w:val="Odstavec"/>
              <w:ind w:firstLine="0"/>
            </w:pPr>
            <w:r w:rsidRPr="00A10A20">
              <w:t>Název cloudu</w:t>
            </w:r>
          </w:p>
        </w:tc>
        <w:tc>
          <w:tcPr>
            <w:tcW w:w="5387" w:type="dxa"/>
          </w:tcPr>
          <w:p w14:paraId="41D4BA84" w14:textId="3E76EC19" w:rsidR="00F54CB7" w:rsidRPr="00A10A20" w:rsidRDefault="00F54CB7" w:rsidP="004441AC">
            <w:pPr>
              <w:pStyle w:val="Odstavec"/>
              <w:ind w:firstLine="0"/>
              <w:cnfStyle w:val="100000000000" w:firstRow="1" w:lastRow="0" w:firstColumn="0" w:lastColumn="0" w:oddVBand="0" w:evenVBand="0" w:oddHBand="0" w:evenHBand="0" w:firstRowFirstColumn="0" w:firstRowLastColumn="0" w:lastRowFirstColumn="0" w:lastRowLastColumn="0"/>
            </w:pPr>
            <w:r w:rsidRPr="00A10A20">
              <w:t>Webová stránka projektu</w:t>
            </w:r>
          </w:p>
        </w:tc>
      </w:tr>
      <w:tr w:rsidR="00F54CB7" w:rsidRPr="00A10A20" w14:paraId="2E59588E" w14:textId="77777777" w:rsidTr="00F54CB7">
        <w:tc>
          <w:tcPr>
            <w:cnfStyle w:val="001000000000" w:firstRow="0" w:lastRow="0" w:firstColumn="1" w:lastColumn="0" w:oddVBand="0" w:evenVBand="0" w:oddHBand="0" w:evenHBand="0" w:firstRowFirstColumn="0" w:firstRowLastColumn="0" w:lastRowFirstColumn="0" w:lastRowLastColumn="0"/>
            <w:tcW w:w="2972" w:type="dxa"/>
          </w:tcPr>
          <w:p w14:paraId="49091F85" w14:textId="3EBB54CB" w:rsidR="00F54CB7" w:rsidRPr="00A10A20" w:rsidRDefault="00F54CB7" w:rsidP="004441AC">
            <w:pPr>
              <w:pStyle w:val="Odstavec"/>
              <w:ind w:firstLine="0"/>
            </w:pPr>
            <w:proofErr w:type="spellStart"/>
            <w:r w:rsidRPr="00A10A20">
              <w:t>ThingSpeak</w:t>
            </w:r>
            <w:proofErr w:type="spellEnd"/>
          </w:p>
        </w:tc>
        <w:tc>
          <w:tcPr>
            <w:tcW w:w="5387" w:type="dxa"/>
          </w:tcPr>
          <w:p w14:paraId="7E0B00BD" w14:textId="54886233" w:rsidR="00F54CB7" w:rsidRPr="00A10A20" w:rsidRDefault="00F54CB7" w:rsidP="004441AC">
            <w:pPr>
              <w:pStyle w:val="Odstavec"/>
              <w:ind w:firstLine="0"/>
              <w:cnfStyle w:val="000000000000" w:firstRow="0" w:lastRow="0" w:firstColumn="0" w:lastColumn="0" w:oddVBand="0" w:evenVBand="0" w:oddHBand="0" w:evenHBand="0" w:firstRowFirstColumn="0" w:firstRowLastColumn="0" w:lastRowFirstColumn="0" w:lastRowLastColumn="0"/>
            </w:pPr>
            <w:r w:rsidRPr="00A10A20">
              <w:t>https://thingspeak.com/</w:t>
            </w:r>
          </w:p>
        </w:tc>
      </w:tr>
      <w:tr w:rsidR="00F54CB7" w:rsidRPr="00A10A20" w14:paraId="521C210D" w14:textId="77777777" w:rsidTr="00F54CB7">
        <w:tc>
          <w:tcPr>
            <w:cnfStyle w:val="001000000000" w:firstRow="0" w:lastRow="0" w:firstColumn="1" w:lastColumn="0" w:oddVBand="0" w:evenVBand="0" w:oddHBand="0" w:evenHBand="0" w:firstRowFirstColumn="0" w:firstRowLastColumn="0" w:lastRowFirstColumn="0" w:lastRowLastColumn="0"/>
            <w:tcW w:w="2972" w:type="dxa"/>
          </w:tcPr>
          <w:p w14:paraId="34A70712" w14:textId="7AEAD7AE" w:rsidR="00F54CB7" w:rsidRPr="00A10A20" w:rsidRDefault="00F54CB7" w:rsidP="004441AC">
            <w:pPr>
              <w:pStyle w:val="Odstavec"/>
              <w:ind w:firstLine="0"/>
            </w:pPr>
            <w:r w:rsidRPr="00A10A20">
              <w:t>TM</w:t>
            </w:r>
            <w:r w:rsidR="00260311" w:rsidRPr="00A10A20">
              <w:t>E</w:t>
            </w:r>
            <w:r w:rsidRPr="00A10A20">
              <w:t>P</w:t>
            </w:r>
          </w:p>
        </w:tc>
        <w:tc>
          <w:tcPr>
            <w:tcW w:w="5387" w:type="dxa"/>
          </w:tcPr>
          <w:p w14:paraId="06C6FBF5" w14:textId="277851CF" w:rsidR="00F54CB7" w:rsidRPr="00A10A20" w:rsidRDefault="00F54CB7" w:rsidP="004441AC">
            <w:pPr>
              <w:pStyle w:val="Odstavec"/>
              <w:ind w:firstLine="0"/>
              <w:cnfStyle w:val="000000000000" w:firstRow="0" w:lastRow="0" w:firstColumn="0" w:lastColumn="0" w:oddVBand="0" w:evenVBand="0" w:oddHBand="0" w:evenHBand="0" w:firstRowFirstColumn="0" w:firstRowLastColumn="0" w:lastRowFirstColumn="0" w:lastRowLastColumn="0"/>
            </w:pPr>
            <w:r w:rsidRPr="00A10A20">
              <w:t>https://tmep.cz/</w:t>
            </w:r>
          </w:p>
        </w:tc>
      </w:tr>
      <w:tr w:rsidR="00F54CB7" w:rsidRPr="00A10A20" w14:paraId="11FD6831" w14:textId="77777777" w:rsidTr="00F54CB7">
        <w:tc>
          <w:tcPr>
            <w:cnfStyle w:val="001000000000" w:firstRow="0" w:lastRow="0" w:firstColumn="1" w:lastColumn="0" w:oddVBand="0" w:evenVBand="0" w:oddHBand="0" w:evenHBand="0" w:firstRowFirstColumn="0" w:firstRowLastColumn="0" w:lastRowFirstColumn="0" w:lastRowLastColumn="0"/>
            <w:tcW w:w="2972" w:type="dxa"/>
          </w:tcPr>
          <w:p w14:paraId="1C2CCE49" w14:textId="79718315" w:rsidR="00F54CB7" w:rsidRPr="00A10A20" w:rsidRDefault="00F54CB7" w:rsidP="004441AC">
            <w:pPr>
              <w:pStyle w:val="Odstavec"/>
              <w:ind w:firstLine="0"/>
            </w:pPr>
            <w:proofErr w:type="spellStart"/>
            <w:r w:rsidRPr="00A10A20">
              <w:t>IoT</w:t>
            </w:r>
            <w:proofErr w:type="spellEnd"/>
            <w:r w:rsidRPr="00A10A20">
              <w:t xml:space="preserve"> GURU cloud</w:t>
            </w:r>
          </w:p>
        </w:tc>
        <w:tc>
          <w:tcPr>
            <w:tcW w:w="5387" w:type="dxa"/>
          </w:tcPr>
          <w:p w14:paraId="7DF282D5" w14:textId="2147AB36" w:rsidR="00F54CB7" w:rsidRPr="00A10A20" w:rsidRDefault="00F54CB7" w:rsidP="004441AC">
            <w:pPr>
              <w:pStyle w:val="Odstavec"/>
              <w:ind w:firstLine="0"/>
              <w:cnfStyle w:val="000000000000" w:firstRow="0" w:lastRow="0" w:firstColumn="0" w:lastColumn="0" w:oddVBand="0" w:evenVBand="0" w:oddHBand="0" w:evenHBand="0" w:firstRowFirstColumn="0" w:firstRowLastColumn="0" w:lastRowFirstColumn="0" w:lastRowLastColumn="0"/>
            </w:pPr>
            <w:r w:rsidRPr="00A10A20">
              <w:t>https://iotguru.live/</w:t>
            </w:r>
          </w:p>
        </w:tc>
      </w:tr>
      <w:tr w:rsidR="00F54CB7" w:rsidRPr="00A10A20" w14:paraId="4CABB460" w14:textId="77777777" w:rsidTr="00F54CB7">
        <w:tc>
          <w:tcPr>
            <w:cnfStyle w:val="001000000000" w:firstRow="0" w:lastRow="0" w:firstColumn="1" w:lastColumn="0" w:oddVBand="0" w:evenVBand="0" w:oddHBand="0" w:evenHBand="0" w:firstRowFirstColumn="0" w:firstRowLastColumn="0" w:lastRowFirstColumn="0" w:lastRowLastColumn="0"/>
            <w:tcW w:w="2972" w:type="dxa"/>
          </w:tcPr>
          <w:p w14:paraId="4192CD82" w14:textId="5A67A8B4" w:rsidR="00F54CB7" w:rsidRPr="00A10A20" w:rsidRDefault="00F54CB7" w:rsidP="004441AC">
            <w:pPr>
              <w:pStyle w:val="Odstavec"/>
              <w:ind w:firstLine="0"/>
            </w:pPr>
            <w:proofErr w:type="spellStart"/>
            <w:r w:rsidRPr="00A10A20">
              <w:t>Ardu</w:t>
            </w:r>
            <w:r w:rsidR="00C421C9" w:rsidRPr="00A10A20">
              <w:t>i</w:t>
            </w:r>
            <w:r w:rsidRPr="00A10A20">
              <w:t>noIoTcloud</w:t>
            </w:r>
            <w:proofErr w:type="spellEnd"/>
          </w:p>
        </w:tc>
        <w:tc>
          <w:tcPr>
            <w:tcW w:w="5387" w:type="dxa"/>
          </w:tcPr>
          <w:p w14:paraId="37E2C66C" w14:textId="7C99C1AB" w:rsidR="00F54CB7" w:rsidRPr="00A10A20" w:rsidRDefault="00F54CB7" w:rsidP="004441AC">
            <w:pPr>
              <w:pStyle w:val="Odstavec"/>
              <w:ind w:firstLine="0"/>
              <w:cnfStyle w:val="000000000000" w:firstRow="0" w:lastRow="0" w:firstColumn="0" w:lastColumn="0" w:oddVBand="0" w:evenVBand="0" w:oddHBand="0" w:evenHBand="0" w:firstRowFirstColumn="0" w:firstRowLastColumn="0" w:lastRowFirstColumn="0" w:lastRowLastColumn="0"/>
            </w:pPr>
            <w:r w:rsidRPr="00A10A20">
              <w:t>https://login.arduino.cc/</w:t>
            </w:r>
          </w:p>
        </w:tc>
      </w:tr>
      <w:tr w:rsidR="00F54CB7" w:rsidRPr="00A10A20" w14:paraId="78FA4805" w14:textId="77777777" w:rsidTr="00F54CB7">
        <w:tc>
          <w:tcPr>
            <w:cnfStyle w:val="001000000000" w:firstRow="0" w:lastRow="0" w:firstColumn="1" w:lastColumn="0" w:oddVBand="0" w:evenVBand="0" w:oddHBand="0" w:evenHBand="0" w:firstRowFirstColumn="0" w:firstRowLastColumn="0" w:lastRowFirstColumn="0" w:lastRowLastColumn="0"/>
            <w:tcW w:w="2972" w:type="dxa"/>
          </w:tcPr>
          <w:p w14:paraId="7233953F" w14:textId="7A2998D8" w:rsidR="00F54CB7" w:rsidRPr="00A10A20" w:rsidRDefault="00F54CB7" w:rsidP="004441AC">
            <w:pPr>
              <w:pStyle w:val="Odstavec"/>
              <w:ind w:firstLine="0"/>
            </w:pPr>
            <w:proofErr w:type="spellStart"/>
            <w:r w:rsidRPr="00A10A20">
              <w:t>openHAB</w:t>
            </w:r>
            <w:proofErr w:type="spellEnd"/>
          </w:p>
        </w:tc>
        <w:tc>
          <w:tcPr>
            <w:tcW w:w="5387" w:type="dxa"/>
          </w:tcPr>
          <w:p w14:paraId="3FF191F1" w14:textId="7441074B" w:rsidR="00F54CB7" w:rsidRPr="00A10A20" w:rsidRDefault="00F54CB7" w:rsidP="004441AC">
            <w:pPr>
              <w:pStyle w:val="Odstavec"/>
              <w:ind w:firstLine="0"/>
              <w:cnfStyle w:val="000000000000" w:firstRow="0" w:lastRow="0" w:firstColumn="0" w:lastColumn="0" w:oddVBand="0" w:evenVBand="0" w:oddHBand="0" w:evenHBand="0" w:firstRowFirstColumn="0" w:firstRowLastColumn="0" w:lastRowFirstColumn="0" w:lastRowLastColumn="0"/>
            </w:pPr>
            <w:r w:rsidRPr="00A10A20">
              <w:t>https://www.openhab.org/</w:t>
            </w:r>
          </w:p>
        </w:tc>
      </w:tr>
      <w:tr w:rsidR="00F54CB7" w:rsidRPr="00A10A20" w14:paraId="70D794A0" w14:textId="77777777" w:rsidTr="00F54CB7">
        <w:tc>
          <w:tcPr>
            <w:cnfStyle w:val="001000000000" w:firstRow="0" w:lastRow="0" w:firstColumn="1" w:lastColumn="0" w:oddVBand="0" w:evenVBand="0" w:oddHBand="0" w:evenHBand="0" w:firstRowFirstColumn="0" w:firstRowLastColumn="0" w:lastRowFirstColumn="0" w:lastRowLastColumn="0"/>
            <w:tcW w:w="2972" w:type="dxa"/>
          </w:tcPr>
          <w:p w14:paraId="479DB88B" w14:textId="41D309BF" w:rsidR="00F54CB7" w:rsidRPr="00A10A20" w:rsidRDefault="00F54CB7" w:rsidP="004441AC">
            <w:pPr>
              <w:pStyle w:val="Odstavec"/>
              <w:ind w:firstLine="0"/>
            </w:pPr>
            <w:proofErr w:type="spellStart"/>
            <w:r w:rsidRPr="00A10A20">
              <w:t>IBMCloud</w:t>
            </w:r>
            <w:proofErr w:type="spellEnd"/>
          </w:p>
        </w:tc>
        <w:tc>
          <w:tcPr>
            <w:tcW w:w="5387" w:type="dxa"/>
          </w:tcPr>
          <w:p w14:paraId="08BD995F" w14:textId="6598D035" w:rsidR="00F54CB7" w:rsidRPr="00A10A20" w:rsidRDefault="00F54CB7" w:rsidP="004441AC">
            <w:pPr>
              <w:pStyle w:val="Odstavec"/>
              <w:ind w:firstLine="0"/>
              <w:cnfStyle w:val="000000000000" w:firstRow="0" w:lastRow="0" w:firstColumn="0" w:lastColumn="0" w:oddVBand="0" w:evenVBand="0" w:oddHBand="0" w:evenHBand="0" w:firstRowFirstColumn="0" w:firstRowLastColumn="0" w:lastRowFirstColumn="0" w:lastRowLastColumn="0"/>
            </w:pPr>
            <w:r w:rsidRPr="00A10A20">
              <w:t>https://cloud.ibm.com/login</w:t>
            </w:r>
          </w:p>
        </w:tc>
      </w:tr>
      <w:tr w:rsidR="00F54CB7" w:rsidRPr="00A10A20" w14:paraId="665267F8" w14:textId="77777777" w:rsidTr="00F54CB7">
        <w:tc>
          <w:tcPr>
            <w:cnfStyle w:val="001000000000" w:firstRow="0" w:lastRow="0" w:firstColumn="1" w:lastColumn="0" w:oddVBand="0" w:evenVBand="0" w:oddHBand="0" w:evenHBand="0" w:firstRowFirstColumn="0" w:firstRowLastColumn="0" w:lastRowFirstColumn="0" w:lastRowLastColumn="0"/>
            <w:tcW w:w="2972" w:type="dxa"/>
          </w:tcPr>
          <w:p w14:paraId="196D9EDC" w14:textId="049768A2" w:rsidR="00F54CB7" w:rsidRPr="00A10A20" w:rsidRDefault="00F54CB7" w:rsidP="004441AC">
            <w:pPr>
              <w:pStyle w:val="Odstavec"/>
              <w:ind w:firstLine="0"/>
            </w:pPr>
            <w:r w:rsidRPr="00A10A20">
              <w:t xml:space="preserve">Cloud </w:t>
            </w:r>
            <w:proofErr w:type="spellStart"/>
            <w:r w:rsidRPr="00A10A20">
              <w:t>IoT</w:t>
            </w:r>
            <w:proofErr w:type="spellEnd"/>
            <w:r w:rsidRPr="00A10A20">
              <w:t xml:space="preserve"> </w:t>
            </w:r>
            <w:proofErr w:type="spellStart"/>
            <w:r w:rsidRPr="00A10A20">
              <w:t>Core</w:t>
            </w:r>
            <w:proofErr w:type="spellEnd"/>
          </w:p>
        </w:tc>
        <w:tc>
          <w:tcPr>
            <w:tcW w:w="5387" w:type="dxa"/>
          </w:tcPr>
          <w:p w14:paraId="1D742495" w14:textId="332BC6B3" w:rsidR="00F54CB7" w:rsidRPr="00A10A20" w:rsidRDefault="00F54CB7" w:rsidP="004441AC">
            <w:pPr>
              <w:pStyle w:val="Odstavec"/>
              <w:ind w:firstLine="0"/>
              <w:cnfStyle w:val="000000000000" w:firstRow="0" w:lastRow="0" w:firstColumn="0" w:lastColumn="0" w:oddVBand="0" w:evenVBand="0" w:oddHBand="0" w:evenHBand="0" w:firstRowFirstColumn="0" w:firstRowLastColumn="0" w:lastRowFirstColumn="0" w:lastRowLastColumn="0"/>
            </w:pPr>
            <w:r w:rsidRPr="00A10A20">
              <w:t>https://cloud.google.com/iot-core</w:t>
            </w:r>
          </w:p>
        </w:tc>
      </w:tr>
      <w:tr w:rsidR="00F54CB7" w:rsidRPr="00A10A20" w14:paraId="4109D9D3" w14:textId="77777777" w:rsidTr="00F54CB7">
        <w:tc>
          <w:tcPr>
            <w:cnfStyle w:val="001000000000" w:firstRow="0" w:lastRow="0" w:firstColumn="1" w:lastColumn="0" w:oddVBand="0" w:evenVBand="0" w:oddHBand="0" w:evenHBand="0" w:firstRowFirstColumn="0" w:firstRowLastColumn="0" w:lastRowFirstColumn="0" w:lastRowLastColumn="0"/>
            <w:tcW w:w="2972" w:type="dxa"/>
          </w:tcPr>
          <w:p w14:paraId="026B7681" w14:textId="1F327CAD" w:rsidR="00F54CB7" w:rsidRPr="00A10A20" w:rsidRDefault="00F54CB7" w:rsidP="004441AC">
            <w:pPr>
              <w:pStyle w:val="Odstavec"/>
              <w:ind w:firstLine="0"/>
            </w:pPr>
            <w:proofErr w:type="spellStart"/>
            <w:r w:rsidRPr="00A10A20">
              <w:t>Fogwing</w:t>
            </w:r>
            <w:proofErr w:type="spellEnd"/>
          </w:p>
        </w:tc>
        <w:tc>
          <w:tcPr>
            <w:tcW w:w="5387" w:type="dxa"/>
          </w:tcPr>
          <w:p w14:paraId="6FADEB6E" w14:textId="071D0125" w:rsidR="00F54CB7" w:rsidRPr="00A10A20" w:rsidRDefault="00F54CB7" w:rsidP="004441AC">
            <w:pPr>
              <w:pStyle w:val="Odstavec"/>
              <w:ind w:firstLine="0"/>
              <w:cnfStyle w:val="000000000000" w:firstRow="0" w:lastRow="0" w:firstColumn="0" w:lastColumn="0" w:oddVBand="0" w:evenVBand="0" w:oddHBand="0" w:evenHBand="0" w:firstRowFirstColumn="0" w:firstRowLastColumn="0" w:lastRowFirstColumn="0" w:lastRowLastColumn="0"/>
            </w:pPr>
            <w:r w:rsidRPr="00A10A20">
              <w:t>https://www.fogwing.io/</w:t>
            </w:r>
          </w:p>
        </w:tc>
      </w:tr>
      <w:tr w:rsidR="00F54CB7" w:rsidRPr="00A10A20" w14:paraId="0C7AAF1A" w14:textId="77777777" w:rsidTr="00F54CB7">
        <w:tc>
          <w:tcPr>
            <w:cnfStyle w:val="001000000000" w:firstRow="0" w:lastRow="0" w:firstColumn="1" w:lastColumn="0" w:oddVBand="0" w:evenVBand="0" w:oddHBand="0" w:evenHBand="0" w:firstRowFirstColumn="0" w:firstRowLastColumn="0" w:lastRowFirstColumn="0" w:lastRowLastColumn="0"/>
            <w:tcW w:w="2972" w:type="dxa"/>
          </w:tcPr>
          <w:p w14:paraId="31F65955" w14:textId="740A7AB8" w:rsidR="00F54CB7" w:rsidRPr="00A10A20" w:rsidRDefault="00F54CB7" w:rsidP="004441AC">
            <w:pPr>
              <w:pStyle w:val="Odstavec"/>
              <w:ind w:firstLine="0"/>
            </w:pPr>
            <w:proofErr w:type="spellStart"/>
            <w:r w:rsidRPr="00A10A20">
              <w:t>Axonize</w:t>
            </w:r>
            <w:proofErr w:type="spellEnd"/>
          </w:p>
        </w:tc>
        <w:tc>
          <w:tcPr>
            <w:tcW w:w="5387" w:type="dxa"/>
          </w:tcPr>
          <w:p w14:paraId="52CDD803" w14:textId="6F53C7AE" w:rsidR="00F54CB7" w:rsidRPr="00A10A20" w:rsidRDefault="00F54CB7" w:rsidP="004441AC">
            <w:pPr>
              <w:pStyle w:val="Odstavec"/>
              <w:ind w:firstLine="0"/>
              <w:cnfStyle w:val="000000000000" w:firstRow="0" w:lastRow="0" w:firstColumn="0" w:lastColumn="0" w:oddVBand="0" w:evenVBand="0" w:oddHBand="0" w:evenHBand="0" w:firstRowFirstColumn="0" w:firstRowLastColumn="0" w:lastRowFirstColumn="0" w:lastRowLastColumn="0"/>
            </w:pPr>
            <w:r w:rsidRPr="00A10A20">
              <w:t>https://www.axonize.com/platform/</w:t>
            </w:r>
          </w:p>
        </w:tc>
      </w:tr>
      <w:tr w:rsidR="00F54CB7" w:rsidRPr="00A10A20" w14:paraId="35BB2498" w14:textId="77777777" w:rsidTr="00F54CB7">
        <w:tc>
          <w:tcPr>
            <w:cnfStyle w:val="001000000000" w:firstRow="0" w:lastRow="0" w:firstColumn="1" w:lastColumn="0" w:oddVBand="0" w:evenVBand="0" w:oddHBand="0" w:evenHBand="0" w:firstRowFirstColumn="0" w:firstRowLastColumn="0" w:lastRowFirstColumn="0" w:lastRowLastColumn="0"/>
            <w:tcW w:w="2972" w:type="dxa"/>
          </w:tcPr>
          <w:p w14:paraId="599C30DD" w14:textId="3C72D85E" w:rsidR="00F54CB7" w:rsidRPr="00A10A20" w:rsidRDefault="00F54CB7" w:rsidP="004441AC">
            <w:pPr>
              <w:pStyle w:val="Odstavec"/>
              <w:ind w:firstLine="0"/>
            </w:pPr>
            <w:proofErr w:type="spellStart"/>
            <w:r w:rsidRPr="00A10A20">
              <w:t>Blynk</w:t>
            </w:r>
            <w:proofErr w:type="spellEnd"/>
          </w:p>
        </w:tc>
        <w:tc>
          <w:tcPr>
            <w:tcW w:w="5387" w:type="dxa"/>
          </w:tcPr>
          <w:p w14:paraId="580B85DF" w14:textId="11C46FDF" w:rsidR="00F54CB7" w:rsidRPr="00A10A20" w:rsidRDefault="00F54CB7" w:rsidP="004441AC">
            <w:pPr>
              <w:pStyle w:val="Odstavec"/>
              <w:ind w:firstLine="0"/>
              <w:cnfStyle w:val="000000000000" w:firstRow="0" w:lastRow="0" w:firstColumn="0" w:lastColumn="0" w:oddVBand="0" w:evenVBand="0" w:oddHBand="0" w:evenHBand="0" w:firstRowFirstColumn="0" w:firstRowLastColumn="0" w:lastRowFirstColumn="0" w:lastRowLastColumn="0"/>
            </w:pPr>
            <w:r w:rsidRPr="00A10A20">
              <w:t>https://blynk.io/</w:t>
            </w:r>
          </w:p>
        </w:tc>
      </w:tr>
      <w:tr w:rsidR="00F54CB7" w:rsidRPr="00A10A20" w14:paraId="015830C5" w14:textId="77777777" w:rsidTr="00F54CB7">
        <w:tc>
          <w:tcPr>
            <w:cnfStyle w:val="001000000000" w:firstRow="0" w:lastRow="0" w:firstColumn="1" w:lastColumn="0" w:oddVBand="0" w:evenVBand="0" w:oddHBand="0" w:evenHBand="0" w:firstRowFirstColumn="0" w:firstRowLastColumn="0" w:lastRowFirstColumn="0" w:lastRowLastColumn="0"/>
            <w:tcW w:w="2972" w:type="dxa"/>
          </w:tcPr>
          <w:p w14:paraId="6777A4B9" w14:textId="3417D850" w:rsidR="00F54CB7" w:rsidRPr="00A10A20" w:rsidRDefault="00F54CB7" w:rsidP="004441AC">
            <w:pPr>
              <w:pStyle w:val="Odstavec"/>
              <w:ind w:firstLine="0"/>
            </w:pPr>
            <w:r w:rsidRPr="00A10A20">
              <w:t>DATADOG</w:t>
            </w:r>
          </w:p>
        </w:tc>
        <w:tc>
          <w:tcPr>
            <w:tcW w:w="5387" w:type="dxa"/>
          </w:tcPr>
          <w:p w14:paraId="73F72E50" w14:textId="25E25840" w:rsidR="00F54CB7" w:rsidRPr="00A10A20" w:rsidRDefault="00F54CB7" w:rsidP="004441AC">
            <w:pPr>
              <w:pStyle w:val="Odstavec"/>
              <w:ind w:firstLine="0"/>
              <w:cnfStyle w:val="000000000000" w:firstRow="0" w:lastRow="0" w:firstColumn="0" w:lastColumn="0" w:oddVBand="0" w:evenVBand="0" w:oddHBand="0" w:evenHBand="0" w:firstRowFirstColumn="0" w:firstRowLastColumn="0" w:lastRowFirstColumn="0" w:lastRowLastColumn="0"/>
            </w:pPr>
            <w:r w:rsidRPr="00A10A20">
              <w:t>https://www.datadoghq.com/product/</w:t>
            </w:r>
          </w:p>
        </w:tc>
      </w:tr>
      <w:tr w:rsidR="00F54CB7" w:rsidRPr="00A10A20" w14:paraId="566ECB28" w14:textId="77777777" w:rsidTr="00F54CB7">
        <w:tc>
          <w:tcPr>
            <w:cnfStyle w:val="001000000000" w:firstRow="0" w:lastRow="0" w:firstColumn="1" w:lastColumn="0" w:oddVBand="0" w:evenVBand="0" w:oddHBand="0" w:evenHBand="0" w:firstRowFirstColumn="0" w:firstRowLastColumn="0" w:lastRowFirstColumn="0" w:lastRowLastColumn="0"/>
            <w:tcW w:w="2972" w:type="dxa"/>
          </w:tcPr>
          <w:p w14:paraId="2F53A273" w14:textId="2C7957B3" w:rsidR="00F54CB7" w:rsidRPr="00A10A20" w:rsidRDefault="00F54CB7" w:rsidP="004441AC">
            <w:pPr>
              <w:pStyle w:val="Odstavec"/>
              <w:ind w:firstLine="0"/>
            </w:pPr>
            <w:proofErr w:type="spellStart"/>
            <w:r w:rsidRPr="00A10A20">
              <w:t>Bevywise</w:t>
            </w:r>
            <w:proofErr w:type="spellEnd"/>
          </w:p>
        </w:tc>
        <w:tc>
          <w:tcPr>
            <w:tcW w:w="5387" w:type="dxa"/>
          </w:tcPr>
          <w:p w14:paraId="368BE80D" w14:textId="36F77F3A" w:rsidR="00F54CB7" w:rsidRPr="00A10A20" w:rsidRDefault="00F54CB7" w:rsidP="004441AC">
            <w:pPr>
              <w:pStyle w:val="Odstavec"/>
              <w:ind w:firstLine="0"/>
              <w:cnfStyle w:val="000000000000" w:firstRow="0" w:lastRow="0" w:firstColumn="0" w:lastColumn="0" w:oddVBand="0" w:evenVBand="0" w:oddHBand="0" w:evenHBand="0" w:firstRowFirstColumn="0" w:firstRowLastColumn="0" w:lastRowFirstColumn="0" w:lastRowLastColumn="0"/>
            </w:pPr>
            <w:r w:rsidRPr="00A10A20">
              <w:t>https://www.bevywise.com/iot-platform/</w:t>
            </w:r>
          </w:p>
        </w:tc>
      </w:tr>
    </w:tbl>
    <w:p w14:paraId="02ECDB20" w14:textId="307BB548" w:rsidR="008D0C26" w:rsidRPr="00A10A20" w:rsidRDefault="008D0C26" w:rsidP="00F97098">
      <w:pPr>
        <w:pStyle w:val="Prvnodstavec"/>
      </w:pPr>
    </w:p>
    <w:p w14:paraId="14E662C0" w14:textId="77777777" w:rsidR="008D0C26" w:rsidRPr="00A10A20" w:rsidRDefault="008D0C26">
      <w:pPr>
        <w:spacing w:line="240" w:lineRule="auto"/>
        <w:ind w:left="0"/>
        <w:rPr>
          <w:color w:val="000000"/>
          <w:szCs w:val="20"/>
        </w:rPr>
      </w:pPr>
      <w:r w:rsidRPr="00A10A20">
        <w:br w:type="page"/>
      </w:r>
    </w:p>
    <w:p w14:paraId="203C6CE8" w14:textId="315C0BFC" w:rsidR="00512706" w:rsidRPr="00A10A20" w:rsidRDefault="00F54CB7" w:rsidP="00512706">
      <w:pPr>
        <w:pStyle w:val="Nadpis2"/>
      </w:pPr>
      <w:bookmarkStart w:id="29" w:name="_Toc72854056"/>
      <w:proofErr w:type="spellStart"/>
      <w:r w:rsidRPr="00A10A20">
        <w:lastRenderedPageBreak/>
        <w:t>ThingSpeak</w:t>
      </w:r>
      <w:bookmarkEnd w:id="29"/>
      <w:proofErr w:type="spellEnd"/>
    </w:p>
    <w:p w14:paraId="475BF246" w14:textId="13F25D6B" w:rsidR="004601F1" w:rsidRPr="00A10A20" w:rsidRDefault="00811023" w:rsidP="00811023">
      <w:pPr>
        <w:pStyle w:val="Prvnodstavec"/>
      </w:pPr>
      <w:r w:rsidRPr="00A10A20">
        <w:t>Jedná se o online aplikaci, která je v poslední době velice rozšířená</w:t>
      </w:r>
      <w:r w:rsidR="00D50C00" w:rsidRPr="00A10A20">
        <w:t>.</w:t>
      </w:r>
      <w:r w:rsidRPr="00A10A20">
        <w:t xml:space="preserve"> </w:t>
      </w:r>
      <w:r w:rsidR="00D50C00" w:rsidRPr="00A10A20">
        <w:t>K</w:t>
      </w:r>
      <w:r w:rsidRPr="00A10A20">
        <w:t> jejím přednostem patří</w:t>
      </w:r>
      <w:r w:rsidR="00797A7E" w:rsidRPr="00A10A20">
        <w:t xml:space="preserve"> především to</w:t>
      </w:r>
      <w:r w:rsidRPr="00A10A20">
        <w:t xml:space="preserve">, že ji lze využívat bezplatně, ovšem </w:t>
      </w:r>
      <w:r w:rsidR="00797A7E" w:rsidRPr="00A10A20">
        <w:t>s</w:t>
      </w:r>
      <w:r w:rsidRPr="00A10A20">
        <w:t xml:space="preserve"> určitými omezeními. Bezplatná verze nabízí </w:t>
      </w:r>
      <w:r w:rsidR="007D68D9">
        <w:t>s</w:t>
      </w:r>
      <w:r w:rsidRPr="00A10A20">
        <w:t>p</w:t>
      </w:r>
      <w:r w:rsidR="006C6194" w:rsidRPr="00A10A20">
        <w:t>r</w:t>
      </w:r>
      <w:r w:rsidRPr="00A10A20">
        <w:t xml:space="preserve">ávu maximálně 4 kanálů s celkovým maximálním počtem 3 milionů zpráv za rok. Dalším </w:t>
      </w:r>
      <w:r w:rsidR="006C6194" w:rsidRPr="00A10A20">
        <w:t>kritériem</w:t>
      </w:r>
      <w:r w:rsidRPr="00A10A20">
        <w:t xml:space="preserve"> je limit intervalu aktualizace</w:t>
      </w:r>
      <w:r w:rsidR="0023613C" w:rsidRPr="00A10A20">
        <w:t xml:space="preserve"> zpráv</w:t>
      </w:r>
      <w:r w:rsidR="00646DE7" w:rsidRPr="00A10A20">
        <w:t>,</w:t>
      </w:r>
      <w:r w:rsidRPr="00A10A20">
        <w:t xml:space="preserve"> a to 15 sekund.</w:t>
      </w:r>
      <w:r w:rsidR="0023613C" w:rsidRPr="00A10A20">
        <w:t xml:space="preserve"> Data uložená v cloudu jsou omezena u bezplatných účtů na 10 milionů</w:t>
      </w:r>
      <w:r w:rsidR="006C6194" w:rsidRPr="00A10A20">
        <w:t>.</w:t>
      </w:r>
      <w:r w:rsidR="0023613C" w:rsidRPr="00A10A20">
        <w:t xml:space="preserve"> </w:t>
      </w:r>
      <w:r w:rsidR="006C6194" w:rsidRPr="00A10A20">
        <w:t>Z</w:t>
      </w:r>
      <w:r w:rsidR="0023613C" w:rsidRPr="00A10A20">
        <w:t> toho vyplývá</w:t>
      </w:r>
      <w:r w:rsidR="006C6194" w:rsidRPr="00A10A20">
        <w:t>,</w:t>
      </w:r>
      <w:r w:rsidR="0023613C" w:rsidRPr="00A10A20">
        <w:t xml:space="preserve"> že data v cloudu budou uložena něco málo přes 3 roky s minimálním intervalem aktualizace.</w:t>
      </w:r>
      <w:r w:rsidR="005D3781" w:rsidRPr="00A10A20">
        <w:t xml:space="preserve"> </w:t>
      </w:r>
      <w:r w:rsidR="00772A5D" w:rsidRPr="00A10A20">
        <w:t>[</w:t>
      </w:r>
      <w:r w:rsidR="00B95903" w:rsidRPr="00A10A20">
        <w:t>9</w:t>
      </w:r>
      <w:r w:rsidR="00772A5D" w:rsidRPr="00A10A20">
        <w:t>]</w:t>
      </w:r>
      <w:r w:rsidR="006E2B5B" w:rsidRPr="00A10A20">
        <w:t>.</w:t>
      </w:r>
    </w:p>
    <w:p w14:paraId="7B8AAF3F" w14:textId="640EF8E0" w:rsidR="00811023" w:rsidRPr="00A10A20" w:rsidRDefault="005D3781" w:rsidP="004601F1">
      <w:pPr>
        <w:pStyle w:val="Odstavec"/>
        <w:rPr>
          <w:rStyle w:val="OdstavecChar"/>
        </w:rPr>
      </w:pPr>
      <w:r w:rsidRPr="00A10A20">
        <w:rPr>
          <w:rStyle w:val="OdstavecChar"/>
        </w:rPr>
        <w:t>Důvodem, proč je tato služba v poslední době velice rozšířená je, že kolem aplikace existuje docela velká komunita lidí, která vydává mnoho návodů</w:t>
      </w:r>
      <w:r w:rsidR="00EA6FFB" w:rsidRPr="00A10A20">
        <w:rPr>
          <w:rStyle w:val="OdstavecChar"/>
        </w:rPr>
        <w:t>,</w:t>
      </w:r>
      <w:r w:rsidRPr="00A10A20">
        <w:rPr>
          <w:rStyle w:val="OdstavecChar"/>
        </w:rPr>
        <w:t xml:space="preserve"> jak to používat.</w:t>
      </w:r>
      <w:r w:rsidR="00B55575" w:rsidRPr="00A10A20">
        <w:rPr>
          <w:rStyle w:val="OdstavecChar"/>
        </w:rPr>
        <w:t xml:space="preserve"> Obrovskou výhodou je možnost zpracovávat přijat</w:t>
      </w:r>
      <w:r w:rsidR="004601F1" w:rsidRPr="00A10A20">
        <w:rPr>
          <w:rStyle w:val="OdstavecChar"/>
        </w:rPr>
        <w:t>á</w:t>
      </w:r>
      <w:r w:rsidR="00B55575" w:rsidRPr="00A10A20">
        <w:rPr>
          <w:rStyle w:val="OdstavecChar"/>
        </w:rPr>
        <w:t xml:space="preserve"> data pomocí </w:t>
      </w:r>
      <w:proofErr w:type="spellStart"/>
      <w:r w:rsidR="00B55575" w:rsidRPr="00A10A20">
        <w:rPr>
          <w:rStyle w:val="OdstavecChar"/>
        </w:rPr>
        <w:t>matlabu</w:t>
      </w:r>
      <w:proofErr w:type="spellEnd"/>
      <w:r w:rsidR="00B55575" w:rsidRPr="00A10A20">
        <w:rPr>
          <w:rStyle w:val="OdstavecChar"/>
        </w:rPr>
        <w:t>, díky kterému</w:t>
      </w:r>
      <w:r w:rsidR="008F28FB" w:rsidRPr="00A10A20">
        <w:rPr>
          <w:rStyle w:val="OdstavecChar"/>
        </w:rPr>
        <w:t>,</w:t>
      </w:r>
      <w:r w:rsidR="00B55575" w:rsidRPr="00A10A20">
        <w:rPr>
          <w:rStyle w:val="OdstavecChar"/>
        </w:rPr>
        <w:t xml:space="preserve"> můžeme data přepočítávat, vyvozovat z nich nějaké závěry a zobrazovat nejrůznější průběhy v grafech.</w:t>
      </w:r>
      <w:r w:rsidR="004601F1" w:rsidRPr="00A10A20">
        <w:rPr>
          <w:rStyle w:val="OdstavecChar"/>
        </w:rPr>
        <w:t xml:space="preserve"> </w:t>
      </w:r>
    </w:p>
    <w:p w14:paraId="4BCA6C3E" w14:textId="77777777" w:rsidR="004601F1" w:rsidRPr="00A10A20" w:rsidRDefault="004601F1" w:rsidP="004601F1">
      <w:pPr>
        <w:pStyle w:val="Odstavec"/>
      </w:pP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7481"/>
      </w:tblGrid>
      <w:tr w:rsidR="009F49C9" w:rsidRPr="00A10A20" w14:paraId="6B5A9D84" w14:textId="77777777" w:rsidTr="00144F2F">
        <w:tc>
          <w:tcPr>
            <w:tcW w:w="8500" w:type="dxa"/>
            <w:gridSpan w:val="2"/>
          </w:tcPr>
          <w:p w14:paraId="0E36E778" w14:textId="77777777" w:rsidR="009F49C9" w:rsidRPr="00A10A20" w:rsidRDefault="009F49C9" w:rsidP="00144F2F">
            <w:pPr>
              <w:pStyle w:val="Titulek"/>
              <w:ind w:left="494" w:hanging="494"/>
              <w:jc w:val="center"/>
            </w:pPr>
            <w:r w:rsidRPr="00A10A20">
              <w:rPr>
                <w:noProof/>
              </w:rPr>
              <w:drawing>
                <wp:inline distT="0" distB="0" distL="0" distR="0" wp14:anchorId="6570085D" wp14:editId="6651EFB5">
                  <wp:extent cx="5173980" cy="4090296"/>
                  <wp:effectExtent l="0" t="0" r="7620" b="5715"/>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ázek 16"/>
                          <pic:cNvPicPr/>
                        </pic:nvPicPr>
                        <pic:blipFill>
                          <a:blip r:embed="rId19">
                            <a:extLst>
                              <a:ext uri="{28A0092B-C50C-407E-A947-70E740481C1C}">
                                <a14:useLocalDpi xmlns:a14="http://schemas.microsoft.com/office/drawing/2010/main" val="0"/>
                              </a:ext>
                            </a:extLst>
                          </a:blip>
                          <a:stretch>
                            <a:fillRect/>
                          </a:stretch>
                        </pic:blipFill>
                        <pic:spPr>
                          <a:xfrm>
                            <a:off x="0" y="0"/>
                            <a:ext cx="5227278" cy="4132431"/>
                          </a:xfrm>
                          <a:prstGeom prst="rect">
                            <a:avLst/>
                          </a:prstGeom>
                        </pic:spPr>
                      </pic:pic>
                    </a:graphicData>
                  </a:graphic>
                </wp:inline>
              </w:drawing>
            </w:r>
          </w:p>
        </w:tc>
      </w:tr>
      <w:tr w:rsidR="009F49C9" w:rsidRPr="00A10A20" w14:paraId="23DCB748" w14:textId="77777777" w:rsidTr="00144F2F">
        <w:tc>
          <w:tcPr>
            <w:tcW w:w="1019" w:type="dxa"/>
          </w:tcPr>
          <w:p w14:paraId="0E59B044" w14:textId="77777777" w:rsidR="009F49C9" w:rsidRPr="00A10A20" w:rsidRDefault="009F49C9" w:rsidP="00144F2F">
            <w:pPr>
              <w:pStyle w:val="Titulek"/>
              <w:jc w:val="right"/>
            </w:pPr>
            <w:r w:rsidRPr="00A10A20">
              <w:t>Obrázek</w:t>
            </w:r>
          </w:p>
        </w:tc>
        <w:tc>
          <w:tcPr>
            <w:tcW w:w="7481" w:type="dxa"/>
          </w:tcPr>
          <w:p w14:paraId="21CBD5FB" w14:textId="5B5F7F96" w:rsidR="009F49C9" w:rsidRPr="00A10A20" w:rsidRDefault="009F49C9" w:rsidP="00144F2F">
            <w:pPr>
              <w:pStyle w:val="Titulek"/>
              <w:ind w:left="494" w:hanging="494"/>
            </w:pPr>
            <w:bookmarkStart w:id="30" w:name="_Toc72854021"/>
            <w:r w:rsidRPr="00A10A20">
              <w:t>2.</w:t>
            </w:r>
            <w:r w:rsidR="00805F2E">
              <w:fldChar w:fldCharType="begin"/>
            </w:r>
            <w:r w:rsidR="00805F2E">
              <w:instrText xml:space="preserve"> SEQ Obrázek \* ARABIC \s 1 </w:instrText>
            </w:r>
            <w:r w:rsidR="00805F2E">
              <w:fldChar w:fldCharType="separate"/>
            </w:r>
            <w:r w:rsidR="00E220BE">
              <w:rPr>
                <w:noProof/>
              </w:rPr>
              <w:t>1</w:t>
            </w:r>
            <w:r w:rsidR="00805F2E">
              <w:rPr>
                <w:noProof/>
              </w:rPr>
              <w:fldChar w:fldCharType="end"/>
            </w:r>
            <w:r w:rsidRPr="00A10A20">
              <w:tab/>
            </w:r>
            <w:r w:rsidR="00F13DF4" w:rsidRPr="00A10A20">
              <w:t xml:space="preserve">Ukázka z uživatelského rozhraní </w:t>
            </w:r>
            <w:proofErr w:type="spellStart"/>
            <w:r w:rsidR="00F13DF4" w:rsidRPr="00A10A20">
              <w:t>ThingSpeak</w:t>
            </w:r>
            <w:proofErr w:type="spellEnd"/>
            <w:r w:rsidR="00F13DF4" w:rsidRPr="00A10A20">
              <w:t xml:space="preserve"> [</w:t>
            </w:r>
            <w:r w:rsidR="00B95903" w:rsidRPr="00A10A20">
              <w:t>13</w:t>
            </w:r>
            <w:r w:rsidR="00F13DF4" w:rsidRPr="00A10A20">
              <w:t>]</w:t>
            </w:r>
            <w:bookmarkEnd w:id="30"/>
          </w:p>
        </w:tc>
      </w:tr>
    </w:tbl>
    <w:p w14:paraId="7954133B" w14:textId="146E717E" w:rsidR="004601F1" w:rsidRPr="00A10A20" w:rsidRDefault="004601F1" w:rsidP="009F49C9"/>
    <w:p w14:paraId="6C04B6DA" w14:textId="77777777" w:rsidR="004601F1" w:rsidRPr="00A10A20" w:rsidRDefault="004601F1">
      <w:pPr>
        <w:spacing w:line="240" w:lineRule="auto"/>
        <w:ind w:left="0"/>
      </w:pPr>
      <w:r w:rsidRPr="00A10A20">
        <w:br w:type="page"/>
      </w:r>
    </w:p>
    <w:p w14:paraId="69EF0DE0" w14:textId="4AF8C22F" w:rsidR="00512706" w:rsidRPr="00A10A20" w:rsidRDefault="00F54CB7" w:rsidP="00512706">
      <w:pPr>
        <w:pStyle w:val="Nadpis2"/>
      </w:pPr>
      <w:bookmarkStart w:id="31" w:name="_Toc72854057"/>
      <w:r w:rsidRPr="00A10A20">
        <w:lastRenderedPageBreak/>
        <w:t>TM</w:t>
      </w:r>
      <w:r w:rsidR="00260311" w:rsidRPr="00A10A20">
        <w:t>E</w:t>
      </w:r>
      <w:r w:rsidRPr="00A10A20">
        <w:t>P</w:t>
      </w:r>
      <w:r w:rsidR="007E24C7" w:rsidRPr="00A10A20">
        <w:t xml:space="preserve"> [10]</w:t>
      </w:r>
      <w:bookmarkEnd w:id="31"/>
    </w:p>
    <w:p w14:paraId="71FFCA9F" w14:textId="59CAFE1A" w:rsidR="006E744E" w:rsidRPr="00A10A20" w:rsidRDefault="002729BC" w:rsidP="006E744E">
      <w:pPr>
        <w:pStyle w:val="Prvnodstavec"/>
      </w:pPr>
      <w:r w:rsidRPr="00A10A20">
        <w:t>Cloudová služba TM</w:t>
      </w:r>
      <w:r w:rsidR="00646DE7" w:rsidRPr="00A10A20">
        <w:t>E</w:t>
      </w:r>
      <w:r w:rsidRPr="00A10A20">
        <w:t xml:space="preserve">P je ryze českou záležitostí, protože v ní můžeme nalézt pouze venkovní čidla na území </w:t>
      </w:r>
      <w:r w:rsidR="005F7C26" w:rsidRPr="00A10A20">
        <w:t>Č</w:t>
      </w:r>
      <w:r w:rsidRPr="00A10A20">
        <w:t>eské republiky a blízkého okolí. Motivací této služby je shromažďovat meteorologická data z celého území ČR, proto je potřeba sdílet i GPS souřadnice čidla</w:t>
      </w:r>
      <w:r w:rsidR="00260311" w:rsidRPr="00A10A20">
        <w:t>. Většina uživatelů vystavuje svoje čidla veřejně tak</w:t>
      </w:r>
      <w:r w:rsidR="005F7C26" w:rsidRPr="00A10A20">
        <w:t>,</w:t>
      </w:r>
      <w:r w:rsidR="00260311" w:rsidRPr="00A10A20">
        <w:t xml:space="preserve"> aby se k jejím naměřeným datům mohl kdokoli dostat.</w:t>
      </w:r>
    </w:p>
    <w:p w14:paraId="68DDD349" w14:textId="20B25FEB" w:rsidR="00B43D3A" w:rsidRPr="00A10A20" w:rsidRDefault="00B43D3A" w:rsidP="00B43D3A">
      <w:pPr>
        <w:pStyle w:val="Odstavec"/>
      </w:pPr>
      <w:r w:rsidRPr="00A10A20">
        <w:t>Provozování 3 čidel bez komerčního užití je zcela zdarma, dokonce údaje z čid</w:t>
      </w:r>
      <w:r w:rsidR="009F4B89" w:rsidRPr="00A10A20">
        <w:t>el</w:t>
      </w:r>
      <w:r w:rsidRPr="00A10A20">
        <w:t xml:space="preserve"> nemusí</w:t>
      </w:r>
      <w:r w:rsidR="00CF5226" w:rsidRPr="00A10A20">
        <w:t xml:space="preserve"> být</w:t>
      </w:r>
      <w:r w:rsidRPr="00A10A20">
        <w:t xml:space="preserve"> veřejně vystav</w:t>
      </w:r>
      <w:r w:rsidR="00CF5226" w:rsidRPr="00A10A20">
        <w:t>en</w:t>
      </w:r>
      <w:r w:rsidR="009F4B89" w:rsidRPr="00A10A20">
        <w:t>y</w:t>
      </w:r>
      <w:r w:rsidR="005F7C26" w:rsidRPr="00A10A20">
        <w:t>.</w:t>
      </w:r>
      <w:r w:rsidR="009F4B89" w:rsidRPr="00A10A20">
        <w:t xml:space="preserve"> </w:t>
      </w:r>
      <w:r w:rsidR="005F7C26" w:rsidRPr="00A10A20">
        <w:t>S</w:t>
      </w:r>
      <w:r w:rsidR="009F4B89" w:rsidRPr="00A10A20">
        <w:t>tačí</w:t>
      </w:r>
      <w:r w:rsidR="00646DE7" w:rsidRPr="00A10A20">
        <w:t>,</w:t>
      </w:r>
      <w:r w:rsidR="009F4B89" w:rsidRPr="00A10A20">
        <w:t xml:space="preserve"> když u čidla nejsou uvedeny GPS souřadnice</w:t>
      </w:r>
      <w:r w:rsidRPr="00A10A20">
        <w:t xml:space="preserve">. Podmínkou pro zajištění </w:t>
      </w:r>
      <w:r w:rsidR="00CF5226" w:rsidRPr="00A10A20">
        <w:t>správné</w:t>
      </w:r>
      <w:r w:rsidRPr="00A10A20">
        <w:t xml:space="preserve"> činnosti je potřeba posílat data každou minutu, v nejhorším případě každých 5 minut. Zásadní informací je</w:t>
      </w:r>
      <w:r w:rsidR="005F7C26" w:rsidRPr="00A10A20">
        <w:t>,</w:t>
      </w:r>
      <w:r w:rsidRPr="00A10A20">
        <w:t xml:space="preserve"> že služba nepodporuje MQTT protokol</w:t>
      </w:r>
      <w:r w:rsidR="005F7C26" w:rsidRPr="00A10A20">
        <w:t>.</w:t>
      </w:r>
      <w:r w:rsidRPr="00A10A20">
        <w:t xml:space="preserve"> </w:t>
      </w:r>
      <w:r w:rsidR="005F7C26" w:rsidRPr="00A10A20">
        <w:t>M</w:t>
      </w:r>
      <w:r w:rsidRPr="00A10A20">
        <w:t>ísto toho jsou data odesílán</w:t>
      </w:r>
      <w:r w:rsidR="005F7C26" w:rsidRPr="00A10A20">
        <w:t>a</w:t>
      </w:r>
      <w:r w:rsidRPr="00A10A20">
        <w:t xml:space="preserve"> pomocí HTTP GET dotazu na port 80. </w:t>
      </w:r>
    </w:p>
    <w:p w14:paraId="3EDF3F34" w14:textId="635ACFE0" w:rsidR="009F4B89" w:rsidRPr="00A10A20" w:rsidRDefault="009F4B89" w:rsidP="00B43D3A">
      <w:pPr>
        <w:pStyle w:val="Odstavec"/>
      </w:pPr>
      <w:r w:rsidRPr="00A10A20">
        <w:t>Teplota není jediný parametr</w:t>
      </w:r>
      <w:r w:rsidR="007B5593" w:rsidRPr="00A10A20">
        <w:t>, který lze posílat</w:t>
      </w:r>
      <w:r w:rsidR="005F7C26" w:rsidRPr="00A10A20">
        <w:t>.</w:t>
      </w:r>
      <w:r w:rsidR="007B5593" w:rsidRPr="00A10A20">
        <w:t xml:space="preserve"> </w:t>
      </w:r>
      <w:r w:rsidR="005F7C26" w:rsidRPr="00A10A20">
        <w:t>Č</w:t>
      </w:r>
      <w:r w:rsidR="007B5593" w:rsidRPr="00A10A20">
        <w:t>asto se teplota kombinuje s vlhkostí vzduchu nebo atmosférickým tlakem</w:t>
      </w:r>
      <w:r w:rsidR="005F7C26" w:rsidRPr="00A10A20">
        <w:t>.</w:t>
      </w:r>
      <w:r w:rsidR="007B5593" w:rsidRPr="00A10A20">
        <w:t xml:space="preserve"> </w:t>
      </w:r>
      <w:r w:rsidR="005F7C26" w:rsidRPr="00A10A20">
        <w:t>V</w:t>
      </w:r>
      <w:r w:rsidR="007B5593" w:rsidRPr="00A10A20">
        <w:t>ýjimkou není</w:t>
      </w:r>
      <w:r w:rsidR="005F7C26" w:rsidRPr="00A10A20">
        <w:t xml:space="preserve"> ani</w:t>
      </w:r>
      <w:r w:rsidR="007B5593" w:rsidRPr="00A10A20">
        <w:t xml:space="preserve"> zasílání hodnoty napětí na baterii.</w:t>
      </w:r>
    </w:p>
    <w:p w14:paraId="68482EC4" w14:textId="345DD080" w:rsidR="00486ED3" w:rsidRPr="00A10A20" w:rsidRDefault="00486ED3" w:rsidP="00B43D3A">
      <w:pPr>
        <w:pStyle w:val="Odstavec"/>
      </w:pPr>
      <w:r w:rsidRPr="00A10A20">
        <w:t xml:space="preserve">Další výhodu je, že zjednodušená verze celého projektu podporující jedno čidlo je </w:t>
      </w:r>
      <w:r w:rsidR="001275F8" w:rsidRPr="00A10A20">
        <w:t>vystavena jako open source a dá se stáhnout z GitHubu.</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7481"/>
      </w:tblGrid>
      <w:tr w:rsidR="007B5593" w:rsidRPr="00A10A20" w14:paraId="4A4C02CA" w14:textId="77777777" w:rsidTr="00442BD1">
        <w:tc>
          <w:tcPr>
            <w:tcW w:w="8500" w:type="dxa"/>
            <w:gridSpan w:val="2"/>
          </w:tcPr>
          <w:p w14:paraId="682ABAC5" w14:textId="77777777" w:rsidR="007B5593" w:rsidRPr="00A10A20" w:rsidRDefault="007B5593" w:rsidP="00442BD1">
            <w:pPr>
              <w:pStyle w:val="Titulek"/>
              <w:ind w:left="494" w:hanging="494"/>
              <w:jc w:val="center"/>
            </w:pPr>
            <w:r w:rsidRPr="00A10A20">
              <w:rPr>
                <w:noProof/>
              </w:rPr>
              <w:drawing>
                <wp:inline distT="0" distB="0" distL="0" distR="0" wp14:anchorId="79386A35" wp14:editId="6D7EA8B1">
                  <wp:extent cx="4693920" cy="4088652"/>
                  <wp:effectExtent l="0" t="0" r="0" b="762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14"/>
                          <pic:cNvPicPr/>
                        </pic:nvPicPr>
                        <pic:blipFill>
                          <a:blip r:embed="rId20">
                            <a:extLst>
                              <a:ext uri="{28A0092B-C50C-407E-A947-70E740481C1C}">
                                <a14:useLocalDpi xmlns:a14="http://schemas.microsoft.com/office/drawing/2010/main" val="0"/>
                              </a:ext>
                            </a:extLst>
                          </a:blip>
                          <a:stretch>
                            <a:fillRect/>
                          </a:stretch>
                        </pic:blipFill>
                        <pic:spPr>
                          <a:xfrm>
                            <a:off x="0" y="0"/>
                            <a:ext cx="4721447" cy="4112629"/>
                          </a:xfrm>
                          <a:prstGeom prst="rect">
                            <a:avLst/>
                          </a:prstGeom>
                        </pic:spPr>
                      </pic:pic>
                    </a:graphicData>
                  </a:graphic>
                </wp:inline>
              </w:drawing>
            </w:r>
          </w:p>
        </w:tc>
      </w:tr>
      <w:tr w:rsidR="004C13DD" w:rsidRPr="00A10A20" w14:paraId="7422E1AC" w14:textId="77777777" w:rsidTr="00442BD1">
        <w:tc>
          <w:tcPr>
            <w:tcW w:w="1019" w:type="dxa"/>
          </w:tcPr>
          <w:p w14:paraId="6113D673" w14:textId="77777777" w:rsidR="007B5593" w:rsidRPr="00A10A20" w:rsidRDefault="007B5593" w:rsidP="00442BD1">
            <w:pPr>
              <w:pStyle w:val="Titulek"/>
              <w:jc w:val="right"/>
            </w:pPr>
            <w:r w:rsidRPr="00A10A20">
              <w:t>Obrázek</w:t>
            </w:r>
          </w:p>
        </w:tc>
        <w:tc>
          <w:tcPr>
            <w:tcW w:w="7481" w:type="dxa"/>
          </w:tcPr>
          <w:p w14:paraId="5116D62A" w14:textId="2B217406" w:rsidR="007B5593" w:rsidRPr="00A10A20" w:rsidRDefault="004C13DD" w:rsidP="00442BD1">
            <w:pPr>
              <w:pStyle w:val="Titulek"/>
              <w:ind w:left="494" w:hanging="494"/>
            </w:pPr>
            <w:bookmarkStart w:id="32" w:name="_Toc72854022"/>
            <w:r w:rsidRPr="00A10A20">
              <w:t>2</w:t>
            </w:r>
            <w:r w:rsidR="007B5593" w:rsidRPr="00A10A20">
              <w:t>.</w:t>
            </w:r>
            <w:r w:rsidR="00805F2E">
              <w:fldChar w:fldCharType="begin"/>
            </w:r>
            <w:r w:rsidR="00805F2E">
              <w:instrText xml:space="preserve"> SEQ Obrázek \* ARABIC \s 1 </w:instrText>
            </w:r>
            <w:r w:rsidR="00805F2E">
              <w:fldChar w:fldCharType="separate"/>
            </w:r>
            <w:r w:rsidR="00E220BE">
              <w:rPr>
                <w:noProof/>
              </w:rPr>
              <w:t>2</w:t>
            </w:r>
            <w:r w:rsidR="00805F2E">
              <w:rPr>
                <w:noProof/>
              </w:rPr>
              <w:fldChar w:fldCharType="end"/>
            </w:r>
            <w:r w:rsidR="007B5593" w:rsidRPr="00A10A20">
              <w:tab/>
            </w:r>
            <w:r w:rsidRPr="00A10A20">
              <w:t>Mapa čidel vyexportovaná 6.12.2020 v 17:15</w:t>
            </w:r>
            <w:r w:rsidR="009C0750" w:rsidRPr="00A10A20">
              <w:t xml:space="preserve"> [</w:t>
            </w:r>
            <w:r w:rsidR="00B95903" w:rsidRPr="00A10A20">
              <w:t>10</w:t>
            </w:r>
            <w:r w:rsidR="009C0750" w:rsidRPr="00A10A20">
              <w:t>]</w:t>
            </w:r>
            <w:bookmarkEnd w:id="32"/>
            <w:r w:rsidR="009C0750" w:rsidRPr="00A10A20">
              <w:t xml:space="preserve"> </w:t>
            </w:r>
          </w:p>
        </w:tc>
      </w:tr>
    </w:tbl>
    <w:p w14:paraId="77CFDDAE" w14:textId="00926BF1" w:rsidR="00C421C9" w:rsidRPr="00A10A20" w:rsidRDefault="00C421C9" w:rsidP="00C421C9">
      <w:pPr>
        <w:pStyle w:val="Nadpis2"/>
      </w:pPr>
      <w:bookmarkStart w:id="33" w:name="_Toc72854058"/>
      <w:proofErr w:type="spellStart"/>
      <w:r w:rsidRPr="00A10A20">
        <w:lastRenderedPageBreak/>
        <w:t>openHAB</w:t>
      </w:r>
      <w:bookmarkEnd w:id="33"/>
      <w:proofErr w:type="spellEnd"/>
    </w:p>
    <w:p w14:paraId="2A9F11F2" w14:textId="7FA0DEA1" w:rsidR="00397FAE" w:rsidRPr="00A10A20" w:rsidRDefault="00083C62" w:rsidP="00260311">
      <w:pPr>
        <w:pStyle w:val="Prvnodstavec"/>
      </w:pPr>
      <w:r w:rsidRPr="00A10A20">
        <w:t>Jak už je patrné z</w:t>
      </w:r>
      <w:r w:rsidR="000851B6" w:rsidRPr="00A10A20">
        <w:t> </w:t>
      </w:r>
      <w:r w:rsidRPr="00A10A20">
        <w:t>názvu</w:t>
      </w:r>
      <w:r w:rsidR="000851B6" w:rsidRPr="00A10A20">
        <w:t>,</w:t>
      </w:r>
      <w:r w:rsidRPr="00A10A20">
        <w:t xml:space="preserve"> jedná se o open source projekt, který je primárně určený k automatizaci chytrých domů. </w:t>
      </w:r>
      <w:r w:rsidR="00611C5C" w:rsidRPr="00A10A20">
        <w:t>Cloudová služba předpokládá provoz vlastního serveru v lokální sít</w:t>
      </w:r>
      <w:r w:rsidR="000851B6" w:rsidRPr="00A10A20">
        <w:t>i</w:t>
      </w:r>
      <w:r w:rsidR="00611C5C" w:rsidRPr="00A10A20">
        <w:t xml:space="preserve"> nebo serveru ve veřejném internetu, která bude jenom pro účely daného chytrého domu. </w:t>
      </w:r>
      <w:r w:rsidR="000851B6" w:rsidRPr="00A10A20">
        <w:t>S vidinou</w:t>
      </w:r>
      <w:r w:rsidR="00611C5C" w:rsidRPr="00A10A20">
        <w:t xml:space="preserve"> připojení vyvíjené</w:t>
      </w:r>
      <w:r w:rsidR="000851B6" w:rsidRPr="00A10A20">
        <w:t>ho</w:t>
      </w:r>
      <w:r w:rsidR="00611C5C" w:rsidRPr="00A10A20">
        <w:t xml:space="preserve"> termostatu by taková služba byla hodně velký a finančně nákladný luxus</w:t>
      </w:r>
      <w:r w:rsidR="000851B6" w:rsidRPr="00A10A20">
        <w:t>.</w:t>
      </w:r>
      <w:r w:rsidR="00611C5C" w:rsidRPr="00A10A20">
        <w:t xml:space="preserve"> </w:t>
      </w:r>
      <w:r w:rsidR="000851B6" w:rsidRPr="00A10A20">
        <w:t>O</w:t>
      </w:r>
      <w:r w:rsidR="00611C5C" w:rsidRPr="00A10A20">
        <w:t>všem komunita z </w:t>
      </w:r>
      <w:proofErr w:type="spellStart"/>
      <w:r w:rsidR="00611C5C" w:rsidRPr="00A10A20">
        <w:t>openHAB</w:t>
      </w:r>
      <w:proofErr w:type="spellEnd"/>
      <w:r w:rsidR="00611C5C" w:rsidRPr="00A10A20">
        <w:t xml:space="preserve"> </w:t>
      </w:r>
      <w:proofErr w:type="spellStart"/>
      <w:r w:rsidR="00611C5C" w:rsidRPr="00A10A20">
        <w:t>foundation</w:t>
      </w:r>
      <w:proofErr w:type="spellEnd"/>
      <w:r w:rsidR="00611C5C" w:rsidRPr="00A10A20">
        <w:t xml:space="preserve"> provozuje i online službu</w:t>
      </w:r>
      <w:r w:rsidR="009357E2" w:rsidRPr="00A10A20">
        <w:t xml:space="preserve"> </w:t>
      </w:r>
      <w:proofErr w:type="spellStart"/>
      <w:r w:rsidR="009357E2" w:rsidRPr="00A10A20">
        <w:t>myopenHAB</w:t>
      </w:r>
      <w:proofErr w:type="spellEnd"/>
      <w:r w:rsidR="009357E2" w:rsidRPr="00A10A20">
        <w:t>, která je zdarma.</w:t>
      </w:r>
      <w:r w:rsidR="00397FAE" w:rsidRPr="00A10A20">
        <w:t xml:space="preserve"> [</w:t>
      </w:r>
      <w:r w:rsidR="00FA3668" w:rsidRPr="00A10A20">
        <w:t>1</w:t>
      </w:r>
      <w:r w:rsidR="00E70F41" w:rsidRPr="00A10A20">
        <w:t>1</w:t>
      </w:r>
      <w:r w:rsidR="00397FAE" w:rsidRPr="00A10A20">
        <w:t>]</w:t>
      </w:r>
    </w:p>
    <w:p w14:paraId="0C43AC49" w14:textId="6862D008" w:rsidR="00260311" w:rsidRPr="00A10A20" w:rsidRDefault="007C5D89" w:rsidP="00397FAE">
      <w:pPr>
        <w:pStyle w:val="Odstavec"/>
      </w:pPr>
      <w:proofErr w:type="spellStart"/>
      <w:r w:rsidRPr="00A10A20">
        <w:t>My</w:t>
      </w:r>
      <w:r w:rsidR="00934BAC" w:rsidRPr="00A10A20">
        <w:t>openHAB</w:t>
      </w:r>
      <w:proofErr w:type="spellEnd"/>
      <w:r w:rsidR="00934BAC" w:rsidRPr="00A10A20">
        <w:t xml:space="preserve"> je sice především určen k prezentačním a testovacím účelům, přesto nezakazuj</w:t>
      </w:r>
      <w:r w:rsidR="000851B6" w:rsidRPr="00A10A20">
        <w:t>e</w:t>
      </w:r>
      <w:r w:rsidR="00934BAC" w:rsidRPr="00A10A20">
        <w:t xml:space="preserve"> využití této aplikace pro provoz osobních čidel</w:t>
      </w:r>
      <w:r w:rsidR="00AE1633" w:rsidRPr="00A10A20">
        <w:t>.</w:t>
      </w:r>
      <w:r w:rsidR="0057261E" w:rsidRPr="00A10A20">
        <w:t xml:space="preserve"> </w:t>
      </w:r>
      <w:r w:rsidR="00AE1633" w:rsidRPr="00A10A20">
        <w:t>A</w:t>
      </w:r>
      <w:r w:rsidR="0057261E" w:rsidRPr="00A10A20">
        <w:t>le má to malé riziko. Služba negarantuje to, že bude stále fungovat nebo že se data po čase nesmažou</w:t>
      </w:r>
      <w:r w:rsidR="00AE1633" w:rsidRPr="00A10A20">
        <w:t>.</w:t>
      </w:r>
      <w:r w:rsidR="0057261E" w:rsidRPr="00A10A20">
        <w:t xml:space="preserve"> </w:t>
      </w:r>
      <w:r w:rsidR="00AE1633" w:rsidRPr="00A10A20">
        <w:t>P</w:t>
      </w:r>
      <w:r w:rsidR="0057261E" w:rsidRPr="00A10A20">
        <w:t>oužití je na vlastní</w:t>
      </w:r>
      <w:r w:rsidR="00AE1633" w:rsidRPr="00A10A20">
        <w:t>m uvážení, ale nesmíme zapomenout na omezení</w:t>
      </w:r>
      <w:r w:rsidR="0057261E" w:rsidRPr="00A10A20">
        <w:t>.</w:t>
      </w:r>
    </w:p>
    <w:p w14:paraId="7CCBF47A" w14:textId="1336679D" w:rsidR="0057261E" w:rsidRPr="00A10A20" w:rsidRDefault="00AE1633" w:rsidP="00BB2439">
      <w:pPr>
        <w:pStyle w:val="Odstavec"/>
      </w:pPr>
      <w:r w:rsidRPr="00A10A20">
        <w:t>Tato služba je p</w:t>
      </w:r>
      <w:r w:rsidR="0057261E" w:rsidRPr="00A10A20">
        <w:t>ro účely vyvíjené</w:t>
      </w:r>
      <w:r w:rsidRPr="00A10A20">
        <w:t>ho</w:t>
      </w:r>
      <w:r w:rsidR="0057261E" w:rsidRPr="00A10A20">
        <w:t xml:space="preserve"> termostatu nebo na testování během vývoje optimální. Hlavně pokud</w:t>
      </w:r>
      <w:r w:rsidR="00BB2439" w:rsidRPr="00A10A20">
        <w:t xml:space="preserve"> bude</w:t>
      </w:r>
      <w:r w:rsidR="0057261E" w:rsidRPr="00A10A20">
        <w:t>me chtít termostat využívat spíše nárazově, jednou za čas.</w:t>
      </w:r>
      <w:r w:rsidR="00BB2439" w:rsidRPr="00A10A20">
        <w:t xml:space="preserve"> Poslední dobou </w:t>
      </w:r>
      <w:r w:rsidR="00E421BA" w:rsidRPr="00A10A20">
        <w:t>není problém po</w:t>
      </w:r>
      <w:r w:rsidR="00E9071A" w:rsidRPr="00A10A20">
        <w:t>u</w:t>
      </w:r>
      <w:r w:rsidR="00E421BA" w:rsidRPr="00A10A20">
        <w:t xml:space="preserve">žít malý deskový počítač např. </w:t>
      </w:r>
      <w:proofErr w:type="spellStart"/>
      <w:r w:rsidR="00E421BA" w:rsidRPr="00A10A20">
        <w:t>raspberryPi</w:t>
      </w:r>
      <w:proofErr w:type="spellEnd"/>
      <w:r w:rsidR="00E421BA" w:rsidRPr="00A10A20">
        <w:t>, který lze v domácnosti používat jako server, na kterém by mo</w:t>
      </w:r>
      <w:r w:rsidR="00E9071A" w:rsidRPr="00A10A20">
        <w:t>h</w:t>
      </w:r>
      <w:r w:rsidR="00E421BA" w:rsidRPr="00A10A20">
        <w:t>la běžet tato aplikace. V dnešní době je mnoho domů, které už takový malý domácí server mají a v budoucnu se zvyšujícím se zájmem o inteligentní domy bude takový server standar</w:t>
      </w:r>
      <w:r w:rsidR="008B4A92" w:rsidRPr="00A10A20">
        <w:t>d</w:t>
      </w:r>
      <w:r w:rsidR="00E421BA" w:rsidRPr="00A10A20">
        <w:t>, proto by bylo dobré</w:t>
      </w:r>
      <w:r w:rsidR="00E10708" w:rsidRPr="00A10A20">
        <w:t>,</w:t>
      </w:r>
      <w:r w:rsidR="00E421BA" w:rsidRPr="00A10A20">
        <w:t xml:space="preserve"> aby</w:t>
      </w:r>
      <w:r w:rsidR="008B4A92" w:rsidRPr="00A10A20">
        <w:t xml:space="preserve"> byl</w:t>
      </w:r>
      <w:r w:rsidR="00E421BA" w:rsidRPr="00A10A20">
        <w:t xml:space="preserve"> termostat kompatibilní a snadno připojitelný i na tento cloudový systém. Podpora MQTT protokolu je u této aplikace </w:t>
      </w:r>
      <w:r w:rsidR="006B4161" w:rsidRPr="00A10A20">
        <w:t>samozřejmostí</w:t>
      </w:r>
      <w:r w:rsidR="001A5BB1" w:rsidRPr="00A10A20">
        <w:t>.</w:t>
      </w:r>
    </w:p>
    <w:p w14:paraId="20055D65" w14:textId="558993C6" w:rsidR="00015D87" w:rsidRPr="00A10A20" w:rsidRDefault="00015D87" w:rsidP="00015D87">
      <w:pPr>
        <w:pStyle w:val="Nadpis2"/>
      </w:pPr>
      <w:bookmarkStart w:id="34" w:name="_Toc72854059"/>
      <w:r w:rsidRPr="00A10A20">
        <w:t>MQTT</w:t>
      </w:r>
      <w:bookmarkEnd w:id="34"/>
    </w:p>
    <w:p w14:paraId="19F6F743" w14:textId="4A2BAEEE" w:rsidR="00260311" w:rsidRPr="00A10A20" w:rsidRDefault="00551235" w:rsidP="00260311">
      <w:pPr>
        <w:pStyle w:val="Prvnodstavec"/>
      </w:pPr>
      <w:r w:rsidRPr="00A10A20">
        <w:t>Protokol můžeme najít pod označením ISO/IEC 20922 a jeho zkratka znamená „</w:t>
      </w:r>
      <w:proofErr w:type="spellStart"/>
      <w:r w:rsidRPr="00A10A20">
        <w:rPr>
          <w:i/>
          <w:iCs/>
        </w:rPr>
        <w:t>Message</w:t>
      </w:r>
      <w:proofErr w:type="spellEnd"/>
      <w:r w:rsidRPr="00A10A20">
        <w:rPr>
          <w:i/>
          <w:iCs/>
        </w:rPr>
        <w:t xml:space="preserve"> </w:t>
      </w:r>
      <w:proofErr w:type="spellStart"/>
      <w:r w:rsidRPr="00A10A20">
        <w:rPr>
          <w:i/>
          <w:iCs/>
        </w:rPr>
        <w:t>Queuing</w:t>
      </w:r>
      <w:proofErr w:type="spellEnd"/>
      <w:r w:rsidRPr="00A10A20">
        <w:rPr>
          <w:i/>
          <w:iCs/>
        </w:rPr>
        <w:t xml:space="preserve"> Telemetry Transport</w:t>
      </w:r>
      <w:r w:rsidRPr="00A10A20">
        <w:t>“</w:t>
      </w:r>
      <w:r w:rsidR="008B4A92" w:rsidRPr="00A10A20">
        <w:t>,</w:t>
      </w:r>
      <w:r w:rsidRPr="00A10A20">
        <w:t xml:space="preserve"> v překladu: „</w:t>
      </w:r>
      <w:r w:rsidRPr="00A10A20">
        <w:rPr>
          <w:i/>
          <w:iCs/>
        </w:rPr>
        <w:t>zprávu dotazující telemetrický přenos</w:t>
      </w:r>
      <w:r w:rsidRPr="00A10A20">
        <w:t xml:space="preserve">“. MQTT pracuje na sedmé aplikační vrstvě a </w:t>
      </w:r>
      <w:r w:rsidR="008B4A92" w:rsidRPr="00A10A20">
        <w:t>využívá</w:t>
      </w:r>
      <w:r w:rsidRPr="00A10A20">
        <w:t xml:space="preserve"> TCP/IP protokolu</w:t>
      </w:r>
      <w:r w:rsidR="003420E7" w:rsidRPr="00A10A20">
        <w:t>.</w:t>
      </w:r>
      <w:r w:rsidRPr="00A10A20">
        <w:t xml:space="preserve"> </w:t>
      </w:r>
      <w:r w:rsidR="003420E7" w:rsidRPr="00A10A20">
        <w:t>J</w:t>
      </w:r>
      <w:r w:rsidRPr="00A10A20">
        <w:t>e navržen tak</w:t>
      </w:r>
      <w:r w:rsidR="003420E7" w:rsidRPr="00A10A20">
        <w:t>,</w:t>
      </w:r>
      <w:r w:rsidRPr="00A10A20">
        <w:t xml:space="preserve"> aby byl lehký a moc nezatěžoval datový přenos. Hlavním cílem je publikování a </w:t>
      </w:r>
      <w:r w:rsidR="00D31AA9" w:rsidRPr="00A10A20">
        <w:t>přijímání zpráv mez</w:t>
      </w:r>
      <w:r w:rsidR="003420E7" w:rsidRPr="00A10A20">
        <w:t>i</w:t>
      </w:r>
      <w:r w:rsidR="00D31AA9" w:rsidRPr="00A10A20">
        <w:t xml:space="preserve"> zařízeními</w:t>
      </w:r>
      <w:r w:rsidR="003420E7" w:rsidRPr="00A10A20">
        <w:t>.</w:t>
      </w:r>
      <w:r w:rsidR="00D31AA9" w:rsidRPr="00A10A20">
        <w:t xml:space="preserve"> </w:t>
      </w:r>
      <w:r w:rsidR="003420E7" w:rsidRPr="00A10A20">
        <w:t>V</w:t>
      </w:r>
      <w:r w:rsidR="00D31AA9" w:rsidRPr="00A10A20">
        <w:t xml:space="preserve">yznačuje se obousměrností, bezztrátovostí a </w:t>
      </w:r>
      <w:proofErr w:type="spellStart"/>
      <w:r w:rsidR="00D31AA9" w:rsidRPr="00A10A20">
        <w:t>neproh</w:t>
      </w:r>
      <w:r w:rsidR="003420E7" w:rsidRPr="00A10A20">
        <w:t>azováním</w:t>
      </w:r>
      <w:proofErr w:type="spellEnd"/>
      <w:r w:rsidR="00D31AA9" w:rsidRPr="00A10A20">
        <w:t xml:space="preserve"> pořadím zpráv. Díky tomu se </w:t>
      </w:r>
      <w:r w:rsidR="003420E7" w:rsidRPr="00A10A20">
        <w:t>skvěle</w:t>
      </w:r>
      <w:r w:rsidR="00D31AA9" w:rsidRPr="00A10A20">
        <w:t xml:space="preserve"> hodí pro komunikaci mezi zařízením stroj-stroj nebo k nasazení do </w:t>
      </w:r>
      <w:proofErr w:type="spellStart"/>
      <w:r w:rsidR="00D31AA9" w:rsidRPr="00A10A20">
        <w:t>IoT</w:t>
      </w:r>
      <w:proofErr w:type="spellEnd"/>
      <w:r w:rsidR="00D31AA9" w:rsidRPr="00A10A20">
        <w:t xml:space="preserve"> zařízení, protože nezatěžuje běh zařízení a nepotřebuj</w:t>
      </w:r>
      <w:r w:rsidR="003420E7" w:rsidRPr="00A10A20">
        <w:t>e</w:t>
      </w:r>
      <w:r w:rsidR="00D31AA9" w:rsidRPr="00A10A20">
        <w:t xml:space="preserve"> nebo nem</w:t>
      </w:r>
      <w:r w:rsidR="003420E7" w:rsidRPr="00A10A20">
        <w:t>á</w:t>
      </w:r>
      <w:r w:rsidR="00D31AA9" w:rsidRPr="00A10A20">
        <w:t xml:space="preserve"> velkou šířku pásma</w:t>
      </w:r>
      <w:r w:rsidR="00EB02A8" w:rsidRPr="00A10A20">
        <w:t>, dokonce je odolný proti velkým latencím v síti</w:t>
      </w:r>
      <w:r w:rsidR="00D31AA9" w:rsidRPr="00A10A20">
        <w:t>.</w:t>
      </w:r>
    </w:p>
    <w:p w14:paraId="71EFD829" w14:textId="056A329C" w:rsidR="00F8190B" w:rsidRPr="00A10A20" w:rsidRDefault="00EB02A8" w:rsidP="00F8190B">
      <w:pPr>
        <w:pStyle w:val="Odstavec"/>
      </w:pPr>
      <w:r w:rsidRPr="00A10A20">
        <w:t>V dnešní době existuje mnoho verzí MQTT</w:t>
      </w:r>
      <w:r w:rsidR="00877D9F" w:rsidRPr="00A10A20">
        <w:t xml:space="preserve">, nejaktuálnější je MQTT </w:t>
      </w:r>
      <w:proofErr w:type="spellStart"/>
      <w:r w:rsidR="00877D9F" w:rsidRPr="00A10A20">
        <w:t>version</w:t>
      </w:r>
      <w:proofErr w:type="spellEnd"/>
      <w:r w:rsidR="00877D9F" w:rsidRPr="00A10A20">
        <w:t xml:space="preserve"> 5.0. I</w:t>
      </w:r>
      <w:r w:rsidR="008F28FB" w:rsidRPr="00A10A20">
        <w:t> </w:t>
      </w:r>
      <w:r w:rsidR="00877D9F" w:rsidRPr="00A10A20">
        <w:t xml:space="preserve">přesto je potřeba dodat, že protokol neřeší žádnou autentizaci a bezpečnost, proto je dobré ho zkombinovat ještě s TLS. Protokol dále podporuje </w:t>
      </w:r>
      <w:proofErr w:type="spellStart"/>
      <w:r w:rsidR="00877D9F" w:rsidRPr="00A10A20">
        <w:t>QoS</w:t>
      </w:r>
      <w:proofErr w:type="spellEnd"/>
      <w:r w:rsidR="00877D9F" w:rsidRPr="00A10A20">
        <w:t>, díky kterému můžeme zprávě přiřadit prioritu podle</w:t>
      </w:r>
      <w:r w:rsidR="003420E7" w:rsidRPr="00A10A20">
        <w:t xml:space="preserve"> toho</w:t>
      </w:r>
      <w:r w:rsidR="00CF5B4B" w:rsidRPr="00A10A20">
        <w:t>,</w:t>
      </w:r>
      <w:r w:rsidR="00877D9F" w:rsidRPr="00A10A20">
        <w:t xml:space="preserve"> jak je důležitá.</w:t>
      </w:r>
      <w:r w:rsidR="00E4753D" w:rsidRPr="00A10A20">
        <w:t xml:space="preserve"> Priorita zpráv se dělí do tří kategorii</w:t>
      </w:r>
      <w:r w:rsidR="003420E7" w:rsidRPr="00A10A20">
        <w:t>:</w:t>
      </w:r>
      <w:r w:rsidR="00E4753D" w:rsidRPr="00A10A20">
        <w:t xml:space="preserve"> doručit maximálně jednou, doru</w:t>
      </w:r>
      <w:r w:rsidR="00F8190B" w:rsidRPr="00A10A20">
        <w:t>čit alespoň jednou a doručit pouze jednou.</w:t>
      </w:r>
      <w:r w:rsidR="002E7129" w:rsidRPr="00A10A20">
        <w:t xml:space="preserve"> [1</w:t>
      </w:r>
      <w:r w:rsidR="00890600" w:rsidRPr="00A10A20">
        <w:t>2</w:t>
      </w:r>
      <w:r w:rsidR="002E7129" w:rsidRPr="00A10A20">
        <w:t>]</w:t>
      </w:r>
    </w:p>
    <w:p w14:paraId="5E5B2AC0" w14:textId="59CADF8E" w:rsidR="00F54CB7" w:rsidRPr="00A10A20" w:rsidRDefault="00F355AB" w:rsidP="00E425FD">
      <w:pPr>
        <w:pStyle w:val="Nadpis1"/>
      </w:pPr>
      <w:bookmarkStart w:id="35" w:name="_Toc443573193"/>
      <w:bookmarkStart w:id="36" w:name="_Toc72854060"/>
      <w:r w:rsidRPr="00A10A20">
        <w:lastRenderedPageBreak/>
        <w:t>Hardware</w:t>
      </w:r>
      <w:bookmarkEnd w:id="36"/>
    </w:p>
    <w:p w14:paraId="310467DF" w14:textId="1D6E5E8D" w:rsidR="00F355AB" w:rsidRPr="00A10A20" w:rsidRDefault="00F355AB" w:rsidP="00F355AB">
      <w:pPr>
        <w:pStyle w:val="Prvnodstavec"/>
      </w:pPr>
      <w:r w:rsidRPr="00A10A20">
        <w:t>Ze zadání projektu vyplývá, co všechno musí zařízení obsahovat a jaké parametry musí jednotlivé součástky splňovat. V</w:t>
      </w:r>
      <w:r w:rsidR="001612D6">
        <w:t> tomto</w:t>
      </w:r>
      <w:r w:rsidRPr="00A10A20">
        <w:t xml:space="preserve"> případě máme zadané, že zařízení má obsahovat ESP8266, což je mikrokontroler, který má v sobě implementované wifi rozhraní, kterého máme využít ke komunikaci se zařízením a pomocí kterého mají být odesílána data do </w:t>
      </w:r>
      <w:proofErr w:type="spellStart"/>
      <w:r w:rsidRPr="00A10A20">
        <w:t>IoT</w:t>
      </w:r>
      <w:proofErr w:type="spellEnd"/>
      <w:r w:rsidRPr="00A10A20">
        <w:t xml:space="preserve"> cloudu. Celé schéma zapojení je v přílohách tohoto dokumentu.</w:t>
      </w:r>
    </w:p>
    <w:p w14:paraId="7DDBD65D" w14:textId="19D4E21F" w:rsidR="00277BDF" w:rsidRPr="00A10A20" w:rsidRDefault="00277BDF" w:rsidP="00277BDF">
      <w:pPr>
        <w:pStyle w:val="Odstavec"/>
      </w:pPr>
      <w:r w:rsidRPr="00A10A20">
        <w:t>Termostat by neplnil svoji funkci, kdyby neuměl měřit teplotu,</w:t>
      </w:r>
      <w:r w:rsidR="001612D6">
        <w:t xml:space="preserve"> </w:t>
      </w:r>
      <w:r w:rsidR="001612D6" w:rsidRPr="00A10A20">
        <w:t>zařízení</w:t>
      </w:r>
      <w:r w:rsidRPr="00A10A20">
        <w:t xml:space="preserve"> proto obsahuje konektor, do kterého můžeme připojit jedno z výše popsaných digitálních čidel. Pro univerzálnost je na desce osazen konektor RJ13 (samice 4P4C), do kterého můžeme zasunout konektor RJ10 (samec 4P4C). Z toho vyplývá, že k desce bude teplotní čidlo připojeno pomocí kabelu, kde na jedné straně bude čidlo a na druhém konci konektor RJ10.</w:t>
      </w:r>
    </w:p>
    <w:p w14:paraId="674313B5" w14:textId="45225987" w:rsidR="000F1B40" w:rsidRPr="00A10A20" w:rsidRDefault="000F1B40" w:rsidP="00EE6F12">
      <w:pPr>
        <w:pStyle w:val="Odstavec"/>
      </w:pPr>
      <w:r w:rsidRPr="00A10A20">
        <w:t>Důležitým blokem toho zařízení je externí I2C EEPROM, na kterou jsou ukládán</w:t>
      </w:r>
      <w:r w:rsidR="001612D6">
        <w:t>y</w:t>
      </w:r>
      <w:r w:rsidRPr="00A10A20">
        <w:t xml:space="preserve"> aktuální nastavení a konfigurace</w:t>
      </w:r>
      <w:r w:rsidR="00115528">
        <w:t>,</w:t>
      </w:r>
      <w:r w:rsidRPr="00A10A20">
        <w:t xml:space="preserve"> </w:t>
      </w:r>
      <w:r w:rsidR="00115528">
        <w:t>p</w:t>
      </w:r>
      <w:r w:rsidRPr="00A10A20">
        <w:t>ředevším informace o wifi sítích, ke kterým se má zařízení připojovat. Nastavení sí</w:t>
      </w:r>
      <w:r w:rsidR="00115528">
        <w:t>ť</w:t>
      </w:r>
      <w:r w:rsidRPr="00A10A20">
        <w:t xml:space="preserve">ového rozhraní v režimu AP a klíče pro odesílání dat na </w:t>
      </w:r>
      <w:proofErr w:type="spellStart"/>
      <w:r w:rsidRPr="00A10A20">
        <w:t>IoT</w:t>
      </w:r>
      <w:proofErr w:type="spellEnd"/>
      <w:r w:rsidRPr="00A10A20">
        <w:t xml:space="preserve"> cloud. </w:t>
      </w:r>
    </w:p>
    <w:p w14:paraId="28A4AC91" w14:textId="73D4F4C0" w:rsidR="00DE71D6" w:rsidRPr="00A10A20" w:rsidRDefault="00DE71D6" w:rsidP="00160BCE">
      <w:pPr>
        <w:pStyle w:val="Odstavec"/>
      </w:pPr>
      <w:r w:rsidRPr="00A10A20">
        <w:t>Dalším funkčním blokem je převodník USB to UART, pomocí které</w:t>
      </w:r>
      <w:r w:rsidR="00115528">
        <w:t>ho</w:t>
      </w:r>
      <w:r w:rsidRPr="00A10A20">
        <w:t xml:space="preserve"> je možné zařízení naprogramovat a ladit při vývoji </w:t>
      </w:r>
      <w:r w:rsidR="00160BCE">
        <w:t>fi</w:t>
      </w:r>
      <w:r w:rsidRPr="00A10A20">
        <w:t>rmwaru. Jedná se obvod s převodníkem CH340G</w:t>
      </w:r>
      <w:r w:rsidR="00DB27DC" w:rsidRPr="00A10A20">
        <w:t xml:space="preserve"> a</w:t>
      </w:r>
      <w:r w:rsidR="00115528">
        <w:t xml:space="preserve"> s</w:t>
      </w:r>
      <w:r w:rsidRPr="00A10A20">
        <w:t xml:space="preserve"> pomocný</w:t>
      </w:r>
      <w:r w:rsidR="00115528">
        <w:t>mi</w:t>
      </w:r>
      <w:r w:rsidRPr="00A10A20">
        <w:t xml:space="preserve"> součást</w:t>
      </w:r>
      <w:r w:rsidR="00115528">
        <w:t>kami</w:t>
      </w:r>
      <w:r w:rsidR="00DB27DC" w:rsidRPr="00A10A20">
        <w:t>,</w:t>
      </w:r>
      <w:r w:rsidR="00115528">
        <w:t xml:space="preserve"> díky kterým celý blok správně pracuje</w:t>
      </w:r>
      <w:r w:rsidR="00DB27DC" w:rsidRPr="00A10A20">
        <w:t>.</w:t>
      </w:r>
    </w:p>
    <w:p w14:paraId="375E99C6" w14:textId="025239B4" w:rsidR="00DB27DC" w:rsidRPr="00A10A20" w:rsidRDefault="00DB27DC" w:rsidP="00DB27DC">
      <w:pPr>
        <w:pStyle w:val="Odstavec"/>
      </w:pPr>
      <w:r w:rsidRPr="00A10A20">
        <w:t xml:space="preserve">Při návrhu </w:t>
      </w:r>
      <w:r w:rsidR="00115528">
        <w:t>desky plošných spojů</w:t>
      </w:r>
      <w:r w:rsidRPr="00A10A20">
        <w:t xml:space="preserve"> se objevilo mnoho problémů,</w:t>
      </w:r>
      <w:r w:rsidR="00A8024B" w:rsidRPr="00A10A20">
        <w:t xml:space="preserve"> to vedlo k několika verzím DPS, ve kterých byly postupně odstraňovány chyby. V posledních verzích došlo k rozdělení desky na</w:t>
      </w:r>
      <w:r w:rsidRPr="00A10A20">
        <w:t xml:space="preserve"> dvě</w:t>
      </w:r>
      <w:r w:rsidR="00115528">
        <w:t xml:space="preserve"> části</w:t>
      </w:r>
      <w:r w:rsidRPr="00A10A20">
        <w:t xml:space="preserve">, </w:t>
      </w:r>
      <w:r w:rsidR="00C23B31">
        <w:t>zdrojovou</w:t>
      </w:r>
      <w:r w:rsidRPr="00A10A20">
        <w:t xml:space="preserve"> a výpočetní. </w:t>
      </w:r>
      <w:r w:rsidR="00A8024B" w:rsidRPr="00A10A20">
        <w:t xml:space="preserve">Tento koncept se zachoval i </w:t>
      </w:r>
      <w:r w:rsidR="00115528">
        <w:t xml:space="preserve">v </w:t>
      </w:r>
      <w:r w:rsidR="00A8024B" w:rsidRPr="00A10A20">
        <w:t>konečné verzi. Hlavní motivací k</w:t>
      </w:r>
      <w:r w:rsidR="0009701D" w:rsidRPr="00A10A20">
        <w:t> tak radikální změně</w:t>
      </w:r>
      <w:r w:rsidR="00A8024B" w:rsidRPr="00A10A20">
        <w:t xml:space="preserve"> byl</w:t>
      </w:r>
      <w:r w:rsidR="0009701D" w:rsidRPr="00A10A20">
        <w:t>a implementace</w:t>
      </w:r>
      <w:r w:rsidR="00A8024B" w:rsidRPr="00A10A20">
        <w:t xml:space="preserve"> bezpečného, zato </w:t>
      </w:r>
      <w:r w:rsidR="00115528">
        <w:t>rozměrově většího</w:t>
      </w:r>
      <w:r w:rsidR="00A8024B" w:rsidRPr="00A10A20">
        <w:t xml:space="preserve"> zdroje MYRRA 47162. </w:t>
      </w:r>
      <w:r w:rsidR="0009701D" w:rsidRPr="00A10A20">
        <w:t>Rozdělení na dvě části přineslo i zvýšení bezpečnosti zařízení, protože umožnila dostat do zařízení druhé relé</w:t>
      </w:r>
      <w:r w:rsidR="00115528">
        <w:t>,</w:t>
      </w:r>
      <w:r w:rsidR="0009701D" w:rsidRPr="00A10A20">
        <w:t xml:space="preserve"> díky kterému zařízení spíná všechny pracovní vodiče. To zajistí že na spínané zásuvce se ve vypnutém stavu neobjeví fázové napětí.</w:t>
      </w:r>
    </w:p>
    <w:p w14:paraId="3F2AACD6" w14:textId="7A37685D" w:rsidR="000F1B40" w:rsidRPr="00A10A20" w:rsidRDefault="000F1B40" w:rsidP="00DB27DC">
      <w:pPr>
        <w:pStyle w:val="Odstavec"/>
      </w:pPr>
      <w:r w:rsidRPr="00A10A20">
        <w:t xml:space="preserve">Nesmíme zapomenout na fázi oživení zařízení, která je nedílnou součástí vývoje každého zařízení. </w:t>
      </w:r>
      <w:r w:rsidR="00670881" w:rsidRPr="00A10A20">
        <w:t>V této fázi jsou většinou odhaleny nejzásadnější chyby, kterých jsme se dopustili při návrhu. V mém případě tomu nylo jinak. V drtivé většině se jednalo o chybějící cesty</w:t>
      </w:r>
      <w:r w:rsidR="0030556F" w:rsidRPr="00A10A20">
        <w:t>,</w:t>
      </w:r>
      <w:r w:rsidR="00670881" w:rsidRPr="00A10A20">
        <w:t xml:space="preserve"> špatně </w:t>
      </w:r>
      <w:r w:rsidR="0030556F" w:rsidRPr="00A10A20">
        <w:t>zvolená pouzdra součástek, anebo nevhodně zvolené hodnoty odporů. Odhalování těchto chyb je zdlouhavý a vyčerpávající proces. Mnohdy zabere mnohem více času než samotný návrh</w:t>
      </w:r>
      <w:r w:rsidR="00AD1C31" w:rsidRPr="00A10A20">
        <w:t xml:space="preserve">. Přesto je často opomenut, přestože je nedílnou součástí každého vývoje ať </w:t>
      </w:r>
      <w:proofErr w:type="spellStart"/>
      <w:r w:rsidR="00AD1C31" w:rsidRPr="00A10A20">
        <w:t>harwarového</w:t>
      </w:r>
      <w:proofErr w:type="spellEnd"/>
      <w:r w:rsidR="00AD1C31" w:rsidRPr="00A10A20">
        <w:t xml:space="preserve"> tak softwarového.</w:t>
      </w:r>
    </w:p>
    <w:p w14:paraId="2F17B929" w14:textId="58C9E897" w:rsidR="004E3EAC" w:rsidRDefault="004E3EAC">
      <w:pPr>
        <w:spacing w:line="240" w:lineRule="auto"/>
        <w:ind w:left="0"/>
        <w:rPr>
          <w:iCs/>
          <w:color w:val="000000"/>
        </w:rPr>
      </w:pPr>
      <w:r>
        <w:br w:type="page"/>
      </w:r>
    </w:p>
    <w:p w14:paraId="3C6F49F5" w14:textId="5D2630F5" w:rsidR="00F54CB7" w:rsidRPr="00A10A20" w:rsidRDefault="00F355AB" w:rsidP="00AD6C72">
      <w:pPr>
        <w:pStyle w:val="Nadpis2"/>
      </w:pPr>
      <w:bookmarkStart w:id="37" w:name="_Toc72854061"/>
      <w:proofErr w:type="spellStart"/>
      <w:r w:rsidRPr="00A10A20">
        <w:lastRenderedPageBreak/>
        <w:t>Mikrokontrolér</w:t>
      </w:r>
      <w:proofErr w:type="spellEnd"/>
      <w:r w:rsidRPr="00A10A20">
        <w:t xml:space="preserve"> a jeho periferie</w:t>
      </w:r>
      <w:bookmarkEnd w:id="37"/>
    </w:p>
    <w:p w14:paraId="7B452CE5" w14:textId="7C92891B" w:rsidR="003B6EB3" w:rsidRPr="00A10A20" w:rsidRDefault="00D064B6" w:rsidP="003B6EB3">
      <w:pPr>
        <w:pStyle w:val="Prvnodstavec"/>
      </w:pPr>
      <w:r w:rsidRPr="00A10A20">
        <w:t>Návrh toho</w:t>
      </w:r>
      <w:r w:rsidR="00F874E7">
        <w:t>to</w:t>
      </w:r>
      <w:r w:rsidRPr="00A10A20">
        <w:t xml:space="preserve"> bloku je především zaměřen na periferie modulu ESP8266. Hlavním úkolem </w:t>
      </w:r>
      <w:r w:rsidR="00172AC7">
        <w:t>této části</w:t>
      </w:r>
      <w:r w:rsidRPr="00A10A20">
        <w:t xml:space="preserve"> je zajistit potřebné napěťové úrovně na pinech GPIO15, GPIO0 a GPIO2</w:t>
      </w:r>
      <w:r w:rsidR="00F874E7">
        <w:t>,</w:t>
      </w:r>
      <w:r w:rsidRPr="00A10A20">
        <w:t xml:space="preserve"> aby modul mohl </w:t>
      </w:r>
      <w:proofErr w:type="spellStart"/>
      <w:r w:rsidRPr="00A10A20">
        <w:t>nabootovat</w:t>
      </w:r>
      <w:proofErr w:type="spellEnd"/>
      <w:r w:rsidRPr="00A10A20">
        <w:t xml:space="preserve"> z interní SPI </w:t>
      </w:r>
      <w:proofErr w:type="spellStart"/>
      <w:r w:rsidRPr="00A10A20">
        <w:t>flash</w:t>
      </w:r>
      <w:proofErr w:type="spellEnd"/>
      <w:r w:rsidRPr="00A10A20">
        <w:t xml:space="preserve"> paměti nebo provést nahrání nového </w:t>
      </w:r>
      <w:proofErr w:type="spellStart"/>
      <w:r w:rsidRPr="00A10A20">
        <w:t>fimwaru</w:t>
      </w:r>
      <w:proofErr w:type="spellEnd"/>
      <w:r w:rsidR="00F874E7">
        <w:t>,</w:t>
      </w:r>
      <w:r w:rsidR="003B6EB3" w:rsidRPr="00A10A20">
        <w:t xml:space="preserve"> viz tabulka 3.1. </w:t>
      </w:r>
      <w:r w:rsidR="00052DA0" w:rsidRPr="00A10A20">
        <w:t>Připojení pinu na určitou logickou úroveň (H = 3.3 V) a (L = 0 V), musí být povedeno pomocí odporů, které omezují proud.</w:t>
      </w:r>
    </w:p>
    <w:p w14:paraId="05C2D996" w14:textId="6D15B9D4" w:rsidR="00052DA0" w:rsidRPr="00A10A20" w:rsidRDefault="00052DA0" w:rsidP="00052DA0">
      <w:pPr>
        <w:pStyle w:val="Odstavec"/>
      </w:pPr>
      <w:r w:rsidRPr="00A10A20">
        <w:t>Mezi další komponenty patří resetovací tlačítko, které při stisknutí přemostí rezistor R1 a přivede log 0 na pin RST, čímž resetuje ESP zařízení.</w:t>
      </w:r>
      <w:r w:rsidR="00AF0094" w:rsidRPr="00A10A20">
        <w:t xml:space="preserve"> Dále jsou k MCU připojeny dvě kontrolní </w:t>
      </w:r>
      <w:r w:rsidR="00172AC7">
        <w:t>LED diody</w:t>
      </w:r>
      <w:r w:rsidR="00AF0094" w:rsidRPr="00A10A20">
        <w:t xml:space="preserve">. </w:t>
      </w:r>
      <w:r w:rsidR="00172AC7">
        <w:t>První LED dioda zelené barvy je</w:t>
      </w:r>
      <w:r w:rsidR="00AF0094" w:rsidRPr="00A10A20">
        <w:t xml:space="preserve"> spínaná pomocí tranzistor</w:t>
      </w:r>
      <w:r w:rsidR="00172AC7">
        <w:t>u</w:t>
      </w:r>
      <w:r w:rsidR="00AF0094" w:rsidRPr="00A10A20">
        <w:t xml:space="preserve"> a druhá žlutá</w:t>
      </w:r>
      <w:r w:rsidR="00172AC7">
        <w:t xml:space="preserve"> je</w:t>
      </w:r>
      <w:r w:rsidR="00AF0094" w:rsidRPr="00A10A20">
        <w:t xml:space="preserve"> připojená přímo na GPIO15 pin, který je možné po startu zařízení použít jako výstupní pin. Poslední součástk</w:t>
      </w:r>
      <w:r w:rsidR="00172AC7">
        <w:t>a</w:t>
      </w:r>
      <w:r w:rsidR="00AF0094" w:rsidRPr="00A10A20">
        <w:t xml:space="preserve">, kterou zbývá popsat je přepínač, pomocí kterého je možné přepínat režimy zařízení. </w:t>
      </w:r>
      <w:r w:rsidR="00385AAE" w:rsidRPr="00A10A20">
        <w:t>Popiska BUTTON dále</w:t>
      </w:r>
      <w:r w:rsidR="00172AC7">
        <w:t xml:space="preserve"> je</w:t>
      </w:r>
      <w:r w:rsidR="00385AAE" w:rsidRPr="00A10A20">
        <w:t xml:space="preserve"> ve schéma</w:t>
      </w:r>
      <w:r w:rsidR="00172AC7">
        <w:t>tu</w:t>
      </w:r>
      <w:r w:rsidR="00385AAE" w:rsidRPr="00A10A20">
        <w:t xml:space="preserve"> připojena </w:t>
      </w:r>
      <w:proofErr w:type="gramStart"/>
      <w:r w:rsidR="00385AAE" w:rsidRPr="00A10A20">
        <w:t>k</w:t>
      </w:r>
      <w:proofErr w:type="gramEnd"/>
      <w:r w:rsidR="00385AAE" w:rsidRPr="00A10A20">
        <w:t> GPIO16.</w:t>
      </w:r>
      <w:r w:rsidR="00AD1C31" w:rsidRPr="00A10A20">
        <w:t xml:space="preserve"> V předchozích verzích DPS byla k přepínači připojena kontrolní LED, která indikovala, v jakém režimu se zařízení nachází. Od této myšlenky bylo upuštěno, protože byla potřeba ovládat tuto </w:t>
      </w:r>
      <w:r w:rsidR="00172AC7">
        <w:t>diody</w:t>
      </w:r>
      <w:r w:rsidR="00AD1C31" w:rsidRPr="00A10A20">
        <w:t xml:space="preserve"> </w:t>
      </w:r>
      <w:proofErr w:type="spellStart"/>
      <w:r w:rsidR="00AD1C31" w:rsidRPr="00A10A20">
        <w:t>sofwarově</w:t>
      </w:r>
      <w:proofErr w:type="spellEnd"/>
      <w:r w:rsidR="00AD1C31" w:rsidRPr="00A10A20">
        <w:t xml:space="preserve">, aby bylo možno rozpoznávat více stavů </w:t>
      </w:r>
      <w:r w:rsidR="00172AC7">
        <w:t>než</w:t>
      </w:r>
      <w:r w:rsidR="00AD1C31" w:rsidRPr="00A10A20">
        <w:t xml:space="preserve"> </w:t>
      </w:r>
      <w:r w:rsidR="00172AC7">
        <w:t>d</w:t>
      </w:r>
      <w:r w:rsidR="00AD1C31" w:rsidRPr="00A10A20">
        <w:t>va</w:t>
      </w:r>
      <w:r w:rsidR="00172AC7">
        <w:t>.</w:t>
      </w:r>
      <w:r w:rsidR="005251FD" w:rsidRPr="00A10A20">
        <w:t xml:space="preserve"> </w:t>
      </w:r>
      <w:r w:rsidR="00172AC7">
        <w:t>D</w:t>
      </w:r>
      <w:r w:rsidR="005251FD" w:rsidRPr="00A10A20">
        <w:t xml:space="preserve">íky této změně </w:t>
      </w:r>
      <w:r w:rsidR="00154319" w:rsidRPr="00A10A20">
        <w:t>teď</w:t>
      </w:r>
      <w:r w:rsidR="00EC63EF" w:rsidRPr="00A10A20">
        <w:t xml:space="preserve"> můžeme rozpoznávat stavy</w:t>
      </w:r>
      <w:r w:rsidR="00AD1C31" w:rsidRPr="00A10A20">
        <w:t xml:space="preserve"> vypnuto</w:t>
      </w:r>
      <w:r w:rsidR="00172AC7">
        <w:t xml:space="preserve"> –</w:t>
      </w:r>
      <w:r w:rsidR="00AD1C31" w:rsidRPr="00A10A20">
        <w:t xml:space="preserve"> </w:t>
      </w:r>
      <w:proofErr w:type="gramStart"/>
      <w:r w:rsidR="00AD1C31" w:rsidRPr="00A10A20">
        <w:t>blikající</w:t>
      </w:r>
      <w:r w:rsidR="00172AC7">
        <w:t xml:space="preserve"> -</w:t>
      </w:r>
      <w:r w:rsidR="00AD1C31" w:rsidRPr="00A10A20">
        <w:t xml:space="preserve"> zapnuto</w:t>
      </w:r>
      <w:proofErr w:type="gramEnd"/>
      <w:r w:rsidR="00AD1C31" w:rsidRPr="00A10A20">
        <w:t>.</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7507"/>
      </w:tblGrid>
      <w:tr w:rsidR="0024356E" w:rsidRPr="00A10A20" w14:paraId="33CDF774" w14:textId="77777777" w:rsidTr="005251FD">
        <w:tc>
          <w:tcPr>
            <w:tcW w:w="993" w:type="dxa"/>
          </w:tcPr>
          <w:p w14:paraId="2A8FE648" w14:textId="77777777" w:rsidR="0024356E" w:rsidRPr="00A10A20" w:rsidRDefault="0024356E" w:rsidP="005251FD">
            <w:pPr>
              <w:pStyle w:val="Titulek"/>
              <w:jc w:val="right"/>
            </w:pPr>
            <w:r w:rsidRPr="00A10A20">
              <w:t>Tabulka</w:t>
            </w:r>
          </w:p>
        </w:tc>
        <w:tc>
          <w:tcPr>
            <w:tcW w:w="7507" w:type="dxa"/>
          </w:tcPr>
          <w:p w14:paraId="6D821E36" w14:textId="48D3D7BF" w:rsidR="0024356E" w:rsidRPr="00A10A20" w:rsidRDefault="00805F2E" w:rsidP="005251FD">
            <w:pPr>
              <w:pStyle w:val="Titulek"/>
              <w:ind w:left="494" w:hanging="494"/>
            </w:pPr>
            <w:r>
              <w:fldChar w:fldCharType="begin"/>
            </w:r>
            <w:r>
              <w:instrText xml:space="preserve"> STYLEREF 1 \s </w:instrText>
            </w:r>
            <w:r>
              <w:fldChar w:fldCharType="separate"/>
            </w:r>
            <w:bookmarkStart w:id="38" w:name="_Toc72854003"/>
            <w:r w:rsidR="00E220BE">
              <w:rPr>
                <w:noProof/>
              </w:rPr>
              <w:t>3</w:t>
            </w:r>
            <w:r>
              <w:rPr>
                <w:noProof/>
              </w:rPr>
              <w:fldChar w:fldCharType="end"/>
            </w:r>
            <w:r w:rsidR="0024356E" w:rsidRPr="00A10A20">
              <w:t>.</w:t>
            </w:r>
            <w:r>
              <w:fldChar w:fldCharType="begin"/>
            </w:r>
            <w:r>
              <w:instrText xml:space="preserve"> SEQ Tabulka \* ARABIC \s 1 </w:instrText>
            </w:r>
            <w:r>
              <w:fldChar w:fldCharType="separate"/>
            </w:r>
            <w:r w:rsidR="00E220BE">
              <w:rPr>
                <w:noProof/>
              </w:rPr>
              <w:t>1</w:t>
            </w:r>
            <w:r>
              <w:rPr>
                <w:noProof/>
              </w:rPr>
              <w:fldChar w:fldCharType="end"/>
            </w:r>
            <w:r w:rsidR="0024356E" w:rsidRPr="00A10A20">
              <w:tab/>
              <w:t>Tabulka potřebných napěťových úrovní pro ESP8266</w:t>
            </w:r>
            <w:bookmarkEnd w:id="38"/>
          </w:p>
        </w:tc>
      </w:tr>
    </w:tbl>
    <w:tbl>
      <w:tblPr>
        <w:tblStyle w:val="Svtltabulkasmkou1"/>
        <w:tblW w:w="8500" w:type="dxa"/>
        <w:tblLook w:val="04A0" w:firstRow="1" w:lastRow="0" w:firstColumn="1" w:lastColumn="0" w:noHBand="0" w:noVBand="1"/>
      </w:tblPr>
      <w:tblGrid>
        <w:gridCol w:w="1321"/>
        <w:gridCol w:w="1321"/>
        <w:gridCol w:w="1322"/>
        <w:gridCol w:w="4536"/>
      </w:tblGrid>
      <w:tr w:rsidR="00DA78CF" w:rsidRPr="00A10A20" w14:paraId="17CB7367" w14:textId="609F0999" w:rsidTr="00052DA0">
        <w:trPr>
          <w:cnfStyle w:val="100000000000" w:firstRow="1" w:lastRow="0" w:firstColumn="0" w:lastColumn="0" w:oddVBand="0" w:evenVBand="0" w:oddHBand="0"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1321" w:type="dxa"/>
          </w:tcPr>
          <w:p w14:paraId="7F9ADE1A" w14:textId="47C3FED1" w:rsidR="00DA78CF" w:rsidRPr="00A10A20" w:rsidRDefault="00DA78CF" w:rsidP="00DA78CF">
            <w:pPr>
              <w:pStyle w:val="Odstavec"/>
              <w:ind w:firstLine="0"/>
              <w:jc w:val="center"/>
            </w:pPr>
            <w:r w:rsidRPr="00A10A20">
              <w:t>GPIO15</w:t>
            </w:r>
          </w:p>
        </w:tc>
        <w:tc>
          <w:tcPr>
            <w:tcW w:w="1321" w:type="dxa"/>
          </w:tcPr>
          <w:p w14:paraId="734777CA" w14:textId="65FE11F7" w:rsidR="00DA78CF" w:rsidRPr="00A10A20" w:rsidRDefault="00DA78CF" w:rsidP="00DA78CF">
            <w:pPr>
              <w:pStyle w:val="Odstavec"/>
              <w:ind w:firstLine="0"/>
              <w:jc w:val="center"/>
              <w:cnfStyle w:val="100000000000" w:firstRow="1" w:lastRow="0" w:firstColumn="0" w:lastColumn="0" w:oddVBand="0" w:evenVBand="0" w:oddHBand="0" w:evenHBand="0" w:firstRowFirstColumn="0" w:firstRowLastColumn="0" w:lastRowFirstColumn="0" w:lastRowLastColumn="0"/>
            </w:pPr>
            <w:r w:rsidRPr="00A10A20">
              <w:t>GPIO0</w:t>
            </w:r>
          </w:p>
        </w:tc>
        <w:tc>
          <w:tcPr>
            <w:tcW w:w="1322" w:type="dxa"/>
          </w:tcPr>
          <w:p w14:paraId="1D28BCFA" w14:textId="794E3C78" w:rsidR="00DA78CF" w:rsidRPr="00A10A20" w:rsidRDefault="00DA78CF" w:rsidP="00DA78CF">
            <w:pPr>
              <w:pStyle w:val="Odstavec"/>
              <w:ind w:firstLine="0"/>
              <w:jc w:val="center"/>
              <w:cnfStyle w:val="100000000000" w:firstRow="1" w:lastRow="0" w:firstColumn="0" w:lastColumn="0" w:oddVBand="0" w:evenVBand="0" w:oddHBand="0" w:evenHBand="0" w:firstRowFirstColumn="0" w:firstRowLastColumn="0" w:lastRowFirstColumn="0" w:lastRowLastColumn="0"/>
            </w:pPr>
            <w:r w:rsidRPr="00A10A20">
              <w:t>GPIO2</w:t>
            </w:r>
          </w:p>
        </w:tc>
        <w:tc>
          <w:tcPr>
            <w:tcW w:w="4536" w:type="dxa"/>
          </w:tcPr>
          <w:p w14:paraId="17A36A8D" w14:textId="17DCFB3C" w:rsidR="00DA78CF" w:rsidRPr="00A10A20" w:rsidRDefault="00DA78CF" w:rsidP="005251FD">
            <w:pPr>
              <w:pStyle w:val="Odstavec"/>
              <w:ind w:firstLine="0"/>
              <w:cnfStyle w:val="100000000000" w:firstRow="1" w:lastRow="0" w:firstColumn="0" w:lastColumn="0" w:oddVBand="0" w:evenVBand="0" w:oddHBand="0" w:evenHBand="0" w:firstRowFirstColumn="0" w:firstRowLastColumn="0" w:lastRowFirstColumn="0" w:lastRowLastColumn="0"/>
            </w:pPr>
            <w:r w:rsidRPr="00A10A20">
              <w:t>Mód</w:t>
            </w:r>
          </w:p>
        </w:tc>
      </w:tr>
      <w:tr w:rsidR="00DA78CF" w:rsidRPr="00A10A20" w14:paraId="770D34E1" w14:textId="44433BBE" w:rsidTr="00052DA0">
        <w:trPr>
          <w:trHeight w:val="334"/>
        </w:trPr>
        <w:tc>
          <w:tcPr>
            <w:cnfStyle w:val="001000000000" w:firstRow="0" w:lastRow="0" w:firstColumn="1" w:lastColumn="0" w:oddVBand="0" w:evenVBand="0" w:oddHBand="0" w:evenHBand="0" w:firstRowFirstColumn="0" w:firstRowLastColumn="0" w:lastRowFirstColumn="0" w:lastRowLastColumn="0"/>
            <w:tcW w:w="1321" w:type="dxa"/>
          </w:tcPr>
          <w:p w14:paraId="7316E2FF" w14:textId="331BCA27" w:rsidR="00DA78CF" w:rsidRPr="00A10A20" w:rsidRDefault="00DA78CF" w:rsidP="00DA78CF">
            <w:pPr>
              <w:pStyle w:val="Odstavec"/>
              <w:ind w:firstLine="0"/>
              <w:jc w:val="center"/>
            </w:pPr>
            <w:r w:rsidRPr="00A10A20">
              <w:t>L</w:t>
            </w:r>
          </w:p>
        </w:tc>
        <w:tc>
          <w:tcPr>
            <w:tcW w:w="1321" w:type="dxa"/>
          </w:tcPr>
          <w:p w14:paraId="500F53C3" w14:textId="119F0941" w:rsidR="00DA78CF" w:rsidRPr="00A10A20" w:rsidRDefault="00DA78CF" w:rsidP="00DA78CF">
            <w:pPr>
              <w:pStyle w:val="Odstavec"/>
              <w:ind w:firstLine="0"/>
              <w:jc w:val="center"/>
              <w:cnfStyle w:val="000000000000" w:firstRow="0" w:lastRow="0" w:firstColumn="0" w:lastColumn="0" w:oddVBand="0" w:evenVBand="0" w:oddHBand="0" w:evenHBand="0" w:firstRowFirstColumn="0" w:firstRowLastColumn="0" w:lastRowFirstColumn="0" w:lastRowLastColumn="0"/>
            </w:pPr>
            <w:r w:rsidRPr="00A10A20">
              <w:t>H</w:t>
            </w:r>
          </w:p>
        </w:tc>
        <w:tc>
          <w:tcPr>
            <w:tcW w:w="1322" w:type="dxa"/>
          </w:tcPr>
          <w:p w14:paraId="2E9C4202" w14:textId="5DA3D441" w:rsidR="00DA78CF" w:rsidRPr="00A10A20" w:rsidRDefault="00DA78CF" w:rsidP="00DA78CF">
            <w:pPr>
              <w:pStyle w:val="Odstavec"/>
              <w:ind w:firstLine="0"/>
              <w:jc w:val="center"/>
              <w:cnfStyle w:val="000000000000" w:firstRow="0" w:lastRow="0" w:firstColumn="0" w:lastColumn="0" w:oddVBand="0" w:evenVBand="0" w:oddHBand="0" w:evenHBand="0" w:firstRowFirstColumn="0" w:firstRowLastColumn="0" w:lastRowFirstColumn="0" w:lastRowLastColumn="0"/>
            </w:pPr>
            <w:r w:rsidRPr="00A10A20">
              <w:t>H</w:t>
            </w:r>
          </w:p>
        </w:tc>
        <w:tc>
          <w:tcPr>
            <w:tcW w:w="4536" w:type="dxa"/>
          </w:tcPr>
          <w:p w14:paraId="48376EA7" w14:textId="51BB75AD" w:rsidR="00DA78CF" w:rsidRPr="00A10A20" w:rsidRDefault="00DA78CF" w:rsidP="005251FD">
            <w:pPr>
              <w:pStyle w:val="Odstavec"/>
              <w:ind w:firstLine="0"/>
              <w:cnfStyle w:val="000000000000" w:firstRow="0" w:lastRow="0" w:firstColumn="0" w:lastColumn="0" w:oddVBand="0" w:evenVBand="0" w:oddHBand="0" w:evenHBand="0" w:firstRowFirstColumn="0" w:firstRowLastColumn="0" w:lastRowFirstColumn="0" w:lastRowLastColumn="0"/>
            </w:pPr>
            <w:proofErr w:type="spellStart"/>
            <w:r w:rsidRPr="00A10A20">
              <w:t>Boot</w:t>
            </w:r>
            <w:proofErr w:type="spellEnd"/>
            <w:r w:rsidRPr="00A10A20">
              <w:t xml:space="preserve"> z SPI </w:t>
            </w:r>
            <w:proofErr w:type="spellStart"/>
            <w:r w:rsidRPr="00A10A20">
              <w:t>flash</w:t>
            </w:r>
            <w:proofErr w:type="spellEnd"/>
            <w:r w:rsidRPr="00A10A20">
              <w:t xml:space="preserve"> paměti</w:t>
            </w:r>
          </w:p>
        </w:tc>
      </w:tr>
      <w:tr w:rsidR="00DA78CF" w:rsidRPr="00A10A20" w14:paraId="5DDAFEC3" w14:textId="5BD4AB88" w:rsidTr="00052DA0">
        <w:trPr>
          <w:trHeight w:val="334"/>
        </w:trPr>
        <w:tc>
          <w:tcPr>
            <w:cnfStyle w:val="001000000000" w:firstRow="0" w:lastRow="0" w:firstColumn="1" w:lastColumn="0" w:oddVBand="0" w:evenVBand="0" w:oddHBand="0" w:evenHBand="0" w:firstRowFirstColumn="0" w:firstRowLastColumn="0" w:lastRowFirstColumn="0" w:lastRowLastColumn="0"/>
            <w:tcW w:w="1321" w:type="dxa"/>
          </w:tcPr>
          <w:p w14:paraId="50B2A229" w14:textId="4C271009" w:rsidR="00DA78CF" w:rsidRPr="00A10A20" w:rsidRDefault="00DA78CF" w:rsidP="00DA78CF">
            <w:pPr>
              <w:pStyle w:val="Odstavec"/>
              <w:ind w:firstLine="0"/>
              <w:jc w:val="center"/>
            </w:pPr>
            <w:r w:rsidRPr="00A10A20">
              <w:t>L</w:t>
            </w:r>
          </w:p>
        </w:tc>
        <w:tc>
          <w:tcPr>
            <w:tcW w:w="1321" w:type="dxa"/>
          </w:tcPr>
          <w:p w14:paraId="7003D3A3" w14:textId="573BDBC6" w:rsidR="00DA78CF" w:rsidRPr="00A10A20" w:rsidRDefault="00DA78CF" w:rsidP="00DA78CF">
            <w:pPr>
              <w:pStyle w:val="Odstavec"/>
              <w:ind w:firstLine="0"/>
              <w:jc w:val="center"/>
              <w:cnfStyle w:val="000000000000" w:firstRow="0" w:lastRow="0" w:firstColumn="0" w:lastColumn="0" w:oddVBand="0" w:evenVBand="0" w:oddHBand="0" w:evenHBand="0" w:firstRowFirstColumn="0" w:firstRowLastColumn="0" w:lastRowFirstColumn="0" w:lastRowLastColumn="0"/>
            </w:pPr>
            <w:r w:rsidRPr="00A10A20">
              <w:t>L</w:t>
            </w:r>
          </w:p>
        </w:tc>
        <w:tc>
          <w:tcPr>
            <w:tcW w:w="1322" w:type="dxa"/>
          </w:tcPr>
          <w:p w14:paraId="16504857" w14:textId="2E6B18D1" w:rsidR="00DA78CF" w:rsidRPr="00A10A20" w:rsidRDefault="00DA78CF" w:rsidP="00DA78CF">
            <w:pPr>
              <w:pStyle w:val="Odstavec"/>
              <w:ind w:firstLine="0"/>
              <w:jc w:val="center"/>
              <w:cnfStyle w:val="000000000000" w:firstRow="0" w:lastRow="0" w:firstColumn="0" w:lastColumn="0" w:oddVBand="0" w:evenVBand="0" w:oddHBand="0" w:evenHBand="0" w:firstRowFirstColumn="0" w:firstRowLastColumn="0" w:lastRowFirstColumn="0" w:lastRowLastColumn="0"/>
            </w:pPr>
            <w:r w:rsidRPr="00A10A20">
              <w:t>H</w:t>
            </w:r>
          </w:p>
        </w:tc>
        <w:tc>
          <w:tcPr>
            <w:tcW w:w="4536" w:type="dxa"/>
          </w:tcPr>
          <w:p w14:paraId="4AD23465" w14:textId="6576C699" w:rsidR="00DA78CF" w:rsidRPr="00A10A20" w:rsidRDefault="00DA78CF" w:rsidP="005251FD">
            <w:pPr>
              <w:pStyle w:val="Odstavec"/>
              <w:ind w:firstLine="0"/>
              <w:cnfStyle w:val="000000000000" w:firstRow="0" w:lastRow="0" w:firstColumn="0" w:lastColumn="0" w:oddVBand="0" w:evenVBand="0" w:oddHBand="0" w:evenHBand="0" w:firstRowFirstColumn="0" w:firstRowLastColumn="0" w:lastRowFirstColumn="0" w:lastRowLastColumn="0"/>
            </w:pPr>
            <w:r w:rsidRPr="00A10A20">
              <w:t>Programování pomocí UART</w:t>
            </w:r>
          </w:p>
        </w:tc>
      </w:tr>
    </w:tbl>
    <w:p w14:paraId="7BC0B295" w14:textId="0976C3F6" w:rsidR="0024356E" w:rsidRPr="00A10A20" w:rsidRDefault="0024356E" w:rsidP="0024356E">
      <w:pPr>
        <w:ind w:left="0"/>
      </w:pP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7481"/>
      </w:tblGrid>
      <w:tr w:rsidR="00052DA0" w:rsidRPr="00A10A20" w14:paraId="698E3AA0" w14:textId="77777777" w:rsidTr="005251FD">
        <w:tc>
          <w:tcPr>
            <w:tcW w:w="8500" w:type="dxa"/>
            <w:gridSpan w:val="2"/>
          </w:tcPr>
          <w:p w14:paraId="72D17BFB" w14:textId="77777777" w:rsidR="00052DA0" w:rsidRPr="00A10A20" w:rsidRDefault="00052DA0" w:rsidP="005251FD">
            <w:pPr>
              <w:pStyle w:val="Titulek"/>
              <w:ind w:left="494" w:hanging="494"/>
              <w:jc w:val="center"/>
            </w:pPr>
            <w:r w:rsidRPr="00A10A20">
              <w:rPr>
                <w:noProof/>
              </w:rPr>
              <w:drawing>
                <wp:inline distT="0" distB="0" distL="0" distR="0" wp14:anchorId="77CDBE79" wp14:editId="05571A7E">
                  <wp:extent cx="4732020" cy="3107444"/>
                  <wp:effectExtent l="0" t="0" r="381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a:blip r:embed="rId21">
                            <a:extLst>
                              <a:ext uri="{28A0092B-C50C-407E-A947-70E740481C1C}">
                                <a14:useLocalDpi xmlns:a14="http://schemas.microsoft.com/office/drawing/2010/main" val="0"/>
                              </a:ext>
                            </a:extLst>
                          </a:blip>
                          <a:stretch>
                            <a:fillRect/>
                          </a:stretch>
                        </pic:blipFill>
                        <pic:spPr>
                          <a:xfrm>
                            <a:off x="0" y="0"/>
                            <a:ext cx="4732020" cy="3107444"/>
                          </a:xfrm>
                          <a:prstGeom prst="rect">
                            <a:avLst/>
                          </a:prstGeom>
                        </pic:spPr>
                      </pic:pic>
                    </a:graphicData>
                  </a:graphic>
                </wp:inline>
              </w:drawing>
            </w:r>
          </w:p>
        </w:tc>
      </w:tr>
      <w:tr w:rsidR="00052DA0" w:rsidRPr="00A10A20" w14:paraId="7A21A542" w14:textId="77777777" w:rsidTr="005251FD">
        <w:tc>
          <w:tcPr>
            <w:tcW w:w="1019" w:type="dxa"/>
          </w:tcPr>
          <w:p w14:paraId="106C0271" w14:textId="77777777" w:rsidR="00052DA0" w:rsidRPr="00A10A20" w:rsidRDefault="00052DA0" w:rsidP="005251FD">
            <w:pPr>
              <w:pStyle w:val="Titulek"/>
              <w:jc w:val="right"/>
            </w:pPr>
            <w:r w:rsidRPr="00A10A20">
              <w:t>Obrázek</w:t>
            </w:r>
          </w:p>
        </w:tc>
        <w:tc>
          <w:tcPr>
            <w:tcW w:w="7481" w:type="dxa"/>
          </w:tcPr>
          <w:p w14:paraId="1AA65543" w14:textId="2F396A9D" w:rsidR="00027B4C" w:rsidRPr="00027B4C" w:rsidRDefault="00852CC4" w:rsidP="00027B4C">
            <w:pPr>
              <w:pStyle w:val="Titulek"/>
              <w:ind w:left="494" w:hanging="494"/>
            </w:pPr>
            <w:bookmarkStart w:id="39" w:name="_Toc72854023"/>
            <w:r w:rsidRPr="00A10A20">
              <w:t>3</w:t>
            </w:r>
            <w:r w:rsidR="00052DA0" w:rsidRPr="00A10A20">
              <w:t>.</w:t>
            </w:r>
            <w:r w:rsidR="00805F2E">
              <w:fldChar w:fldCharType="begin"/>
            </w:r>
            <w:r w:rsidR="00805F2E">
              <w:instrText xml:space="preserve"> SEQ Obrázek \* ARABIC \s 1 </w:instrText>
            </w:r>
            <w:r w:rsidR="00805F2E">
              <w:fldChar w:fldCharType="separate"/>
            </w:r>
            <w:r w:rsidR="00E220BE">
              <w:rPr>
                <w:noProof/>
              </w:rPr>
              <w:t>1</w:t>
            </w:r>
            <w:r w:rsidR="00805F2E">
              <w:rPr>
                <w:noProof/>
              </w:rPr>
              <w:fldChar w:fldCharType="end"/>
            </w:r>
            <w:r w:rsidR="00052DA0" w:rsidRPr="00A10A20">
              <w:tab/>
              <w:t>Blokové schéma zapojení MCU a jeho periferi</w:t>
            </w:r>
            <w:r w:rsidR="00D301A8">
              <w:t>í.</w:t>
            </w:r>
            <w:bookmarkEnd w:id="39"/>
            <w:r w:rsidR="00052DA0" w:rsidRPr="00A10A20">
              <w:t xml:space="preserve"> </w:t>
            </w:r>
          </w:p>
        </w:tc>
      </w:tr>
    </w:tbl>
    <w:p w14:paraId="6D489435" w14:textId="77777777" w:rsidR="00027B4C" w:rsidRPr="00A10A20" w:rsidRDefault="00027B4C" w:rsidP="00027B4C">
      <w:pPr>
        <w:pStyle w:val="Nadpis3"/>
      </w:pPr>
      <w:bookmarkStart w:id="40" w:name="_Toc72854062"/>
      <w:r w:rsidRPr="00A10A20">
        <w:lastRenderedPageBreak/>
        <w:t>ESP8266</w:t>
      </w:r>
      <w:bookmarkEnd w:id="40"/>
    </w:p>
    <w:p w14:paraId="146AAAAB" w14:textId="5E020510" w:rsidR="00027B4C" w:rsidRPr="00A10A20" w:rsidRDefault="00027B4C" w:rsidP="00027B4C">
      <w:pPr>
        <w:pStyle w:val="Prvnodstavec"/>
      </w:pPr>
      <w:r w:rsidRPr="00A10A20">
        <w:t>Jedná se o relativně malou destičku, kter</w:t>
      </w:r>
      <w:r w:rsidR="00805F2E">
        <w:t xml:space="preserve">ou je možné použít místo </w:t>
      </w:r>
      <w:r w:rsidR="00805F2E" w:rsidRPr="00A10A20">
        <w:t>mikrokontrol</w:t>
      </w:r>
      <w:r w:rsidR="00805F2E">
        <w:t>e</w:t>
      </w:r>
      <w:r w:rsidR="00805F2E" w:rsidRPr="00A10A20">
        <w:t>r</w:t>
      </w:r>
      <w:r w:rsidR="00805F2E">
        <w:t>u</w:t>
      </w:r>
      <w:r w:rsidRPr="00A10A20">
        <w:t>. V dnešní době existuje mnoho variant a provedení od ESP-01 po ESP-12</w:t>
      </w:r>
      <w:r w:rsidR="008B3254">
        <w:t xml:space="preserve">. </w:t>
      </w:r>
      <w:r w:rsidRPr="00A10A20">
        <w:t>Rozdíl mezi jednotlivými typy je především v počtu vyvedených pinů</w:t>
      </w:r>
      <w:r w:rsidR="008B3254">
        <w:t xml:space="preserve"> a</w:t>
      </w:r>
      <w:r w:rsidRPr="00A10A20">
        <w:t xml:space="preserve"> </w:t>
      </w:r>
      <w:r w:rsidR="008B3254">
        <w:t>velikostí interní</w:t>
      </w:r>
      <w:r w:rsidRPr="00A10A20">
        <w:t xml:space="preserve"> EEPROM paměti, do které se ukládá program. Dalšími parametry jsou rozměry</w:t>
      </w:r>
      <w:r w:rsidR="008B3254">
        <w:t xml:space="preserve"> modulu</w:t>
      </w:r>
      <w:r w:rsidRPr="00A10A20">
        <w:t>, uspořádání pinů</w:t>
      </w:r>
      <w:r w:rsidR="00AC1663">
        <w:t>,</w:t>
      </w:r>
      <w:r w:rsidRPr="00A10A20">
        <w:t xml:space="preserve"> tvar a provedení antény.</w:t>
      </w:r>
    </w:p>
    <w:p w14:paraId="5B222DDF" w14:textId="4D6CCA1C" w:rsidR="00027B4C" w:rsidRPr="00A10A20" w:rsidRDefault="00805F2E" w:rsidP="009E5CC1">
      <w:pPr>
        <w:pStyle w:val="Odstavec"/>
      </w:pPr>
      <w:r>
        <w:t>Provedení ESP-12 se dále dělí na ESP-12E a ESP-</w:t>
      </w:r>
      <w:proofErr w:type="gramStart"/>
      <w:r>
        <w:t>12F</w:t>
      </w:r>
      <w:proofErr w:type="gramEnd"/>
      <w:r>
        <w:t>, jediným rozdílem v těchto verzích je velikost a tvar antény</w:t>
      </w:r>
      <w:r w:rsidR="009E5CC1">
        <w:t>.</w:t>
      </w:r>
      <w:r w:rsidR="009E5CC1" w:rsidRPr="009E5CC1">
        <w:t xml:space="preserve"> </w:t>
      </w:r>
      <w:r w:rsidR="009E5CC1">
        <w:t>Modul verze</w:t>
      </w:r>
      <w:r w:rsidR="009E5CC1" w:rsidRPr="00A10A20">
        <w:t xml:space="preserve"> </w:t>
      </w:r>
      <w:proofErr w:type="gramStart"/>
      <w:r w:rsidR="009E5CC1">
        <w:t>12</w:t>
      </w:r>
      <w:r w:rsidR="009E5CC1" w:rsidRPr="00A10A20">
        <w:t>F</w:t>
      </w:r>
      <w:proofErr w:type="gramEnd"/>
      <w:r w:rsidR="009E5CC1" w:rsidRPr="00A10A20">
        <w:t xml:space="preserve"> </w:t>
      </w:r>
      <w:r w:rsidR="009E5CC1">
        <w:t>má</w:t>
      </w:r>
      <w:r w:rsidR="009E5CC1" w:rsidRPr="00A10A20">
        <w:t xml:space="preserve"> </w:t>
      </w:r>
      <w:r w:rsidR="009E5CC1">
        <w:t>parametrově lepší integrovanou anténu, z toho důvodu byl p</w:t>
      </w:r>
      <w:r w:rsidR="00027B4C" w:rsidRPr="00A10A20">
        <w:t xml:space="preserve">ro daný projekt zvolen </w:t>
      </w:r>
      <w:r w:rsidR="009E5CC1">
        <w:t>právě tento</w:t>
      </w:r>
      <w:r>
        <w:t xml:space="preserve"> modul</w:t>
      </w:r>
      <w:r w:rsidR="00027B4C" w:rsidRPr="00A10A20">
        <w:t>.</w:t>
      </w:r>
      <w:r w:rsidR="009E5CC1">
        <w:t xml:space="preserve"> </w:t>
      </w:r>
      <w:r w:rsidR="00027B4C" w:rsidRPr="00A10A20">
        <w:t xml:space="preserve">Dalším důvodem je velká EEPROM paměť, která má velikost 4 MB, </w:t>
      </w:r>
      <w:r w:rsidR="009E5CC1">
        <w:t>dokonce jsou na pouzdro modulu vyvedeny piny SPI sběrnice na kterou</w:t>
      </w:r>
      <w:r w:rsidR="008B3254">
        <w:t>, je</w:t>
      </w:r>
      <w:r w:rsidR="009E5CC1">
        <w:t xml:space="preserve"> připojena v</w:t>
      </w:r>
      <w:r w:rsidR="002E3CFF">
        <w:t>ý</w:t>
      </w:r>
      <w:r w:rsidR="009E5CC1">
        <w:t>še zmíněná interní EEPROM</w:t>
      </w:r>
      <w:r w:rsidR="008B3254">
        <w:t xml:space="preserve"> paměť</w:t>
      </w:r>
      <w:r w:rsidR="00027B4C" w:rsidRPr="00A10A20">
        <w:t xml:space="preserve">. V neposlední řadě je zpětně kompatibilní s ESP-07. ESP-07 má jednu obrovskou výhodu, a to je možnost připojení externí antény. To v projektu umožní, že v případě malého pokrytí můžeme pouze vyměnit desku </w:t>
      </w:r>
      <w:r w:rsidR="008B3254">
        <w:t>ESP modulu</w:t>
      </w:r>
      <w:r w:rsidR="00027B4C" w:rsidRPr="00A10A20">
        <w:t xml:space="preserve"> a přidat externí anténu bez nutnosti návrhu celé</w:t>
      </w:r>
      <w:r w:rsidR="008B3254">
        <w:t xml:space="preserve"> nové</w:t>
      </w:r>
      <w:r w:rsidR="00027B4C" w:rsidRPr="00A10A20">
        <w:t xml:space="preserve"> DPS. </w:t>
      </w:r>
    </w:p>
    <w:p w14:paraId="4946B65A" w14:textId="31439016" w:rsidR="00027B4C" w:rsidRPr="00A10A20" w:rsidRDefault="00027B4C" w:rsidP="00027B4C">
      <w:pPr>
        <w:pStyle w:val="Odstavec"/>
      </w:pPr>
      <w:r w:rsidRPr="00A10A20">
        <w:t xml:space="preserve">ESP obecně má velmi malé nároky na spotřebu proudu, k běhu potřebuje pouze 80 mA a díky tomu je vhodný pro nasazení do aplikací, kde je použito napájení z baterií. </w:t>
      </w:r>
      <w:r w:rsidR="008B3254">
        <w:t>N</w:t>
      </w:r>
      <w:r w:rsidRPr="00A10A20">
        <w:t>evýhodou je spotřeba při startu, při kterém může ESP potřebovat až 500 mA. Pokud by při startu nebyl dodán dostatečný proud, který čip potřebuje, může se stát, že nenaběhne správně. Mohlo by se pak stát, že se bude chovat náhodně nebo nebudou fungovat některé periferie. Z toho</w:t>
      </w:r>
      <w:r w:rsidR="008B3254">
        <w:t>to</w:t>
      </w:r>
      <w:r w:rsidRPr="00A10A20">
        <w:t xml:space="preserve"> důvodu je v projektu použit dostatečně výkonný zdroj, který je schopen dodávat až 700 mA dlouhodobě s krátkodobým zatížením až na 1 A.</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7481"/>
      </w:tblGrid>
      <w:tr w:rsidR="00027B4C" w:rsidRPr="00A10A20" w14:paraId="79091329" w14:textId="77777777" w:rsidTr="004E3EAC">
        <w:tc>
          <w:tcPr>
            <w:tcW w:w="8500" w:type="dxa"/>
            <w:gridSpan w:val="2"/>
          </w:tcPr>
          <w:p w14:paraId="6467B148" w14:textId="77777777" w:rsidR="00027B4C" w:rsidRPr="00A10A20" w:rsidRDefault="00027B4C" w:rsidP="004E3EAC">
            <w:pPr>
              <w:pStyle w:val="Titulek"/>
              <w:ind w:left="494" w:hanging="494"/>
              <w:jc w:val="center"/>
            </w:pPr>
            <w:r w:rsidRPr="00A10A20">
              <w:rPr>
                <w:noProof/>
              </w:rPr>
              <w:drawing>
                <wp:inline distT="0" distB="0" distL="0" distR="0" wp14:anchorId="77810685" wp14:editId="2BE40571">
                  <wp:extent cx="5065548" cy="3238500"/>
                  <wp:effectExtent l="0" t="0" r="1905"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ázek 20"/>
                          <pic:cNvPicPr/>
                        </pic:nvPicPr>
                        <pic:blipFill>
                          <a:blip r:embed="rId22">
                            <a:extLst>
                              <a:ext uri="{28A0092B-C50C-407E-A947-70E740481C1C}">
                                <a14:useLocalDpi xmlns:a14="http://schemas.microsoft.com/office/drawing/2010/main" val="0"/>
                              </a:ext>
                            </a:extLst>
                          </a:blip>
                          <a:stretch>
                            <a:fillRect/>
                          </a:stretch>
                        </pic:blipFill>
                        <pic:spPr>
                          <a:xfrm>
                            <a:off x="0" y="0"/>
                            <a:ext cx="5072062" cy="3242665"/>
                          </a:xfrm>
                          <a:prstGeom prst="rect">
                            <a:avLst/>
                          </a:prstGeom>
                        </pic:spPr>
                      </pic:pic>
                    </a:graphicData>
                  </a:graphic>
                </wp:inline>
              </w:drawing>
            </w:r>
          </w:p>
        </w:tc>
      </w:tr>
      <w:tr w:rsidR="00027B4C" w:rsidRPr="00A10A20" w14:paraId="25C2C4DC" w14:textId="77777777" w:rsidTr="004E3EAC">
        <w:tc>
          <w:tcPr>
            <w:tcW w:w="1019" w:type="dxa"/>
          </w:tcPr>
          <w:p w14:paraId="6C30FD55" w14:textId="77777777" w:rsidR="00027B4C" w:rsidRPr="00A10A20" w:rsidRDefault="00027B4C" w:rsidP="004E3EAC">
            <w:pPr>
              <w:pStyle w:val="Titulek"/>
              <w:jc w:val="right"/>
            </w:pPr>
            <w:r w:rsidRPr="00A10A20">
              <w:t>Obrázek</w:t>
            </w:r>
          </w:p>
        </w:tc>
        <w:tc>
          <w:tcPr>
            <w:tcW w:w="7481" w:type="dxa"/>
          </w:tcPr>
          <w:p w14:paraId="2E73A662" w14:textId="72CCB137" w:rsidR="00027B4C" w:rsidRPr="00A10A20" w:rsidRDefault="00027B4C" w:rsidP="004E3EAC">
            <w:pPr>
              <w:pStyle w:val="Titulek"/>
              <w:ind w:left="494" w:hanging="494"/>
            </w:pPr>
            <w:bookmarkStart w:id="41" w:name="_Toc72854024"/>
            <w:r w:rsidRPr="00A10A20">
              <w:t>3.</w:t>
            </w:r>
            <w:r w:rsidR="00805F2E">
              <w:fldChar w:fldCharType="begin"/>
            </w:r>
            <w:r w:rsidR="00805F2E">
              <w:instrText xml:space="preserve"> SEQ Obrázek \* ARABIC \s 1 </w:instrText>
            </w:r>
            <w:r w:rsidR="00805F2E">
              <w:fldChar w:fldCharType="separate"/>
            </w:r>
            <w:r w:rsidR="00E220BE">
              <w:rPr>
                <w:noProof/>
              </w:rPr>
              <w:t>2</w:t>
            </w:r>
            <w:r w:rsidR="00805F2E">
              <w:rPr>
                <w:noProof/>
              </w:rPr>
              <w:fldChar w:fldCharType="end"/>
            </w:r>
            <w:r w:rsidRPr="00A10A20">
              <w:tab/>
              <w:t>Schéma desky mikrokontroleru ESP</w:t>
            </w:r>
            <w:r w:rsidR="00553251">
              <w:t>.</w:t>
            </w:r>
            <w:r w:rsidRPr="00A10A20">
              <w:t xml:space="preserve"> [18]</w:t>
            </w:r>
            <w:bookmarkEnd w:id="41"/>
          </w:p>
        </w:tc>
      </w:tr>
    </w:tbl>
    <w:p w14:paraId="72F68CB6" w14:textId="080054FD" w:rsidR="00027B4C" w:rsidRPr="00A10A20" w:rsidRDefault="00027B4C" w:rsidP="00027B4C">
      <w:pPr>
        <w:pStyle w:val="Odstavec"/>
      </w:pPr>
      <w:r w:rsidRPr="00A10A20">
        <w:lastRenderedPageBreak/>
        <w:t>V každé</w:t>
      </w:r>
      <w:r w:rsidR="00682753">
        <w:t>m</w:t>
      </w:r>
      <w:r w:rsidRPr="00A10A20">
        <w:t xml:space="preserve"> </w:t>
      </w:r>
      <w:r w:rsidR="00682753">
        <w:t>modulu</w:t>
      </w:r>
      <w:r w:rsidRPr="00A10A20">
        <w:t xml:space="preserve"> je osazen čip s označením ESP8266EX. </w:t>
      </w:r>
      <w:r w:rsidR="00682753">
        <w:t>Prvotním záměrem výrobce bylo vyrobit</w:t>
      </w:r>
      <w:r w:rsidR="007473D7">
        <w:t xml:space="preserve"> komunikační modul, který by bylo možné ovládán AT příkazy, a pro přenos dat by využíval již zavedený </w:t>
      </w:r>
      <w:r w:rsidR="007473D7" w:rsidRPr="007473D7">
        <w:t>IEEE 802.11</w:t>
      </w:r>
      <w:r w:rsidR="007473D7">
        <w:t xml:space="preserve"> protokol</w:t>
      </w:r>
      <w:r w:rsidRPr="00A10A20">
        <w:t xml:space="preserve">. </w:t>
      </w:r>
      <w:r w:rsidR="00682753">
        <w:t>Jedná se o</w:t>
      </w:r>
      <w:r w:rsidRPr="00A10A20">
        <w:t xml:space="preserve"> plnohodnotný mikrokontroler s architekturou </w:t>
      </w:r>
      <w:proofErr w:type="spellStart"/>
      <w:r w:rsidRPr="00A10A20">
        <w:t>Tensilica</w:t>
      </w:r>
      <w:proofErr w:type="spellEnd"/>
      <w:r w:rsidRPr="00A10A20">
        <w:t xml:space="preserve"> L106 32-bit RISC, díky které je velice nenáročný na spotřebu energie.[14] Navíc je v čipu rovnou implementováno celé wifi rozhraní. Dostatečný výkon tohoto mikrokontroleru umožn</w:t>
      </w:r>
      <w:r w:rsidR="00945216">
        <w:t>uje vykonávat jednoduchý fi</w:t>
      </w:r>
      <w:r w:rsidR="00160BCE">
        <w:t>r</w:t>
      </w:r>
      <w:r w:rsidR="00945216">
        <w:t>mware.</w:t>
      </w:r>
    </w:p>
    <w:p w14:paraId="5281EDF4" w14:textId="1A4C3475" w:rsidR="00F355AB" w:rsidRDefault="00154319" w:rsidP="00F355AB">
      <w:pPr>
        <w:pStyle w:val="Nadpis2"/>
      </w:pPr>
      <w:bookmarkStart w:id="42" w:name="_Toc72854063"/>
      <w:r w:rsidRPr="00A10A20">
        <w:t>Ovládání spínané zásuvky</w:t>
      </w:r>
      <w:bookmarkEnd w:id="42"/>
    </w:p>
    <w:p w14:paraId="030791AB" w14:textId="658AF912" w:rsidR="004E3EAC" w:rsidRPr="00A10A20" w:rsidRDefault="007473D7" w:rsidP="004E3EAC">
      <w:pPr>
        <w:pStyle w:val="Prvnodstavec"/>
      </w:pPr>
      <w:r>
        <w:t>V další části jsem se</w:t>
      </w:r>
      <w:r w:rsidR="004E3EAC" w:rsidRPr="00A10A20">
        <w:t xml:space="preserve"> zaměři</w:t>
      </w:r>
      <w:r>
        <w:t>l</w:t>
      </w:r>
      <w:r w:rsidR="004E3EAC" w:rsidRPr="00A10A20">
        <w:t xml:space="preserve"> na periferii zařízení, která má být schopná spínat topení nebo výhřevný spotřebič. Existuje mnoho způsobů, kterými by šel tento problém vyřešit</w:t>
      </w:r>
      <w:r w:rsidR="00AA149A">
        <w:t xml:space="preserve">. Za jedno z možných řešení lze povařovat regulaci pomoci </w:t>
      </w:r>
      <w:proofErr w:type="spellStart"/>
      <w:r w:rsidR="00AA149A">
        <w:t>triaku</w:t>
      </w:r>
      <w:proofErr w:type="spellEnd"/>
      <w:r w:rsidR="00AA149A">
        <w:t>, nebo párem tyristorů.</w:t>
      </w:r>
      <w:r w:rsidR="004E3EAC" w:rsidRPr="00A10A20">
        <w:t xml:space="preserve"> Elegantnější a</w:t>
      </w:r>
      <w:r w:rsidR="00AA149A">
        <w:t xml:space="preserve"> výrazně</w:t>
      </w:r>
      <w:r w:rsidR="004E3EAC" w:rsidRPr="00A10A20">
        <w:t xml:space="preserve"> spolehlivější způsob je použití relé</w:t>
      </w:r>
      <w:r w:rsidR="00AA149A">
        <w:t>, pro spínání všech pracovních vodičů</w:t>
      </w:r>
      <w:r w:rsidR="004E3EAC" w:rsidRPr="00A10A20">
        <w:t xml:space="preserve">. </w:t>
      </w:r>
      <w:r w:rsidR="00AA149A">
        <w:t>Tento typ regulace sice není spojitý,</w:t>
      </w:r>
      <w:r w:rsidR="004E3EAC" w:rsidRPr="00A10A20">
        <w:t xml:space="preserve"> pracuje jen ve stavech vypnuto</w:t>
      </w:r>
      <w:r w:rsidR="00945216">
        <w:t>/</w:t>
      </w:r>
      <w:r w:rsidR="004E3EAC" w:rsidRPr="00A10A20">
        <w:t>zapnuto, zato je zde galvanicky oddělen</w:t>
      </w:r>
      <w:r w:rsidR="00AA149A">
        <w:t>o</w:t>
      </w:r>
      <w:r w:rsidR="004E3EAC" w:rsidRPr="00A10A20">
        <w:t xml:space="preserve"> ovládací napětí od spínaných </w:t>
      </w:r>
      <w:r w:rsidR="00AA149A">
        <w:t>proudů</w:t>
      </w:r>
      <w:r w:rsidR="004E3EAC" w:rsidRPr="00A10A20">
        <w:t>. Při výběru by se nemělo zapomenout na to, že relé musí být schopné spínat síťové napětí 230</w:t>
      </w:r>
      <w:r>
        <w:t> </w:t>
      </w:r>
      <w:r w:rsidR="004E3EAC" w:rsidRPr="00A10A20">
        <w:t>V a proud 16</w:t>
      </w:r>
      <w:r>
        <w:t> </w:t>
      </w:r>
      <w:r w:rsidR="004E3EAC" w:rsidRPr="00A10A20">
        <w:t>A.</w:t>
      </w:r>
      <w:r w:rsidR="00AA149A">
        <w:t xml:space="preserve"> Toho bylo docíleno použitím relé s dvojitým přepínačem. Dvojice přepínačů v jednom relé byly paralelně spojeny, tím byl</w:t>
      </w:r>
      <w:r w:rsidR="000A486F">
        <w:t xml:space="preserve"> dvojnásobně navýšen jmenovitý spínaný proud.</w:t>
      </w:r>
    </w:p>
    <w:p w14:paraId="78853D59" w14:textId="77777777" w:rsidR="004E3EAC" w:rsidRPr="004E3EAC" w:rsidRDefault="004E3EAC" w:rsidP="004E3EAC">
      <w:pPr>
        <w:pStyle w:val="Prvnodstavec"/>
      </w:pPr>
    </w:p>
    <w:tbl>
      <w:tblPr>
        <w:tblStyle w:val="Mkatabulky"/>
        <w:tblW w:w="85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8"/>
        <w:gridCol w:w="6545"/>
      </w:tblGrid>
      <w:tr w:rsidR="004C5FA4" w:rsidRPr="00A10A20" w14:paraId="500C3876" w14:textId="77777777" w:rsidTr="00441A71">
        <w:tc>
          <w:tcPr>
            <w:tcW w:w="8503" w:type="dxa"/>
            <w:gridSpan w:val="2"/>
          </w:tcPr>
          <w:p w14:paraId="47883954" w14:textId="77777777" w:rsidR="004C5FA4" w:rsidRPr="00A10A20" w:rsidRDefault="004C5FA4" w:rsidP="00144F2F">
            <w:pPr>
              <w:pStyle w:val="Titulek"/>
              <w:ind w:left="494" w:hanging="494"/>
              <w:jc w:val="center"/>
            </w:pPr>
            <w:r w:rsidRPr="00A10A20">
              <w:rPr>
                <w:noProof/>
              </w:rPr>
              <w:drawing>
                <wp:inline distT="0" distB="0" distL="0" distR="0" wp14:anchorId="585CF215" wp14:editId="6D3ECBDD">
                  <wp:extent cx="5384198" cy="2428439"/>
                  <wp:effectExtent l="0" t="0" r="6985"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ázek 17"/>
                          <pic:cNvPicPr/>
                        </pic:nvPicPr>
                        <pic:blipFill>
                          <a:blip r:embed="rId23">
                            <a:extLst>
                              <a:ext uri="{28A0092B-C50C-407E-A947-70E740481C1C}">
                                <a14:useLocalDpi xmlns:a14="http://schemas.microsoft.com/office/drawing/2010/main" val="0"/>
                              </a:ext>
                            </a:extLst>
                          </a:blip>
                          <a:stretch>
                            <a:fillRect/>
                          </a:stretch>
                        </pic:blipFill>
                        <pic:spPr>
                          <a:xfrm>
                            <a:off x="0" y="0"/>
                            <a:ext cx="5384198" cy="2428439"/>
                          </a:xfrm>
                          <a:prstGeom prst="rect">
                            <a:avLst/>
                          </a:prstGeom>
                        </pic:spPr>
                      </pic:pic>
                    </a:graphicData>
                  </a:graphic>
                </wp:inline>
              </w:drawing>
            </w:r>
          </w:p>
        </w:tc>
      </w:tr>
      <w:tr w:rsidR="00081689" w:rsidRPr="00A10A20" w14:paraId="3A9DF215" w14:textId="77777777" w:rsidTr="00441A71">
        <w:tc>
          <w:tcPr>
            <w:tcW w:w="1553" w:type="dxa"/>
          </w:tcPr>
          <w:p w14:paraId="7FDEE4C0" w14:textId="77777777" w:rsidR="004C5FA4" w:rsidRPr="00A10A20" w:rsidRDefault="004C5FA4" w:rsidP="00144F2F">
            <w:pPr>
              <w:pStyle w:val="Titulek"/>
              <w:jc w:val="right"/>
            </w:pPr>
            <w:r w:rsidRPr="00A10A20">
              <w:t>Obrázek</w:t>
            </w:r>
          </w:p>
        </w:tc>
        <w:tc>
          <w:tcPr>
            <w:tcW w:w="6950" w:type="dxa"/>
          </w:tcPr>
          <w:p w14:paraId="24FA8A72" w14:textId="099AF806" w:rsidR="004C5FA4" w:rsidRPr="00A10A20" w:rsidRDefault="00081689" w:rsidP="00D91FC6">
            <w:pPr>
              <w:pStyle w:val="Titulek"/>
              <w:ind w:left="494" w:hanging="494"/>
            </w:pPr>
            <w:bookmarkStart w:id="43" w:name="_Toc72854025"/>
            <w:r w:rsidRPr="00A10A20">
              <w:t>3</w:t>
            </w:r>
            <w:r w:rsidR="004C5FA4" w:rsidRPr="00A10A20">
              <w:t>.</w:t>
            </w:r>
            <w:r w:rsidR="00805F2E">
              <w:fldChar w:fldCharType="begin"/>
            </w:r>
            <w:r w:rsidR="00805F2E">
              <w:instrText xml:space="preserve"> SEQ Obrázek \* ARABIC \s 1 </w:instrText>
            </w:r>
            <w:r w:rsidR="00805F2E">
              <w:fldChar w:fldCharType="separate"/>
            </w:r>
            <w:r w:rsidR="00E220BE">
              <w:rPr>
                <w:noProof/>
              </w:rPr>
              <w:t>3</w:t>
            </w:r>
            <w:r w:rsidR="00805F2E">
              <w:rPr>
                <w:noProof/>
              </w:rPr>
              <w:fldChar w:fldCharType="end"/>
            </w:r>
            <w:r w:rsidR="004C5FA4" w:rsidRPr="00A10A20">
              <w:tab/>
            </w:r>
            <w:r w:rsidR="0000142E" w:rsidRPr="00A10A20">
              <w:t xml:space="preserve">Schéma zapojení obvodu </w:t>
            </w:r>
            <w:r w:rsidR="00E948C4" w:rsidRPr="00A10A20">
              <w:t>pro spínání výstupní zásuvky</w:t>
            </w:r>
            <w:r w:rsidR="0000142E" w:rsidRPr="00A10A20">
              <w:t>.</w:t>
            </w:r>
            <w:bookmarkEnd w:id="43"/>
            <w:r w:rsidR="004C5FA4" w:rsidRPr="00A10A20">
              <w:t xml:space="preserve"> </w:t>
            </w:r>
          </w:p>
        </w:tc>
      </w:tr>
    </w:tbl>
    <w:p w14:paraId="2BBC3AF6" w14:textId="49F4F65D" w:rsidR="00E948C4" w:rsidRPr="00A10A20" w:rsidRDefault="00E948C4" w:rsidP="00895850">
      <w:pPr>
        <w:pStyle w:val="Odstavec"/>
      </w:pPr>
      <w:r w:rsidRPr="00A10A20">
        <w:t>Na obrázku 3.</w:t>
      </w:r>
      <w:r w:rsidR="004E3EAC">
        <w:t>3</w:t>
      </w:r>
      <w:r w:rsidRPr="00A10A20">
        <w:t xml:space="preserve"> </w:t>
      </w:r>
      <w:r w:rsidR="00424F5F">
        <w:t>j</w:t>
      </w:r>
      <w:r w:rsidRPr="00A10A20">
        <w:t>e vidět zapojení obvod</w:t>
      </w:r>
      <w:r w:rsidR="00424F5F">
        <w:t>u</w:t>
      </w:r>
      <w:r w:rsidRPr="00A10A20">
        <w:t xml:space="preserve"> pro spínání dvou relé. Každé relé je připojeno na zdroj 5 V a spínáno tranzistorem NPN MMBT5551L. Každý z těchto tr</w:t>
      </w:r>
      <w:r w:rsidR="000C0B80" w:rsidRPr="00A10A20">
        <w:t>a</w:t>
      </w:r>
      <w:r w:rsidRPr="00A10A20">
        <w:t xml:space="preserve">nzistorů </w:t>
      </w:r>
      <w:r w:rsidR="000C0B80" w:rsidRPr="00A10A20">
        <w:t xml:space="preserve">je spínám přes optočlen EL817, který je zde použit jen jako galvanický oddělovač. Optočleny jsou ovládány vstupním signálem označeným jako RELE ten je připojen přímo na pin ESP modulu. Dalšími součástkami, které jsou v obvodu použity jsou ochranné diody, díky kterým při sepnutí/rozepnutí relátka dochází k demagnetizaci </w:t>
      </w:r>
      <w:r w:rsidR="000C0B80" w:rsidRPr="00A10A20">
        <w:lastRenderedPageBreak/>
        <w:t>cívky relé a tím chrání spínací tranzistory proti napěťovým špičkám. Další důležitý prvek je LED dioda, která indikuje</w:t>
      </w:r>
      <w:r w:rsidR="00E379E8" w:rsidRPr="00A10A20">
        <w:t>,</w:t>
      </w:r>
      <w:r w:rsidR="000C0B80" w:rsidRPr="00A10A20">
        <w:t xml:space="preserve"> jestli je relé sepnuto. </w:t>
      </w:r>
      <w:r w:rsidR="00E379E8" w:rsidRPr="00A10A20">
        <w:t xml:space="preserve">Při návrhu DPS byla tato indikační LED dioda přesunuta ze </w:t>
      </w:r>
      <w:r w:rsidR="00C23B31">
        <w:t>zdrojové</w:t>
      </w:r>
      <w:r w:rsidR="00E379E8" w:rsidRPr="00A10A20">
        <w:t xml:space="preserve"> části do výpočetní, a to z důvodu, aby byly všechny kontrolní LED diody na jednom místě. Přesto ve schéma</w:t>
      </w:r>
      <w:r w:rsidR="000A617B">
        <w:t>tu</w:t>
      </w:r>
      <w:r w:rsidR="00E379E8" w:rsidRPr="00A10A20">
        <w:t xml:space="preserve"> zůstala umístěna zde, a to hlavně kvůli tomu, aby bylo jasně vidět</w:t>
      </w:r>
      <w:r w:rsidR="000A617B">
        <w:t>,</w:t>
      </w:r>
      <w:r w:rsidR="00E379E8" w:rsidRPr="00A10A20">
        <w:t xml:space="preserve"> jakým způsobem je stav </w:t>
      </w:r>
      <w:r w:rsidR="000A617B">
        <w:t>LED diody</w:t>
      </w:r>
      <w:r w:rsidR="00E379E8" w:rsidRPr="00A10A20">
        <w:t xml:space="preserve"> vyčítá</w:t>
      </w:r>
      <w:r w:rsidR="002E3CFF">
        <w:t>n</w:t>
      </w:r>
      <w:r w:rsidR="00E379E8" w:rsidRPr="00A10A20">
        <w:t>.</w:t>
      </w:r>
    </w:p>
    <w:p w14:paraId="64DEA6D4" w14:textId="1EF34F10" w:rsidR="00E379E8" w:rsidRPr="00A10A20" w:rsidRDefault="005507D8" w:rsidP="00895850">
      <w:pPr>
        <w:pStyle w:val="Odstavec"/>
      </w:pPr>
      <w:r w:rsidRPr="00A10A20">
        <w:t>Bezpečnost tohoto bloku je nejvyšší prioritu, proto</w:t>
      </w:r>
      <w:r w:rsidR="00E379E8" w:rsidRPr="00A10A20">
        <w:t xml:space="preserve"> v klidovém stavu (bez úrovně 3</w:t>
      </w:r>
      <w:r w:rsidRPr="00A10A20">
        <w:t>,</w:t>
      </w:r>
      <w:r w:rsidR="00E379E8" w:rsidRPr="00A10A20">
        <w:t>3</w:t>
      </w:r>
      <w:r w:rsidR="000A617B">
        <w:t> </w:t>
      </w:r>
      <w:r w:rsidR="00E379E8" w:rsidRPr="00A10A20">
        <w:t>V na signálu RELE) jsou relátka vypnuta. Díky tomu</w:t>
      </w:r>
      <w:r w:rsidR="000A617B">
        <w:t xml:space="preserve"> se</w:t>
      </w:r>
      <w:r w:rsidR="00E379E8" w:rsidRPr="00A10A20">
        <w:t xml:space="preserve"> v případě poruchy se na výstupní zásuv</w:t>
      </w:r>
      <w:r w:rsidR="00375EB3" w:rsidRPr="00A10A20">
        <w:t>ce neobjeví sítové napětí</w:t>
      </w:r>
      <w:r w:rsidRPr="00A10A20">
        <w:t xml:space="preserve"> a dojde k odstav</w:t>
      </w:r>
      <w:r w:rsidR="000A617B">
        <w:t>e</w:t>
      </w:r>
      <w:r w:rsidRPr="00A10A20">
        <w:t>ní ovládaného tepelného spotřebiče.</w:t>
      </w:r>
      <w:r w:rsidR="00375EB3" w:rsidRPr="00A10A20">
        <w:t xml:space="preserve"> Dalším bezpečnostním prvkem je použití dvou relátek pro spínání všech pracovní</w:t>
      </w:r>
      <w:r w:rsidRPr="00A10A20">
        <w:t>ch</w:t>
      </w:r>
      <w:r w:rsidR="00375EB3" w:rsidRPr="00A10A20">
        <w:t xml:space="preserve"> vodič</w:t>
      </w:r>
      <w:r w:rsidRPr="00A10A20">
        <w:t>ů</w:t>
      </w:r>
      <w:r w:rsidR="00375EB3" w:rsidRPr="00A10A20">
        <w:t>.</w:t>
      </w:r>
      <w:r w:rsidRPr="00A10A20">
        <w:t xml:space="preserve"> (díky tomu vypneme vždy i fázový vodič).</w:t>
      </w:r>
    </w:p>
    <w:p w14:paraId="1D9E0BEB" w14:textId="6420F669" w:rsidR="000F5414" w:rsidRPr="00A10A20" w:rsidRDefault="000F5414" w:rsidP="00895850">
      <w:pPr>
        <w:pStyle w:val="Odstavec"/>
      </w:pPr>
      <w:r w:rsidRPr="00A10A20">
        <w:t>Volba tranzistoru byla provedena následovně</w:t>
      </w:r>
      <w:r w:rsidR="00F302F7" w:rsidRPr="00A10A20">
        <w:t>:</w:t>
      </w:r>
      <w:r w:rsidRPr="00A10A20">
        <w:t xml:space="preserve"> napětí napájecího zdroje</w:t>
      </w:r>
      <w:r w:rsidR="000A617B">
        <w:t xml:space="preserve"> U</w:t>
      </w:r>
      <w:r w:rsidR="000A617B" w:rsidRPr="000A617B">
        <w:rPr>
          <w:vertAlign w:val="subscript"/>
        </w:rPr>
        <w:t>VCC</w:t>
      </w:r>
      <w:r w:rsidRPr="00A10A20">
        <w:t xml:space="preserve"> je 5</w:t>
      </w:r>
      <w:r w:rsidR="00D457F4">
        <w:t> </w:t>
      </w:r>
      <w:r w:rsidRPr="00A10A20">
        <w:t>V</w:t>
      </w:r>
      <w:r w:rsidR="00F302F7" w:rsidRPr="00A10A20">
        <w:t xml:space="preserve">, </w:t>
      </w:r>
      <w:r w:rsidRPr="00A10A20">
        <w:t>proto je potřeba hledat tranzistor</w:t>
      </w:r>
      <w:r w:rsidR="00F302F7" w:rsidRPr="00A10A20">
        <w:t>,</w:t>
      </w:r>
      <w:r w:rsidRPr="00A10A20">
        <w:t xml:space="preserve"> kter</w:t>
      </w:r>
      <w:r w:rsidR="00AB46EE" w:rsidRPr="00A10A20">
        <w:t>ý</w:t>
      </w:r>
      <w:r w:rsidRPr="00A10A20">
        <w:t xml:space="preserve"> snese </w:t>
      </w:r>
      <w:r w:rsidR="000A617B">
        <w:t>alespoň trojnásobek</w:t>
      </w:r>
      <w:r w:rsidRPr="00A10A20">
        <w:t xml:space="preserve"> toho</w:t>
      </w:r>
      <w:r w:rsidR="00F302F7" w:rsidRPr="00A10A20">
        <w:t>to</w:t>
      </w:r>
      <w:r w:rsidRPr="00A10A20">
        <w:t xml:space="preserve"> napětí</w:t>
      </w:r>
      <w:r w:rsidR="00F302F7" w:rsidRPr="00A10A20">
        <w:t>,</w:t>
      </w:r>
      <w:r w:rsidRPr="00A10A20">
        <w:t xml:space="preserve"> tedy 15</w:t>
      </w:r>
      <w:r w:rsidR="00D457F4">
        <w:t> </w:t>
      </w:r>
      <w:r w:rsidRPr="00A10A20">
        <w:t>V</w:t>
      </w:r>
      <w:r w:rsidR="00F302F7" w:rsidRPr="00A10A20">
        <w:t xml:space="preserve">, </w:t>
      </w:r>
      <w:r w:rsidRPr="00A10A20">
        <w:t>což splňuje skoro každý</w:t>
      </w:r>
      <w:r w:rsidR="00F302F7" w:rsidRPr="00A10A20">
        <w:t xml:space="preserve"> tranzistor.</w:t>
      </w:r>
      <w:r w:rsidRPr="00A10A20">
        <w:t xml:space="preserve"> </w:t>
      </w:r>
      <w:r w:rsidR="00F302F7" w:rsidRPr="00A10A20">
        <w:t>D</w:t>
      </w:r>
      <w:r w:rsidRPr="00A10A20">
        <w:t>alším důležitým parametrem je maximální proud</w:t>
      </w:r>
      <w:r w:rsidR="00C64217" w:rsidRPr="00A10A20">
        <w:t xml:space="preserve"> spínaný</w:t>
      </w:r>
      <w:r w:rsidRPr="00A10A20">
        <w:t xml:space="preserve"> tranzistorem</w:t>
      </w:r>
      <w:r w:rsidR="00C64217" w:rsidRPr="00A10A20">
        <w:t>.</w:t>
      </w:r>
      <w:r w:rsidRPr="00A10A20">
        <w:t xml:space="preserve"> </w:t>
      </w:r>
      <w:r w:rsidR="00C64217" w:rsidRPr="00A10A20">
        <w:t>T</w:t>
      </w:r>
      <w:r w:rsidRPr="00A10A20">
        <w:t>en je vypočten v rovnici 3.1</w:t>
      </w:r>
      <w:r w:rsidR="00C64217" w:rsidRPr="00A10A20">
        <w:t>.</w:t>
      </w:r>
      <w:r w:rsidR="00C37985" w:rsidRPr="00A10A20">
        <w:t xml:space="preserve"> </w:t>
      </w:r>
      <w:proofErr w:type="spellStart"/>
      <w:r w:rsidR="0030348A" w:rsidRPr="00A10A20">
        <w:t>R</w:t>
      </w:r>
      <w:r w:rsidR="0030348A" w:rsidRPr="00A10A20">
        <w:rPr>
          <w:vertAlign w:val="subscript"/>
        </w:rPr>
        <w:t>c</w:t>
      </w:r>
      <w:r w:rsidR="000A617B">
        <w:rPr>
          <w:vertAlign w:val="subscript"/>
        </w:rPr>
        <w:t>í</w:t>
      </w:r>
      <w:r w:rsidR="0030348A" w:rsidRPr="00A10A20">
        <w:rPr>
          <w:vertAlign w:val="subscript"/>
        </w:rPr>
        <w:t>vky</w:t>
      </w:r>
      <w:proofErr w:type="spellEnd"/>
      <w:r w:rsidR="0030348A" w:rsidRPr="00A10A20">
        <w:t xml:space="preserve"> je katalogová hodnota pro zvolené relé a značí odpor cívky.</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01"/>
        <w:gridCol w:w="1699"/>
      </w:tblGrid>
      <w:tr w:rsidR="00202DDB" w:rsidRPr="00A10A20" w14:paraId="145777C3" w14:textId="77777777" w:rsidTr="00144F2F">
        <w:tc>
          <w:tcPr>
            <w:tcW w:w="6801" w:type="dxa"/>
          </w:tcPr>
          <w:p w14:paraId="0B2373B4" w14:textId="3DC5F8FD" w:rsidR="00202DDB" w:rsidRPr="00A10A20" w:rsidRDefault="00805F2E" w:rsidP="00144F2F">
            <w:pPr>
              <w:pStyle w:val="Rovnice"/>
            </w:pPr>
            <m:oMath>
              <m:sSub>
                <m:sSubPr>
                  <m:ctrlPr>
                    <w:rPr>
                      <w:rFonts w:ascii="Cambria Math" w:hAnsi="Cambria Math"/>
                    </w:rPr>
                  </m:ctrlPr>
                </m:sSubPr>
                <m:e>
                  <m:r>
                    <w:rPr>
                      <w:rFonts w:ascii="Cambria Math" w:hAnsi="Cambria Math"/>
                    </w:rPr>
                    <m:t>I</m:t>
                  </m:r>
                </m:e>
                <m:sub>
                  <m:r>
                    <w:rPr>
                      <w:rFonts w:ascii="Cambria Math" w:hAnsi="Cambria Math"/>
                    </w:rPr>
                    <m:t>c,   tranz</m:t>
                  </m:r>
                </m:sub>
              </m:sSub>
              <m:r>
                <m:rPr>
                  <m:sty m:val="p"/>
                </m:rPr>
                <w:rPr>
                  <w:rFonts w:ascii="Cambria Math" w:hAnsi="Cambria Math"/>
                </w:rPr>
                <m:t>=</m:t>
              </m:r>
              <m: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U</m:t>
                      </m:r>
                    </m:e>
                    <m:sub>
                      <m:r>
                        <w:rPr>
                          <w:rFonts w:ascii="Cambria Math" w:hAnsi="Cambria Math"/>
                        </w:rPr>
                        <m:t>VCC</m:t>
                      </m:r>
                    </m:sub>
                  </m:sSub>
                </m:num>
                <m:den>
                  <m:sSub>
                    <m:sSubPr>
                      <m:ctrlPr>
                        <w:rPr>
                          <w:rFonts w:ascii="Cambria Math" w:hAnsi="Cambria Math"/>
                          <w:i/>
                        </w:rPr>
                      </m:ctrlPr>
                    </m:sSubPr>
                    <m:e>
                      <m:r>
                        <w:rPr>
                          <w:rFonts w:ascii="Cambria Math" w:hAnsi="Cambria Math"/>
                        </w:rPr>
                        <m:t>R</m:t>
                      </m:r>
                    </m:e>
                    <m:sub>
                      <m:r>
                        <w:rPr>
                          <w:rFonts w:ascii="Cambria Math" w:hAnsi="Cambria Math"/>
                        </w:rPr>
                        <m:t>c</m:t>
                      </m:r>
                      <m:r>
                        <w:rPr>
                          <w:rFonts w:ascii="Cambria Math" w:hAnsi="Cambria Math"/>
                        </w:rPr>
                        <m:t>í</m:t>
                      </m:r>
                      <m:r>
                        <w:rPr>
                          <w:rFonts w:ascii="Cambria Math" w:hAnsi="Cambria Math"/>
                        </w:rPr>
                        <m:t>vky</m:t>
                      </m:r>
                    </m:sub>
                  </m:sSub>
                </m:den>
              </m:f>
              <m:r>
                <w:rPr>
                  <w:rFonts w:ascii="Cambria Math" w:hAnsi="Cambria Math"/>
                </w:rPr>
                <m:t xml:space="preserve">= </m:t>
              </m:r>
              <m:f>
                <m:fPr>
                  <m:ctrlPr>
                    <w:rPr>
                      <w:rFonts w:ascii="Cambria Math" w:hAnsi="Cambria Math"/>
                    </w:rPr>
                  </m:ctrlPr>
                </m:fPr>
                <m:num>
                  <m:r>
                    <w:rPr>
                      <w:rFonts w:ascii="Cambria Math" w:hAnsi="Cambria Math"/>
                    </w:rPr>
                    <m:t>5</m:t>
                  </m:r>
                </m:num>
                <m:den>
                  <m:r>
                    <w:rPr>
                      <w:rFonts w:ascii="Cambria Math" w:hAnsi="Cambria Math"/>
                    </w:rPr>
                    <m:t xml:space="preserve"> 62</m:t>
                  </m:r>
                </m:den>
              </m:f>
              <m:r>
                <w:rPr>
                  <w:rFonts w:ascii="Cambria Math" w:hAnsi="Cambria Math"/>
                </w:rPr>
                <m:t>=81 mA</m:t>
              </m:r>
            </m:oMath>
            <w:r w:rsidR="00202DDB" w:rsidRPr="00A10A20">
              <w:t xml:space="preserve"> </w:t>
            </w:r>
          </w:p>
        </w:tc>
        <w:tc>
          <w:tcPr>
            <w:tcW w:w="1699" w:type="dxa"/>
            <w:vAlign w:val="center"/>
          </w:tcPr>
          <w:p w14:paraId="6A1A7716" w14:textId="423DA56A" w:rsidR="00202DDB" w:rsidRPr="00A10A20" w:rsidRDefault="00202DDB" w:rsidP="00144F2F">
            <w:pPr>
              <w:pStyle w:val="Rovnice"/>
              <w:jc w:val="right"/>
            </w:pPr>
            <w:r w:rsidRPr="00A10A20">
              <w:rPr>
                <w:rFonts w:eastAsia="Adobe Heiti Std R"/>
              </w:rPr>
              <w:t>(3.</w:t>
            </w:r>
            <w:r w:rsidRPr="00A10A20">
              <w:rPr>
                <w:rFonts w:eastAsia="Adobe Heiti Std R"/>
              </w:rPr>
              <w:fldChar w:fldCharType="begin"/>
            </w:r>
            <w:r w:rsidRPr="00A10A20">
              <w:rPr>
                <w:rFonts w:eastAsia="Adobe Heiti Std R"/>
              </w:rPr>
              <w:instrText xml:space="preserve"> SEQ Rovnice \* ARABIC \s 1 </w:instrText>
            </w:r>
            <w:r w:rsidRPr="00A10A20">
              <w:rPr>
                <w:rFonts w:eastAsia="Adobe Heiti Std R"/>
              </w:rPr>
              <w:fldChar w:fldCharType="separate"/>
            </w:r>
            <w:r w:rsidR="00E220BE">
              <w:rPr>
                <w:rFonts w:eastAsia="Adobe Heiti Std R"/>
                <w:noProof/>
              </w:rPr>
              <w:t>1</w:t>
            </w:r>
            <w:r w:rsidRPr="00A10A20">
              <w:rPr>
                <w:rFonts w:eastAsia="Adobe Heiti Std R"/>
              </w:rPr>
              <w:fldChar w:fldCharType="end"/>
            </w:r>
            <w:r w:rsidRPr="00A10A20">
              <w:rPr>
                <w:rFonts w:eastAsia="Adobe Heiti Std R"/>
              </w:rPr>
              <w:t>)</w:t>
            </w:r>
          </w:p>
        </w:tc>
      </w:tr>
    </w:tbl>
    <w:p w14:paraId="080C0F57" w14:textId="73AE50EE" w:rsidR="0030348A" w:rsidRPr="00A10A20" w:rsidRDefault="001559C2" w:rsidP="00895850">
      <w:pPr>
        <w:pStyle w:val="Odstavec"/>
      </w:pPr>
      <w:r w:rsidRPr="00A10A20">
        <w:t>Vypočtená hodnota je 81 mA</w:t>
      </w:r>
      <w:r w:rsidR="00C64217" w:rsidRPr="00A10A20">
        <w:t>,</w:t>
      </w:r>
      <w:r w:rsidRPr="00A10A20">
        <w:t xml:space="preserve"> ale stejně jako u pracovního napětí</w:t>
      </w:r>
      <w:r w:rsidR="00C64217" w:rsidRPr="00A10A20">
        <w:t xml:space="preserve"> je potřeba</w:t>
      </w:r>
      <w:r w:rsidRPr="00A10A20">
        <w:t xml:space="preserve"> tuto hodnotu ztrojnásobit</w:t>
      </w:r>
      <w:r w:rsidR="00C64217" w:rsidRPr="00A10A20">
        <w:t>.</w:t>
      </w:r>
      <w:r w:rsidRPr="00A10A20">
        <w:t xml:space="preserve"> </w:t>
      </w:r>
      <w:r w:rsidR="00C64217" w:rsidRPr="00A10A20">
        <w:t>J</w:t>
      </w:r>
      <w:r w:rsidRPr="00A10A20">
        <w:t>e hledán tranzistor s hodnotou maximální</w:t>
      </w:r>
      <w:r w:rsidR="00C64217" w:rsidRPr="00A10A20">
        <w:t>ho</w:t>
      </w:r>
      <w:r w:rsidRPr="00A10A20">
        <w:t xml:space="preserve"> proudu alespoň 250</w:t>
      </w:r>
      <w:r w:rsidR="00C64217" w:rsidRPr="00A10A20">
        <w:t> </w:t>
      </w:r>
      <w:r w:rsidRPr="00A10A20">
        <w:t>mA. Proud</w:t>
      </w:r>
      <w:r w:rsidR="00C64217" w:rsidRPr="00A10A20">
        <w:t xml:space="preserve"> procházející</w:t>
      </w:r>
      <w:r w:rsidRPr="00A10A20">
        <w:t xml:space="preserve"> tranzistorem může být chvilkově vyšší než teoreticky spočtený, například při zapnutí nebo vypnutí.</w:t>
      </w:r>
    </w:p>
    <w:p w14:paraId="3D67F6ED" w14:textId="2776122F" w:rsidR="000560EC" w:rsidRPr="00A10A20" w:rsidRDefault="00F34096" w:rsidP="00895850">
      <w:pPr>
        <w:pStyle w:val="Odstavec"/>
      </w:pPr>
      <w:r w:rsidRPr="00A10A20">
        <w:t>Výpočet potřebného proudu pro sepnutí relé je uveden v rovnici 3.</w:t>
      </w:r>
      <w:r w:rsidR="00DF44C7" w:rsidRPr="00A10A20">
        <w:t>2</w:t>
      </w:r>
      <w:r w:rsidR="00A43B4D" w:rsidRPr="00A10A20">
        <w:t xml:space="preserve">, </w:t>
      </w:r>
      <w:r w:rsidR="00E970B0" w:rsidRPr="00A10A20">
        <w:t>kde β</w:t>
      </w:r>
      <w:proofErr w:type="spellStart"/>
      <w:r w:rsidR="00E970B0" w:rsidRPr="00A10A20">
        <w:rPr>
          <w:vertAlign w:val="subscript"/>
        </w:rPr>
        <w:t>tranz</w:t>
      </w:r>
      <w:proofErr w:type="spellEnd"/>
      <w:r w:rsidR="00E970B0" w:rsidRPr="00A10A20">
        <w:t xml:space="preserve"> je zesílení tranzistoru a U</w:t>
      </w:r>
      <w:r w:rsidR="00E970B0" w:rsidRPr="00A10A20">
        <w:rPr>
          <w:vertAlign w:val="subscript"/>
        </w:rPr>
        <w:t>VCC</w:t>
      </w:r>
      <w:r w:rsidR="00E970B0" w:rsidRPr="00A10A20">
        <w:t xml:space="preserve"> je 5 V</w:t>
      </w:r>
      <w:r w:rsidR="00C64217" w:rsidRPr="00A10A20">
        <w:t>.</w:t>
      </w:r>
      <w:r w:rsidR="00E970B0" w:rsidRPr="00A10A20">
        <w:t xml:space="preserve"> </w:t>
      </w:r>
      <w:r w:rsidR="00C64217" w:rsidRPr="00A10A20">
        <w:t>P</w:t>
      </w:r>
      <w:r w:rsidR="00E970B0" w:rsidRPr="00A10A20">
        <w:t xml:space="preserve">oslední hodnota </w:t>
      </w:r>
      <w:proofErr w:type="spellStart"/>
      <w:r w:rsidR="00E970B0" w:rsidRPr="00A10A20">
        <w:t>R</w:t>
      </w:r>
      <w:r w:rsidR="00E970B0" w:rsidRPr="00A10A20">
        <w:rPr>
          <w:vertAlign w:val="subscript"/>
        </w:rPr>
        <w:t>c</w:t>
      </w:r>
      <w:r w:rsidR="000A617B">
        <w:rPr>
          <w:vertAlign w:val="subscript"/>
        </w:rPr>
        <w:t>í</w:t>
      </w:r>
      <w:r w:rsidR="00E970B0" w:rsidRPr="00A10A20">
        <w:rPr>
          <w:vertAlign w:val="subscript"/>
        </w:rPr>
        <w:t>vky</w:t>
      </w:r>
      <w:proofErr w:type="spellEnd"/>
      <w:r w:rsidR="00E970B0" w:rsidRPr="00A10A20">
        <w:t xml:space="preserve"> je katalogová hodnota pro zvolené relé a značí odpor cívky.</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01"/>
        <w:gridCol w:w="1699"/>
      </w:tblGrid>
      <w:tr w:rsidR="000560EC" w:rsidRPr="00A10A20" w14:paraId="42A7BA8E" w14:textId="77777777" w:rsidTr="00144F2F">
        <w:tc>
          <w:tcPr>
            <w:tcW w:w="6801" w:type="dxa"/>
          </w:tcPr>
          <w:p w14:paraId="1EA637E4" w14:textId="33344788" w:rsidR="000560EC" w:rsidRPr="00A10A20" w:rsidRDefault="00805F2E" w:rsidP="00144F2F">
            <w:pPr>
              <w:pStyle w:val="Rovnice"/>
            </w:pPr>
            <m:oMath>
              <m:sSub>
                <m:sSubPr>
                  <m:ctrlPr>
                    <w:rPr>
                      <w:rFonts w:ascii="Cambria Math" w:hAnsi="Cambria Math"/>
                    </w:rPr>
                  </m:ctrlPr>
                </m:sSubPr>
                <m:e>
                  <m:r>
                    <w:rPr>
                      <w:rFonts w:ascii="Cambria Math" w:hAnsi="Cambria Math"/>
                    </w:rPr>
                    <m:t>I</m:t>
                  </m:r>
                </m:e>
                <m:sub>
                  <m:r>
                    <w:rPr>
                      <w:rFonts w:ascii="Cambria Math" w:hAnsi="Cambria Math"/>
                    </w:rPr>
                    <m:t>b,   tranz</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c,   tranz</m:t>
                      </m:r>
                    </m:sub>
                  </m:sSub>
                </m:num>
                <m:den>
                  <m:sSub>
                    <m:sSubPr>
                      <m:ctrlPr>
                        <w:rPr>
                          <w:rFonts w:ascii="Cambria Math" w:hAnsi="Cambria Math"/>
                          <w:i/>
                        </w:rPr>
                      </m:ctrlPr>
                    </m:sSubPr>
                    <m:e>
                      <m:r>
                        <w:rPr>
                          <w:rFonts w:ascii="Cambria Math" w:hAnsi="Cambria Math"/>
                        </w:rPr>
                        <m:t>β</m:t>
                      </m:r>
                    </m:e>
                    <m:sub>
                      <m:r>
                        <w:rPr>
                          <w:rFonts w:ascii="Cambria Math" w:hAnsi="Cambria Math"/>
                        </w:rPr>
                        <m:t>tranz</m:t>
                      </m:r>
                    </m:sub>
                  </m:sSub>
                </m:den>
              </m:f>
              <m: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U</m:t>
                      </m:r>
                    </m:e>
                    <m:sub>
                      <m:r>
                        <w:rPr>
                          <w:rFonts w:ascii="Cambria Math" w:hAnsi="Cambria Math"/>
                        </w:rPr>
                        <m:t>VCC</m:t>
                      </m:r>
                    </m:sub>
                  </m:sSub>
                </m:num>
                <m:den>
                  <m:sSub>
                    <m:sSubPr>
                      <m:ctrlPr>
                        <w:rPr>
                          <w:rFonts w:ascii="Cambria Math" w:hAnsi="Cambria Math"/>
                          <w:i/>
                        </w:rPr>
                      </m:ctrlPr>
                    </m:sSubPr>
                    <m:e>
                      <m:r>
                        <w:rPr>
                          <w:rFonts w:ascii="Cambria Math" w:hAnsi="Cambria Math"/>
                        </w:rPr>
                        <m:t>β</m:t>
                      </m:r>
                    </m:e>
                    <m:sub>
                      <m:r>
                        <w:rPr>
                          <w:rFonts w:ascii="Cambria Math" w:hAnsi="Cambria Math"/>
                        </w:rPr>
                        <m:t>tranz</m:t>
                      </m:r>
                    </m:sub>
                  </m:sSub>
                  <m:r>
                    <w:rPr>
                      <w:rFonts w:ascii="Cambria Math" w:hAnsi="Cambria Math"/>
                    </w:rPr>
                    <m:t xml:space="preserve"> ∙ </m:t>
                  </m:r>
                  <m:sSub>
                    <m:sSubPr>
                      <m:ctrlPr>
                        <w:rPr>
                          <w:rFonts w:ascii="Cambria Math" w:hAnsi="Cambria Math"/>
                          <w:i/>
                        </w:rPr>
                      </m:ctrlPr>
                    </m:sSubPr>
                    <m:e>
                      <m:r>
                        <w:rPr>
                          <w:rFonts w:ascii="Cambria Math" w:hAnsi="Cambria Math"/>
                        </w:rPr>
                        <m:t>R</m:t>
                      </m:r>
                    </m:e>
                    <m:sub>
                      <m:r>
                        <w:rPr>
                          <w:rFonts w:ascii="Cambria Math" w:hAnsi="Cambria Math"/>
                        </w:rPr>
                        <m:t>c</m:t>
                      </m:r>
                      <m:r>
                        <w:rPr>
                          <w:rFonts w:ascii="Cambria Math" w:hAnsi="Cambria Math"/>
                        </w:rPr>
                        <m:t>í</m:t>
                      </m:r>
                      <m:r>
                        <w:rPr>
                          <w:rFonts w:ascii="Cambria Math" w:hAnsi="Cambria Math"/>
                        </w:rPr>
                        <m:t>vky</m:t>
                      </m:r>
                    </m:sub>
                  </m:sSub>
                </m:den>
              </m:f>
              <m:r>
                <w:rPr>
                  <w:rFonts w:ascii="Cambria Math" w:hAnsi="Cambria Math"/>
                </w:rPr>
                <m:t xml:space="preserve">= </m:t>
              </m:r>
              <m:f>
                <m:fPr>
                  <m:ctrlPr>
                    <w:rPr>
                      <w:rFonts w:ascii="Cambria Math" w:hAnsi="Cambria Math"/>
                    </w:rPr>
                  </m:ctrlPr>
                </m:fPr>
                <m:num>
                  <m:r>
                    <w:rPr>
                      <w:rFonts w:ascii="Cambria Math" w:hAnsi="Cambria Math"/>
                    </w:rPr>
                    <m:t>5</m:t>
                  </m:r>
                </m:num>
                <m:den>
                  <m:r>
                    <w:rPr>
                      <w:rFonts w:ascii="Cambria Math" w:hAnsi="Cambria Math"/>
                    </w:rPr>
                    <m:t xml:space="preserve"> 80 ∙ 62</m:t>
                  </m:r>
                </m:den>
              </m:f>
              <m:r>
                <w:rPr>
                  <w:rFonts w:ascii="Cambria Math" w:hAnsi="Cambria Math"/>
                </w:rPr>
                <m:t>=1 mA</m:t>
              </m:r>
            </m:oMath>
            <w:r w:rsidR="000560EC" w:rsidRPr="00A10A20">
              <w:t xml:space="preserve"> </w:t>
            </w:r>
          </w:p>
        </w:tc>
        <w:tc>
          <w:tcPr>
            <w:tcW w:w="1699" w:type="dxa"/>
            <w:vAlign w:val="center"/>
          </w:tcPr>
          <w:p w14:paraId="69BAE9C9" w14:textId="4B314789" w:rsidR="000560EC" w:rsidRPr="00A10A20" w:rsidRDefault="000560EC" w:rsidP="00144F2F">
            <w:pPr>
              <w:pStyle w:val="Rovnice"/>
              <w:jc w:val="right"/>
            </w:pPr>
            <w:r w:rsidRPr="00A10A20">
              <w:rPr>
                <w:rFonts w:eastAsia="Adobe Heiti Std R"/>
              </w:rPr>
              <w:t>(3.</w:t>
            </w:r>
            <w:r w:rsidRPr="00A10A20">
              <w:rPr>
                <w:rFonts w:eastAsia="Adobe Heiti Std R"/>
              </w:rPr>
              <w:fldChar w:fldCharType="begin"/>
            </w:r>
            <w:r w:rsidRPr="00A10A20">
              <w:rPr>
                <w:rFonts w:eastAsia="Adobe Heiti Std R"/>
              </w:rPr>
              <w:instrText xml:space="preserve"> SEQ Rovnice \* ARABIC \s 1 </w:instrText>
            </w:r>
            <w:r w:rsidRPr="00A10A20">
              <w:rPr>
                <w:rFonts w:eastAsia="Adobe Heiti Std R"/>
              </w:rPr>
              <w:fldChar w:fldCharType="separate"/>
            </w:r>
            <w:r w:rsidR="00E220BE">
              <w:rPr>
                <w:rFonts w:eastAsia="Adobe Heiti Std R"/>
                <w:noProof/>
              </w:rPr>
              <w:t>2</w:t>
            </w:r>
            <w:r w:rsidRPr="00A10A20">
              <w:rPr>
                <w:rFonts w:eastAsia="Adobe Heiti Std R"/>
              </w:rPr>
              <w:fldChar w:fldCharType="end"/>
            </w:r>
            <w:r w:rsidRPr="00A10A20">
              <w:rPr>
                <w:rFonts w:eastAsia="Adobe Heiti Std R"/>
              </w:rPr>
              <w:t>)</w:t>
            </w:r>
          </w:p>
        </w:tc>
      </w:tr>
    </w:tbl>
    <w:p w14:paraId="20D2F356" w14:textId="30517ACC" w:rsidR="00434BDF" w:rsidRPr="00A10A20" w:rsidRDefault="00434BDF" w:rsidP="00895850">
      <w:pPr>
        <w:pStyle w:val="Odstavec"/>
      </w:pPr>
      <w:r w:rsidRPr="00A10A20">
        <w:t xml:space="preserve">Z </w:t>
      </w:r>
      <w:r w:rsidR="000A617B">
        <w:t>předchozího výpočtu (rovnice 3.2)</w:t>
      </w:r>
      <w:r w:rsidRPr="00A10A20">
        <w:t xml:space="preserve"> jasně plyne, že tranzistor je </w:t>
      </w:r>
      <w:r w:rsidR="008823A9" w:rsidRPr="00A10A20">
        <w:t xml:space="preserve">možné spínat přímo pinem na mikrokontroleru, </w:t>
      </w:r>
      <w:r w:rsidR="00064E57" w:rsidRPr="00A10A20">
        <w:t xml:space="preserve">kde </w:t>
      </w:r>
      <w:r w:rsidR="008823A9" w:rsidRPr="00A10A20">
        <w:t xml:space="preserve">je </w:t>
      </w:r>
      <w:r w:rsidR="00064E57" w:rsidRPr="00A10A20">
        <w:t>pro</w:t>
      </w:r>
      <w:r w:rsidR="008823A9" w:rsidRPr="00A10A20">
        <w:t xml:space="preserve"> ESP8266</w:t>
      </w:r>
      <w:r w:rsidR="00064E57" w:rsidRPr="00A10A20">
        <w:t xml:space="preserve"> povolen proud</w:t>
      </w:r>
      <w:r w:rsidR="008823A9" w:rsidRPr="00A10A20">
        <w:t xml:space="preserve"> 12</w:t>
      </w:r>
      <w:r w:rsidR="00D457F4">
        <w:t> </w:t>
      </w:r>
      <w:r w:rsidR="008823A9" w:rsidRPr="00A10A20">
        <w:t>mA.</w:t>
      </w:r>
      <w:r w:rsidR="00441A71" w:rsidRPr="00A10A20">
        <w:t xml:space="preserve"> Přesto je zde ještě začleněn optočlen</w:t>
      </w:r>
      <w:r w:rsidR="00AD7CB3" w:rsidRPr="00A10A20">
        <w:t>, proto</w:t>
      </w:r>
      <w:r w:rsidR="000A617B">
        <w:t xml:space="preserve"> je</w:t>
      </w:r>
      <w:r w:rsidR="00AD7CB3" w:rsidRPr="00A10A20">
        <w:t xml:space="preserve"> hodnota rezistorů R12 a R13 určena experimentálně na 1</w:t>
      </w:r>
      <w:r w:rsidR="00D457F4">
        <w:t> </w:t>
      </w:r>
      <w:r w:rsidR="00AD7CB3" w:rsidRPr="00A10A20">
        <w:t>KΩ.</w:t>
      </w:r>
    </w:p>
    <w:p w14:paraId="301F5BC9" w14:textId="2039E92C" w:rsidR="00D91FC6" w:rsidRPr="00A10A20" w:rsidRDefault="00EE4927" w:rsidP="00895850">
      <w:pPr>
        <w:pStyle w:val="Odstavec"/>
      </w:pPr>
      <w:r w:rsidRPr="00A10A20">
        <w:t>Hodnota odporu R15</w:t>
      </w:r>
      <w:r w:rsidR="00297619" w:rsidRPr="00A10A20">
        <w:t xml:space="preserve"> u LED diody</w:t>
      </w:r>
      <w:r w:rsidRPr="00A10A20">
        <w:t xml:space="preserve"> </w:t>
      </w:r>
      <w:r w:rsidR="00297619" w:rsidRPr="00A10A20">
        <w:t xml:space="preserve">je vypočtena pomocí rovnice </w:t>
      </w:r>
      <w:r w:rsidRPr="00A10A20">
        <w:t>3.</w:t>
      </w:r>
      <w:r w:rsidR="00DF44C7" w:rsidRPr="00A10A20">
        <w:t>3</w:t>
      </w:r>
      <w:r w:rsidR="00645394" w:rsidRPr="00A10A20">
        <w:t>, kde U</w:t>
      </w:r>
      <w:r w:rsidR="00645394" w:rsidRPr="00A10A20">
        <w:rPr>
          <w:vertAlign w:val="subscript"/>
        </w:rPr>
        <w:t>VCC</w:t>
      </w:r>
      <w:r w:rsidR="00645394" w:rsidRPr="00A10A20">
        <w:t xml:space="preserve"> je napájecí napětí 5 V, </w:t>
      </w:r>
      <w:proofErr w:type="spellStart"/>
      <w:r w:rsidR="00645394" w:rsidRPr="00A10A20">
        <w:t>U</w:t>
      </w:r>
      <w:r w:rsidR="00645394" w:rsidRPr="00A10A20">
        <w:rPr>
          <w:vertAlign w:val="subscript"/>
        </w:rPr>
        <w:t>d</w:t>
      </w:r>
      <w:proofErr w:type="spellEnd"/>
      <w:r w:rsidR="00645394" w:rsidRPr="00A10A20">
        <w:t xml:space="preserve"> a I</w:t>
      </w:r>
      <w:r w:rsidR="00645394" w:rsidRPr="00A10A20">
        <w:rPr>
          <w:vertAlign w:val="subscript"/>
        </w:rPr>
        <w:t>d</w:t>
      </w:r>
      <w:r w:rsidR="00645394" w:rsidRPr="00A10A20">
        <w:t xml:space="preserve"> j</w:t>
      </w:r>
      <w:r w:rsidR="008F28FB" w:rsidRPr="00A10A20">
        <w:t>e</w:t>
      </w:r>
      <w:r w:rsidR="00645394" w:rsidRPr="00A10A20">
        <w:t xml:space="preserve"> pracovní bod diody.</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01"/>
        <w:gridCol w:w="1699"/>
      </w:tblGrid>
      <w:tr w:rsidR="00EE4927" w:rsidRPr="00A10A20" w14:paraId="68A15BD3" w14:textId="77777777" w:rsidTr="00144F2F">
        <w:tc>
          <w:tcPr>
            <w:tcW w:w="6801" w:type="dxa"/>
          </w:tcPr>
          <w:p w14:paraId="6ED2F0BD" w14:textId="33D2B9A4" w:rsidR="00EE4927" w:rsidRPr="00A10A20" w:rsidRDefault="00805F2E" w:rsidP="00144F2F">
            <w:pPr>
              <w:pStyle w:val="Rovnice"/>
            </w:pPr>
            <m:oMath>
              <m:sSub>
                <m:sSubPr>
                  <m:ctrlPr>
                    <w:rPr>
                      <w:rFonts w:ascii="Cambria Math" w:hAnsi="Cambria Math"/>
                    </w:rPr>
                  </m:ctrlPr>
                </m:sSubPr>
                <m:e>
                  <m:r>
                    <w:rPr>
                      <w:rFonts w:ascii="Cambria Math" w:hAnsi="Cambria Math"/>
                    </w:rPr>
                    <m:t>R</m:t>
                  </m:r>
                </m:e>
                <m:sub>
                  <m:r>
                    <w:rPr>
                      <w:rFonts w:ascii="Cambria Math" w:hAnsi="Cambria Math"/>
                    </w:rPr>
                    <m:t>15</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U</m:t>
                      </m:r>
                    </m:e>
                    <m:sub>
                      <m:r>
                        <w:rPr>
                          <w:rFonts w:ascii="Cambria Math" w:hAnsi="Cambria Math"/>
                        </w:rPr>
                        <m:t>VCC</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m:t>
                      </m:r>
                    </m:sub>
                  </m:sSub>
                </m:num>
                <m:den>
                  <m:sSub>
                    <m:sSubPr>
                      <m:ctrlPr>
                        <w:rPr>
                          <w:rFonts w:ascii="Cambria Math" w:hAnsi="Cambria Math"/>
                          <w:i/>
                        </w:rPr>
                      </m:ctrlPr>
                    </m:sSubPr>
                    <m:e>
                      <m:r>
                        <w:rPr>
                          <w:rFonts w:ascii="Cambria Math" w:hAnsi="Cambria Math"/>
                        </w:rPr>
                        <m:t>I</m:t>
                      </m:r>
                    </m:e>
                    <m:sub>
                      <m:r>
                        <w:rPr>
                          <w:rFonts w:ascii="Cambria Math" w:hAnsi="Cambria Math"/>
                        </w:rPr>
                        <m:t>d</m:t>
                      </m:r>
                    </m:sub>
                  </m:sSub>
                </m:den>
              </m:f>
              <m:r>
                <w:rPr>
                  <w:rFonts w:ascii="Cambria Math" w:hAnsi="Cambria Math"/>
                </w:rPr>
                <m:t>=</m:t>
              </m:r>
              <m:f>
                <m:fPr>
                  <m:ctrlPr>
                    <w:rPr>
                      <w:rFonts w:ascii="Cambria Math" w:hAnsi="Cambria Math"/>
                    </w:rPr>
                  </m:ctrlPr>
                </m:fPr>
                <m:num>
                  <m:r>
                    <w:rPr>
                      <w:rFonts w:ascii="Cambria Math" w:hAnsi="Cambria Math"/>
                    </w:rPr>
                    <m:t>5-1,7</m:t>
                  </m:r>
                </m:num>
                <m:den>
                  <m:r>
                    <w:rPr>
                      <w:rFonts w:ascii="Cambria Math" w:hAnsi="Cambria Math"/>
                    </w:rPr>
                    <m:t>0,007</m:t>
                  </m:r>
                </m:den>
              </m:f>
              <m:r>
                <w:rPr>
                  <w:rFonts w:ascii="Cambria Math" w:hAnsi="Cambria Math"/>
                </w:rPr>
                <m:t>=470</m:t>
              </m:r>
              <m:r>
                <w:rPr>
                  <w:rFonts w:ascii="Cambria Math" w:hAnsi="Cambria Math"/>
                </w:rPr>
                <m:t xml:space="preserve"> </m:t>
              </m:r>
              <m:r>
                <w:rPr>
                  <w:rFonts w:ascii="Cambria Math" w:hAnsi="Cambria Math"/>
                </w:rPr>
                <m:t>Ω</m:t>
              </m:r>
            </m:oMath>
            <w:r w:rsidR="00EE4927" w:rsidRPr="00A10A20">
              <w:t xml:space="preserve"> </w:t>
            </w:r>
          </w:p>
        </w:tc>
        <w:tc>
          <w:tcPr>
            <w:tcW w:w="1699" w:type="dxa"/>
            <w:vAlign w:val="center"/>
          </w:tcPr>
          <w:p w14:paraId="2D6A7899" w14:textId="006F8D53" w:rsidR="00EE4927" w:rsidRPr="00A10A20" w:rsidRDefault="00EE4927" w:rsidP="00144F2F">
            <w:pPr>
              <w:pStyle w:val="Rovnice"/>
              <w:jc w:val="right"/>
            </w:pPr>
            <w:r w:rsidRPr="00A10A20">
              <w:rPr>
                <w:rFonts w:eastAsia="Adobe Heiti Std R"/>
              </w:rPr>
              <w:t>(3.</w:t>
            </w:r>
            <w:r w:rsidRPr="00A10A20">
              <w:rPr>
                <w:rFonts w:eastAsia="Adobe Heiti Std R"/>
              </w:rPr>
              <w:fldChar w:fldCharType="begin"/>
            </w:r>
            <w:r w:rsidRPr="00A10A20">
              <w:rPr>
                <w:rFonts w:eastAsia="Adobe Heiti Std R"/>
              </w:rPr>
              <w:instrText xml:space="preserve"> SEQ Rovnice \* ARABIC \s 1 </w:instrText>
            </w:r>
            <w:r w:rsidRPr="00A10A20">
              <w:rPr>
                <w:rFonts w:eastAsia="Adobe Heiti Std R"/>
              </w:rPr>
              <w:fldChar w:fldCharType="separate"/>
            </w:r>
            <w:r w:rsidR="00E220BE">
              <w:rPr>
                <w:rFonts w:eastAsia="Adobe Heiti Std R"/>
                <w:noProof/>
              </w:rPr>
              <w:t>3</w:t>
            </w:r>
            <w:r w:rsidRPr="00A10A20">
              <w:rPr>
                <w:rFonts w:eastAsia="Adobe Heiti Std R"/>
              </w:rPr>
              <w:fldChar w:fldCharType="end"/>
            </w:r>
            <w:r w:rsidRPr="00A10A20">
              <w:rPr>
                <w:rFonts w:eastAsia="Adobe Heiti Std R"/>
              </w:rPr>
              <w:t>)</w:t>
            </w:r>
          </w:p>
        </w:tc>
      </w:tr>
    </w:tbl>
    <w:p w14:paraId="683390BE" w14:textId="1038D108" w:rsidR="007E48D1" w:rsidRPr="00A10A20" w:rsidRDefault="007E48D1" w:rsidP="00895850">
      <w:pPr>
        <w:pStyle w:val="Odstavec"/>
      </w:pPr>
    </w:p>
    <w:p w14:paraId="6EB7C6F1" w14:textId="77777777" w:rsidR="007E48D1" w:rsidRPr="00A10A20" w:rsidRDefault="007E48D1">
      <w:pPr>
        <w:spacing w:line="240" w:lineRule="auto"/>
        <w:ind w:left="0"/>
        <w:rPr>
          <w:iCs/>
          <w:color w:val="000000"/>
        </w:rPr>
      </w:pPr>
      <w:r w:rsidRPr="00A10A20">
        <w:br w:type="page"/>
      </w:r>
    </w:p>
    <w:p w14:paraId="3102F2BC" w14:textId="591F5088" w:rsidR="00297619" w:rsidRPr="00A10A20" w:rsidRDefault="00D457F4" w:rsidP="001807EE">
      <w:pPr>
        <w:pStyle w:val="Nadpis2"/>
      </w:pPr>
      <w:bookmarkStart w:id="44" w:name="_Toc72854064"/>
      <w:r>
        <w:lastRenderedPageBreak/>
        <w:t>P</w:t>
      </w:r>
      <w:r w:rsidR="00297619" w:rsidRPr="00A10A20">
        <w:t>řevodník</w:t>
      </w:r>
      <w:r>
        <w:t xml:space="preserve"> z USB na UART</w:t>
      </w:r>
      <w:bookmarkEnd w:id="44"/>
    </w:p>
    <w:p w14:paraId="7215FA93" w14:textId="1B1C6C85" w:rsidR="00FF4B35" w:rsidRPr="00A10A20" w:rsidRDefault="003F4923" w:rsidP="00DD2527">
      <w:pPr>
        <w:pStyle w:val="Prvnodstavec"/>
      </w:pPr>
      <w:r w:rsidRPr="00A10A20">
        <w:t xml:space="preserve">Další důležitou částí </w:t>
      </w:r>
      <w:r w:rsidR="00B05797">
        <w:t>návrhu</w:t>
      </w:r>
      <w:r w:rsidRPr="00A10A20">
        <w:t xml:space="preserve"> </w:t>
      </w:r>
      <w:r w:rsidR="004F2D9F">
        <w:t>je převodník z</w:t>
      </w:r>
      <w:r w:rsidRPr="00A10A20">
        <w:t xml:space="preserve"> USB </w:t>
      </w:r>
      <w:r w:rsidR="004F2D9F">
        <w:t>na</w:t>
      </w:r>
      <w:r w:rsidRPr="00A10A20">
        <w:t xml:space="preserve"> UART </w:t>
      </w:r>
      <w:r w:rsidR="004F2D9F">
        <w:t xml:space="preserve">viz </w:t>
      </w:r>
      <w:r w:rsidRPr="00A10A20">
        <w:t>Obrázek 3.</w:t>
      </w:r>
      <w:r w:rsidR="004E3EAC">
        <w:t>4</w:t>
      </w:r>
      <w:r w:rsidR="00C64217" w:rsidRPr="00A10A20">
        <w:t>.</w:t>
      </w:r>
      <w:r w:rsidRPr="00A10A20">
        <w:t xml:space="preserve"> </w:t>
      </w:r>
      <w:r w:rsidR="00B05797">
        <w:t>Jeho hlavním prvkem</w:t>
      </w:r>
      <w:r w:rsidRPr="00A10A20">
        <w:t xml:space="preserve"> je integrovaný obvod CH340G, který </w:t>
      </w:r>
      <w:r w:rsidR="00B05797">
        <w:t>se využívá</w:t>
      </w:r>
      <w:r w:rsidRPr="00A10A20">
        <w:t xml:space="preserve"> i v</w:t>
      </w:r>
      <w:r w:rsidR="00B05797">
        <w:t> </w:t>
      </w:r>
      <w:r w:rsidRPr="00A10A20">
        <w:t>mnoha</w:t>
      </w:r>
      <w:r w:rsidR="00B05797">
        <w:t xml:space="preserve"> jiných</w:t>
      </w:r>
      <w:r w:rsidRPr="00A10A20">
        <w:t xml:space="preserve"> vývojových deskách s</w:t>
      </w:r>
      <w:r w:rsidR="00523CB4" w:rsidRPr="00A10A20">
        <w:t> </w:t>
      </w:r>
      <w:r w:rsidRPr="00A10A20">
        <w:t>ESP</w:t>
      </w:r>
      <w:r w:rsidR="00523CB4" w:rsidRPr="00A10A20">
        <w:t> </w:t>
      </w:r>
      <w:r w:rsidR="00F35B15" w:rsidRPr="00A10A20">
        <w:t>[</w:t>
      </w:r>
      <w:r w:rsidR="0011742A" w:rsidRPr="00A10A20">
        <w:t>15</w:t>
      </w:r>
      <w:r w:rsidR="00F35B15" w:rsidRPr="00A10A20">
        <w:t>]</w:t>
      </w:r>
      <w:r w:rsidR="00523CB4" w:rsidRPr="00A10A20">
        <w:t>.</w:t>
      </w:r>
      <w:r w:rsidRPr="00A10A20">
        <w:t xml:space="preserve"> Jeho výhodou je to</w:t>
      </w:r>
      <w:r w:rsidR="00523CB4" w:rsidRPr="00A10A20">
        <w:t>,</w:t>
      </w:r>
      <w:r w:rsidRPr="00A10A20">
        <w:t xml:space="preserve"> že z jeho pouzdra</w:t>
      </w:r>
      <w:r w:rsidR="008F28FB" w:rsidRPr="00A10A20">
        <w:t xml:space="preserve"> jsou</w:t>
      </w:r>
      <w:r w:rsidRPr="00A10A20">
        <w:t xml:space="preserve"> vyvedeny i ovládací piny pro RS232</w:t>
      </w:r>
      <w:r w:rsidR="00523CB4" w:rsidRPr="00A10A20">
        <w:t>.</w:t>
      </w:r>
      <w:r w:rsidRPr="00A10A20">
        <w:t xml:space="preserve"> </w:t>
      </w:r>
      <w:r w:rsidR="00523CB4" w:rsidRPr="00A10A20">
        <w:t>D</w:t>
      </w:r>
      <w:r w:rsidRPr="00A10A20">
        <w:t>va z</w:t>
      </w:r>
      <w:r w:rsidR="00F35B15" w:rsidRPr="00A10A20">
        <w:t> </w:t>
      </w:r>
      <w:r w:rsidRPr="00A10A20">
        <w:t xml:space="preserve">těchto pinů se využívají jako řídící signály pro přepnutí ESP do režimu </w:t>
      </w:r>
      <w:proofErr w:type="spellStart"/>
      <w:r w:rsidRPr="00A10A20">
        <w:t>bootu</w:t>
      </w:r>
      <w:proofErr w:type="spellEnd"/>
      <w:r w:rsidRPr="00A10A20">
        <w:t xml:space="preserve"> nebo běhu</w:t>
      </w:r>
      <w:r w:rsidR="000D7185" w:rsidRPr="00A10A20">
        <w:t>.</w:t>
      </w:r>
      <w:r w:rsidRPr="00A10A20">
        <w:t xml:space="preserve"> </w:t>
      </w:r>
      <w:r w:rsidR="000D7185" w:rsidRPr="00A10A20">
        <w:t>D</w:t>
      </w:r>
      <w:r w:rsidRPr="00A10A20">
        <w:t xml:space="preserve">íky tomu </w:t>
      </w:r>
      <w:r w:rsidR="00B05797">
        <w:t>je možné</w:t>
      </w:r>
      <w:r w:rsidRPr="00A10A20">
        <w:t xml:space="preserve"> mikrokontroler programovat bez nutnosti nějaké jiné akce na desce, jako například přepnutí tlačítka nebo přidání propojky.</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4"/>
        <w:gridCol w:w="6969"/>
      </w:tblGrid>
      <w:tr w:rsidR="00C70B42" w:rsidRPr="00A10A20" w14:paraId="5D33CC0D" w14:textId="77777777" w:rsidTr="00144F2F">
        <w:tc>
          <w:tcPr>
            <w:tcW w:w="8500" w:type="dxa"/>
            <w:gridSpan w:val="2"/>
          </w:tcPr>
          <w:p w14:paraId="0E368909" w14:textId="77777777" w:rsidR="00C70B42" w:rsidRPr="00A10A20" w:rsidRDefault="00C70B42" w:rsidP="00144F2F">
            <w:pPr>
              <w:pStyle w:val="Titulek"/>
              <w:ind w:left="494" w:hanging="494"/>
              <w:jc w:val="center"/>
            </w:pPr>
            <w:r w:rsidRPr="00A10A20">
              <w:rPr>
                <w:noProof/>
              </w:rPr>
              <w:drawing>
                <wp:inline distT="0" distB="0" distL="0" distR="0" wp14:anchorId="18A67497" wp14:editId="578DB2AC">
                  <wp:extent cx="5384198" cy="2609663"/>
                  <wp:effectExtent l="0" t="0" r="6985" b="635"/>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ázek 19"/>
                          <pic:cNvPicPr/>
                        </pic:nvPicPr>
                        <pic:blipFill>
                          <a:blip r:embed="rId24">
                            <a:extLst>
                              <a:ext uri="{28A0092B-C50C-407E-A947-70E740481C1C}">
                                <a14:useLocalDpi xmlns:a14="http://schemas.microsoft.com/office/drawing/2010/main" val="0"/>
                              </a:ext>
                            </a:extLst>
                          </a:blip>
                          <a:stretch>
                            <a:fillRect/>
                          </a:stretch>
                        </pic:blipFill>
                        <pic:spPr>
                          <a:xfrm>
                            <a:off x="0" y="0"/>
                            <a:ext cx="5384198" cy="2609663"/>
                          </a:xfrm>
                          <a:prstGeom prst="rect">
                            <a:avLst/>
                          </a:prstGeom>
                        </pic:spPr>
                      </pic:pic>
                    </a:graphicData>
                  </a:graphic>
                </wp:inline>
              </w:drawing>
            </w:r>
          </w:p>
        </w:tc>
      </w:tr>
      <w:tr w:rsidR="00636050" w:rsidRPr="00A10A20" w14:paraId="7DD2BCEB" w14:textId="77777777" w:rsidTr="00144F2F">
        <w:tc>
          <w:tcPr>
            <w:tcW w:w="1019" w:type="dxa"/>
          </w:tcPr>
          <w:p w14:paraId="2727E7E4" w14:textId="77777777" w:rsidR="00C70B42" w:rsidRPr="00A10A20" w:rsidRDefault="00C70B42" w:rsidP="00144F2F">
            <w:pPr>
              <w:pStyle w:val="Titulek"/>
              <w:jc w:val="right"/>
            </w:pPr>
            <w:r w:rsidRPr="00A10A20">
              <w:t>Obrázek</w:t>
            </w:r>
          </w:p>
        </w:tc>
        <w:tc>
          <w:tcPr>
            <w:tcW w:w="7481" w:type="dxa"/>
          </w:tcPr>
          <w:p w14:paraId="40F7CF26" w14:textId="5CE24844" w:rsidR="00C70B42" w:rsidRPr="00A10A20" w:rsidRDefault="00C70B42" w:rsidP="00144F2F">
            <w:pPr>
              <w:pStyle w:val="Titulek"/>
              <w:ind w:left="494" w:hanging="494"/>
            </w:pPr>
            <w:bookmarkStart w:id="45" w:name="_Toc72854026"/>
            <w:r w:rsidRPr="00A10A20">
              <w:t>3.</w:t>
            </w:r>
            <w:r w:rsidR="00805F2E">
              <w:fldChar w:fldCharType="begin"/>
            </w:r>
            <w:r w:rsidR="00805F2E">
              <w:instrText xml:space="preserve"> SEQ Obrázek \* ARABIC \s 1 </w:instrText>
            </w:r>
            <w:r w:rsidR="00805F2E">
              <w:fldChar w:fldCharType="separate"/>
            </w:r>
            <w:r w:rsidR="00E220BE">
              <w:rPr>
                <w:noProof/>
              </w:rPr>
              <w:t>4</w:t>
            </w:r>
            <w:r w:rsidR="00805F2E">
              <w:rPr>
                <w:noProof/>
              </w:rPr>
              <w:fldChar w:fldCharType="end"/>
            </w:r>
            <w:r w:rsidRPr="00A10A20">
              <w:tab/>
            </w:r>
            <w:r w:rsidR="00636050" w:rsidRPr="00A10A20">
              <w:t>Schéma zapojení</w:t>
            </w:r>
            <w:r w:rsidR="009B41D5">
              <w:t xml:space="preserve"> </w:t>
            </w:r>
            <w:r w:rsidR="009B41D5" w:rsidRPr="00A10A20">
              <w:t>převodníku</w:t>
            </w:r>
            <w:r w:rsidR="009B41D5">
              <w:t xml:space="preserve"> z</w:t>
            </w:r>
            <w:r w:rsidR="00636050" w:rsidRPr="00A10A20">
              <w:t xml:space="preserve"> USB na UART</w:t>
            </w:r>
            <w:r w:rsidRPr="00A10A20">
              <w:t>.</w:t>
            </w:r>
            <w:bookmarkEnd w:id="45"/>
            <w:r w:rsidRPr="00A10A20">
              <w:t xml:space="preserve"> </w:t>
            </w:r>
          </w:p>
        </w:tc>
      </w:tr>
    </w:tbl>
    <w:p w14:paraId="69AB3BA8" w14:textId="637E879F" w:rsidR="00277BDF" w:rsidRPr="00A10A20" w:rsidRDefault="0006705F" w:rsidP="0006705F">
      <w:pPr>
        <w:pStyle w:val="Odstavec"/>
      </w:pPr>
      <w:r w:rsidRPr="00A10A20">
        <w:t>Důležitou součástí toho schématu je klopný obvod díky, který má na starosti ovládat logickou hodnotu na GPIO0 pinu, tak aby v klidové stavu byl tento pin připojen na Log. 1 a případě nahrávání nového fi</w:t>
      </w:r>
      <w:r w:rsidR="00092AB2">
        <w:t>r</w:t>
      </w:r>
      <w:r w:rsidRPr="00A10A20">
        <w:t xml:space="preserve">mwaru vyresetovat MCU a nastavit na pin GPIO0 Log. 0. viz tabulka 3.1. </w:t>
      </w:r>
    </w:p>
    <w:p w14:paraId="47C07D61" w14:textId="044E8F47" w:rsidR="0006705F" w:rsidRPr="00A10A20" w:rsidRDefault="0006705F" w:rsidP="0006705F">
      <w:pPr>
        <w:pStyle w:val="Odstavec"/>
      </w:pPr>
      <w:r w:rsidRPr="00A10A20">
        <w:t xml:space="preserve">Integrovaný obvod CH340G nemůže fungovat bez externího 12 MHz krystalu, který celý systém taktuje. </w:t>
      </w:r>
      <w:r w:rsidR="00C66A9D" w:rsidRPr="00A10A20">
        <w:t>Pro napájení IO je použito napětí 3,3 </w:t>
      </w:r>
      <w:proofErr w:type="gramStart"/>
      <w:r w:rsidR="00C66A9D" w:rsidRPr="00A10A20">
        <w:t>V</w:t>
      </w:r>
      <w:proofErr w:type="gramEnd"/>
      <w:r w:rsidR="00C66A9D" w:rsidRPr="00A10A20">
        <w:t xml:space="preserve"> a to hlavně kvůli kompatibilitě UART protokolu s ESP modulem tak</w:t>
      </w:r>
      <w:r w:rsidR="004343F9">
        <w:t>,</w:t>
      </w:r>
      <w:r w:rsidR="00C66A9D" w:rsidRPr="00A10A20">
        <w:t xml:space="preserve"> aby oba pracovali na stejné napěťové h</w:t>
      </w:r>
      <w:r w:rsidR="004343F9">
        <w:t>l</w:t>
      </w:r>
      <w:r w:rsidR="00C66A9D" w:rsidRPr="00A10A20">
        <w:t>adině. Pokud by to tak nebylo</w:t>
      </w:r>
      <w:r w:rsidR="004343F9">
        <w:t>,</w:t>
      </w:r>
      <w:r w:rsidR="00C66A9D" w:rsidRPr="00A10A20">
        <w:t xml:space="preserve"> musel by se použít pomocný obvod, který by převáděl 5 V UART na 3,3 V a obráceně.</w:t>
      </w:r>
      <w:r w:rsidR="00F92CDD" w:rsidRPr="00A10A20">
        <w:t xml:space="preserve"> K tomu</w:t>
      </w:r>
      <w:r w:rsidR="004343F9">
        <w:t>to</w:t>
      </w:r>
      <w:r w:rsidR="00F92CDD" w:rsidRPr="00A10A20">
        <w:t xml:space="preserve"> účelu by se dala použít </w:t>
      </w:r>
      <w:proofErr w:type="spellStart"/>
      <w:r w:rsidR="00BD5980" w:rsidRPr="00A10A20">
        <w:t>Z</w:t>
      </w:r>
      <w:r w:rsidR="00F92CDD" w:rsidRPr="00A10A20">
        <w:t>enerova</w:t>
      </w:r>
      <w:proofErr w:type="spellEnd"/>
      <w:r w:rsidR="00F92CDD" w:rsidRPr="00A10A20">
        <w:t xml:space="preserve"> dioda pro snížení </w:t>
      </w:r>
      <w:r w:rsidR="00BD5980" w:rsidRPr="00A10A20">
        <w:t>napěťové</w:t>
      </w:r>
      <w:r w:rsidR="00F92CDD" w:rsidRPr="00A10A20">
        <w:t xml:space="preserve"> úrovně</w:t>
      </w:r>
      <w:r w:rsidR="00BD5980" w:rsidRPr="00A10A20">
        <w:t>.</w:t>
      </w:r>
    </w:p>
    <w:p w14:paraId="2214540F" w14:textId="7024720E" w:rsidR="00C66A9D" w:rsidRPr="00A10A20" w:rsidRDefault="00C66A9D" w:rsidP="0006705F">
      <w:pPr>
        <w:pStyle w:val="Odstavec"/>
      </w:pPr>
      <w:r w:rsidRPr="00A10A20">
        <w:t>Mini USB zde bylo použito hlavně kvůli jeho robustnosti</w:t>
      </w:r>
      <w:r w:rsidR="00BF6372" w:rsidRPr="00A10A20">
        <w:t>,</w:t>
      </w:r>
      <w:r w:rsidRPr="00A10A20">
        <w:t xml:space="preserve"> a </w:t>
      </w:r>
      <w:r w:rsidR="00BF6372" w:rsidRPr="00A10A20">
        <w:t>protože se snadněji osazuje</w:t>
      </w:r>
      <w:r w:rsidR="00653B05" w:rsidRPr="00A10A20">
        <w:t xml:space="preserve"> na DPS</w:t>
      </w:r>
      <w:r w:rsidR="00BF6372" w:rsidRPr="00A10A20">
        <w:t xml:space="preserve"> než USB </w:t>
      </w:r>
      <w:proofErr w:type="spellStart"/>
      <w:r w:rsidR="00BF6372" w:rsidRPr="00A10A20">
        <w:t>Micro</w:t>
      </w:r>
      <w:proofErr w:type="spellEnd"/>
      <w:r w:rsidR="00BF6372" w:rsidRPr="00A10A20">
        <w:t xml:space="preserve">. </w:t>
      </w:r>
      <w:r w:rsidR="00653B05" w:rsidRPr="00A10A20">
        <w:t>Jeho nevý</w:t>
      </w:r>
      <w:r w:rsidR="004343F9">
        <w:t>h</w:t>
      </w:r>
      <w:r w:rsidR="00653B05" w:rsidRPr="00A10A20">
        <w:t>odou je jeho velikost, na desce zabírá poměrně hodně místa. Tato nevýhoda se projevila v prvních návrzích desek, ovšem od verze s více DPS není tato nevýhoda tak zásadní.</w:t>
      </w:r>
    </w:p>
    <w:p w14:paraId="05F3A5E4" w14:textId="3B773391" w:rsidR="00277BDF" w:rsidRPr="00A10A20" w:rsidRDefault="00277BDF" w:rsidP="00895850">
      <w:pPr>
        <w:pStyle w:val="Odstavec"/>
      </w:pPr>
    </w:p>
    <w:p w14:paraId="670206D5" w14:textId="77777777" w:rsidR="00136C30" w:rsidRPr="00A10A20" w:rsidRDefault="00136C30" w:rsidP="00895850">
      <w:pPr>
        <w:pStyle w:val="Odstavec"/>
      </w:pPr>
    </w:p>
    <w:p w14:paraId="319A4497" w14:textId="2D68EABA" w:rsidR="00BF6372" w:rsidRPr="00A10A20" w:rsidRDefault="00F63069" w:rsidP="00BF6372">
      <w:pPr>
        <w:pStyle w:val="Nadpis2"/>
      </w:pPr>
      <w:bookmarkStart w:id="46" w:name="_Toc72854065"/>
      <w:r w:rsidRPr="00A10A20">
        <w:lastRenderedPageBreak/>
        <w:t xml:space="preserve">I2C EEPROM </w:t>
      </w:r>
      <w:r w:rsidR="006064D7" w:rsidRPr="00A10A20">
        <w:t>paměť</w:t>
      </w:r>
      <w:bookmarkEnd w:id="46"/>
    </w:p>
    <w:p w14:paraId="662843BA" w14:textId="29588861" w:rsidR="00CA3054" w:rsidRPr="00A10A20" w:rsidRDefault="00B46028" w:rsidP="000E7E23">
      <w:pPr>
        <w:pStyle w:val="Prvnodstavec"/>
      </w:pPr>
      <w:r w:rsidRPr="00A10A20">
        <w:t>Další součástkou, kterou obvod obsahuje je EEPROM paměť</w:t>
      </w:r>
      <w:r w:rsidR="00CA3054" w:rsidRPr="00A10A20">
        <w:t>. V původním návrhu byla použita</w:t>
      </w:r>
      <w:r w:rsidRPr="00A10A20">
        <w:t xml:space="preserve"> M24512, která má 512</w:t>
      </w:r>
      <w:r w:rsidR="000D7185" w:rsidRPr="00A10A20">
        <w:t> </w:t>
      </w:r>
      <w:proofErr w:type="spellStart"/>
      <w:r w:rsidRPr="00A10A20">
        <w:t>kbit</w:t>
      </w:r>
      <w:proofErr w:type="spellEnd"/>
      <w:r w:rsidR="00B3736A">
        <w:t>. V</w:t>
      </w:r>
      <w:r w:rsidR="00CA3054" w:rsidRPr="00A10A20">
        <w:t> konečné verzi</w:t>
      </w:r>
      <w:r w:rsidR="003A380D">
        <w:t xml:space="preserve"> byla</w:t>
      </w:r>
      <w:r w:rsidR="00CA3054" w:rsidRPr="00A10A20">
        <w:t xml:space="preserve"> nahrazena pamětí 24LC16B s 8x255 </w:t>
      </w:r>
      <w:r w:rsidR="003A380D">
        <w:t>bajtů</w:t>
      </w:r>
      <w:r w:rsidR="00CA3054" w:rsidRPr="00A10A20">
        <w:t xml:space="preserve">, </w:t>
      </w:r>
      <w:r w:rsidR="003A380D">
        <w:t xml:space="preserve">a </w:t>
      </w:r>
      <w:r w:rsidR="00CA3054" w:rsidRPr="00A10A20">
        <w:t>protože obě paměti fungují koncepčně jinak</w:t>
      </w:r>
      <w:r w:rsidR="003A380D">
        <w:t>,</w:t>
      </w:r>
      <w:r w:rsidR="00CA3054" w:rsidRPr="00A10A20">
        <w:t xml:space="preserve"> bylo potřeba </w:t>
      </w:r>
      <w:r w:rsidR="000E7E23" w:rsidRPr="00A10A20">
        <w:t xml:space="preserve">drobných úprav. </w:t>
      </w:r>
    </w:p>
    <w:p w14:paraId="757114C4" w14:textId="0B246234" w:rsidR="00C70B42" w:rsidRDefault="000E7E23" w:rsidP="00895850">
      <w:pPr>
        <w:pStyle w:val="Odstavec"/>
      </w:pPr>
      <w:r w:rsidRPr="00A10A20">
        <w:t>Obě paměti jsou</w:t>
      </w:r>
      <w:r w:rsidR="00B46028" w:rsidRPr="00A10A20">
        <w:t xml:space="preserve"> připojen</w:t>
      </w:r>
      <w:r w:rsidRPr="00A10A20">
        <w:t>y</w:t>
      </w:r>
      <w:r w:rsidR="00B46028" w:rsidRPr="00A10A20">
        <w:t xml:space="preserve"> pomocí I2C sběrnice. Paměť je zamýšlena jako </w:t>
      </w:r>
      <w:r w:rsidR="008F28FB" w:rsidRPr="00A10A20">
        <w:t>ú</w:t>
      </w:r>
      <w:r w:rsidR="00B46028" w:rsidRPr="00A10A20">
        <w:t>ložiště konfigurační</w:t>
      </w:r>
      <w:r w:rsidR="00F712B2" w:rsidRPr="00A10A20">
        <w:t>ch</w:t>
      </w:r>
      <w:r w:rsidR="00B46028" w:rsidRPr="00A10A20">
        <w:t xml:space="preserve"> dat, jako například jméno a heslo na wifi sí</w:t>
      </w:r>
      <w:r w:rsidR="00F712B2" w:rsidRPr="00A10A20">
        <w:t>ť</w:t>
      </w:r>
      <w:r w:rsidR="00B46028" w:rsidRPr="00A10A20">
        <w:t>.</w:t>
      </w:r>
    </w:p>
    <w:p w14:paraId="7BC275E0" w14:textId="21702426" w:rsidR="00580234" w:rsidRPr="0026574F" w:rsidRDefault="00580234" w:rsidP="00895850">
      <w:pPr>
        <w:pStyle w:val="Odstavec"/>
      </w:pPr>
      <w:r>
        <w:t xml:space="preserve">Na obrázku 3.4 </w:t>
      </w:r>
      <w:r w:rsidR="003A380D">
        <w:t>je</w:t>
      </w:r>
      <w:r>
        <w:t xml:space="preserve"> vidět piny E0, E1 a E2</w:t>
      </w:r>
      <w:r w:rsidR="003A380D">
        <w:t>.</w:t>
      </w:r>
      <w:r>
        <w:t xml:space="preserve"> </w:t>
      </w:r>
      <w:r w:rsidR="003A380D">
        <w:t>T</w:t>
      </w:r>
      <w:r>
        <w:t>ěmito piny je možné u běžné paměti přesně</w:t>
      </w:r>
      <w:r w:rsidR="003A380D">
        <w:t>j</w:t>
      </w:r>
      <w:r>
        <w:t>i nastavit poslední 3 bity v adrese zařízení. V</w:t>
      </w:r>
      <w:r w:rsidR="003A380D">
        <w:t> bakalářské práci</w:t>
      </w:r>
      <w:r>
        <w:t xml:space="preserve"> jsou všechny </w:t>
      </w:r>
      <w:r w:rsidR="003A380D">
        <w:t xml:space="preserve">tyto piny </w:t>
      </w:r>
      <w:r>
        <w:t>nastaveny</w:t>
      </w:r>
      <w:r w:rsidR="003A380D">
        <w:t xml:space="preserve"> </w:t>
      </w:r>
      <w:r>
        <w:t>na hodnotu</w:t>
      </w:r>
      <w:r w:rsidR="003A380D">
        <w:t xml:space="preserve"> logické</w:t>
      </w:r>
      <w:r>
        <w:t xml:space="preserve"> 0</w:t>
      </w:r>
      <w:r w:rsidR="003A380D">
        <w:t>, neboli jsou připojeny na GND</w:t>
      </w:r>
      <w:r>
        <w:t xml:space="preserve">. Navíc u paměti </w:t>
      </w:r>
      <w:r w:rsidRPr="00A10A20">
        <w:t>24LC16B</w:t>
      </w:r>
      <w:r>
        <w:t xml:space="preserve"> jsou takto nastavené hodnoty </w:t>
      </w:r>
      <w:r w:rsidR="00FF6043">
        <w:t>ignorovány,</w:t>
      </w:r>
      <w:r>
        <w:t xml:space="preserve"> </w:t>
      </w:r>
      <w:r w:rsidR="00FF6043">
        <w:t>protože je členěna na 8 bloku po 255</w:t>
      </w:r>
      <w:r w:rsidR="003A380D">
        <w:t> </w:t>
      </w:r>
      <w:r w:rsidR="00FF6043">
        <w:t>bajtech</w:t>
      </w:r>
      <w:r w:rsidR="003A380D">
        <w:t>.</w:t>
      </w:r>
      <w:r w:rsidR="00FF6043">
        <w:t xml:space="preserve"> </w:t>
      </w:r>
      <w:r w:rsidR="003A380D">
        <w:t>V</w:t>
      </w:r>
      <w:r w:rsidR="00FF6043">
        <w:t>ýběr bloku je realizován v </w:t>
      </w:r>
      <w:r w:rsidR="00FF6043" w:rsidRPr="0026574F">
        <w:t>adrese. Z toho vyplývá, že EEPROM se tváří jako 8 EEPROM zařízení na jedné sběrnici</w:t>
      </w:r>
      <w:r w:rsidR="00B56DB6">
        <w:t>,</w:t>
      </w:r>
      <w:r w:rsidR="00FF6043" w:rsidRPr="0026574F">
        <w:t xml:space="preserve"> a to bez ohledu na to</w:t>
      </w:r>
      <w:r w:rsidR="00B56DB6">
        <w:t>,</w:t>
      </w:r>
      <w:r w:rsidR="00FF6043" w:rsidRPr="0026574F">
        <w:t xml:space="preserve"> jak jsou zapojeny piny E0-2.</w:t>
      </w:r>
      <w:r w:rsidR="0026574F" w:rsidRPr="0026574F">
        <w:t xml:space="preserve"> [</w:t>
      </w:r>
      <w:r w:rsidR="0026574F">
        <w:t>a2</w:t>
      </w:r>
      <w:r w:rsidR="0026574F" w:rsidRPr="0026574F">
        <w:t>]</w:t>
      </w:r>
    </w:p>
    <w:p w14:paraId="5535B71F" w14:textId="2770B344" w:rsidR="000E7E23" w:rsidRPr="0026574F" w:rsidRDefault="000E7E23" w:rsidP="000E7E23">
      <w:pPr>
        <w:pStyle w:val="Nadpis3"/>
      </w:pPr>
      <w:bookmarkStart w:id="47" w:name="_Toc72854066"/>
      <w:r w:rsidRPr="0026574F">
        <w:t>I2C</w:t>
      </w:r>
      <w:bookmarkEnd w:id="47"/>
    </w:p>
    <w:p w14:paraId="299A0122" w14:textId="5D2D3DD1" w:rsidR="000E7E23" w:rsidRDefault="000E7E23" w:rsidP="000E7E23">
      <w:pPr>
        <w:pStyle w:val="Prvnodstavec"/>
      </w:pPr>
      <w:r w:rsidRPr="00A10A20">
        <w:t>Jedná se o datovou sběrnici, využívající pro obousměrný přenos dat pouze dva vodiče, SDA</w:t>
      </w:r>
      <w:r w:rsidR="00171EA1">
        <w:t xml:space="preserve"> a</w:t>
      </w:r>
      <w:r w:rsidRPr="00A10A20">
        <w:t xml:space="preserve"> SC</w:t>
      </w:r>
      <w:r w:rsidR="00A10A20">
        <w:t>L</w:t>
      </w:r>
      <w:r w:rsidRPr="00A10A20">
        <w:t>. Sběrnice byla vyvinuta firmou Philips v roce 1982 [</w:t>
      </w:r>
      <w:r w:rsidR="0058705A" w:rsidRPr="00A10A20">
        <w:t>a1</w:t>
      </w:r>
      <w:r w:rsidRPr="00A10A20">
        <w:t>]</w:t>
      </w:r>
      <w:r w:rsidR="00A10A20" w:rsidRPr="00A10A20">
        <w:t xml:space="preserve">, dnes pod firmou </w:t>
      </w:r>
      <w:r w:rsidR="00A10A20">
        <w:t xml:space="preserve">NXP </w:t>
      </w:r>
      <w:proofErr w:type="spellStart"/>
      <w:r w:rsidR="00A10A20">
        <w:t>Semiconductors</w:t>
      </w:r>
      <w:proofErr w:type="spellEnd"/>
      <w:r w:rsidR="00A10A20">
        <w:t>. Jedná se o chráněnou značku</w:t>
      </w:r>
      <w:r w:rsidR="00290715">
        <w:t>,</w:t>
      </w:r>
      <w:r w:rsidR="00A10A20">
        <w:t xml:space="preserve"> proto se můžeme setkat i s označením TWI, což je téměř identická sběrnice jako I2C.</w:t>
      </w:r>
    </w:p>
    <w:p w14:paraId="22C07021" w14:textId="58D3C1F0" w:rsidR="00A10A20" w:rsidRDefault="00A10A20" w:rsidP="00A10A20">
      <w:pPr>
        <w:pStyle w:val="Odstavec"/>
      </w:pPr>
      <w:r>
        <w:t>Vodič s označením SCL přenáší hodinový signál s frekvencí 100 kHz nebo 400 kHz a vodič SDA přenáší data. Na sběrnici je v ideálním případě možné umístit až 128</w:t>
      </w:r>
      <w:r w:rsidR="00290715">
        <w:t> </w:t>
      </w:r>
      <w:r>
        <w:t>zařízení.</w:t>
      </w:r>
      <w:r w:rsidR="00290715">
        <w:t xml:space="preserve"> Pro přenos je potřeba stanovit</w:t>
      </w:r>
      <w:r w:rsidR="00171EA1">
        <w:t>,</w:t>
      </w:r>
      <w:r w:rsidR="00290715">
        <w:t xml:space="preserve"> kter</w:t>
      </w:r>
      <w:r w:rsidR="00171EA1">
        <w:t>é</w:t>
      </w:r>
      <w:r w:rsidR="00290715">
        <w:t xml:space="preserve"> zařízení bude master a které jsou </w:t>
      </w:r>
      <w:proofErr w:type="spellStart"/>
      <w:r w:rsidR="00290715">
        <w:t>slave</w:t>
      </w:r>
      <w:proofErr w:type="spellEnd"/>
      <w:r w:rsidR="00290715">
        <w:t>.</w:t>
      </w:r>
    </w:p>
    <w:p w14:paraId="04C2BA2A" w14:textId="438D2B98" w:rsidR="00290715" w:rsidRDefault="00290715" w:rsidP="00A10A20">
      <w:pPr>
        <w:pStyle w:val="Odstavec"/>
      </w:pPr>
      <w:r>
        <w:t>Pro zajištění funkčnosti sběrnice je potřeba připojit oba vodiče SCL a SDA pomocí rezistorů R16 a R17 k</w:t>
      </w:r>
      <w:r w:rsidR="00171EA1">
        <w:t> </w:t>
      </w:r>
      <w:r>
        <w:t>napájení</w:t>
      </w:r>
      <w:r w:rsidR="00171EA1">
        <w:t>,</w:t>
      </w:r>
      <w:r>
        <w:t xml:space="preserve"> viz obrázek 3.</w:t>
      </w:r>
      <w:r w:rsidR="004E3EAC">
        <w:t>5</w:t>
      </w:r>
      <w:r>
        <w:t>.</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7481"/>
      </w:tblGrid>
      <w:tr w:rsidR="00290715" w:rsidRPr="00A10A20" w14:paraId="395B6107" w14:textId="77777777" w:rsidTr="004E3EAC">
        <w:tc>
          <w:tcPr>
            <w:tcW w:w="8500" w:type="dxa"/>
            <w:gridSpan w:val="2"/>
          </w:tcPr>
          <w:p w14:paraId="3DC49380" w14:textId="77777777" w:rsidR="00290715" w:rsidRPr="00A10A20" w:rsidRDefault="00290715" w:rsidP="004E3EAC">
            <w:pPr>
              <w:pStyle w:val="Titulek"/>
              <w:ind w:left="494" w:hanging="494"/>
              <w:jc w:val="center"/>
            </w:pPr>
            <w:r w:rsidRPr="00A10A20">
              <w:rPr>
                <w:noProof/>
              </w:rPr>
              <w:drawing>
                <wp:inline distT="0" distB="0" distL="0" distR="0" wp14:anchorId="0A2591B7" wp14:editId="45300F5B">
                  <wp:extent cx="3402858" cy="2567940"/>
                  <wp:effectExtent l="0" t="0" r="7620" b="381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ázek 18"/>
                          <pic:cNvPicPr/>
                        </pic:nvPicPr>
                        <pic:blipFill>
                          <a:blip r:embed="rId25">
                            <a:extLst>
                              <a:ext uri="{28A0092B-C50C-407E-A947-70E740481C1C}">
                                <a14:useLocalDpi xmlns:a14="http://schemas.microsoft.com/office/drawing/2010/main" val="0"/>
                              </a:ext>
                            </a:extLst>
                          </a:blip>
                          <a:stretch>
                            <a:fillRect/>
                          </a:stretch>
                        </pic:blipFill>
                        <pic:spPr>
                          <a:xfrm>
                            <a:off x="0" y="0"/>
                            <a:ext cx="3414514" cy="2576736"/>
                          </a:xfrm>
                          <a:prstGeom prst="rect">
                            <a:avLst/>
                          </a:prstGeom>
                        </pic:spPr>
                      </pic:pic>
                    </a:graphicData>
                  </a:graphic>
                </wp:inline>
              </w:drawing>
            </w:r>
          </w:p>
        </w:tc>
      </w:tr>
      <w:tr w:rsidR="00290715" w:rsidRPr="00A10A20" w14:paraId="46B78992" w14:textId="77777777" w:rsidTr="004E3EAC">
        <w:tc>
          <w:tcPr>
            <w:tcW w:w="1019" w:type="dxa"/>
          </w:tcPr>
          <w:p w14:paraId="01A626FC" w14:textId="77777777" w:rsidR="00290715" w:rsidRPr="00A10A20" w:rsidRDefault="00290715" w:rsidP="004E3EAC">
            <w:pPr>
              <w:pStyle w:val="Titulek"/>
              <w:jc w:val="right"/>
            </w:pPr>
            <w:r w:rsidRPr="00A10A20">
              <w:t>Obrázek</w:t>
            </w:r>
          </w:p>
        </w:tc>
        <w:tc>
          <w:tcPr>
            <w:tcW w:w="7481" w:type="dxa"/>
          </w:tcPr>
          <w:p w14:paraId="5E323210" w14:textId="70BCE793" w:rsidR="00290715" w:rsidRPr="00A10A20" w:rsidRDefault="00290715" w:rsidP="004E3EAC">
            <w:pPr>
              <w:pStyle w:val="Titulek"/>
              <w:ind w:left="494" w:hanging="494"/>
            </w:pPr>
            <w:bookmarkStart w:id="48" w:name="_Toc72854027"/>
            <w:r w:rsidRPr="00A10A20">
              <w:t>3.</w:t>
            </w:r>
            <w:r w:rsidR="00805F2E">
              <w:fldChar w:fldCharType="begin"/>
            </w:r>
            <w:r w:rsidR="00805F2E">
              <w:instrText xml:space="preserve"> SEQ Obrázek \* ARABIC \s 1 </w:instrText>
            </w:r>
            <w:r w:rsidR="00805F2E">
              <w:fldChar w:fldCharType="separate"/>
            </w:r>
            <w:r w:rsidR="00E220BE">
              <w:rPr>
                <w:noProof/>
              </w:rPr>
              <w:t>5</w:t>
            </w:r>
            <w:r w:rsidR="00805F2E">
              <w:rPr>
                <w:noProof/>
              </w:rPr>
              <w:fldChar w:fldCharType="end"/>
            </w:r>
            <w:r w:rsidRPr="00A10A20">
              <w:tab/>
              <w:t xml:space="preserve">Schéma zapojení </w:t>
            </w:r>
            <w:r w:rsidR="00580234">
              <w:t>EEPROM paměti</w:t>
            </w:r>
            <w:r w:rsidRPr="00A10A20">
              <w:t>.</w:t>
            </w:r>
            <w:bookmarkEnd w:id="48"/>
            <w:r w:rsidRPr="00A10A20">
              <w:t xml:space="preserve"> </w:t>
            </w:r>
          </w:p>
        </w:tc>
      </w:tr>
    </w:tbl>
    <w:p w14:paraId="0A356732" w14:textId="77777777" w:rsidR="00290715" w:rsidRPr="00A10A20" w:rsidRDefault="00290715" w:rsidP="00A10A20">
      <w:pPr>
        <w:pStyle w:val="Odstavec"/>
      </w:pPr>
    </w:p>
    <w:p w14:paraId="4956D961" w14:textId="1EBFE0C1" w:rsidR="00AD6C72" w:rsidRPr="00A10A20" w:rsidRDefault="00AD6C72" w:rsidP="00AD6C72">
      <w:pPr>
        <w:pStyle w:val="Nadpis2"/>
      </w:pPr>
      <w:bookmarkStart w:id="49" w:name="_Toc72854067"/>
      <w:r w:rsidRPr="00A10A20">
        <w:t xml:space="preserve">Výroba </w:t>
      </w:r>
      <w:r w:rsidR="006A70E1" w:rsidRPr="00A10A20">
        <w:t>a návrh DPS</w:t>
      </w:r>
      <w:bookmarkEnd w:id="49"/>
    </w:p>
    <w:p w14:paraId="413D5F73" w14:textId="1CE6ED57" w:rsidR="00601A00" w:rsidRPr="00A10A20" w:rsidRDefault="00601A00" w:rsidP="008F28FB">
      <w:pPr>
        <w:pStyle w:val="Prvnodstavec"/>
      </w:pPr>
      <w:r w:rsidRPr="00A10A20">
        <w:t>Před samotným návrhem DPS je potřeba vybrat krabičku</w:t>
      </w:r>
      <w:r w:rsidR="00E86EFE" w:rsidRPr="00A10A20">
        <w:t>.</w:t>
      </w:r>
      <w:r w:rsidRPr="00A10A20">
        <w:t xml:space="preserve"> </w:t>
      </w:r>
      <w:r w:rsidR="00E86EFE" w:rsidRPr="00A10A20">
        <w:t>P</w:t>
      </w:r>
      <w:r w:rsidRPr="00A10A20">
        <w:t>ro tento projekt byla vybrána krabička od firmy KRADEX s výrobním označením Z27J, která už obsahuje dva konektory</w:t>
      </w:r>
      <w:r w:rsidR="00E86EFE" w:rsidRPr="00A10A20">
        <w:t>,</w:t>
      </w:r>
      <w:r w:rsidRPr="00A10A20">
        <w:t xml:space="preserve"> jeden typu samec</w:t>
      </w:r>
      <w:r w:rsidR="00E86EFE" w:rsidRPr="00A10A20">
        <w:t>,</w:t>
      </w:r>
      <w:r w:rsidRPr="00A10A20">
        <w:t xml:space="preserve"> druhý typu samice</w:t>
      </w:r>
      <w:r w:rsidR="00E86EFE" w:rsidRPr="00A10A20">
        <w:t>,</w:t>
      </w:r>
      <w:r w:rsidRPr="00A10A20">
        <w:t xml:space="preserve"> oba pro sí</w:t>
      </w:r>
      <w:r w:rsidR="00E86EFE" w:rsidRPr="00A10A20">
        <w:t>ť</w:t>
      </w:r>
      <w:r w:rsidRPr="00A10A20">
        <w:t xml:space="preserve">ové napětí 230 V, které se používají na </w:t>
      </w:r>
      <w:r w:rsidR="008F28FB" w:rsidRPr="00A10A20">
        <w:t>ú</w:t>
      </w:r>
      <w:r w:rsidRPr="00A10A20">
        <w:t>ze</w:t>
      </w:r>
      <w:r w:rsidR="008F28FB" w:rsidRPr="00A10A20">
        <w:t>m</w:t>
      </w:r>
      <w:r w:rsidRPr="00A10A20">
        <w:t xml:space="preserve">í </w:t>
      </w:r>
      <w:r w:rsidR="00E86EFE" w:rsidRPr="00A10A20">
        <w:t>Č</w:t>
      </w:r>
      <w:r w:rsidRPr="00A10A20">
        <w:t>eské republiky.</w:t>
      </w:r>
    </w:p>
    <w:p w14:paraId="4BCA0982" w14:textId="17E84FC9" w:rsidR="00976AFA" w:rsidRPr="00A10A20" w:rsidRDefault="00601A00" w:rsidP="00601A00">
      <w:pPr>
        <w:pStyle w:val="Odstavec"/>
      </w:pPr>
      <w:r w:rsidRPr="00A10A20">
        <w:t>Po výběru krabičky bylo přikročeno</w:t>
      </w:r>
      <w:r w:rsidR="00E86EFE" w:rsidRPr="00A10A20">
        <w:t xml:space="preserve"> k</w:t>
      </w:r>
      <w:r w:rsidRPr="00A10A20">
        <w:t xml:space="preserve"> návrhu samotné desky. Rozměry desky </w:t>
      </w:r>
      <w:r w:rsidR="00E86EFE" w:rsidRPr="00A10A20">
        <w:t>byly</w:t>
      </w:r>
      <w:r w:rsidRPr="00A10A20">
        <w:t xml:space="preserve"> přímo přizpůsobeny tak</w:t>
      </w:r>
      <w:r w:rsidR="00E86EFE" w:rsidRPr="00A10A20">
        <w:t>,</w:t>
      </w:r>
      <w:r w:rsidRPr="00A10A20">
        <w:t xml:space="preserve"> aby se vlezla do vybrané krabičky </w:t>
      </w:r>
      <w:r w:rsidR="0032212C">
        <w:t>a taky,</w:t>
      </w:r>
      <w:r w:rsidRPr="00A10A20">
        <w:t xml:space="preserve"> aby seděl</w:t>
      </w:r>
      <w:r w:rsidR="00E86EFE" w:rsidRPr="00A10A20">
        <w:t>y</w:t>
      </w:r>
      <w:r w:rsidRPr="00A10A20">
        <w:t xml:space="preserve"> montážní otvory na předpřipravené plošky.</w:t>
      </w:r>
    </w:p>
    <w:p w14:paraId="2DB5EB80" w14:textId="2B49785A" w:rsidR="00601A00" w:rsidRPr="00A10A20" w:rsidRDefault="00601A00" w:rsidP="00601A00">
      <w:pPr>
        <w:pStyle w:val="Odstavec"/>
      </w:pPr>
      <w:r w:rsidRPr="00A10A20">
        <w:t>Návrh desky a kreslení schémat bylo provedeno v</w:t>
      </w:r>
      <w:r w:rsidR="00976AFA" w:rsidRPr="00A10A20">
        <w:t xml:space="preserve"> programu </w:t>
      </w:r>
      <w:proofErr w:type="spellStart"/>
      <w:r w:rsidR="00976AFA" w:rsidRPr="00A10A20">
        <w:t>KiCAD</w:t>
      </w:r>
      <w:proofErr w:type="spellEnd"/>
      <w:r w:rsidR="00976AFA" w:rsidRPr="00A10A20">
        <w:t>, který byl zvolen hlavně kvůli tomu, že umožňuje exportování 3D modelu navržené desky</w:t>
      </w:r>
      <w:r w:rsidR="00E86EFE" w:rsidRPr="00A10A20">
        <w:t>.</w:t>
      </w:r>
      <w:r w:rsidR="00976AFA" w:rsidRPr="00A10A20">
        <w:t xml:space="preserve"> </w:t>
      </w:r>
      <w:r w:rsidR="00E86EFE" w:rsidRPr="00A10A20">
        <w:t>D</w:t>
      </w:r>
      <w:r w:rsidR="00976AFA" w:rsidRPr="00A10A20">
        <w:t>alšími výhodami programu je velká knihovna součástek a jejich snadná editace. Celý program je distribuován jako open source</w:t>
      </w:r>
      <w:r w:rsidR="00E86EFE" w:rsidRPr="00A10A20">
        <w:t>.</w:t>
      </w:r>
      <w:r w:rsidR="00976AFA" w:rsidRPr="00A10A20">
        <w:t xml:space="preserve"> </w:t>
      </w:r>
      <w:r w:rsidR="00E86EFE" w:rsidRPr="00A10A20">
        <w:t>D</w:t>
      </w:r>
      <w:r w:rsidR="00976AFA" w:rsidRPr="00A10A20">
        <w:t xml:space="preserve">íky tomu existuje velká komunita lidí, kteří jsou ochotni poradit </w:t>
      </w:r>
      <w:r w:rsidR="00EE7F7C">
        <w:t>s</w:t>
      </w:r>
      <w:r w:rsidR="00976AFA" w:rsidRPr="00A10A20">
        <w:t> jakýmkoli problémem, který</w:t>
      </w:r>
      <w:r w:rsidR="00EE7F7C">
        <w:t xml:space="preserve"> je potřeba </w:t>
      </w:r>
      <w:r w:rsidR="00976AFA" w:rsidRPr="00A10A20">
        <w:t>v programu vyřešit.</w:t>
      </w:r>
    </w:p>
    <w:p w14:paraId="765A38E9" w14:textId="622BE537" w:rsidR="003347F5" w:rsidRPr="00A10A20" w:rsidRDefault="006150EB" w:rsidP="00601A00">
      <w:pPr>
        <w:pStyle w:val="Odstavec"/>
      </w:pPr>
      <w:r w:rsidRPr="00A10A20">
        <w:t>Návrh počítá s použitím SMD a vývodových součástek</w:t>
      </w:r>
      <w:r w:rsidR="00713F38" w:rsidRPr="00A10A20">
        <w:t>,</w:t>
      </w:r>
      <w:r w:rsidRPr="00A10A20">
        <w:t xml:space="preserve"> a to hlavně kvůli tomu</w:t>
      </w:r>
      <w:r w:rsidR="00713F38" w:rsidRPr="00A10A20">
        <w:t>,</w:t>
      </w:r>
      <w:r w:rsidRPr="00A10A20">
        <w:t xml:space="preserve"> aby se ušetřilo místo na desce, rozměry desky jsou limitovány rozměrem krabičky. U některých prvků, především u relé, přepínače, zdrojové desky a konektorů není možné použít povrchovou montáž.</w:t>
      </w:r>
      <w:r w:rsidR="00713F38" w:rsidRPr="00A10A20">
        <w:t xml:space="preserve"> U signalizačních </w:t>
      </w:r>
      <w:r w:rsidR="00E86EFE" w:rsidRPr="00A10A20">
        <w:t>LED</w:t>
      </w:r>
      <w:r w:rsidR="00713F38" w:rsidRPr="00A10A20">
        <w:t xml:space="preserve"> diod je také uvažována vývodová montáž a to z důvodu, aby se </w:t>
      </w:r>
      <w:r w:rsidR="00E86EFE" w:rsidRPr="00A10A20">
        <w:t>LED</w:t>
      </w:r>
      <w:r w:rsidR="00713F38" w:rsidRPr="00A10A20">
        <w:t xml:space="preserve"> diody mohly namontovat do krytu krabičky a nemusely být řešeny světlovody, které by světlo přenášely z desky na povrch krabičky.</w:t>
      </w:r>
    </w:p>
    <w:p w14:paraId="4D17DF19" w14:textId="203C1712" w:rsidR="00713F38" w:rsidRDefault="00F61442" w:rsidP="00601A00">
      <w:pPr>
        <w:pStyle w:val="Odstavec"/>
      </w:pPr>
      <w:r w:rsidRPr="00A10A20">
        <w:t>Do projektu také byl</w:t>
      </w:r>
      <w:r w:rsidR="00E86EFE" w:rsidRPr="00A10A20">
        <w:t>a</w:t>
      </w:r>
      <w:r w:rsidRPr="00A10A20">
        <w:t xml:space="preserve"> přidána patice na připojení dalších prvků</w:t>
      </w:r>
      <w:r w:rsidR="00E86EFE" w:rsidRPr="00A10A20">
        <w:t>.</w:t>
      </w:r>
      <w:r w:rsidRPr="00A10A20">
        <w:t xml:space="preserve"> </w:t>
      </w:r>
      <w:r w:rsidR="00E86EFE" w:rsidRPr="00A10A20">
        <w:t>P</w:t>
      </w:r>
      <w:r w:rsidRPr="00A10A20">
        <w:t>ro tuto patici byl</w:t>
      </w:r>
      <w:r w:rsidR="00E86EFE" w:rsidRPr="00A10A20">
        <w:t>a</w:t>
      </w:r>
      <w:r w:rsidRPr="00A10A20">
        <w:t xml:space="preserve"> zvolen</w:t>
      </w:r>
      <w:r w:rsidR="00E86EFE" w:rsidRPr="00A10A20">
        <w:t>a</w:t>
      </w:r>
      <w:r w:rsidRPr="00A10A20">
        <w:t xml:space="preserve"> rozteč a uspořádání pinů</w:t>
      </w:r>
      <w:r w:rsidR="00E86EFE" w:rsidRPr="00A10A20">
        <w:t>,</w:t>
      </w:r>
      <w:r w:rsidRPr="00A10A20">
        <w:t xml:space="preserve"> jako na de</w:t>
      </w:r>
      <w:r w:rsidR="00E86EFE" w:rsidRPr="00A10A20">
        <w:t>s</w:t>
      </w:r>
      <w:r w:rsidRPr="00A10A20">
        <w:t xml:space="preserve">ce </w:t>
      </w:r>
      <w:proofErr w:type="spellStart"/>
      <w:r w:rsidR="00EE7F7C">
        <w:t>W</w:t>
      </w:r>
      <w:r w:rsidRPr="00A10A20">
        <w:t>emos</w:t>
      </w:r>
      <w:proofErr w:type="spellEnd"/>
      <w:r w:rsidR="003C47FD" w:rsidRPr="00A10A20">
        <w:t xml:space="preserve"> [</w:t>
      </w:r>
      <w:r w:rsidR="00343E71" w:rsidRPr="00A10A20">
        <w:t>15</w:t>
      </w:r>
      <w:r w:rsidR="003C47FD" w:rsidRPr="00A10A20">
        <w:t>]</w:t>
      </w:r>
      <w:r w:rsidRPr="00A10A20">
        <w:t>. Díky tomu</w:t>
      </w:r>
      <w:r w:rsidR="000063F1">
        <w:t xml:space="preserve"> při vývoji není</w:t>
      </w:r>
      <w:r w:rsidRPr="00A10A20">
        <w:t xml:space="preserve"> nutné osazovat desku přímo </w:t>
      </w:r>
      <w:r w:rsidR="00EE7F7C">
        <w:t>ESP</w:t>
      </w:r>
      <w:r w:rsidRPr="00A10A20">
        <w:t xml:space="preserve"> </w:t>
      </w:r>
      <w:r w:rsidR="000063F1">
        <w:t>modulem</w:t>
      </w:r>
      <w:r w:rsidR="00FD22F8" w:rsidRPr="00A10A20">
        <w:t>,</w:t>
      </w:r>
      <w:r w:rsidRPr="00A10A20">
        <w:t xml:space="preserve"> ale může se využít toho, že</w:t>
      </w:r>
      <w:r w:rsidR="00E86EFE" w:rsidRPr="00A10A20">
        <w:t xml:space="preserve"> se</w:t>
      </w:r>
      <w:r w:rsidRPr="00A10A20">
        <w:t xml:space="preserve"> na tuto patici připojí deska </w:t>
      </w:r>
      <w:proofErr w:type="spellStart"/>
      <w:r w:rsidR="00EE7F7C">
        <w:t>W</w:t>
      </w:r>
      <w:r w:rsidRPr="00A10A20">
        <w:t>emos</w:t>
      </w:r>
      <w:proofErr w:type="spellEnd"/>
      <w:r w:rsidRPr="00A10A20">
        <w:t>.</w:t>
      </w:r>
      <w:r w:rsidR="000063F1">
        <w:t xml:space="preserve"> Bohužel Z důvodu rozdělení zařízení na dvě desky už není možné namontovat výpočetní desku s </w:t>
      </w:r>
      <w:proofErr w:type="spellStart"/>
      <w:r w:rsidR="00EE7F7C">
        <w:t>W</w:t>
      </w:r>
      <w:r w:rsidR="000063F1">
        <w:t>emos</w:t>
      </w:r>
      <w:proofErr w:type="spellEnd"/>
      <w:r w:rsidR="000063F1">
        <w:t xml:space="preserve"> zařízením, ale je potřeba DPS osadit ESP module</w:t>
      </w:r>
      <w:r w:rsidR="00EE7F7C">
        <w:t>m</w:t>
      </w:r>
      <w:r w:rsidR="000063F1">
        <w:t>, jinak se zařízení nevleze do krabičky.</w:t>
      </w:r>
    </w:p>
    <w:p w14:paraId="764B1F3D" w14:textId="5668FE70" w:rsidR="00CF10F7" w:rsidRPr="00A10A20" w:rsidRDefault="00CF10F7" w:rsidP="00601A00">
      <w:pPr>
        <w:pStyle w:val="Odstavec"/>
      </w:pPr>
      <w:r>
        <w:t>Postupný vývoj zařízení vyústil v</w:t>
      </w:r>
      <w:r w:rsidR="00EE7F7C">
        <w:t>e tři</w:t>
      </w:r>
      <w:r>
        <w:t xml:space="preserve"> rozdílné verze </w:t>
      </w:r>
      <w:r w:rsidR="00E21503">
        <w:t>zařízení</w:t>
      </w:r>
      <w:r>
        <w:t xml:space="preserve">, první verze (černá) </w:t>
      </w:r>
      <w:r w:rsidR="00E21503">
        <w:t>je navřena pouze na jedné desce</w:t>
      </w:r>
      <w:r w:rsidR="00EE7F7C">
        <w:t>.</w:t>
      </w:r>
      <w:r w:rsidR="00E21503">
        <w:t xml:space="preserve"> </w:t>
      </w:r>
      <w:r w:rsidR="00EE7F7C">
        <w:t>D</w:t>
      </w:r>
      <w:r w:rsidR="00E21503">
        <w:t>ůvod</w:t>
      </w:r>
      <w:r w:rsidR="00EE7F7C">
        <w:t xml:space="preserve">em k opuštění této verze byla </w:t>
      </w:r>
      <w:r w:rsidR="00E21503">
        <w:t>nevhodn</w:t>
      </w:r>
      <w:r w:rsidR="00EE7F7C">
        <w:t>á</w:t>
      </w:r>
      <w:r w:rsidR="00E21503">
        <w:t xml:space="preserve"> volba zdroje, který nevyhovoval evropským standardům. Nesplňoval bezpečnostní odstupy sí</w:t>
      </w:r>
      <w:r w:rsidR="00EE7F7C">
        <w:t>ť</w:t>
      </w:r>
      <w:r w:rsidR="00E21503">
        <w:t>ového napětí na PDS zdroje</w:t>
      </w:r>
      <w:r w:rsidR="002E77AF">
        <w:t>,</w:t>
      </w:r>
      <w:r w:rsidR="00E21503">
        <w:t xml:space="preserve"> navíc</w:t>
      </w:r>
      <w:r w:rsidR="002E77AF">
        <w:t xml:space="preserve"> zdroj</w:t>
      </w:r>
      <w:r w:rsidR="00E21503">
        <w:t xml:space="preserve"> podstatným způsobem rušil ESP</w:t>
      </w:r>
      <w:r w:rsidR="00EE7F7C">
        <w:t>,</w:t>
      </w:r>
      <w:r w:rsidR="00E21503">
        <w:t xml:space="preserve"> což vedlo ke snížení citlivosti přijímaného </w:t>
      </w:r>
      <w:r w:rsidR="00EE7F7C">
        <w:t>w</w:t>
      </w:r>
      <w:r w:rsidR="00E21503">
        <w:t xml:space="preserve">ifi signálu. Další verze byla doplněna </w:t>
      </w:r>
      <w:r w:rsidR="002E77AF">
        <w:t xml:space="preserve">o MYRRA zdroj, kvůli kterému bylo potřeba zřízení rozdělit na dvě DPS. Díky tomu v zařízení vznikl dostatek místa na to, aby se do </w:t>
      </w:r>
      <w:r w:rsidR="00EE7F7C">
        <w:t>ně</w:t>
      </w:r>
      <w:r w:rsidR="002E77AF">
        <w:t>j mohlo umístit ještě jedno relé</w:t>
      </w:r>
      <w:r w:rsidR="00EE7F7C">
        <w:t>.</w:t>
      </w:r>
      <w:r w:rsidR="002E77AF">
        <w:t xml:space="preserve"> </w:t>
      </w:r>
      <w:r w:rsidR="00EE7F7C">
        <w:t>T</w:t>
      </w:r>
      <w:r w:rsidR="002E77AF">
        <w:t>ato verze</w:t>
      </w:r>
      <w:r w:rsidR="00EE7F7C">
        <w:t xml:space="preserve"> byla</w:t>
      </w:r>
      <w:r w:rsidR="002E77AF">
        <w:t xml:space="preserve"> mnohonásobně bezpečnější než první verze. Protože při návrhu druhé verze jsem zapomněl nakreslit jednu cestu, musel</w:t>
      </w:r>
      <w:r w:rsidR="00EE7F7C">
        <w:t xml:space="preserve"> jsem</w:t>
      </w:r>
      <w:r w:rsidR="002E77AF">
        <w:t xml:space="preserve"> přistoupit k návrhu </w:t>
      </w:r>
      <w:r w:rsidR="00EE7F7C">
        <w:t>třetí</w:t>
      </w:r>
      <w:r w:rsidR="002E77AF">
        <w:t xml:space="preserve"> verze, která obsahuje pouze novou výpočetní DPS. Spodní </w:t>
      </w:r>
      <w:r w:rsidR="00C23B31">
        <w:t>zdrojová</w:t>
      </w:r>
      <w:r w:rsidR="002E77AF">
        <w:t xml:space="preserve"> DPS byla zachována z verze 2.</w:t>
      </w:r>
      <w:r w:rsidR="004B149B">
        <w:t xml:space="preserve"> Pro snadnější montáž a vycentrování desky byl potřeba navrhnout speciální distanční blok, díky kterému je možné desky spojit a namontovat do krabičky. Tento distanční blok byl </w:t>
      </w:r>
      <w:r w:rsidR="004B149B">
        <w:lastRenderedPageBreak/>
        <w:t>navržen s programu SOLIDWORKS a následně vytisknut na 3D tiskárně z transparentního PLA s výškou vrstvy 0,2 mm.</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7481"/>
      </w:tblGrid>
      <w:tr w:rsidR="0036212B" w:rsidRPr="00A10A20" w14:paraId="377F25FB" w14:textId="77777777" w:rsidTr="003041C4">
        <w:tc>
          <w:tcPr>
            <w:tcW w:w="8500" w:type="dxa"/>
            <w:gridSpan w:val="2"/>
          </w:tcPr>
          <w:p w14:paraId="39240FCE" w14:textId="77777777" w:rsidR="0036212B" w:rsidRPr="00A10A20" w:rsidRDefault="0036212B" w:rsidP="003041C4">
            <w:pPr>
              <w:pStyle w:val="Titulek"/>
              <w:ind w:left="494" w:hanging="494"/>
              <w:jc w:val="center"/>
            </w:pPr>
            <w:r w:rsidRPr="00A10A20">
              <w:rPr>
                <w:noProof/>
              </w:rPr>
              <w:drawing>
                <wp:inline distT="0" distB="0" distL="0" distR="0" wp14:anchorId="2619A1E5" wp14:editId="235581C7">
                  <wp:extent cx="5090160" cy="5209527"/>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ázek 24"/>
                          <pic:cNvPicPr/>
                        </pic:nvPicPr>
                        <pic:blipFill>
                          <a:blip r:embed="rId26">
                            <a:extLst>
                              <a:ext uri="{28A0092B-C50C-407E-A947-70E740481C1C}">
                                <a14:useLocalDpi xmlns:a14="http://schemas.microsoft.com/office/drawing/2010/main" val="0"/>
                              </a:ext>
                            </a:extLst>
                          </a:blip>
                          <a:stretch>
                            <a:fillRect/>
                          </a:stretch>
                        </pic:blipFill>
                        <pic:spPr>
                          <a:xfrm>
                            <a:off x="0" y="0"/>
                            <a:ext cx="5119287" cy="5239337"/>
                          </a:xfrm>
                          <a:prstGeom prst="rect">
                            <a:avLst/>
                          </a:prstGeom>
                        </pic:spPr>
                      </pic:pic>
                    </a:graphicData>
                  </a:graphic>
                </wp:inline>
              </w:drawing>
            </w:r>
          </w:p>
        </w:tc>
      </w:tr>
      <w:tr w:rsidR="0036212B" w:rsidRPr="00A10A20" w14:paraId="66B76E91" w14:textId="77777777" w:rsidTr="003041C4">
        <w:tc>
          <w:tcPr>
            <w:tcW w:w="1019" w:type="dxa"/>
          </w:tcPr>
          <w:p w14:paraId="23E0E75A" w14:textId="77777777" w:rsidR="0036212B" w:rsidRPr="00A10A20" w:rsidRDefault="0036212B" w:rsidP="003041C4">
            <w:pPr>
              <w:pStyle w:val="Titulek"/>
              <w:jc w:val="right"/>
            </w:pPr>
            <w:r w:rsidRPr="00A10A20">
              <w:t>Obrázek</w:t>
            </w:r>
          </w:p>
        </w:tc>
        <w:tc>
          <w:tcPr>
            <w:tcW w:w="7481" w:type="dxa"/>
          </w:tcPr>
          <w:p w14:paraId="06182105" w14:textId="18D18298" w:rsidR="0036212B" w:rsidRPr="00A10A20" w:rsidRDefault="0036212B" w:rsidP="003041C4">
            <w:pPr>
              <w:pStyle w:val="Titulek"/>
              <w:ind w:left="494" w:hanging="494"/>
            </w:pPr>
            <w:bookmarkStart w:id="50" w:name="_Toc72854028"/>
            <w:r w:rsidRPr="00A10A20">
              <w:t>3.</w:t>
            </w:r>
            <w:r w:rsidR="00805F2E">
              <w:fldChar w:fldCharType="begin"/>
            </w:r>
            <w:r w:rsidR="00805F2E">
              <w:instrText xml:space="preserve"> SEQ Obrázek \* ARABIC \s 1 </w:instrText>
            </w:r>
            <w:r w:rsidR="00805F2E">
              <w:fldChar w:fldCharType="separate"/>
            </w:r>
            <w:r w:rsidR="00E220BE">
              <w:rPr>
                <w:noProof/>
              </w:rPr>
              <w:t>6</w:t>
            </w:r>
            <w:r w:rsidR="00805F2E">
              <w:rPr>
                <w:noProof/>
              </w:rPr>
              <w:fldChar w:fldCharType="end"/>
            </w:r>
            <w:r w:rsidRPr="00A10A20">
              <w:tab/>
              <w:t>3D model navržené desky</w:t>
            </w:r>
            <w:r w:rsidR="00E94036">
              <w:t xml:space="preserve"> verze 1</w:t>
            </w:r>
            <w:r w:rsidRPr="00A10A20">
              <w:t xml:space="preserve">, export </w:t>
            </w:r>
            <w:proofErr w:type="spellStart"/>
            <w:r w:rsidRPr="00A10A20">
              <w:t>KiCad</w:t>
            </w:r>
            <w:proofErr w:type="spellEnd"/>
            <w:r w:rsidRPr="00A10A20">
              <w:t>.</w:t>
            </w:r>
            <w:bookmarkEnd w:id="50"/>
            <w:r w:rsidRPr="00A10A20">
              <w:t xml:space="preserve"> </w:t>
            </w:r>
          </w:p>
        </w:tc>
      </w:tr>
    </w:tbl>
    <w:p w14:paraId="20E45E84" w14:textId="07AF4483" w:rsidR="00812957" w:rsidRPr="00165C84" w:rsidRDefault="00812957" w:rsidP="00812957">
      <w:pPr>
        <w:pStyle w:val="Odstavec"/>
        <w:rPr>
          <w:color w:val="FF0000"/>
        </w:rPr>
      </w:pPr>
      <w:r w:rsidRPr="00165C84">
        <w:rPr>
          <w:color w:val="FF0000"/>
        </w:rPr>
        <w:t>Výroba DPS byla provedena společností JLCPCB [</w:t>
      </w:r>
      <w:r w:rsidR="00377D82" w:rsidRPr="00165C84">
        <w:rPr>
          <w:color w:val="FF0000"/>
        </w:rPr>
        <w:t>16</w:t>
      </w:r>
      <w:r w:rsidRPr="00165C84">
        <w:rPr>
          <w:color w:val="FF0000"/>
        </w:rPr>
        <w:t>]</w:t>
      </w:r>
      <w:r w:rsidR="00914727" w:rsidRPr="00165C84">
        <w:rPr>
          <w:color w:val="FF0000"/>
        </w:rPr>
        <w:t>.</w:t>
      </w:r>
      <w:r w:rsidRPr="00165C84">
        <w:rPr>
          <w:color w:val="FF0000"/>
        </w:rPr>
        <w:t xml:space="preserve"> </w:t>
      </w:r>
      <w:r w:rsidR="00914727" w:rsidRPr="00165C84">
        <w:rPr>
          <w:color w:val="FF0000"/>
        </w:rPr>
        <w:t>J</w:t>
      </w:r>
      <w:r w:rsidRPr="00165C84">
        <w:rPr>
          <w:color w:val="FF0000"/>
        </w:rPr>
        <w:t xml:space="preserve">edná se o </w:t>
      </w:r>
      <w:r w:rsidR="00F340FC" w:rsidRPr="00165C84">
        <w:rPr>
          <w:color w:val="FF0000"/>
        </w:rPr>
        <w:t>zahraniční</w:t>
      </w:r>
      <w:r w:rsidRPr="00165C84">
        <w:rPr>
          <w:color w:val="FF0000"/>
        </w:rPr>
        <w:t xml:space="preserve"> firmu, která se zabývá prototypovou výrobou DPS. Stačí desku vyexportovat ve formátu GERBER a nahrát ji do jejich portálu a zaplatit. Výrob</w:t>
      </w:r>
      <w:r w:rsidR="00F340FC" w:rsidRPr="00165C84">
        <w:rPr>
          <w:color w:val="FF0000"/>
        </w:rPr>
        <w:t>a</w:t>
      </w:r>
      <w:r w:rsidRPr="00165C84">
        <w:rPr>
          <w:color w:val="FF0000"/>
        </w:rPr>
        <w:t xml:space="preserve"> 5 desek stojí $2, co se týče poštovné</w:t>
      </w:r>
      <w:r w:rsidR="00914727" w:rsidRPr="00165C84">
        <w:rPr>
          <w:color w:val="FF0000"/>
        </w:rPr>
        <w:t>ho</w:t>
      </w:r>
      <w:r w:rsidRPr="00165C84">
        <w:rPr>
          <w:color w:val="FF0000"/>
        </w:rPr>
        <w:t xml:space="preserve">, tak to je dražší, ale výroba touto formou je stále levnější a kvalitnější než u tuzemských firem. </w:t>
      </w:r>
      <w:r w:rsidR="009B0956" w:rsidRPr="00165C84">
        <w:rPr>
          <w:color w:val="FF0000"/>
        </w:rPr>
        <w:t>Doba</w:t>
      </w:r>
      <w:r w:rsidR="004248C5" w:rsidRPr="00165C84">
        <w:rPr>
          <w:color w:val="FF0000"/>
        </w:rPr>
        <w:t>,</w:t>
      </w:r>
      <w:r w:rsidR="009B0956" w:rsidRPr="00165C84">
        <w:rPr>
          <w:color w:val="FF0000"/>
        </w:rPr>
        <w:t xml:space="preserve"> než je deska vyrobena</w:t>
      </w:r>
      <w:r w:rsidR="00914727" w:rsidRPr="00165C84">
        <w:rPr>
          <w:color w:val="FF0000"/>
        </w:rPr>
        <w:t>,</w:t>
      </w:r>
      <w:r w:rsidR="009B0956" w:rsidRPr="00165C84">
        <w:rPr>
          <w:color w:val="FF0000"/>
        </w:rPr>
        <w:t xml:space="preserve"> je zpravidla 3 dny, </w:t>
      </w:r>
      <w:r w:rsidR="00153173" w:rsidRPr="00165C84">
        <w:rPr>
          <w:color w:val="FF0000"/>
        </w:rPr>
        <w:t>u dopravy garantují</w:t>
      </w:r>
      <w:r w:rsidR="00914727" w:rsidRPr="00165C84">
        <w:rPr>
          <w:color w:val="FF0000"/>
        </w:rPr>
        <w:t>,</w:t>
      </w:r>
      <w:r w:rsidR="00153173" w:rsidRPr="00165C84">
        <w:rPr>
          <w:color w:val="FF0000"/>
        </w:rPr>
        <w:t xml:space="preserve"> že nejpozději </w:t>
      </w:r>
      <w:r w:rsidR="00914727" w:rsidRPr="00165C84">
        <w:rPr>
          <w:color w:val="FF0000"/>
        </w:rPr>
        <w:t>d</w:t>
      </w:r>
      <w:r w:rsidR="00153173" w:rsidRPr="00165C84">
        <w:rPr>
          <w:color w:val="FF0000"/>
        </w:rPr>
        <w:t>o 10 dnů deska dojde na vámi zadanou adresu.</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7481"/>
      </w:tblGrid>
      <w:tr w:rsidR="00E469D6" w:rsidRPr="00A10A20" w14:paraId="7072BFEA" w14:textId="77777777" w:rsidTr="00E90F12">
        <w:tc>
          <w:tcPr>
            <w:tcW w:w="8500" w:type="dxa"/>
            <w:gridSpan w:val="2"/>
          </w:tcPr>
          <w:p w14:paraId="41338499" w14:textId="77777777" w:rsidR="00E469D6" w:rsidRPr="00A10A20" w:rsidRDefault="00E469D6" w:rsidP="00E90F12">
            <w:pPr>
              <w:pStyle w:val="Titulek"/>
              <w:ind w:left="494" w:hanging="494"/>
              <w:jc w:val="center"/>
            </w:pPr>
            <w:r w:rsidRPr="00A10A20">
              <w:rPr>
                <w:noProof/>
              </w:rPr>
              <w:lastRenderedPageBreak/>
              <w:drawing>
                <wp:inline distT="0" distB="0" distL="0" distR="0" wp14:anchorId="4529F3A9" wp14:editId="67817E71">
                  <wp:extent cx="5119287" cy="3277855"/>
                  <wp:effectExtent l="0" t="0" r="5715"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ázek 26"/>
                          <pic:cNvPicPr/>
                        </pic:nvPicPr>
                        <pic:blipFill>
                          <a:blip r:embed="rId27">
                            <a:extLst>
                              <a:ext uri="{28A0092B-C50C-407E-A947-70E740481C1C}">
                                <a14:useLocalDpi xmlns:a14="http://schemas.microsoft.com/office/drawing/2010/main" val="0"/>
                              </a:ext>
                            </a:extLst>
                          </a:blip>
                          <a:stretch>
                            <a:fillRect/>
                          </a:stretch>
                        </pic:blipFill>
                        <pic:spPr>
                          <a:xfrm>
                            <a:off x="0" y="0"/>
                            <a:ext cx="5119287" cy="3277855"/>
                          </a:xfrm>
                          <a:prstGeom prst="rect">
                            <a:avLst/>
                          </a:prstGeom>
                        </pic:spPr>
                      </pic:pic>
                    </a:graphicData>
                  </a:graphic>
                </wp:inline>
              </w:drawing>
            </w:r>
          </w:p>
        </w:tc>
      </w:tr>
      <w:tr w:rsidR="00E469D6" w:rsidRPr="00A10A20" w14:paraId="7AC3D0B0" w14:textId="77777777" w:rsidTr="00E90F12">
        <w:tc>
          <w:tcPr>
            <w:tcW w:w="1019" w:type="dxa"/>
          </w:tcPr>
          <w:p w14:paraId="7D396825" w14:textId="77777777" w:rsidR="00E469D6" w:rsidRPr="00A10A20" w:rsidRDefault="00E469D6" w:rsidP="00E90F12">
            <w:pPr>
              <w:pStyle w:val="Titulek"/>
              <w:jc w:val="right"/>
            </w:pPr>
            <w:r w:rsidRPr="00A10A20">
              <w:t>Obrázek</w:t>
            </w:r>
          </w:p>
        </w:tc>
        <w:tc>
          <w:tcPr>
            <w:tcW w:w="7481" w:type="dxa"/>
          </w:tcPr>
          <w:p w14:paraId="1E5D4243" w14:textId="7E38F458" w:rsidR="00E469D6" w:rsidRPr="00A10A20" w:rsidRDefault="00E469D6" w:rsidP="00E90F12">
            <w:pPr>
              <w:pStyle w:val="Titulek"/>
              <w:ind w:left="494" w:hanging="494"/>
            </w:pPr>
            <w:bookmarkStart w:id="51" w:name="_Toc72854029"/>
            <w:r w:rsidRPr="00A10A20">
              <w:t>3.</w:t>
            </w:r>
            <w:r w:rsidR="00805F2E">
              <w:fldChar w:fldCharType="begin"/>
            </w:r>
            <w:r w:rsidR="00805F2E">
              <w:instrText xml:space="preserve"> SEQ Obrázek \* ARABIC \s 1 </w:instrText>
            </w:r>
            <w:r w:rsidR="00805F2E">
              <w:fldChar w:fldCharType="separate"/>
            </w:r>
            <w:r w:rsidR="00E220BE">
              <w:rPr>
                <w:noProof/>
              </w:rPr>
              <w:t>7</w:t>
            </w:r>
            <w:r w:rsidR="00805F2E">
              <w:rPr>
                <w:noProof/>
              </w:rPr>
              <w:fldChar w:fldCharType="end"/>
            </w:r>
            <w:r w:rsidRPr="00A10A20">
              <w:tab/>
              <w:t>3D model</w:t>
            </w:r>
            <w:r w:rsidR="0015450E">
              <w:t>y</w:t>
            </w:r>
            <w:r w:rsidRPr="00A10A20">
              <w:t xml:space="preserve"> </w:t>
            </w:r>
            <w:r w:rsidR="0015450E">
              <w:t xml:space="preserve">DPS </w:t>
            </w:r>
            <w:r w:rsidR="00C23B31">
              <w:t>verz</w:t>
            </w:r>
            <w:r w:rsidR="0015450E">
              <w:t>e</w:t>
            </w:r>
            <w:r w:rsidR="00C23B31">
              <w:t xml:space="preserve"> 2</w:t>
            </w:r>
            <w:r w:rsidR="005C30CD">
              <w:t xml:space="preserve"> přední pohled</w:t>
            </w:r>
            <w:r w:rsidRPr="00A10A20">
              <w:t xml:space="preserve">, export </w:t>
            </w:r>
            <w:proofErr w:type="spellStart"/>
            <w:r w:rsidRPr="00A10A20">
              <w:t>KiCad</w:t>
            </w:r>
            <w:proofErr w:type="spellEnd"/>
            <w:r w:rsidRPr="00A10A20">
              <w:t>.</w:t>
            </w:r>
            <w:bookmarkEnd w:id="51"/>
            <w:r w:rsidRPr="00A10A20">
              <w:t xml:space="preserve"> </w:t>
            </w:r>
          </w:p>
        </w:tc>
      </w:tr>
      <w:tr w:rsidR="005C30CD" w:rsidRPr="00A10A20" w14:paraId="525ED1A4" w14:textId="77777777" w:rsidTr="00E90F12">
        <w:tc>
          <w:tcPr>
            <w:tcW w:w="8500" w:type="dxa"/>
            <w:gridSpan w:val="2"/>
          </w:tcPr>
          <w:p w14:paraId="658C4C7A" w14:textId="77777777" w:rsidR="005C30CD" w:rsidRPr="00A10A20" w:rsidRDefault="005C30CD" w:rsidP="00E90F12">
            <w:pPr>
              <w:pStyle w:val="Titulek"/>
              <w:ind w:left="494" w:hanging="494"/>
              <w:jc w:val="center"/>
            </w:pPr>
            <w:r w:rsidRPr="00A10A20">
              <w:rPr>
                <w:noProof/>
              </w:rPr>
              <w:drawing>
                <wp:inline distT="0" distB="0" distL="0" distR="0" wp14:anchorId="6B2AC91B" wp14:editId="07F559E1">
                  <wp:extent cx="5119287" cy="3223891"/>
                  <wp:effectExtent l="0" t="0" r="5715" b="0"/>
                  <wp:docPr id="27" name="Obrázek 27" descr="Obsah obrázku text, elektron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ázek 27" descr="Obsah obrázku text, elektronika&#10;&#10;Popis byl vytvořen automaticky"/>
                          <pic:cNvPicPr/>
                        </pic:nvPicPr>
                        <pic:blipFill>
                          <a:blip r:embed="rId28">
                            <a:extLst>
                              <a:ext uri="{28A0092B-C50C-407E-A947-70E740481C1C}">
                                <a14:useLocalDpi xmlns:a14="http://schemas.microsoft.com/office/drawing/2010/main" val="0"/>
                              </a:ext>
                            </a:extLst>
                          </a:blip>
                          <a:stretch>
                            <a:fillRect/>
                          </a:stretch>
                        </pic:blipFill>
                        <pic:spPr>
                          <a:xfrm>
                            <a:off x="0" y="0"/>
                            <a:ext cx="5119287" cy="3223891"/>
                          </a:xfrm>
                          <a:prstGeom prst="rect">
                            <a:avLst/>
                          </a:prstGeom>
                        </pic:spPr>
                      </pic:pic>
                    </a:graphicData>
                  </a:graphic>
                </wp:inline>
              </w:drawing>
            </w:r>
          </w:p>
        </w:tc>
      </w:tr>
      <w:tr w:rsidR="005C30CD" w:rsidRPr="00A10A20" w14:paraId="77E36F1E" w14:textId="77777777" w:rsidTr="00E90F12">
        <w:tc>
          <w:tcPr>
            <w:tcW w:w="1019" w:type="dxa"/>
          </w:tcPr>
          <w:p w14:paraId="1A9D5AF2" w14:textId="77777777" w:rsidR="005C30CD" w:rsidRPr="00A10A20" w:rsidRDefault="005C30CD" w:rsidP="00E90F12">
            <w:pPr>
              <w:pStyle w:val="Titulek"/>
              <w:jc w:val="right"/>
            </w:pPr>
            <w:r w:rsidRPr="00A10A20">
              <w:t>Obrázek</w:t>
            </w:r>
          </w:p>
        </w:tc>
        <w:tc>
          <w:tcPr>
            <w:tcW w:w="7481" w:type="dxa"/>
          </w:tcPr>
          <w:p w14:paraId="21B6ABA4" w14:textId="1196E61B" w:rsidR="005C30CD" w:rsidRPr="00A10A20" w:rsidRDefault="005C30CD" w:rsidP="00E90F12">
            <w:pPr>
              <w:pStyle w:val="Titulek"/>
              <w:ind w:left="494" w:hanging="494"/>
            </w:pPr>
            <w:bookmarkStart w:id="52" w:name="_Toc72854030"/>
            <w:r w:rsidRPr="00A10A20">
              <w:t>3.</w:t>
            </w:r>
            <w:r w:rsidR="00805F2E">
              <w:fldChar w:fldCharType="begin"/>
            </w:r>
            <w:r w:rsidR="00805F2E">
              <w:instrText xml:space="preserve"> SEQ Obrázek \* ARABIC \s 1 </w:instrText>
            </w:r>
            <w:r w:rsidR="00805F2E">
              <w:fldChar w:fldCharType="separate"/>
            </w:r>
            <w:r w:rsidR="00E220BE">
              <w:rPr>
                <w:noProof/>
              </w:rPr>
              <w:t>8</w:t>
            </w:r>
            <w:r w:rsidR="00805F2E">
              <w:rPr>
                <w:noProof/>
              </w:rPr>
              <w:fldChar w:fldCharType="end"/>
            </w:r>
            <w:r w:rsidRPr="00A10A20">
              <w:tab/>
              <w:t>3D model</w:t>
            </w:r>
            <w:r>
              <w:t>y</w:t>
            </w:r>
            <w:r w:rsidRPr="00A10A20">
              <w:t xml:space="preserve"> </w:t>
            </w:r>
            <w:r>
              <w:t>DPS verze 2 zadní pohled</w:t>
            </w:r>
            <w:r w:rsidRPr="00A10A20">
              <w:t xml:space="preserve">, export </w:t>
            </w:r>
            <w:proofErr w:type="spellStart"/>
            <w:r w:rsidRPr="00A10A20">
              <w:t>KiCad</w:t>
            </w:r>
            <w:proofErr w:type="spellEnd"/>
            <w:r w:rsidRPr="00A10A20">
              <w:t>.</w:t>
            </w:r>
            <w:bookmarkEnd w:id="52"/>
            <w:r w:rsidRPr="00A10A20">
              <w:t xml:space="preserve"> </w:t>
            </w:r>
          </w:p>
        </w:tc>
      </w:tr>
      <w:tr w:rsidR="00145029" w:rsidRPr="00A10A20" w14:paraId="411F319B" w14:textId="77777777" w:rsidTr="00E90F12">
        <w:tc>
          <w:tcPr>
            <w:tcW w:w="8500" w:type="dxa"/>
            <w:gridSpan w:val="2"/>
          </w:tcPr>
          <w:p w14:paraId="2C89E4E7" w14:textId="77777777" w:rsidR="00145029" w:rsidRPr="00A10A20" w:rsidRDefault="00145029" w:rsidP="00E90F12">
            <w:pPr>
              <w:pStyle w:val="Titulek"/>
              <w:ind w:left="494" w:hanging="494"/>
              <w:jc w:val="center"/>
            </w:pPr>
            <w:r w:rsidRPr="00A10A20">
              <w:rPr>
                <w:noProof/>
              </w:rPr>
              <w:lastRenderedPageBreak/>
              <w:drawing>
                <wp:inline distT="0" distB="0" distL="0" distR="0" wp14:anchorId="62569A4D" wp14:editId="4323A375">
                  <wp:extent cx="2385243" cy="3223891"/>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ázek 28"/>
                          <pic:cNvPicPr/>
                        </pic:nvPicPr>
                        <pic:blipFill>
                          <a:blip r:embed="rId29">
                            <a:extLst>
                              <a:ext uri="{28A0092B-C50C-407E-A947-70E740481C1C}">
                                <a14:useLocalDpi xmlns:a14="http://schemas.microsoft.com/office/drawing/2010/main" val="0"/>
                              </a:ext>
                            </a:extLst>
                          </a:blip>
                          <a:stretch>
                            <a:fillRect/>
                          </a:stretch>
                        </pic:blipFill>
                        <pic:spPr>
                          <a:xfrm>
                            <a:off x="0" y="0"/>
                            <a:ext cx="2385243" cy="3223891"/>
                          </a:xfrm>
                          <a:prstGeom prst="rect">
                            <a:avLst/>
                          </a:prstGeom>
                        </pic:spPr>
                      </pic:pic>
                    </a:graphicData>
                  </a:graphic>
                </wp:inline>
              </w:drawing>
            </w:r>
          </w:p>
        </w:tc>
      </w:tr>
      <w:tr w:rsidR="00145029" w:rsidRPr="00A10A20" w14:paraId="18D5EFA0" w14:textId="77777777" w:rsidTr="00E90F12">
        <w:tc>
          <w:tcPr>
            <w:tcW w:w="1019" w:type="dxa"/>
          </w:tcPr>
          <w:p w14:paraId="64BEF048" w14:textId="77777777" w:rsidR="00145029" w:rsidRPr="00A10A20" w:rsidRDefault="00145029" w:rsidP="00E90F12">
            <w:pPr>
              <w:pStyle w:val="Titulek"/>
              <w:jc w:val="right"/>
            </w:pPr>
            <w:r w:rsidRPr="00A10A20">
              <w:t>Obrázek</w:t>
            </w:r>
          </w:p>
        </w:tc>
        <w:tc>
          <w:tcPr>
            <w:tcW w:w="7481" w:type="dxa"/>
          </w:tcPr>
          <w:p w14:paraId="0C14E65B" w14:textId="7B08777B" w:rsidR="00145029" w:rsidRPr="00A10A20" w:rsidRDefault="00145029" w:rsidP="00E90F12">
            <w:pPr>
              <w:pStyle w:val="Titulek"/>
              <w:ind w:left="494" w:hanging="494"/>
            </w:pPr>
            <w:bookmarkStart w:id="53" w:name="_Toc72854031"/>
            <w:r w:rsidRPr="00A10A20">
              <w:t>3.</w:t>
            </w:r>
            <w:r w:rsidR="00805F2E">
              <w:fldChar w:fldCharType="begin"/>
            </w:r>
            <w:r w:rsidR="00805F2E">
              <w:instrText xml:space="preserve"> SEQ Obrázek \* ARABIC \s 1 </w:instrText>
            </w:r>
            <w:r w:rsidR="00805F2E">
              <w:fldChar w:fldCharType="separate"/>
            </w:r>
            <w:r w:rsidR="00E220BE">
              <w:rPr>
                <w:noProof/>
              </w:rPr>
              <w:t>9</w:t>
            </w:r>
            <w:r w:rsidR="00805F2E">
              <w:rPr>
                <w:noProof/>
              </w:rPr>
              <w:fldChar w:fldCharType="end"/>
            </w:r>
            <w:r w:rsidRPr="00A10A20">
              <w:tab/>
              <w:t xml:space="preserve">3D model </w:t>
            </w:r>
            <w:r>
              <w:t xml:space="preserve">DPS verze </w:t>
            </w:r>
            <w:r w:rsidR="00421D62">
              <w:t>3</w:t>
            </w:r>
            <w:r>
              <w:t xml:space="preserve"> </w:t>
            </w:r>
            <w:r w:rsidR="00421D62">
              <w:t>přední</w:t>
            </w:r>
            <w:r>
              <w:t xml:space="preserve"> pohled</w:t>
            </w:r>
            <w:r w:rsidRPr="00A10A20">
              <w:t xml:space="preserve">, export </w:t>
            </w:r>
            <w:proofErr w:type="spellStart"/>
            <w:r w:rsidRPr="00A10A20">
              <w:t>KiCad</w:t>
            </w:r>
            <w:proofErr w:type="spellEnd"/>
            <w:r w:rsidRPr="00A10A20">
              <w:t>.</w:t>
            </w:r>
            <w:bookmarkEnd w:id="53"/>
            <w:r w:rsidRPr="00A10A20">
              <w:t xml:space="preserve"> </w:t>
            </w:r>
          </w:p>
        </w:tc>
      </w:tr>
      <w:tr w:rsidR="00421D62" w:rsidRPr="00A10A20" w14:paraId="769FE068" w14:textId="77777777" w:rsidTr="00E90F12">
        <w:tc>
          <w:tcPr>
            <w:tcW w:w="8500" w:type="dxa"/>
            <w:gridSpan w:val="2"/>
          </w:tcPr>
          <w:p w14:paraId="2B870A38" w14:textId="77777777" w:rsidR="00421D62" w:rsidRPr="00A10A20" w:rsidRDefault="00421D62" w:rsidP="00E90F12">
            <w:pPr>
              <w:pStyle w:val="Titulek"/>
              <w:ind w:left="494" w:hanging="494"/>
              <w:jc w:val="center"/>
            </w:pPr>
            <w:r w:rsidRPr="00A10A20">
              <w:rPr>
                <w:noProof/>
              </w:rPr>
              <w:drawing>
                <wp:inline distT="0" distB="0" distL="0" distR="0" wp14:anchorId="53990E03" wp14:editId="2247F5F5">
                  <wp:extent cx="2504596" cy="3223891"/>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a:blip r:embed="rId30">
                            <a:extLst>
                              <a:ext uri="{28A0092B-C50C-407E-A947-70E740481C1C}">
                                <a14:useLocalDpi xmlns:a14="http://schemas.microsoft.com/office/drawing/2010/main" val="0"/>
                              </a:ext>
                            </a:extLst>
                          </a:blip>
                          <a:stretch>
                            <a:fillRect/>
                          </a:stretch>
                        </pic:blipFill>
                        <pic:spPr>
                          <a:xfrm>
                            <a:off x="0" y="0"/>
                            <a:ext cx="2504596" cy="3223891"/>
                          </a:xfrm>
                          <a:prstGeom prst="rect">
                            <a:avLst/>
                          </a:prstGeom>
                        </pic:spPr>
                      </pic:pic>
                    </a:graphicData>
                  </a:graphic>
                </wp:inline>
              </w:drawing>
            </w:r>
          </w:p>
        </w:tc>
      </w:tr>
      <w:tr w:rsidR="00421D62" w:rsidRPr="00A10A20" w14:paraId="13162513" w14:textId="77777777" w:rsidTr="00E90F12">
        <w:tc>
          <w:tcPr>
            <w:tcW w:w="1019" w:type="dxa"/>
          </w:tcPr>
          <w:p w14:paraId="6E70DC5B" w14:textId="77777777" w:rsidR="00421D62" w:rsidRPr="00A10A20" w:rsidRDefault="00421D62" w:rsidP="00E90F12">
            <w:pPr>
              <w:pStyle w:val="Titulek"/>
              <w:jc w:val="right"/>
            </w:pPr>
            <w:r w:rsidRPr="00A10A20">
              <w:t>Obrázek</w:t>
            </w:r>
          </w:p>
        </w:tc>
        <w:tc>
          <w:tcPr>
            <w:tcW w:w="7481" w:type="dxa"/>
          </w:tcPr>
          <w:p w14:paraId="7AC28285" w14:textId="3D7B39CD" w:rsidR="00421D62" w:rsidRPr="00A10A20" w:rsidRDefault="00421D62" w:rsidP="00E90F12">
            <w:pPr>
              <w:pStyle w:val="Titulek"/>
              <w:ind w:left="494" w:hanging="494"/>
            </w:pPr>
            <w:bookmarkStart w:id="54" w:name="_Toc72854032"/>
            <w:r w:rsidRPr="00A10A20">
              <w:t>3.</w:t>
            </w:r>
            <w:r w:rsidR="00805F2E">
              <w:fldChar w:fldCharType="begin"/>
            </w:r>
            <w:r w:rsidR="00805F2E">
              <w:instrText xml:space="preserve"> SEQ Obrázek \* ARABIC \s 1 </w:instrText>
            </w:r>
            <w:r w:rsidR="00805F2E">
              <w:fldChar w:fldCharType="separate"/>
            </w:r>
            <w:r w:rsidR="00E220BE">
              <w:rPr>
                <w:noProof/>
              </w:rPr>
              <w:t>10</w:t>
            </w:r>
            <w:r w:rsidR="00805F2E">
              <w:rPr>
                <w:noProof/>
              </w:rPr>
              <w:fldChar w:fldCharType="end"/>
            </w:r>
            <w:r w:rsidRPr="00A10A20">
              <w:tab/>
              <w:t xml:space="preserve">3D model </w:t>
            </w:r>
            <w:r>
              <w:t>DPS verze 3 zadní pohled</w:t>
            </w:r>
            <w:r w:rsidRPr="00A10A20">
              <w:t xml:space="preserve">, export </w:t>
            </w:r>
            <w:proofErr w:type="spellStart"/>
            <w:r w:rsidRPr="00A10A20">
              <w:t>KiCad</w:t>
            </w:r>
            <w:proofErr w:type="spellEnd"/>
            <w:r w:rsidRPr="00A10A20">
              <w:t>.</w:t>
            </w:r>
            <w:bookmarkEnd w:id="54"/>
            <w:r w:rsidRPr="00A10A20">
              <w:t xml:space="preserve"> </w:t>
            </w:r>
          </w:p>
        </w:tc>
      </w:tr>
    </w:tbl>
    <w:p w14:paraId="69E411D4" w14:textId="53680E8B" w:rsidR="00E469D6" w:rsidRPr="00A10A20" w:rsidRDefault="00AA517E" w:rsidP="00812957">
      <w:pPr>
        <w:pStyle w:val="Odstavec"/>
      </w:pPr>
      <w:r>
        <w:t xml:space="preserve">Zásadním rozdílem mezi verzí 2 a </w:t>
      </w:r>
      <w:r w:rsidR="000C2B32">
        <w:t>3</w:t>
      </w:r>
      <w:r>
        <w:t xml:space="preserve"> je doplnění chybějící cesty, otočení pinů pro připojení čidel (vpravo nahoře na přední straně). Další úpravou je softwarové ovládání </w:t>
      </w:r>
      <w:r w:rsidR="000C2B32">
        <w:t>LED diod</w:t>
      </w:r>
      <w:r>
        <w:t xml:space="preserve"> (zelená, žlutá), dodání popisek a log (změna popis</w:t>
      </w:r>
      <w:r w:rsidR="000C2B32">
        <w:t>u</w:t>
      </w:r>
      <w:r>
        <w:t xml:space="preserve"> vývodů </w:t>
      </w:r>
      <w:proofErr w:type="spellStart"/>
      <w:r w:rsidR="000C2B32">
        <w:t>W</w:t>
      </w:r>
      <w:r>
        <w:t>emos</w:t>
      </w:r>
      <w:proofErr w:type="spellEnd"/>
      <w:r>
        <w:t>, prohození 5 V a GND) a v posledním případě kompletní změna tras, obzvláště u I2</w:t>
      </w:r>
      <w:r w:rsidR="00A10C0D">
        <w:t>C.</w:t>
      </w:r>
    </w:p>
    <w:p w14:paraId="2E17828E" w14:textId="05F8E4DC" w:rsidR="00AD6C72" w:rsidRPr="00A10A20" w:rsidRDefault="006A7A02" w:rsidP="00AD6C72">
      <w:pPr>
        <w:pStyle w:val="Nadpis2"/>
      </w:pPr>
      <w:bookmarkStart w:id="55" w:name="_Toc72854068"/>
      <w:r w:rsidRPr="00A10A20">
        <w:lastRenderedPageBreak/>
        <w:t>Osazení a oživení DPS</w:t>
      </w:r>
      <w:bookmarkEnd w:id="55"/>
    </w:p>
    <w:p w14:paraId="70054ACF" w14:textId="46D88379" w:rsidR="00BA1020" w:rsidRPr="00A10A20" w:rsidRDefault="00524F7B" w:rsidP="00BA1020">
      <w:pPr>
        <w:pStyle w:val="Prvnodstavec"/>
      </w:pPr>
      <w:r w:rsidRPr="00A10A20">
        <w:t xml:space="preserve">K osazení </w:t>
      </w:r>
      <w:r w:rsidR="00914727" w:rsidRPr="00A10A20">
        <w:t>byl</w:t>
      </w:r>
      <w:r w:rsidRPr="00A10A20">
        <w:t xml:space="preserve"> použit bezolovnatý cín. Hlavní motivací k použití bezolovnaté pájky </w:t>
      </w:r>
      <w:r w:rsidR="00914727" w:rsidRPr="00A10A20">
        <w:t>byla</w:t>
      </w:r>
      <w:r w:rsidRPr="00A10A20">
        <w:t xml:space="preserve"> </w:t>
      </w:r>
      <w:r w:rsidR="005C1620">
        <w:t>s</w:t>
      </w:r>
      <w:r w:rsidRPr="00A10A20">
        <w:t>měrnice Evropského parlamentu</w:t>
      </w:r>
      <w:r w:rsidR="00F340FC" w:rsidRPr="00A10A20">
        <w:t xml:space="preserve"> a</w:t>
      </w:r>
      <w:r w:rsidRPr="00A10A20">
        <w:t xml:space="preserve"> Rady 2011/65/EU, která </w:t>
      </w:r>
      <w:r w:rsidR="00F65279" w:rsidRPr="00A10A20">
        <w:t>zakazuje používání olovnatých pájek v elektrozařízeních, krom</w:t>
      </w:r>
      <w:r w:rsidR="00914727" w:rsidRPr="00A10A20">
        <w:t>ě</w:t>
      </w:r>
      <w:r w:rsidR="00F65279" w:rsidRPr="00A10A20">
        <w:t xml:space="preserve"> výjimek pro zdravotnictví, kosmický průmysl a vojenské účely [</w:t>
      </w:r>
      <w:r w:rsidR="009C7CA9" w:rsidRPr="00A10A20">
        <w:t>17</w:t>
      </w:r>
      <w:r w:rsidR="00F65279" w:rsidRPr="00A10A20">
        <w:t>].</w:t>
      </w:r>
    </w:p>
    <w:p w14:paraId="7EA38F3C" w14:textId="474FCC28" w:rsidR="00605F70" w:rsidRDefault="00605F70" w:rsidP="009329A2">
      <w:pPr>
        <w:pStyle w:val="Odstavec"/>
      </w:pPr>
      <w:r w:rsidRPr="00A10A20">
        <w:t>Dalšími nástroji použitými k osazení DPS byla mikropájka a horkovzdušná pistole na osazení krystalu u obvodu USB to UART převodníku</w:t>
      </w:r>
      <w:r w:rsidR="009329A2" w:rsidRPr="00A10A20">
        <w:t>.</w:t>
      </w:r>
    </w:p>
    <w:p w14:paraId="6BA4B5D9" w14:textId="58A2AE0B" w:rsidR="004B6959" w:rsidRPr="0026574F" w:rsidRDefault="004B6959" w:rsidP="004B6959">
      <w:pPr>
        <w:pStyle w:val="Nadpis3"/>
      </w:pPr>
      <w:bookmarkStart w:id="56" w:name="_Toc72854069"/>
      <w:r>
        <w:t>Deska zařízení verze 1</w:t>
      </w:r>
      <w:bookmarkEnd w:id="56"/>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7481"/>
      </w:tblGrid>
      <w:tr w:rsidR="002C4525" w:rsidRPr="00A10A20" w14:paraId="1869B751" w14:textId="77777777" w:rsidTr="00CA34EA">
        <w:trPr>
          <w:trHeight w:val="6050"/>
        </w:trPr>
        <w:tc>
          <w:tcPr>
            <w:tcW w:w="8500" w:type="dxa"/>
            <w:gridSpan w:val="2"/>
          </w:tcPr>
          <w:p w14:paraId="45D74A30" w14:textId="77777777" w:rsidR="002C4525" w:rsidRDefault="002C4525" w:rsidP="003041C4">
            <w:pPr>
              <w:pStyle w:val="Titulek"/>
              <w:ind w:left="494" w:hanging="494"/>
              <w:jc w:val="center"/>
            </w:pPr>
            <w:r w:rsidRPr="00A10A20">
              <w:rPr>
                <w:noProof/>
              </w:rPr>
              <w:drawing>
                <wp:inline distT="0" distB="0" distL="0" distR="0" wp14:anchorId="7F1BFD43" wp14:editId="1CA9BDA3">
                  <wp:extent cx="4892040" cy="3669030"/>
                  <wp:effectExtent l="0" t="0" r="3810" b="762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ázek 12"/>
                          <pic:cNvPicPr/>
                        </pic:nvPicPr>
                        <pic:blipFill>
                          <a:blip r:embed="rId31" cstate="print">
                            <a:extLst>
                              <a:ext uri="{BEBA8EAE-BF5A-486C-A8C5-ECC9F3942E4B}">
                                <a14:imgProps xmlns:a14="http://schemas.microsoft.com/office/drawing/2010/main">
                                  <a14:imgLayer r:embed="rId32">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4893481" cy="3670111"/>
                          </a:xfrm>
                          <a:prstGeom prst="rect">
                            <a:avLst/>
                          </a:prstGeom>
                        </pic:spPr>
                      </pic:pic>
                    </a:graphicData>
                  </a:graphic>
                </wp:inline>
              </w:drawing>
            </w:r>
          </w:p>
          <w:p w14:paraId="3A0978BD" w14:textId="510848A2" w:rsidR="00CA34EA" w:rsidRPr="00CA34EA" w:rsidRDefault="00CA34EA" w:rsidP="00CA34EA"/>
        </w:tc>
      </w:tr>
      <w:tr w:rsidR="002C4525" w:rsidRPr="00A10A20" w14:paraId="22CAEE6A" w14:textId="77777777" w:rsidTr="003041C4">
        <w:tc>
          <w:tcPr>
            <w:tcW w:w="1019" w:type="dxa"/>
          </w:tcPr>
          <w:p w14:paraId="2AAA4AEF" w14:textId="77777777" w:rsidR="002C4525" w:rsidRPr="00A10A20" w:rsidRDefault="002C4525" w:rsidP="003041C4">
            <w:pPr>
              <w:pStyle w:val="Titulek"/>
              <w:jc w:val="right"/>
            </w:pPr>
            <w:r w:rsidRPr="00A10A20">
              <w:t>Obrázek</w:t>
            </w:r>
          </w:p>
        </w:tc>
        <w:tc>
          <w:tcPr>
            <w:tcW w:w="7481" w:type="dxa"/>
          </w:tcPr>
          <w:p w14:paraId="6209889E" w14:textId="2000F055" w:rsidR="00B87B60" w:rsidRPr="00A10A20" w:rsidRDefault="002C4525" w:rsidP="00B87B60">
            <w:pPr>
              <w:pStyle w:val="Titulek"/>
              <w:ind w:left="494" w:hanging="494"/>
            </w:pPr>
            <w:bookmarkStart w:id="57" w:name="_Toc72854033"/>
            <w:r w:rsidRPr="00A10A20">
              <w:t>3.</w:t>
            </w:r>
            <w:r w:rsidR="00805F2E">
              <w:fldChar w:fldCharType="begin"/>
            </w:r>
            <w:r w:rsidR="00805F2E">
              <w:instrText xml:space="preserve"> SEQ Obrázek \* ARABIC \s 1 </w:instrText>
            </w:r>
            <w:r w:rsidR="00805F2E">
              <w:fldChar w:fldCharType="separate"/>
            </w:r>
            <w:r w:rsidR="00E220BE">
              <w:rPr>
                <w:noProof/>
              </w:rPr>
              <w:t>11</w:t>
            </w:r>
            <w:r w:rsidR="00805F2E">
              <w:rPr>
                <w:noProof/>
              </w:rPr>
              <w:fldChar w:fldCharType="end"/>
            </w:r>
            <w:r w:rsidRPr="00A10A20">
              <w:tab/>
            </w:r>
            <w:r w:rsidR="00F33AAA" w:rsidRPr="00A10A20">
              <w:t>Vyrobená deska</w:t>
            </w:r>
            <w:r w:rsidR="00F56D35">
              <w:t xml:space="preserve"> verze 1</w:t>
            </w:r>
            <w:r w:rsidR="00F340FC" w:rsidRPr="00A10A20">
              <w:t xml:space="preserve"> -</w:t>
            </w:r>
            <w:r w:rsidR="00F33AAA" w:rsidRPr="00A10A20">
              <w:t xml:space="preserve"> přední strana</w:t>
            </w:r>
            <w:bookmarkEnd w:id="57"/>
          </w:p>
        </w:tc>
      </w:tr>
      <w:tr w:rsidR="002C4525" w:rsidRPr="00A10A20" w14:paraId="6C46DFF8" w14:textId="77777777" w:rsidTr="003041C4">
        <w:tc>
          <w:tcPr>
            <w:tcW w:w="8500" w:type="dxa"/>
            <w:gridSpan w:val="2"/>
          </w:tcPr>
          <w:p w14:paraId="378C91B0" w14:textId="0374A8BB" w:rsidR="009E3E8B" w:rsidRPr="005C1620" w:rsidRDefault="009E3E8B" w:rsidP="009E3E8B">
            <w:pPr>
              <w:pStyle w:val="Odstavec"/>
              <w:rPr>
                <w:color w:val="FF0000"/>
              </w:rPr>
            </w:pPr>
            <w:r w:rsidRPr="005C1620">
              <w:rPr>
                <w:color w:val="FF0000"/>
              </w:rPr>
              <w:t>Na obrázku 3.12 je pohled na zadní stranu desky. Zde jsou připraveny kontakty na připojení relé a svorkovnice, na které bude připojena spínaná zásuvka s proudem 16 A. Z norem pro návrh desek se dá vyčíst, že při tloušťce mědi 35 µm by požadovaná šířka musela mít více jak 2,5 mm. Z toho důvodu se uvažuje přidání pomocného spojení pomocí cínu, a to po celé délce cest.</w:t>
            </w:r>
          </w:p>
          <w:p w14:paraId="2D79CBAD" w14:textId="087D68D6" w:rsidR="009E3E8B" w:rsidRPr="005C1620" w:rsidRDefault="009E3E8B" w:rsidP="009E3E8B">
            <w:pPr>
              <w:pStyle w:val="Odstavec"/>
              <w:rPr>
                <w:color w:val="FF0000"/>
              </w:rPr>
            </w:pPr>
            <w:r w:rsidRPr="005C1620">
              <w:rPr>
                <w:color w:val="FF0000"/>
              </w:rPr>
              <w:t>Na spodní části desky si také můžeme povšimnout dvou montážních otvorů pro chycení zdroje, který byl hlavním důvodem proč tato verze desky nakonec nebyla použita.</w:t>
            </w:r>
          </w:p>
          <w:p w14:paraId="5E292A41" w14:textId="096CE8B2" w:rsidR="002C4525" w:rsidRPr="00A10A20" w:rsidRDefault="002C4525" w:rsidP="003041C4">
            <w:pPr>
              <w:pStyle w:val="Titulek"/>
              <w:ind w:left="494" w:hanging="494"/>
              <w:jc w:val="center"/>
            </w:pPr>
            <w:r w:rsidRPr="00A10A20">
              <w:rPr>
                <w:noProof/>
              </w:rPr>
              <w:lastRenderedPageBreak/>
              <w:drawing>
                <wp:inline distT="0" distB="0" distL="0" distR="0" wp14:anchorId="16AAF9A9" wp14:editId="11A336BC">
                  <wp:extent cx="4893481" cy="3670110"/>
                  <wp:effectExtent l="0" t="0" r="2540" b="6985"/>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ek 13"/>
                          <pic:cNvPicPr/>
                        </pic:nvPicPr>
                        <pic:blipFill>
                          <a:blip r:embed="rId33" cstate="print">
                            <a:extLst>
                              <a:ext uri="{BEBA8EAE-BF5A-486C-A8C5-ECC9F3942E4B}">
                                <a14:imgProps xmlns:a14="http://schemas.microsoft.com/office/drawing/2010/main">
                                  <a14:imgLayer r:embed="rId34">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4893481" cy="3670110"/>
                          </a:xfrm>
                          <a:prstGeom prst="rect">
                            <a:avLst/>
                          </a:prstGeom>
                        </pic:spPr>
                      </pic:pic>
                    </a:graphicData>
                  </a:graphic>
                </wp:inline>
              </w:drawing>
            </w:r>
          </w:p>
        </w:tc>
      </w:tr>
      <w:tr w:rsidR="002C4525" w:rsidRPr="00A10A20" w14:paraId="17003C74" w14:textId="77777777" w:rsidTr="003041C4">
        <w:tc>
          <w:tcPr>
            <w:tcW w:w="1019" w:type="dxa"/>
          </w:tcPr>
          <w:p w14:paraId="760B1D8F" w14:textId="77777777" w:rsidR="002C4525" w:rsidRPr="00A10A20" w:rsidRDefault="002C4525" w:rsidP="003041C4">
            <w:pPr>
              <w:pStyle w:val="Titulek"/>
              <w:jc w:val="right"/>
            </w:pPr>
            <w:r w:rsidRPr="00A10A20">
              <w:lastRenderedPageBreak/>
              <w:t>Obrázek</w:t>
            </w:r>
          </w:p>
        </w:tc>
        <w:tc>
          <w:tcPr>
            <w:tcW w:w="7481" w:type="dxa"/>
          </w:tcPr>
          <w:p w14:paraId="2379E984" w14:textId="69A3AA0A" w:rsidR="002C4525" w:rsidRPr="00A10A20" w:rsidRDefault="009A6B5D" w:rsidP="003041C4">
            <w:pPr>
              <w:pStyle w:val="Titulek"/>
              <w:ind w:left="494" w:hanging="494"/>
            </w:pPr>
            <w:bookmarkStart w:id="58" w:name="_Toc72854034"/>
            <w:r w:rsidRPr="00A10A20">
              <w:t>3</w:t>
            </w:r>
            <w:r w:rsidR="002C4525" w:rsidRPr="00A10A20">
              <w:t>.</w:t>
            </w:r>
            <w:r w:rsidR="00805F2E">
              <w:fldChar w:fldCharType="begin"/>
            </w:r>
            <w:r w:rsidR="00805F2E">
              <w:instrText xml:space="preserve"> SEQ Obrázek \* ARABIC \s 1 </w:instrText>
            </w:r>
            <w:r w:rsidR="00805F2E">
              <w:fldChar w:fldCharType="separate"/>
            </w:r>
            <w:r w:rsidR="00E220BE">
              <w:rPr>
                <w:noProof/>
              </w:rPr>
              <w:t>12</w:t>
            </w:r>
            <w:r w:rsidR="00805F2E">
              <w:rPr>
                <w:noProof/>
              </w:rPr>
              <w:fldChar w:fldCharType="end"/>
            </w:r>
            <w:r w:rsidR="002C4525" w:rsidRPr="00A10A20">
              <w:tab/>
            </w:r>
            <w:r w:rsidR="00F33AAA" w:rsidRPr="00A10A20">
              <w:t>Vyrobená deska</w:t>
            </w:r>
            <w:r w:rsidR="00973FF7">
              <w:t xml:space="preserve"> verze </w:t>
            </w:r>
            <w:r w:rsidR="00FD6F1B">
              <w:t>1</w:t>
            </w:r>
            <w:r w:rsidR="00F340FC" w:rsidRPr="00A10A20">
              <w:t xml:space="preserve"> -</w:t>
            </w:r>
            <w:r w:rsidR="00F33AAA" w:rsidRPr="00A10A20">
              <w:t xml:space="preserve"> </w:t>
            </w:r>
            <w:r w:rsidR="00273180" w:rsidRPr="00A10A20">
              <w:t>zadní</w:t>
            </w:r>
            <w:r w:rsidR="00F33AAA" w:rsidRPr="00A10A20">
              <w:t xml:space="preserve"> strana</w:t>
            </w:r>
            <w:bookmarkEnd w:id="58"/>
          </w:p>
        </w:tc>
      </w:tr>
    </w:tbl>
    <w:p w14:paraId="72A7EEE6" w14:textId="1D7BB2DE" w:rsidR="00A41821" w:rsidRPr="00A10A20" w:rsidRDefault="00A41821" w:rsidP="00A41821">
      <w:pPr>
        <w:pStyle w:val="Nadpis3"/>
      </w:pPr>
      <w:bookmarkStart w:id="59" w:name="_Toc72854070"/>
      <w:r w:rsidRPr="00A10A20">
        <w:t>Oživení</w:t>
      </w:r>
      <w:r>
        <w:t xml:space="preserve"> zařízení verze 1</w:t>
      </w:r>
      <w:bookmarkEnd w:id="59"/>
    </w:p>
    <w:p w14:paraId="2F84D52F" w14:textId="2F6F2308" w:rsidR="00A41821" w:rsidRPr="00A10A20" w:rsidRDefault="00A41821" w:rsidP="00A41821">
      <w:pPr>
        <w:pStyle w:val="Prvnodstavec"/>
      </w:pPr>
      <w:r w:rsidRPr="00A10A20">
        <w:t>Desk</w:t>
      </w:r>
      <w:r w:rsidR="00FD6F1B">
        <w:t>u</w:t>
      </w:r>
      <w:r w:rsidRPr="00A10A20">
        <w:t xml:space="preserve"> </w:t>
      </w:r>
      <w:r w:rsidR="00FD7441">
        <w:t>jsem osazoval postupně a jednotlivé periferi</w:t>
      </w:r>
      <w:r w:rsidR="00FD6F1B">
        <w:t>e</w:t>
      </w:r>
      <w:r w:rsidR="00FD7441">
        <w:t xml:space="preserve"> jsem rovnou testoval</w:t>
      </w:r>
      <w:r w:rsidRPr="00A10A20">
        <w:t xml:space="preserve">. Díky této metodě </w:t>
      </w:r>
      <w:r w:rsidR="00FD7441">
        <w:t>jsem</w:t>
      </w:r>
      <w:r w:rsidRPr="00A10A20">
        <w:t xml:space="preserve"> </w:t>
      </w:r>
      <w:r w:rsidR="00FD7441">
        <w:t>jednoduše mohl nalézat chyby</w:t>
      </w:r>
      <w:r w:rsidRPr="00A10A20">
        <w:t>.</w:t>
      </w:r>
      <w:r w:rsidR="00FD7441">
        <w:t xml:space="preserve"> První chyba</w:t>
      </w:r>
      <w:r w:rsidR="001B52F1">
        <w:t>,</w:t>
      </w:r>
      <w:r w:rsidR="00FD7441">
        <w:t xml:space="preserve"> na kterou jsem narazil, se projevovala tak, že</w:t>
      </w:r>
      <w:r w:rsidRPr="00A10A20">
        <w:t xml:space="preserve"> </w:t>
      </w:r>
      <w:r w:rsidR="00FD7441">
        <w:t>d</w:t>
      </w:r>
      <w:r w:rsidRPr="00A10A20">
        <w:t>eska</w:t>
      </w:r>
      <w:r w:rsidR="00FD7441">
        <w:t xml:space="preserve"> </w:t>
      </w:r>
      <w:r w:rsidRPr="00A10A20">
        <w:t xml:space="preserve">komunikovala s počítačem, ale nešel do mikrokontroleru nahrát </w:t>
      </w:r>
      <w:r w:rsidR="00FD7441">
        <w:t>fi</w:t>
      </w:r>
      <w:r w:rsidR="00160BCE">
        <w:t>r</w:t>
      </w:r>
      <w:r w:rsidR="00FD7441">
        <w:t>mware</w:t>
      </w:r>
      <w:r w:rsidRPr="00A10A20">
        <w:t>. Chybu se</w:t>
      </w:r>
      <w:r w:rsidR="00FD7441">
        <w:t xml:space="preserve"> mi</w:t>
      </w:r>
      <w:r w:rsidRPr="00A10A20">
        <w:t xml:space="preserve"> povedlo odhalit, byla způsobena použitím špatného pouzdra u tranzistorů Q1 a Q2, které mají za úkol při nahrávání programu přepnout ESP do režimu </w:t>
      </w:r>
      <w:proofErr w:type="spellStart"/>
      <w:r w:rsidRPr="00A10A20">
        <w:t>bootu</w:t>
      </w:r>
      <w:proofErr w:type="spellEnd"/>
      <w:r w:rsidRPr="00A10A20">
        <w:t>.</w:t>
      </w:r>
    </w:p>
    <w:p w14:paraId="15F327A5" w14:textId="48423E42" w:rsidR="00A41821" w:rsidRPr="00A10A20" w:rsidRDefault="00A41821" w:rsidP="00A41821">
      <w:pPr>
        <w:pStyle w:val="Odstavec"/>
      </w:pPr>
      <w:r w:rsidRPr="00A10A20">
        <w:t>Další periferie byly také odzkoušeny. Komunikace s EEPROM pamětí fun</w:t>
      </w:r>
      <w:r w:rsidR="00FD7441">
        <w:t>govala</w:t>
      </w:r>
      <w:r w:rsidRPr="00A10A20">
        <w:t xml:space="preserve"> bez problémů, stejně tak spínání relé. </w:t>
      </w:r>
      <w:r w:rsidR="00FD7441">
        <w:t>Bohužel komunikace mezi DS18b20 ze začátku nechtěla fungovat. Tato chyba byla způsobena špatnou verzí knihovny.</w:t>
      </w:r>
    </w:p>
    <w:p w14:paraId="78FB13A8" w14:textId="43938B50" w:rsidR="00B247D2" w:rsidRPr="00FD6F1B" w:rsidRDefault="001B52F1" w:rsidP="00B247D2">
      <w:pPr>
        <w:pStyle w:val="Odstavec"/>
        <w:rPr>
          <w:color w:val="FF0000"/>
        </w:rPr>
      </w:pPr>
      <w:r w:rsidRPr="00FD6F1B">
        <w:rPr>
          <w:color w:val="FF0000"/>
        </w:rPr>
        <w:t xml:space="preserve">V dnešní době, bohužel nemám k dispozici osazenou desku s verzi 1 tu jedinou, kterou jsem měl jsem musel rozebrat, abych součástky mohl použít na další verze. Přesto jsem objevil několik fotek, na kterých </w:t>
      </w:r>
      <w:r w:rsidR="00B709C1" w:rsidRPr="00FD6F1B">
        <w:rPr>
          <w:color w:val="FF0000"/>
        </w:rPr>
        <w:t>ji můžeme</w:t>
      </w:r>
      <w:r w:rsidRPr="00FD6F1B">
        <w:rPr>
          <w:color w:val="FF0000"/>
        </w:rPr>
        <w:t xml:space="preserve"> vidět, ale z důvodu horší kvality </w:t>
      </w:r>
      <w:r w:rsidR="00B709C1" w:rsidRPr="00FD6F1B">
        <w:rPr>
          <w:color w:val="FF0000"/>
        </w:rPr>
        <w:t>jsem je</w:t>
      </w:r>
      <w:r w:rsidRPr="00FD6F1B">
        <w:rPr>
          <w:color w:val="FF0000"/>
        </w:rPr>
        <w:t xml:space="preserve"> přiložil do elektronické přílohy.</w:t>
      </w:r>
    </w:p>
    <w:p w14:paraId="31BBA59D" w14:textId="06CD3B2D" w:rsidR="00B709C1" w:rsidRDefault="00B709C1">
      <w:pPr>
        <w:spacing w:line="240" w:lineRule="auto"/>
        <w:ind w:left="0"/>
        <w:rPr>
          <w:iCs/>
          <w:color w:val="000000"/>
        </w:rPr>
      </w:pPr>
      <w:r>
        <w:br w:type="page"/>
      </w:r>
    </w:p>
    <w:p w14:paraId="77F22DB8" w14:textId="374671E0" w:rsidR="009E3E8B" w:rsidRPr="0026574F" w:rsidRDefault="009E3E8B" w:rsidP="009E3E8B">
      <w:pPr>
        <w:pStyle w:val="Nadpis3"/>
      </w:pPr>
      <w:bookmarkStart w:id="60" w:name="_Toc72854071"/>
      <w:r>
        <w:lastRenderedPageBreak/>
        <w:t>Deska zařízení verze 2</w:t>
      </w:r>
      <w:bookmarkEnd w:id="60"/>
    </w:p>
    <w:p w14:paraId="47E2C454" w14:textId="478F9A3C" w:rsidR="00897BA7" w:rsidRDefault="00897BA7" w:rsidP="00FD6F1B">
      <w:pPr>
        <w:pStyle w:val="Prvnodstavec"/>
      </w:pPr>
      <w:r w:rsidRPr="00A10A20">
        <w:t>Součástí návrhu zařízení není zdroj.</w:t>
      </w:r>
      <w:r>
        <w:t xml:space="preserve"> Ve verzi 2 a 3 je použit již zpracovaný zdroj určený k osazení na DPS</w:t>
      </w:r>
      <w:r w:rsidR="00FD6F1B">
        <w:t>.</w:t>
      </w:r>
      <w:r>
        <w:t xml:space="preserve"> </w:t>
      </w:r>
      <w:r w:rsidR="00FD6F1B">
        <w:t>J</w:t>
      </w:r>
      <w:r>
        <w:t>edná se o zdroj od firmy MYRRA s označením 47162 s výstupní napětí 5 V DC, s maximálním výkonem 4,5 W, s ochranami proti přehřátí, proti přetížení a proti zkratu.</w:t>
      </w:r>
      <w:r w:rsidR="001819F2">
        <w:t xml:space="preserve"> Ten byl hlavním důvodem pro </w:t>
      </w:r>
      <w:r w:rsidR="006E79F1">
        <w:t>návrh nové verze zařízení</w:t>
      </w:r>
      <w:r w:rsidR="00FD6F1B">
        <w:t>,</w:t>
      </w:r>
      <w:r w:rsidR="006E79F1">
        <w:t xml:space="preserve"> </w:t>
      </w:r>
      <w:r w:rsidR="00FD6F1B">
        <w:t>k</w:t>
      </w:r>
      <w:r w:rsidR="006E79F1">
        <w:t>teré je rozděleno na dvě jednotlivé desky, na zdrojovou a výpočetní</w:t>
      </w:r>
      <w:r w:rsidR="00B709C1">
        <w:t xml:space="preserve"> desku</w:t>
      </w:r>
      <w:r w:rsidR="006E79F1">
        <w:t>.</w:t>
      </w:r>
    </w:p>
    <w:p w14:paraId="6ACD1593" w14:textId="43BAD976" w:rsidR="006E79F1" w:rsidRDefault="006E79F1" w:rsidP="00897BA7">
      <w:pPr>
        <w:pStyle w:val="Odstavec"/>
      </w:pPr>
      <w:r>
        <w:t>Zdrojová deska obsahuje v</w:t>
      </w:r>
      <w:r w:rsidR="00FD6F1B">
        <w:t>ý</w:t>
      </w:r>
      <w:r>
        <w:t>še zmíněný MYRRA zdroj, dvě relé a ovládací periferie jako jsou optočleny</w:t>
      </w:r>
      <w:r w:rsidR="00FD6F1B">
        <w:t>,</w:t>
      </w:r>
      <w:r>
        <w:t xml:space="preserve"> tranzistory a pomocné rezistory. Pro spojení s horní výpočetní deskou je použit hřebíkový konektor se </w:t>
      </w:r>
      <w:r w:rsidR="00FD6F1B">
        <w:t>čtyři</w:t>
      </w:r>
      <w:r>
        <w:t xml:space="preserve"> piny (GND, RELE, LED, 5 V)</w:t>
      </w:r>
      <w:r w:rsidR="00FD6F1B">
        <w:t>.</w:t>
      </w:r>
      <w:r>
        <w:t xml:space="preserve"> GND a 5 V je napájení pro řídící – výpočetní desku</w:t>
      </w:r>
      <w:r w:rsidR="00FD6F1B">
        <w:t>.</w:t>
      </w:r>
      <w:r>
        <w:t xml:space="preserve"> Signálem RELE je možné ovládat spínání relátek na zdrojové desce (3,3 V zapnuto a 0 V vypnuto). Signál LED je uzemněn</w:t>
      </w:r>
      <w:r w:rsidR="0055355B">
        <w:t>,</w:t>
      </w:r>
      <w:r>
        <w:t xml:space="preserve"> pokud jsou relé sepnuty</w:t>
      </w:r>
      <w:r w:rsidR="00FD6F1B">
        <w:t>.</w:t>
      </w:r>
      <w:r>
        <w:t xml:space="preserve"> </w:t>
      </w:r>
      <w:r w:rsidR="00FD6F1B">
        <w:t>D</w:t>
      </w:r>
      <w:r>
        <w:t xml:space="preserve">íky toku může spínat červenou LED diodu na výpočetní desce, která indikuje sepnutí </w:t>
      </w:r>
      <w:r w:rsidR="0055355B">
        <w:t>výstupní</w:t>
      </w:r>
      <w:r>
        <w:t xml:space="preserve"> zásuvky.</w:t>
      </w:r>
    </w:p>
    <w:p w14:paraId="175229AB" w14:textId="0B117450" w:rsidR="00593806" w:rsidRPr="00A10A20" w:rsidRDefault="00593806" w:rsidP="00897BA7">
      <w:pPr>
        <w:pStyle w:val="Odstavec"/>
      </w:pPr>
      <w:r>
        <w:t>Výpočetní deska obsahuje zbylé komponenty</w:t>
      </w:r>
      <w:r w:rsidR="00FD6F1B">
        <w:t>:</w:t>
      </w:r>
      <w:r>
        <w:t xml:space="preserve"> modul ESP, EEPROM, stabilizátor, USB převodník a kontrolní LED diody. Desky jsou spojeny pomocí konektorů a speciálního distančního sloupku</w:t>
      </w:r>
      <w:r w:rsidR="00FD6F1B">
        <w:t>,</w:t>
      </w:r>
      <w:r>
        <w:t xml:space="preserve"> viz obrázek 3.1</w:t>
      </w:r>
      <w:r w:rsidR="00C67F9C">
        <w:t>5</w:t>
      </w:r>
      <w:r>
        <w:t xml:space="preserve"> </w:t>
      </w:r>
    </w:p>
    <w:p w14:paraId="2463BED0" w14:textId="3F8E0460" w:rsidR="007321C6" w:rsidRDefault="007321C6" w:rsidP="00B247D2">
      <w:pPr>
        <w:pStyle w:val="Odstavec"/>
      </w:pP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7481"/>
      </w:tblGrid>
      <w:tr w:rsidR="00897BA7" w:rsidRPr="00A10A20" w14:paraId="65896B6E" w14:textId="77777777" w:rsidTr="00E90F12">
        <w:tc>
          <w:tcPr>
            <w:tcW w:w="8500" w:type="dxa"/>
            <w:gridSpan w:val="2"/>
          </w:tcPr>
          <w:p w14:paraId="00F58203" w14:textId="5C2514EE" w:rsidR="00897BA7" w:rsidRPr="00A10A20" w:rsidRDefault="00897BA7" w:rsidP="00E90F12">
            <w:pPr>
              <w:pStyle w:val="Titulek"/>
              <w:ind w:left="494" w:hanging="494"/>
              <w:jc w:val="center"/>
            </w:pPr>
            <w:r w:rsidRPr="00A10A20">
              <w:rPr>
                <w:noProof/>
              </w:rPr>
              <w:drawing>
                <wp:inline distT="0" distB="0" distL="0" distR="0" wp14:anchorId="0E9D64B2" wp14:editId="2E884251">
                  <wp:extent cx="4892675" cy="2339205"/>
                  <wp:effectExtent l="0" t="0" r="3175" b="444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ázek 31"/>
                          <pic:cNvPicPr/>
                        </pic:nvPicPr>
                        <pic:blipFill rotWithShape="1">
                          <a:blip r:embed="rId35" cstate="print">
                            <a:extLst>
                              <a:ext uri="{BEBA8EAE-BF5A-486C-A8C5-ECC9F3942E4B}">
                                <a14:imgProps xmlns:a14="http://schemas.microsoft.com/office/drawing/2010/main">
                                  <a14:imgLayer r:embed="rId36">
                                    <a14:imgEffect>
                                      <a14:colorTemperature colorTemp="4700"/>
                                    </a14:imgEffect>
                                    <a14:imgEffect>
                                      <a14:brightnessContrast bright="40000" contrast="-40000"/>
                                    </a14:imgEffect>
                                  </a14:imgLayer>
                                </a14:imgProps>
                              </a:ext>
                              <a:ext uri="{28A0092B-C50C-407E-A947-70E740481C1C}">
                                <a14:useLocalDpi xmlns:a14="http://schemas.microsoft.com/office/drawing/2010/main" val="0"/>
                              </a:ext>
                            </a:extLst>
                          </a:blip>
                          <a:srcRect t="21596" b="14657"/>
                          <a:stretch/>
                        </pic:blipFill>
                        <pic:spPr bwMode="auto">
                          <a:xfrm>
                            <a:off x="0" y="0"/>
                            <a:ext cx="4893480" cy="2339590"/>
                          </a:xfrm>
                          <a:prstGeom prst="rect">
                            <a:avLst/>
                          </a:prstGeom>
                          <a:ln>
                            <a:noFill/>
                          </a:ln>
                          <a:extLst>
                            <a:ext uri="{53640926-AAD7-44D8-BBD7-CCE9431645EC}">
                              <a14:shadowObscured xmlns:a14="http://schemas.microsoft.com/office/drawing/2010/main"/>
                            </a:ext>
                          </a:extLst>
                        </pic:spPr>
                      </pic:pic>
                    </a:graphicData>
                  </a:graphic>
                </wp:inline>
              </w:drawing>
            </w:r>
          </w:p>
        </w:tc>
      </w:tr>
      <w:tr w:rsidR="00897BA7" w:rsidRPr="00A10A20" w14:paraId="1CDE1376" w14:textId="77777777" w:rsidTr="00E90F12">
        <w:tc>
          <w:tcPr>
            <w:tcW w:w="1019" w:type="dxa"/>
          </w:tcPr>
          <w:p w14:paraId="63EB5097" w14:textId="77777777" w:rsidR="00897BA7" w:rsidRPr="00A10A20" w:rsidRDefault="00897BA7" w:rsidP="00E90F12">
            <w:pPr>
              <w:pStyle w:val="Titulek"/>
              <w:jc w:val="right"/>
            </w:pPr>
            <w:r w:rsidRPr="00A10A20">
              <w:t>Obrázek</w:t>
            </w:r>
          </w:p>
        </w:tc>
        <w:tc>
          <w:tcPr>
            <w:tcW w:w="7481" w:type="dxa"/>
          </w:tcPr>
          <w:p w14:paraId="557FA4B2" w14:textId="46B1F31A" w:rsidR="00897BA7" w:rsidRPr="00A10A20" w:rsidRDefault="00897BA7" w:rsidP="00E90F12">
            <w:pPr>
              <w:pStyle w:val="Titulek"/>
              <w:ind w:left="494" w:hanging="494"/>
            </w:pPr>
            <w:bookmarkStart w:id="61" w:name="_Toc72854035"/>
            <w:r w:rsidRPr="00A10A20">
              <w:t>3.</w:t>
            </w:r>
            <w:r w:rsidR="00805F2E">
              <w:fldChar w:fldCharType="begin"/>
            </w:r>
            <w:r w:rsidR="00805F2E">
              <w:instrText xml:space="preserve"> SEQ Obrázek \* ARABIC \s 1 </w:instrText>
            </w:r>
            <w:r w:rsidR="00805F2E">
              <w:fldChar w:fldCharType="separate"/>
            </w:r>
            <w:r w:rsidR="00E220BE">
              <w:rPr>
                <w:noProof/>
              </w:rPr>
              <w:t>13</w:t>
            </w:r>
            <w:r w:rsidR="00805F2E">
              <w:rPr>
                <w:noProof/>
              </w:rPr>
              <w:fldChar w:fldCharType="end"/>
            </w:r>
            <w:r w:rsidRPr="00A10A20">
              <w:tab/>
              <w:t>Vyrobená</w:t>
            </w:r>
            <w:r w:rsidR="00907512">
              <w:t xml:space="preserve"> a osazená</w:t>
            </w:r>
            <w:r w:rsidRPr="00A10A20">
              <w:t xml:space="preserve"> deska</w:t>
            </w:r>
            <w:r>
              <w:t xml:space="preserve"> verze </w:t>
            </w:r>
            <w:r w:rsidR="00E44A7C">
              <w:t>2</w:t>
            </w:r>
            <w:r w:rsidRPr="00A10A20">
              <w:t xml:space="preserve"> </w:t>
            </w:r>
            <w:r w:rsidR="00E44A7C">
              <w:t>–</w:t>
            </w:r>
            <w:r w:rsidRPr="00A10A20">
              <w:t xml:space="preserve"> </w:t>
            </w:r>
            <w:r w:rsidR="00E44A7C">
              <w:t>přední</w:t>
            </w:r>
            <w:r w:rsidRPr="00A10A20">
              <w:t xml:space="preserve"> strana</w:t>
            </w:r>
            <w:bookmarkEnd w:id="61"/>
          </w:p>
        </w:tc>
      </w:tr>
    </w:tbl>
    <w:p w14:paraId="06E10EED" w14:textId="2638411F" w:rsidR="00E90F12" w:rsidRDefault="00E44A7C" w:rsidP="00E90F12">
      <w:pPr>
        <w:pStyle w:val="Odstavec"/>
      </w:pPr>
      <w:r>
        <w:t>Na obrázku 3.13 je pohled na přední stranu desek verze 2, vlevo se nachází výpočetní de</w:t>
      </w:r>
      <w:r w:rsidR="00FD6F1B">
        <w:t>s</w:t>
      </w:r>
      <w:r>
        <w:t xml:space="preserve">ka, na které je osazena pouze jedna signalizační LED dioda a chybějící cesta je improvizovaně nahrazena drátkem (levá strana modulu ESP). </w:t>
      </w:r>
      <w:r w:rsidR="00E90F12">
        <w:t>Vpravo se nachází zdrojová deska</w:t>
      </w:r>
      <w:r w:rsidR="00FD6F1B">
        <w:t>,</w:t>
      </w:r>
      <w:r w:rsidR="00E90F12">
        <w:t xml:space="preserve"> která je stejná i pro verzi 3. Na zdrojové desce můžeme vidět MYRRA zdroj (velká hnědá krabička), dvě relátka (dva oranžové objekty) a dva konektory pro připojení sítové napájení.</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7481"/>
      </w:tblGrid>
      <w:tr w:rsidR="00E90F12" w:rsidRPr="00A10A20" w14:paraId="68428B40" w14:textId="77777777" w:rsidTr="00E90F12">
        <w:tc>
          <w:tcPr>
            <w:tcW w:w="8500" w:type="dxa"/>
            <w:gridSpan w:val="2"/>
          </w:tcPr>
          <w:p w14:paraId="4CF82F7C" w14:textId="77777777" w:rsidR="00E90F12" w:rsidRPr="00A10A20" w:rsidRDefault="00E90F12" w:rsidP="00E90F12">
            <w:pPr>
              <w:pStyle w:val="Titulek"/>
              <w:ind w:left="494" w:hanging="494"/>
              <w:jc w:val="center"/>
            </w:pPr>
            <w:r w:rsidRPr="00A10A20">
              <w:rPr>
                <w:noProof/>
              </w:rPr>
              <w:lastRenderedPageBreak/>
              <w:drawing>
                <wp:inline distT="0" distB="0" distL="0" distR="0" wp14:anchorId="334BD739" wp14:editId="4DE27F23">
                  <wp:extent cx="4892957" cy="2537460"/>
                  <wp:effectExtent l="0" t="0" r="3175"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ázek 32"/>
                          <pic:cNvPicPr/>
                        </pic:nvPicPr>
                        <pic:blipFill rotWithShape="1">
                          <a:blip r:embed="rId37" cstate="print">
                            <a:extLst>
                              <a:ext uri="{BEBA8EAE-BF5A-486C-A8C5-ECC9F3942E4B}">
                                <a14:imgProps xmlns:a14="http://schemas.microsoft.com/office/drawing/2010/main">
                                  <a14:imgLayer r:embed="rId38">
                                    <a14:imgEffect>
                                      <a14:colorTemperature colorTemp="4700"/>
                                    </a14:imgEffect>
                                    <a14:imgEffect>
                                      <a14:brightnessContrast bright="40000" contrast="-40000"/>
                                    </a14:imgEffect>
                                  </a14:imgLayer>
                                </a14:imgProps>
                              </a:ext>
                              <a:ext uri="{28A0092B-C50C-407E-A947-70E740481C1C}">
                                <a14:useLocalDpi xmlns:a14="http://schemas.microsoft.com/office/drawing/2010/main" val="0"/>
                              </a:ext>
                            </a:extLst>
                          </a:blip>
                          <a:srcRect t="18126" b="12727"/>
                          <a:stretch/>
                        </pic:blipFill>
                        <pic:spPr bwMode="auto">
                          <a:xfrm>
                            <a:off x="0" y="0"/>
                            <a:ext cx="4893480" cy="2537731"/>
                          </a:xfrm>
                          <a:prstGeom prst="rect">
                            <a:avLst/>
                          </a:prstGeom>
                          <a:ln>
                            <a:noFill/>
                          </a:ln>
                          <a:extLst>
                            <a:ext uri="{53640926-AAD7-44D8-BBD7-CCE9431645EC}">
                              <a14:shadowObscured xmlns:a14="http://schemas.microsoft.com/office/drawing/2010/main"/>
                            </a:ext>
                          </a:extLst>
                        </pic:spPr>
                      </pic:pic>
                    </a:graphicData>
                  </a:graphic>
                </wp:inline>
              </w:drawing>
            </w:r>
          </w:p>
        </w:tc>
      </w:tr>
      <w:tr w:rsidR="00E90F12" w:rsidRPr="00A10A20" w14:paraId="234F4662" w14:textId="77777777" w:rsidTr="00E90F12">
        <w:tc>
          <w:tcPr>
            <w:tcW w:w="1019" w:type="dxa"/>
          </w:tcPr>
          <w:p w14:paraId="5BE502F8" w14:textId="77777777" w:rsidR="00E90F12" w:rsidRPr="00A10A20" w:rsidRDefault="00E90F12" w:rsidP="00E90F12">
            <w:pPr>
              <w:pStyle w:val="Titulek"/>
              <w:jc w:val="right"/>
            </w:pPr>
            <w:r w:rsidRPr="00A10A20">
              <w:t>Obrázek</w:t>
            </w:r>
          </w:p>
        </w:tc>
        <w:tc>
          <w:tcPr>
            <w:tcW w:w="7481" w:type="dxa"/>
          </w:tcPr>
          <w:p w14:paraId="7BAFD36F" w14:textId="07F11FCE" w:rsidR="00E90F12" w:rsidRPr="00A10A20" w:rsidRDefault="00E90F12" w:rsidP="00E90F12">
            <w:pPr>
              <w:pStyle w:val="Titulek"/>
              <w:ind w:left="494" w:hanging="494"/>
            </w:pPr>
            <w:bookmarkStart w:id="62" w:name="_Toc72854036"/>
            <w:r w:rsidRPr="00A10A20">
              <w:t>3.</w:t>
            </w:r>
            <w:r w:rsidR="00805F2E">
              <w:fldChar w:fldCharType="begin"/>
            </w:r>
            <w:r w:rsidR="00805F2E">
              <w:instrText xml:space="preserve"> SEQ Obrázek \* ARABIC \s 1 </w:instrText>
            </w:r>
            <w:r w:rsidR="00805F2E">
              <w:fldChar w:fldCharType="separate"/>
            </w:r>
            <w:r w:rsidR="00E220BE">
              <w:rPr>
                <w:noProof/>
              </w:rPr>
              <w:t>14</w:t>
            </w:r>
            <w:r w:rsidR="00805F2E">
              <w:rPr>
                <w:noProof/>
              </w:rPr>
              <w:fldChar w:fldCharType="end"/>
            </w:r>
            <w:r w:rsidRPr="00A10A20">
              <w:tab/>
              <w:t>Vyrobená</w:t>
            </w:r>
            <w:r w:rsidR="00907512">
              <w:t xml:space="preserve"> a osazená</w:t>
            </w:r>
            <w:r w:rsidRPr="00A10A20">
              <w:t xml:space="preserve"> deska</w:t>
            </w:r>
            <w:r>
              <w:t xml:space="preserve"> verze 2</w:t>
            </w:r>
            <w:r w:rsidRPr="00A10A20">
              <w:t xml:space="preserve"> </w:t>
            </w:r>
            <w:r>
              <w:t>–</w:t>
            </w:r>
            <w:r w:rsidRPr="00A10A20">
              <w:t xml:space="preserve"> </w:t>
            </w:r>
            <w:r>
              <w:t>zadní</w:t>
            </w:r>
            <w:r w:rsidRPr="00A10A20">
              <w:t xml:space="preserve"> strana</w:t>
            </w:r>
            <w:bookmarkEnd w:id="62"/>
          </w:p>
        </w:tc>
      </w:tr>
    </w:tbl>
    <w:p w14:paraId="1471F7A1" w14:textId="3D4975D4" w:rsidR="00E13499" w:rsidRPr="00A10A20" w:rsidRDefault="00E13499" w:rsidP="00E13499">
      <w:pPr>
        <w:pStyle w:val="Nadpis3"/>
      </w:pPr>
      <w:bookmarkStart w:id="63" w:name="_Toc72854072"/>
      <w:r w:rsidRPr="00A10A20">
        <w:t>Oživení</w:t>
      </w:r>
      <w:r>
        <w:t xml:space="preserve"> zařízení verze 2</w:t>
      </w:r>
      <w:bookmarkEnd w:id="63"/>
    </w:p>
    <w:p w14:paraId="73F11D46" w14:textId="2CCBB6E4" w:rsidR="00E90F12" w:rsidRDefault="00E90F12" w:rsidP="00E90F12">
      <w:pPr>
        <w:pStyle w:val="Odstavec"/>
      </w:pPr>
      <w:r>
        <w:t>Při oživován</w:t>
      </w:r>
      <w:r w:rsidR="00615F49">
        <w:t>í</w:t>
      </w:r>
      <w:r>
        <w:t xml:space="preserve"> zdrojové desky jsem nenarazil na žádný problém vše fungovalo hned po osazení. </w:t>
      </w:r>
      <w:r w:rsidR="00A455B6">
        <w:t>Jedním z problémů byla chybějící cesta od přepínače do MCU, kterou jsem nahradil, propojkou. Další problémem byly LED diody, které sice svítil</w:t>
      </w:r>
      <w:r w:rsidR="00615F49">
        <w:t>y</w:t>
      </w:r>
      <w:r w:rsidR="00A455B6">
        <w:t xml:space="preserve"> ale vůbec nic neříkaly o tom, v jakém stavu se nachází program</w:t>
      </w:r>
      <w:r w:rsidR="00615F49">
        <w:t>.</w:t>
      </w:r>
      <w:r w:rsidR="00A455B6">
        <w:t xml:space="preserve"> Při špatném </w:t>
      </w:r>
      <w:r w:rsidR="00615F49">
        <w:t>w</w:t>
      </w:r>
      <w:r w:rsidR="00A455B6">
        <w:t>ifi signálu se může stát, že ESP není schopné se připojit do sítě, z toho důvodu je potřeba indikovat nejen</w:t>
      </w:r>
      <w:r w:rsidR="00615F49">
        <w:t xml:space="preserve"> do kterého</w:t>
      </w:r>
      <w:r w:rsidR="00A455B6">
        <w:t xml:space="preserve"> režimu je výrobek přepnut</w:t>
      </w:r>
      <w:r w:rsidR="00615F49">
        <w:t>,</w:t>
      </w:r>
      <w:r w:rsidR="00A455B6">
        <w:t xml:space="preserve"> ale jestli se ESP připojilo. Při poruše čidla nebo při rozbití poškození kabelu čidla je potřeba</w:t>
      </w:r>
      <w:r w:rsidR="00615F49">
        <w:t>,</w:t>
      </w:r>
      <w:r w:rsidR="00A455B6">
        <w:t xml:space="preserve"> aby </w:t>
      </w:r>
      <w:r w:rsidR="00EC1048">
        <w:t>ESP</w:t>
      </w:r>
      <w:r w:rsidR="00A455B6">
        <w:t xml:space="preserve"> hned signalizovalo poruchový stav. Proto </w:t>
      </w:r>
      <w:r w:rsidR="00EC1048">
        <w:t>byla da</w:t>
      </w:r>
      <w:r w:rsidR="00615F49">
        <w:t>l</w:t>
      </w:r>
      <w:r w:rsidR="00EC1048">
        <w:t>ší verze o tyto indikační LED diody rozšířena.</w:t>
      </w:r>
    </w:p>
    <w:p w14:paraId="564C0DE0" w14:textId="41ABF0F5" w:rsidR="00EC1048" w:rsidRDefault="00EC1048" w:rsidP="00E90F12">
      <w:pPr>
        <w:pStyle w:val="Odstavec"/>
      </w:pPr>
      <w:r>
        <w:t xml:space="preserve">V neposlední řadě jsem </w:t>
      </w:r>
      <w:r w:rsidR="007863B6">
        <w:t xml:space="preserve">se zaměřil na externí </w:t>
      </w:r>
      <w:r>
        <w:t xml:space="preserve">EEPROM </w:t>
      </w:r>
      <w:r w:rsidR="007863B6">
        <w:t>paměť</w:t>
      </w:r>
      <w:r>
        <w:t xml:space="preserve"> (</w:t>
      </w:r>
      <w:r w:rsidRPr="00A10A20">
        <w:t>M24512</w:t>
      </w:r>
      <w:r>
        <w:t xml:space="preserve">), </w:t>
      </w:r>
      <w:r w:rsidR="007863B6">
        <w:t>kterou jsem</w:t>
      </w:r>
      <w:r>
        <w:t xml:space="preserve"> </w:t>
      </w:r>
      <w:r w:rsidR="007863B6">
        <w:t>následně</w:t>
      </w:r>
      <w:r>
        <w:t xml:space="preserve"> nahradil</w:t>
      </w:r>
      <w:r w:rsidR="007863B6">
        <w:t xml:space="preserve"> </w:t>
      </w:r>
      <w:r w:rsidRPr="00A10A20">
        <w:t>24LC16B</w:t>
      </w:r>
      <w:r>
        <w:t>. Důvod</w:t>
      </w:r>
      <w:r w:rsidR="007863B6">
        <w:t>,</w:t>
      </w:r>
      <w:r>
        <w:t xml:space="preserve"> proč korektně nefungoval</w:t>
      </w:r>
      <w:r w:rsidR="007863B6">
        <w:t>a</w:t>
      </w:r>
      <w:r>
        <w:t xml:space="preserve"> EEPROM </w:t>
      </w:r>
      <w:r w:rsidR="007863B6">
        <w:t>paměť</w:t>
      </w:r>
      <w:r>
        <w:t xml:space="preserve"> </w:t>
      </w:r>
      <w:r w:rsidRPr="00A10A20">
        <w:t>M24512</w:t>
      </w:r>
      <w:r>
        <w:t xml:space="preserve"> přikládám tomu, že se pravděpodobně jednalo o vadnou dávku. </w:t>
      </w:r>
      <w:r w:rsidR="007A157D">
        <w:t xml:space="preserve">Ze </w:t>
      </w:r>
      <w:r w:rsidR="007863B6">
        <w:t>tří</w:t>
      </w:r>
      <w:r w:rsidR="007A157D">
        <w:t xml:space="preserve"> pamětí</w:t>
      </w:r>
      <w:r w:rsidR="007863B6">
        <w:t>,</w:t>
      </w:r>
      <w:r w:rsidR="007A157D">
        <w:t xml:space="preserve"> které jsem měl</w:t>
      </w:r>
      <w:r w:rsidR="007863B6">
        <w:t>,</w:t>
      </w:r>
      <w:r>
        <w:t xml:space="preserve"> se</w:t>
      </w:r>
      <w:r w:rsidR="007A157D">
        <w:t xml:space="preserve"> každá</w:t>
      </w:r>
      <w:r>
        <w:t xml:space="preserve"> chovala jinak. Jedna nefungovala hned od začátku, </w:t>
      </w:r>
      <w:r w:rsidR="007863B6">
        <w:t>d</w:t>
      </w:r>
      <w:r>
        <w:t>alší fungovala chvilku a pak přestala zapisovat a poslední nechtěla zapisovat na určitá místa.</w:t>
      </w:r>
      <w:r w:rsidR="007A157D">
        <w:t xml:space="preserve"> Prvotním plánem byla myšlenka, že by veškeré textové proměnné (texty na webu) byly taktéž uloženy </w:t>
      </w:r>
      <w:r w:rsidR="007863B6">
        <w:t>v</w:t>
      </w:r>
      <w:r w:rsidR="007A157D">
        <w:t xml:space="preserve"> </w:t>
      </w:r>
      <w:r w:rsidR="007863B6">
        <w:t>EEPROM paměti a</w:t>
      </w:r>
      <w:r w:rsidR="007A157D">
        <w:t xml:space="preserve"> </w:t>
      </w:r>
      <w:r w:rsidR="007863B6">
        <w:t>z</w:t>
      </w:r>
      <w:r w:rsidR="007A157D">
        <w:t>a běhu programu by se dal editovat obsah webu.</w:t>
      </w:r>
      <w:r w:rsidR="007863B6">
        <w:t xml:space="preserve"> Tato myšlenka se později ukázala jako zbytečná.</w:t>
      </w:r>
    </w:p>
    <w:p w14:paraId="4146DEA8" w14:textId="771F97C3" w:rsidR="007A157D" w:rsidRDefault="007A157D" w:rsidP="00E90F12">
      <w:pPr>
        <w:pStyle w:val="Odstavec"/>
      </w:pPr>
      <w:r>
        <w:t xml:space="preserve">Další spíše kosmetickou chybu jsem nalezl na popisku </w:t>
      </w:r>
      <w:proofErr w:type="spellStart"/>
      <w:r>
        <w:t>W</w:t>
      </w:r>
      <w:r w:rsidR="007863B6">
        <w:t>emos</w:t>
      </w:r>
      <w:proofErr w:type="spellEnd"/>
      <w:r>
        <w:t xml:space="preserve"> rozhraní, kde byly prohozeny popisky na 5 V a GND. V další verzi jsou popisky už správně. Ne zcela zjevnou změnu prodě</w:t>
      </w:r>
      <w:r w:rsidR="007863B6">
        <w:t>la</w:t>
      </w:r>
      <w:r>
        <w:t xml:space="preserve">li i piny pro připojení digitálního a analogového čidla (vpravo nahoře při čelním pohledu). Prohozením pořadí těchto výstupů jsem umožnil elegantnější připojení </w:t>
      </w:r>
      <w:r w:rsidR="007863B6">
        <w:t>DS</w:t>
      </w:r>
      <w:r>
        <w:t>18</w:t>
      </w:r>
      <w:r w:rsidR="007863B6">
        <w:t>B</w:t>
      </w:r>
      <w:r>
        <w:t>20 v pouzdře TO92.</w:t>
      </w:r>
    </w:p>
    <w:p w14:paraId="5842ECA3" w14:textId="2B868164" w:rsidR="00095122" w:rsidRDefault="001B0CAF" w:rsidP="006D447A">
      <w:pPr>
        <w:pStyle w:val="Odstavec"/>
      </w:pPr>
      <w:r>
        <w:t>Nejzávažnější</w:t>
      </w:r>
      <w:r w:rsidR="00095122" w:rsidRPr="006D447A">
        <w:t xml:space="preserve"> problém</w:t>
      </w:r>
      <w:r>
        <w:t>em</w:t>
      </w:r>
      <w:r w:rsidR="00095122" w:rsidRPr="006D447A">
        <w:t>, proč nemohla být použita výpočetní deska verze 2, byl</w:t>
      </w:r>
      <w:r>
        <w:t>a</w:t>
      </w:r>
      <w:r w:rsidR="00095122" w:rsidRPr="006D447A">
        <w:t xml:space="preserve"> její velikost. Při pokusu dostat celé zařízení do krabičky jsem zjistil</w:t>
      </w:r>
      <w:r w:rsidR="00E93F76">
        <w:t>,</w:t>
      </w:r>
      <w:r w:rsidR="00095122" w:rsidRPr="006D447A">
        <w:t xml:space="preserve"> že deska p</w:t>
      </w:r>
      <w:r w:rsidR="006D447A" w:rsidRPr="006D447A">
        <w:t xml:space="preserve">řesahuje </w:t>
      </w:r>
      <w:r w:rsidR="006D447A" w:rsidRPr="006D447A">
        <w:lastRenderedPageBreak/>
        <w:t>asi o 3,5 mm mimo prostor krabičky. Nejjednodušším a nejelegantnějším řešením bylo vytvořit novou verzi.</w:t>
      </w:r>
    </w:p>
    <w:p w14:paraId="161CA597" w14:textId="107016EB" w:rsidR="006D447A" w:rsidRDefault="006D447A" w:rsidP="006D447A">
      <w:pPr>
        <w:pStyle w:val="Odstavec"/>
      </w:pPr>
      <w:r>
        <w:t>Při té příležitosti jsem vytvořil speciální distanční sloupek, pomocí kterého jsem mohl desky k sobě uchytit a tím zjisti</w:t>
      </w:r>
      <w:r w:rsidR="00E93F76">
        <w:t>t</w:t>
      </w:r>
      <w:r>
        <w:t xml:space="preserve"> o kolik musím novou desku zkrátit. Tenhle sloupek se mi tak osvědčil, že jsem se rozhodl ho zakomponovat do celého výroku, aby byly desky pevně přichyceny k sobě.</w:t>
      </w:r>
    </w:p>
    <w:p w14:paraId="7507EBAA" w14:textId="6FCD221F" w:rsidR="00614CE5" w:rsidRPr="00E93F76" w:rsidRDefault="006D447A" w:rsidP="00614CE5">
      <w:pPr>
        <w:pStyle w:val="Odstavec"/>
        <w:rPr>
          <w:color w:val="FF0000"/>
        </w:rPr>
      </w:pPr>
      <w:r w:rsidRPr="00E93F76">
        <w:rPr>
          <w:color w:val="FF0000"/>
        </w:rPr>
        <w:t>K výrobě sloupku byl použit materiál PLA, což není nejvhodnější volba. Mnohem vhodnějším materiálem by bylo například ABS</w:t>
      </w:r>
      <w:r w:rsidR="00614CE5" w:rsidRPr="00E93F76">
        <w:rPr>
          <w:color w:val="FF0000"/>
        </w:rPr>
        <w:t>, které je časově stálejší. Protože při použití toho distančního sloupku by mohlo dojít k akumulaci tepla</w:t>
      </w:r>
      <w:r w:rsidR="00C67F9C" w:rsidRPr="00E93F76">
        <w:rPr>
          <w:color w:val="FF0000"/>
        </w:rPr>
        <w:t>, především na relátkách, nechal jsem jednu stranu co nejvíce odkrytou, aby zde mohlo docházek k úniku tepla do okolí. Jestli je tohle tahle metoda dostačují nemohu řídí, bylo by potřeba zařízení podrobit náročné zkoušce, při které by se sledovalo nárust tepla za jednotku času. Naštěstí hned vedle relátek je umístěn zdroj, který by se také od nich zahříval. Tenhle zdroj je vybaven tepelnou ochranou, takže by se při zahřátí na 50 °C měl odstavit čímž by došlo i k vypnutí relátek a zařízení by tak mělo čas zchladnout</w:t>
      </w:r>
      <w:r w:rsidR="00C832CA" w:rsidRPr="00E93F76">
        <w:rPr>
          <w:color w:val="FF0000"/>
        </w:rPr>
        <w:t>,</w:t>
      </w:r>
      <w:r w:rsidR="00C67F9C" w:rsidRPr="00E93F76">
        <w:rPr>
          <w:color w:val="FF0000"/>
        </w:rPr>
        <w:t xml:space="preserve"> dokud by zdroj zase nezačal fungovat.</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7481"/>
      </w:tblGrid>
      <w:tr w:rsidR="007A157D" w:rsidRPr="00A10A20" w14:paraId="536C61AA" w14:textId="77777777" w:rsidTr="001E2BE5">
        <w:tc>
          <w:tcPr>
            <w:tcW w:w="8500" w:type="dxa"/>
            <w:gridSpan w:val="2"/>
          </w:tcPr>
          <w:p w14:paraId="56D8BA35" w14:textId="77777777" w:rsidR="007A157D" w:rsidRPr="00A10A20" w:rsidRDefault="007A157D" w:rsidP="001E2BE5">
            <w:pPr>
              <w:pStyle w:val="Titulek"/>
              <w:ind w:left="494" w:hanging="494"/>
              <w:jc w:val="center"/>
            </w:pPr>
            <w:r w:rsidRPr="00A10A20">
              <w:rPr>
                <w:noProof/>
              </w:rPr>
              <w:drawing>
                <wp:inline distT="0" distB="0" distL="0" distR="0" wp14:anchorId="589A088A" wp14:editId="7BE4ADA9">
                  <wp:extent cx="4300061" cy="4145280"/>
                  <wp:effectExtent l="0" t="0" r="5715" b="0"/>
                  <wp:docPr id="33" name="Obrázek 33" descr="Obsah obrázku text, elektronika, obvod&#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ázek 33" descr="Obsah obrázku text, elektronika, obvod&#10;&#10;Popis byl vytvořen automaticky"/>
                          <pic:cNvPicPr/>
                        </pic:nvPicPr>
                        <pic:blipFill rotWithShape="1">
                          <a:blip r:embed="rId39">
                            <a:extLst>
                              <a:ext uri="{28A0092B-C50C-407E-A947-70E740481C1C}">
                                <a14:useLocalDpi xmlns:a14="http://schemas.microsoft.com/office/drawing/2010/main" val="0"/>
                              </a:ext>
                            </a:extLst>
                          </a:blip>
                          <a:srcRect t="121" b="-2185"/>
                          <a:stretch/>
                        </pic:blipFill>
                        <pic:spPr bwMode="auto">
                          <a:xfrm>
                            <a:off x="0" y="0"/>
                            <a:ext cx="4318831" cy="4163374"/>
                          </a:xfrm>
                          <a:prstGeom prst="rect">
                            <a:avLst/>
                          </a:prstGeom>
                          <a:ln>
                            <a:noFill/>
                          </a:ln>
                          <a:extLst>
                            <a:ext uri="{53640926-AAD7-44D8-BBD7-CCE9431645EC}">
                              <a14:shadowObscured xmlns:a14="http://schemas.microsoft.com/office/drawing/2010/main"/>
                            </a:ext>
                          </a:extLst>
                        </pic:spPr>
                      </pic:pic>
                    </a:graphicData>
                  </a:graphic>
                </wp:inline>
              </w:drawing>
            </w:r>
          </w:p>
        </w:tc>
      </w:tr>
      <w:tr w:rsidR="007A157D" w:rsidRPr="00A10A20" w14:paraId="43FCE996" w14:textId="77777777" w:rsidTr="001E2BE5">
        <w:tc>
          <w:tcPr>
            <w:tcW w:w="1019" w:type="dxa"/>
          </w:tcPr>
          <w:p w14:paraId="7FEB8B80" w14:textId="77777777" w:rsidR="007A157D" w:rsidRPr="00A10A20" w:rsidRDefault="007A157D" w:rsidP="001E2BE5">
            <w:pPr>
              <w:pStyle w:val="Titulek"/>
              <w:jc w:val="right"/>
            </w:pPr>
            <w:r w:rsidRPr="00A10A20">
              <w:t>Obrázek</w:t>
            </w:r>
          </w:p>
        </w:tc>
        <w:tc>
          <w:tcPr>
            <w:tcW w:w="7481" w:type="dxa"/>
          </w:tcPr>
          <w:p w14:paraId="0A53980D" w14:textId="24F116C1" w:rsidR="007A157D" w:rsidRPr="00A10A20" w:rsidRDefault="007A157D" w:rsidP="001E2BE5">
            <w:pPr>
              <w:pStyle w:val="Titulek"/>
              <w:ind w:left="494" w:hanging="494"/>
            </w:pPr>
            <w:bookmarkStart w:id="64" w:name="_Toc72854037"/>
            <w:r w:rsidRPr="00A10A20">
              <w:t>3.</w:t>
            </w:r>
            <w:r w:rsidR="00805F2E">
              <w:fldChar w:fldCharType="begin"/>
            </w:r>
            <w:r w:rsidR="00805F2E">
              <w:instrText xml:space="preserve"> SEQ Obrázek \* ARABIC \s 1 </w:instrText>
            </w:r>
            <w:r w:rsidR="00805F2E">
              <w:fldChar w:fldCharType="separate"/>
            </w:r>
            <w:r w:rsidR="00E220BE">
              <w:rPr>
                <w:noProof/>
              </w:rPr>
              <w:t>15</w:t>
            </w:r>
            <w:r w:rsidR="00805F2E">
              <w:rPr>
                <w:noProof/>
              </w:rPr>
              <w:fldChar w:fldCharType="end"/>
            </w:r>
            <w:r w:rsidRPr="00A10A20">
              <w:tab/>
            </w:r>
            <w:r w:rsidR="00DC2D1F">
              <w:t>Speciální distanční sloupek pro propojení desek.</w:t>
            </w:r>
            <w:bookmarkEnd w:id="64"/>
            <w:r w:rsidR="00DC2D1F">
              <w:t xml:space="preserve"> </w:t>
            </w:r>
          </w:p>
        </w:tc>
      </w:tr>
    </w:tbl>
    <w:p w14:paraId="7BD7A294" w14:textId="0037D34E" w:rsidR="00C832CA" w:rsidRPr="0026574F" w:rsidRDefault="00C832CA" w:rsidP="00C832CA">
      <w:pPr>
        <w:pStyle w:val="Nadpis3"/>
      </w:pPr>
      <w:bookmarkStart w:id="65" w:name="_Toc72854073"/>
      <w:r>
        <w:lastRenderedPageBreak/>
        <w:t>Deska zařízení verze 3</w:t>
      </w:r>
      <w:bookmarkEnd w:id="65"/>
    </w:p>
    <w:p w14:paraId="5F7F6CAA" w14:textId="25F4CF04" w:rsidR="007A157D" w:rsidRDefault="0017309C" w:rsidP="00AE53D7">
      <w:pPr>
        <w:pStyle w:val="Prvnodstavec"/>
      </w:pPr>
      <w:r>
        <w:t>V poslední 3. verzi se povedlo odstranit veškeré problémy, na které jsem narazil při testování předchozích verzí. Při rychlém pohledu se může zdát, že se tato poslední verze příliš neliší od svého předchůdce, ale opak je pravdou. Jediné, co bylo zachováno je přibližné rozmístění součástek. Občas bylo potře</w:t>
      </w:r>
      <w:r w:rsidR="00160BCE">
        <w:t>ba</w:t>
      </w:r>
      <w:r>
        <w:t xml:space="preserve"> součástku pootočit nebo nepatrně posunout. </w:t>
      </w:r>
      <w:r w:rsidR="00160BCE">
        <w:t xml:space="preserve">Na první pohled je ve třetí verzi </w:t>
      </w:r>
      <w:r>
        <w:t>rozdílný počet LED diod, ta zásadnější změna je</w:t>
      </w:r>
      <w:r w:rsidR="00160BCE">
        <w:t xml:space="preserve"> v</w:t>
      </w:r>
      <w:r>
        <w:t xml:space="preserve"> tom</w:t>
      </w:r>
      <w:r w:rsidR="00907512">
        <w:t>,</w:t>
      </w:r>
      <w:r>
        <w:t xml:space="preserve"> že zelenou </w:t>
      </w:r>
      <w:r w:rsidR="00CF48A4">
        <w:t>se</w:t>
      </w:r>
      <w:r>
        <w:t> žlutou diodu je možné ovládat softwarově.</w:t>
      </w:r>
    </w:p>
    <w:p w14:paraId="41A5A833" w14:textId="4BF65E94" w:rsidR="0017309C" w:rsidRPr="0017309C" w:rsidRDefault="0017309C" w:rsidP="00E90F12">
      <w:pPr>
        <w:pStyle w:val="Odstavec"/>
      </w:pPr>
      <w:r>
        <w:t xml:space="preserve">Na obrázku 3.16 </w:t>
      </w:r>
      <w:r w:rsidR="00160BCE">
        <w:t>lze</w:t>
      </w:r>
      <w:r w:rsidR="00907512">
        <w:t xml:space="preserve"> vidět již osazenou desku verze 3, kde místo RJ konektoru pro připojení čidla je Dallas přímo připájen na vývody vpravo nahoře. </w:t>
      </w:r>
      <w:r w:rsidR="00092AB2">
        <w:t>Důvodem je</w:t>
      </w:r>
      <w:r w:rsidR="00907512">
        <w:t>, aby deska byl</w:t>
      </w:r>
      <w:r w:rsidR="00160BCE">
        <w:t>a</w:t>
      </w:r>
      <w:r w:rsidR="00907512">
        <w:t xml:space="preserve"> skladnější při následném vývoji </w:t>
      </w:r>
      <w:r w:rsidR="00160BCE">
        <w:t>f</w:t>
      </w:r>
      <w:r w:rsidR="00907512">
        <w:t>i</w:t>
      </w:r>
      <w:r w:rsidR="00160BCE">
        <w:t>r</w:t>
      </w:r>
      <w:r w:rsidR="00907512">
        <w:t>mwaru. V budoucnu je také možnost zde připojit další interní čidlo, které by mohlo sledovat teplotu uvnitř krabičky. Hned vedle jsou další pájecí body</w:t>
      </w:r>
      <w:r w:rsidR="00CF48A4">
        <w:t>,</w:t>
      </w:r>
      <w:r w:rsidR="00907512">
        <w:t xml:space="preserve"> kde je možnost připojit analogové teplotní čidlo.</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7481"/>
      </w:tblGrid>
      <w:tr w:rsidR="00D14344" w:rsidRPr="00A10A20" w14:paraId="58695497" w14:textId="77777777" w:rsidTr="001E2BE5">
        <w:tc>
          <w:tcPr>
            <w:tcW w:w="8500" w:type="dxa"/>
            <w:gridSpan w:val="2"/>
          </w:tcPr>
          <w:p w14:paraId="11DCA317" w14:textId="77777777" w:rsidR="00D14344" w:rsidRPr="00A10A20" w:rsidRDefault="00D14344" w:rsidP="001E2BE5">
            <w:pPr>
              <w:pStyle w:val="Titulek"/>
              <w:ind w:left="494" w:hanging="494"/>
              <w:jc w:val="center"/>
            </w:pPr>
            <w:r w:rsidRPr="00A10A20">
              <w:rPr>
                <w:noProof/>
              </w:rPr>
              <w:drawing>
                <wp:inline distT="0" distB="0" distL="0" distR="0" wp14:anchorId="56B64100" wp14:editId="1ECE7C80">
                  <wp:extent cx="4318831" cy="4163374"/>
                  <wp:effectExtent l="1588" t="0" r="7302" b="7303"/>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ázek 34"/>
                          <pic:cNvPicPr/>
                        </pic:nvPicPr>
                        <pic:blipFill>
                          <a:blip r:embed="rId40" cstate="print">
                            <a:extLst>
                              <a:ext uri="{BEBA8EAE-BF5A-486C-A8C5-ECC9F3942E4B}">
                                <a14:imgProps xmlns:a14="http://schemas.microsoft.com/office/drawing/2010/main">
                                  <a14:imgLayer r:embed="rId41">
                                    <a14:imgEffect>
                                      <a14:brightnessContrast bright="40000"/>
                                    </a14:imgEffect>
                                  </a14:imgLayer>
                                </a14:imgProps>
                              </a:ext>
                              <a:ext uri="{28A0092B-C50C-407E-A947-70E740481C1C}">
                                <a14:useLocalDpi xmlns:a14="http://schemas.microsoft.com/office/drawing/2010/main" val="0"/>
                              </a:ext>
                            </a:extLst>
                          </a:blip>
                          <a:srcRect l="11100" r="11100"/>
                          <a:stretch>
                            <a:fillRect/>
                          </a:stretch>
                        </pic:blipFill>
                        <pic:spPr bwMode="auto">
                          <a:xfrm rot="5400000">
                            <a:off x="0" y="0"/>
                            <a:ext cx="4318831" cy="4163374"/>
                          </a:xfrm>
                          <a:prstGeom prst="rect">
                            <a:avLst/>
                          </a:prstGeom>
                          <a:ln>
                            <a:noFill/>
                          </a:ln>
                          <a:extLst>
                            <a:ext uri="{53640926-AAD7-44D8-BBD7-CCE9431645EC}">
                              <a14:shadowObscured xmlns:a14="http://schemas.microsoft.com/office/drawing/2010/main"/>
                            </a:ext>
                          </a:extLst>
                        </pic:spPr>
                      </pic:pic>
                    </a:graphicData>
                  </a:graphic>
                </wp:inline>
              </w:drawing>
            </w:r>
          </w:p>
        </w:tc>
      </w:tr>
      <w:tr w:rsidR="00D14344" w:rsidRPr="00A10A20" w14:paraId="7586FD74" w14:textId="77777777" w:rsidTr="001E2BE5">
        <w:tc>
          <w:tcPr>
            <w:tcW w:w="1019" w:type="dxa"/>
          </w:tcPr>
          <w:p w14:paraId="5BDEF746" w14:textId="77777777" w:rsidR="00D14344" w:rsidRPr="00A10A20" w:rsidRDefault="00D14344" w:rsidP="001E2BE5">
            <w:pPr>
              <w:pStyle w:val="Titulek"/>
              <w:jc w:val="right"/>
            </w:pPr>
            <w:r w:rsidRPr="00A10A20">
              <w:t>Obrázek</w:t>
            </w:r>
          </w:p>
        </w:tc>
        <w:tc>
          <w:tcPr>
            <w:tcW w:w="7481" w:type="dxa"/>
          </w:tcPr>
          <w:p w14:paraId="13C13124" w14:textId="45971F98" w:rsidR="00D14344" w:rsidRPr="00A10A20" w:rsidRDefault="00D14344" w:rsidP="001E2BE5">
            <w:pPr>
              <w:pStyle w:val="Titulek"/>
              <w:ind w:left="494" w:hanging="494"/>
            </w:pPr>
            <w:bookmarkStart w:id="66" w:name="_Toc72854038"/>
            <w:r w:rsidRPr="00A10A20">
              <w:t>3.</w:t>
            </w:r>
            <w:r w:rsidR="00805F2E">
              <w:fldChar w:fldCharType="begin"/>
            </w:r>
            <w:r w:rsidR="00805F2E">
              <w:instrText xml:space="preserve"> SEQ Obrázek \* ARABIC \s 1 </w:instrText>
            </w:r>
            <w:r w:rsidR="00805F2E">
              <w:fldChar w:fldCharType="separate"/>
            </w:r>
            <w:r w:rsidR="00E220BE">
              <w:rPr>
                <w:noProof/>
              </w:rPr>
              <w:t>16</w:t>
            </w:r>
            <w:r w:rsidR="00805F2E">
              <w:rPr>
                <w:noProof/>
              </w:rPr>
              <w:fldChar w:fldCharType="end"/>
            </w:r>
            <w:r w:rsidRPr="00A10A20">
              <w:tab/>
            </w:r>
            <w:r w:rsidR="00907512" w:rsidRPr="00A10A20">
              <w:t>Vyrobená</w:t>
            </w:r>
            <w:r w:rsidR="00907512">
              <w:t xml:space="preserve"> a osazená</w:t>
            </w:r>
            <w:r w:rsidR="00907512" w:rsidRPr="00A10A20">
              <w:t xml:space="preserve"> </w:t>
            </w:r>
            <w:r w:rsidR="00907512">
              <w:t xml:space="preserve">výpočetní </w:t>
            </w:r>
            <w:r w:rsidR="00907512" w:rsidRPr="00A10A20">
              <w:t>deska</w:t>
            </w:r>
            <w:r w:rsidR="00907512">
              <w:t xml:space="preserve"> verze 3</w:t>
            </w:r>
            <w:r w:rsidR="00907512" w:rsidRPr="00A10A20">
              <w:t xml:space="preserve"> </w:t>
            </w:r>
            <w:r w:rsidR="00907512">
              <w:t>–</w:t>
            </w:r>
            <w:r w:rsidR="00907512" w:rsidRPr="00A10A20">
              <w:t xml:space="preserve"> </w:t>
            </w:r>
            <w:r w:rsidR="00907512">
              <w:t>přední</w:t>
            </w:r>
            <w:r w:rsidR="00907512" w:rsidRPr="00A10A20">
              <w:t xml:space="preserve"> strana</w:t>
            </w:r>
            <w:r>
              <w:t>.</w:t>
            </w:r>
            <w:bookmarkEnd w:id="66"/>
            <w:r>
              <w:t xml:space="preserve"> </w:t>
            </w:r>
          </w:p>
        </w:tc>
      </w:tr>
    </w:tbl>
    <w:p w14:paraId="50EA380E" w14:textId="447562AD" w:rsidR="00D14344" w:rsidRDefault="00D14344" w:rsidP="00E90F12">
      <w:pPr>
        <w:pStyle w:val="Odstavec"/>
      </w:pP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7481"/>
      </w:tblGrid>
      <w:tr w:rsidR="00CF48A4" w:rsidRPr="00A10A20" w14:paraId="4701CC24" w14:textId="77777777" w:rsidTr="00F617F7">
        <w:tc>
          <w:tcPr>
            <w:tcW w:w="8500" w:type="dxa"/>
            <w:gridSpan w:val="2"/>
          </w:tcPr>
          <w:p w14:paraId="7D372134" w14:textId="77777777" w:rsidR="00CF48A4" w:rsidRPr="00A10A20" w:rsidRDefault="00CF48A4" w:rsidP="00F617F7">
            <w:pPr>
              <w:pStyle w:val="Titulek"/>
              <w:ind w:left="494" w:hanging="494"/>
              <w:jc w:val="center"/>
            </w:pPr>
            <w:r w:rsidRPr="00A10A20">
              <w:rPr>
                <w:noProof/>
              </w:rPr>
              <w:lastRenderedPageBreak/>
              <w:drawing>
                <wp:inline distT="0" distB="0" distL="0" distR="0" wp14:anchorId="08841080" wp14:editId="5C024648">
                  <wp:extent cx="4318831" cy="4163374"/>
                  <wp:effectExtent l="1588" t="0" r="7302" b="7303"/>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ázek 35"/>
                          <pic:cNvPicPr/>
                        </pic:nvPicPr>
                        <pic:blipFill>
                          <a:blip r:embed="rId42" cstate="print">
                            <a:extLst>
                              <a:ext uri="{BEBA8EAE-BF5A-486C-A8C5-ECC9F3942E4B}">
                                <a14:imgProps xmlns:a14="http://schemas.microsoft.com/office/drawing/2010/main">
                                  <a14:imgLayer r:embed="rId43">
                                    <a14:imgEffect>
                                      <a14:brightnessContrast bright="40000" contrast="-20000"/>
                                    </a14:imgEffect>
                                  </a14:imgLayer>
                                </a14:imgProps>
                              </a:ext>
                              <a:ext uri="{28A0092B-C50C-407E-A947-70E740481C1C}">
                                <a14:useLocalDpi xmlns:a14="http://schemas.microsoft.com/office/drawing/2010/main" val="0"/>
                              </a:ext>
                            </a:extLst>
                          </a:blip>
                          <a:srcRect l="11100" r="11100"/>
                          <a:stretch>
                            <a:fillRect/>
                          </a:stretch>
                        </pic:blipFill>
                        <pic:spPr bwMode="auto">
                          <a:xfrm rot="5400000">
                            <a:off x="0" y="0"/>
                            <a:ext cx="4318831" cy="4163374"/>
                          </a:xfrm>
                          <a:prstGeom prst="rect">
                            <a:avLst/>
                          </a:prstGeom>
                          <a:ln>
                            <a:noFill/>
                          </a:ln>
                          <a:extLst>
                            <a:ext uri="{53640926-AAD7-44D8-BBD7-CCE9431645EC}">
                              <a14:shadowObscured xmlns:a14="http://schemas.microsoft.com/office/drawing/2010/main"/>
                            </a:ext>
                          </a:extLst>
                        </pic:spPr>
                      </pic:pic>
                    </a:graphicData>
                  </a:graphic>
                </wp:inline>
              </w:drawing>
            </w:r>
          </w:p>
        </w:tc>
      </w:tr>
      <w:tr w:rsidR="00CF48A4" w:rsidRPr="00A10A20" w14:paraId="49B038E9" w14:textId="77777777" w:rsidTr="00F617F7">
        <w:tc>
          <w:tcPr>
            <w:tcW w:w="1019" w:type="dxa"/>
          </w:tcPr>
          <w:p w14:paraId="2B014B7C" w14:textId="77777777" w:rsidR="00CF48A4" w:rsidRPr="00A10A20" w:rsidRDefault="00CF48A4" w:rsidP="00F617F7">
            <w:pPr>
              <w:pStyle w:val="Titulek"/>
              <w:jc w:val="right"/>
            </w:pPr>
            <w:r w:rsidRPr="00A10A20">
              <w:t>Obrázek</w:t>
            </w:r>
          </w:p>
        </w:tc>
        <w:tc>
          <w:tcPr>
            <w:tcW w:w="7481" w:type="dxa"/>
          </w:tcPr>
          <w:p w14:paraId="6BB995AF" w14:textId="625A52E9" w:rsidR="00CF48A4" w:rsidRPr="00A10A20" w:rsidRDefault="00CF48A4" w:rsidP="00F617F7">
            <w:pPr>
              <w:pStyle w:val="Titulek"/>
              <w:ind w:left="494" w:hanging="494"/>
            </w:pPr>
            <w:bookmarkStart w:id="67" w:name="_Toc72854039"/>
            <w:r w:rsidRPr="00A10A20">
              <w:t>3.</w:t>
            </w:r>
            <w:r w:rsidR="00805F2E">
              <w:fldChar w:fldCharType="begin"/>
            </w:r>
            <w:r w:rsidR="00805F2E">
              <w:instrText xml:space="preserve"> SEQ Obrázek \* ARABIC \s 1 </w:instrText>
            </w:r>
            <w:r w:rsidR="00805F2E">
              <w:fldChar w:fldCharType="separate"/>
            </w:r>
            <w:r w:rsidR="00E220BE">
              <w:rPr>
                <w:noProof/>
              </w:rPr>
              <w:t>17</w:t>
            </w:r>
            <w:r w:rsidR="00805F2E">
              <w:rPr>
                <w:noProof/>
              </w:rPr>
              <w:fldChar w:fldCharType="end"/>
            </w:r>
            <w:r w:rsidRPr="00A10A20">
              <w:tab/>
              <w:t>Vyrobená</w:t>
            </w:r>
            <w:r>
              <w:t xml:space="preserve"> a osazená</w:t>
            </w:r>
            <w:r w:rsidRPr="00A10A20">
              <w:t xml:space="preserve"> </w:t>
            </w:r>
            <w:r>
              <w:t xml:space="preserve">výpočetní </w:t>
            </w:r>
            <w:r w:rsidRPr="00A10A20">
              <w:t>deska</w:t>
            </w:r>
            <w:r>
              <w:t xml:space="preserve"> verze 3</w:t>
            </w:r>
            <w:r w:rsidRPr="00A10A20">
              <w:t xml:space="preserve"> </w:t>
            </w:r>
            <w:r>
              <w:t>–</w:t>
            </w:r>
            <w:r w:rsidRPr="00A10A20">
              <w:t xml:space="preserve"> </w:t>
            </w:r>
            <w:r>
              <w:t>zadní</w:t>
            </w:r>
            <w:r w:rsidRPr="00A10A20">
              <w:t xml:space="preserve"> strana</w:t>
            </w:r>
            <w:r>
              <w:t>.</w:t>
            </w:r>
            <w:bookmarkEnd w:id="67"/>
            <w:r>
              <w:t xml:space="preserve"> </w:t>
            </w:r>
          </w:p>
        </w:tc>
      </w:tr>
    </w:tbl>
    <w:p w14:paraId="66576EC5" w14:textId="77777777" w:rsidR="00D14344" w:rsidRDefault="00D14344" w:rsidP="00E90F12">
      <w:pPr>
        <w:pStyle w:val="Odstavec"/>
      </w:pPr>
    </w:p>
    <w:p w14:paraId="27B943C5" w14:textId="0A11B860" w:rsidR="00C832CA" w:rsidRPr="00A10A20" w:rsidRDefault="00C832CA" w:rsidP="00C832CA">
      <w:pPr>
        <w:pStyle w:val="Nadpis3"/>
      </w:pPr>
      <w:bookmarkStart w:id="68" w:name="_Toc72854074"/>
      <w:r w:rsidRPr="00A10A20">
        <w:t>Oživení</w:t>
      </w:r>
      <w:r>
        <w:t xml:space="preserve"> zařízení verze 3</w:t>
      </w:r>
      <w:bookmarkEnd w:id="68"/>
    </w:p>
    <w:p w14:paraId="39168204" w14:textId="0CA6A640" w:rsidR="00C832CA" w:rsidRDefault="00A45629" w:rsidP="008526CA">
      <w:pPr>
        <w:pStyle w:val="Prvnodstavec"/>
      </w:pPr>
      <w:r>
        <w:t>Při oživováni finální verze desky se objevil pouze jeden problém, který se povedlo poměrně rychle vyřešit. Při snaze co nejméně snížit spotřebu zařízení jsem se rozhodl použít míst</w:t>
      </w:r>
      <w:r w:rsidR="00E0120B">
        <w:t>o</w:t>
      </w:r>
      <w:r>
        <w:t xml:space="preserve"> 20 </w:t>
      </w:r>
      <w:proofErr w:type="spellStart"/>
      <w:r>
        <w:t>kΩ</w:t>
      </w:r>
      <w:proofErr w:type="spellEnd"/>
      <w:r>
        <w:t xml:space="preserve"> rezistorů 200 </w:t>
      </w:r>
      <w:proofErr w:type="spellStart"/>
      <w:r>
        <w:t>kΩ</w:t>
      </w:r>
      <w:proofErr w:type="spellEnd"/>
      <w:r w:rsidR="00A3108A">
        <w:t xml:space="preserve"> rezistory</w:t>
      </w:r>
      <w:r>
        <w:t>, bohužel tato změna způsobila problém</w:t>
      </w:r>
      <w:r w:rsidR="00DB7410">
        <w:t>:</w:t>
      </w:r>
      <w:r>
        <w:t xml:space="preserve"> ESP nechtěl nastartoval a donekonečna se restartoval. Při vrácení 20 </w:t>
      </w:r>
      <w:proofErr w:type="spellStart"/>
      <w:r>
        <w:t>kΩ</w:t>
      </w:r>
      <w:proofErr w:type="spellEnd"/>
      <w:r>
        <w:t xml:space="preserve"> rezistorů tato závada zmizela.</w:t>
      </w:r>
    </w:p>
    <w:p w14:paraId="3140379F" w14:textId="30841925" w:rsidR="00A45629" w:rsidRDefault="00A45629" w:rsidP="00E90F12">
      <w:pPr>
        <w:pStyle w:val="Odstavec"/>
      </w:pPr>
      <w:r>
        <w:t xml:space="preserve">U této verze desky také bylo potřeba správně navrhnout rezistory u LED diod. Protože jsem použil diody, které jsem měl doma, bylo potřeba stanovit jejich pracovní bod. K tomu </w:t>
      </w:r>
      <w:r w:rsidR="00A3108A">
        <w:t>byl</w:t>
      </w:r>
      <w:r>
        <w:t xml:space="preserve"> využil regulovatelný zdroj a ampérmetr. </w:t>
      </w:r>
      <w:r w:rsidR="00A3108A">
        <w:t>K d</w:t>
      </w:r>
      <w:r>
        <w:t>iod</w:t>
      </w:r>
      <w:r w:rsidR="00A3108A">
        <w:t>ě v </w:t>
      </w:r>
      <w:r>
        <w:t>sériov</w:t>
      </w:r>
      <w:r w:rsidR="00A3108A">
        <w:t>ém zapojení s </w:t>
      </w:r>
      <w:r>
        <w:t>ampérmet</w:t>
      </w:r>
      <w:r w:rsidR="00A3108A">
        <w:t>rem byl připojen regulovatelný zdroj</w:t>
      </w:r>
      <w:r w:rsidR="00721CAC">
        <w:t>. Postupn</w:t>
      </w:r>
      <w:r w:rsidR="00A3108A">
        <w:t>ým</w:t>
      </w:r>
      <w:r w:rsidR="00721CAC">
        <w:t xml:space="preserve"> zvyšov</w:t>
      </w:r>
      <w:r w:rsidR="00A3108A">
        <w:t>áním</w:t>
      </w:r>
      <w:r w:rsidR="00721CAC">
        <w:t xml:space="preserve"> napětí na zdroji, dokud </w:t>
      </w:r>
      <w:r w:rsidR="00A3108A">
        <w:t xml:space="preserve">se </w:t>
      </w:r>
      <w:r w:rsidR="00721CAC">
        <w:t>dioda nerozsvítila s požadovanou intenzitou</w:t>
      </w:r>
      <w:r w:rsidR="00A3108A">
        <w:t>, jsem zjistil potřebné inf</w:t>
      </w:r>
      <w:r w:rsidR="001D2CD6">
        <w:t>ormace o pracovním bodě</w:t>
      </w:r>
      <w:r w:rsidR="00721CAC">
        <w:t>.</w:t>
      </w:r>
      <w:r w:rsidR="001D2CD6">
        <w:t xml:space="preserve"> Především se jednalo o napětí na diodě </w:t>
      </w:r>
      <w:proofErr w:type="spellStart"/>
      <w:r w:rsidR="001D2CD6">
        <w:t>U</w:t>
      </w:r>
      <w:r w:rsidR="001D2CD6" w:rsidRPr="001D2CD6">
        <w:rPr>
          <w:vertAlign w:val="subscript"/>
        </w:rPr>
        <w:t>d</w:t>
      </w:r>
      <w:proofErr w:type="spellEnd"/>
      <w:r w:rsidR="001D2CD6">
        <w:t xml:space="preserve"> a o velikost proudu I</w:t>
      </w:r>
      <w:r w:rsidR="001D2CD6" w:rsidRPr="001D2CD6">
        <w:rPr>
          <w:vertAlign w:val="subscript"/>
        </w:rPr>
        <w:t>d</w:t>
      </w:r>
      <w:r w:rsidR="001D2CD6">
        <w:t>, který protékal diodou.</w:t>
      </w:r>
      <w:r w:rsidR="00721CAC">
        <w:t xml:space="preserve"> T</w:t>
      </w:r>
      <w:r w:rsidR="001D2CD6">
        <w:t>ato m</w:t>
      </w:r>
      <w:r w:rsidR="00721CAC">
        <w:t>etod</w:t>
      </w:r>
      <w:r w:rsidR="001D2CD6">
        <w:t>a</w:t>
      </w:r>
      <w:r w:rsidR="00721CAC">
        <w:t xml:space="preserve"> </w:t>
      </w:r>
      <w:r w:rsidR="001D2CD6">
        <w:t>byla</w:t>
      </w:r>
      <w:r w:rsidR="00721CAC">
        <w:t xml:space="preserve"> opakov</w:t>
      </w:r>
      <w:r w:rsidR="001D2CD6">
        <w:t>ána</w:t>
      </w:r>
      <w:r w:rsidR="00721CAC">
        <w:t xml:space="preserve"> pro všechny barvy použitých LED diod. Naměřená data jsou uvedena v následující tabulce 3.2.</w:t>
      </w:r>
    </w:p>
    <w:p w14:paraId="38DD6333" w14:textId="77777777" w:rsidR="00721CAC" w:rsidRDefault="00721CAC" w:rsidP="00E90F12">
      <w:pPr>
        <w:pStyle w:val="Odstavec"/>
      </w:pP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7507"/>
      </w:tblGrid>
      <w:tr w:rsidR="00721CAC" w:rsidRPr="00A10A20" w14:paraId="721D97D8" w14:textId="77777777" w:rsidTr="00F617F7">
        <w:tc>
          <w:tcPr>
            <w:tcW w:w="993" w:type="dxa"/>
          </w:tcPr>
          <w:p w14:paraId="10DFD11F" w14:textId="77777777" w:rsidR="00721CAC" w:rsidRPr="00A10A20" w:rsidRDefault="00721CAC" w:rsidP="00F617F7">
            <w:pPr>
              <w:pStyle w:val="Titulek"/>
              <w:jc w:val="right"/>
            </w:pPr>
            <w:r w:rsidRPr="00A10A20">
              <w:lastRenderedPageBreak/>
              <w:t>Tabulka</w:t>
            </w:r>
          </w:p>
        </w:tc>
        <w:tc>
          <w:tcPr>
            <w:tcW w:w="7507" w:type="dxa"/>
          </w:tcPr>
          <w:p w14:paraId="756656D1" w14:textId="1F54A6BE" w:rsidR="00721CAC" w:rsidRPr="00A10A20" w:rsidRDefault="00805F2E" w:rsidP="00F617F7">
            <w:pPr>
              <w:pStyle w:val="Titulek"/>
              <w:ind w:left="494" w:hanging="494"/>
            </w:pPr>
            <w:r>
              <w:fldChar w:fldCharType="begin"/>
            </w:r>
            <w:r>
              <w:instrText xml:space="preserve"> STYLEREF 1 \s </w:instrText>
            </w:r>
            <w:r>
              <w:fldChar w:fldCharType="separate"/>
            </w:r>
            <w:bookmarkStart w:id="69" w:name="_Toc72854004"/>
            <w:r w:rsidR="00E220BE">
              <w:rPr>
                <w:noProof/>
              </w:rPr>
              <w:t>3</w:t>
            </w:r>
            <w:r>
              <w:rPr>
                <w:noProof/>
              </w:rPr>
              <w:fldChar w:fldCharType="end"/>
            </w:r>
            <w:r w:rsidR="00721CAC" w:rsidRPr="00A10A20">
              <w:t>.</w:t>
            </w:r>
            <w:r>
              <w:fldChar w:fldCharType="begin"/>
            </w:r>
            <w:r>
              <w:instrText xml:space="preserve"> SEQ Tabulka \* ARABIC \s 1 </w:instrText>
            </w:r>
            <w:r>
              <w:fldChar w:fldCharType="separate"/>
            </w:r>
            <w:r w:rsidR="00E220BE">
              <w:rPr>
                <w:noProof/>
              </w:rPr>
              <w:t>2</w:t>
            </w:r>
            <w:r>
              <w:rPr>
                <w:noProof/>
              </w:rPr>
              <w:fldChar w:fldCharType="end"/>
            </w:r>
            <w:r w:rsidR="00721CAC" w:rsidRPr="00A10A20">
              <w:tab/>
              <w:t>Tabulka potřebných napěťových úrovní pro ESP8266</w:t>
            </w:r>
            <w:bookmarkEnd w:id="69"/>
          </w:p>
        </w:tc>
      </w:tr>
    </w:tbl>
    <w:tbl>
      <w:tblPr>
        <w:tblStyle w:val="Svtltabulkasmkou1"/>
        <w:tblW w:w="8075" w:type="dxa"/>
        <w:tblLook w:val="04A0" w:firstRow="1" w:lastRow="0" w:firstColumn="1" w:lastColumn="0" w:noHBand="0" w:noVBand="1"/>
      </w:tblPr>
      <w:tblGrid>
        <w:gridCol w:w="2122"/>
        <w:gridCol w:w="1984"/>
        <w:gridCol w:w="1701"/>
        <w:gridCol w:w="2268"/>
      </w:tblGrid>
      <w:tr w:rsidR="00721CAC" w:rsidRPr="00A10A20" w14:paraId="2FF9F3C0" w14:textId="77777777" w:rsidTr="005304AF">
        <w:trPr>
          <w:cnfStyle w:val="100000000000" w:firstRow="1" w:lastRow="0" w:firstColumn="0" w:lastColumn="0" w:oddVBand="0" w:evenVBand="0" w:oddHBand="0"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2122" w:type="dxa"/>
          </w:tcPr>
          <w:p w14:paraId="7457267D" w14:textId="6A46EBCC" w:rsidR="00721CAC" w:rsidRPr="00A10A20" w:rsidRDefault="003E550D" w:rsidP="005304AF">
            <w:pPr>
              <w:pStyle w:val="Odstavec"/>
              <w:ind w:firstLine="0"/>
              <w:jc w:val="center"/>
            </w:pPr>
            <w:r>
              <w:t>Barva LED diody</w:t>
            </w:r>
          </w:p>
        </w:tc>
        <w:tc>
          <w:tcPr>
            <w:tcW w:w="1984" w:type="dxa"/>
          </w:tcPr>
          <w:p w14:paraId="4E6C6E57" w14:textId="6AE87B24" w:rsidR="00721CAC" w:rsidRPr="003E550D" w:rsidRDefault="00190CA3" w:rsidP="005304AF">
            <w:pPr>
              <w:pStyle w:val="Odstavec"/>
              <w:ind w:firstLine="0"/>
              <w:jc w:val="center"/>
              <w:cnfStyle w:val="100000000000" w:firstRow="1" w:lastRow="0" w:firstColumn="0" w:lastColumn="0" w:oddVBand="0" w:evenVBand="0" w:oddHBand="0" w:evenHBand="0" w:firstRowFirstColumn="0" w:firstRowLastColumn="0" w:lastRowFirstColumn="0" w:lastRowLastColumn="0"/>
              <w:rPr>
                <w:lang w:val="en-US"/>
              </w:rPr>
            </w:pPr>
            <w:r>
              <w:t>Ú</w:t>
            </w:r>
            <w:r w:rsidR="003E550D">
              <w:t xml:space="preserve">bytek na diodě </w:t>
            </w:r>
            <w:r w:rsidR="003E550D">
              <w:rPr>
                <w:lang w:val="en-US"/>
              </w:rPr>
              <w:t>[V]</w:t>
            </w:r>
          </w:p>
        </w:tc>
        <w:tc>
          <w:tcPr>
            <w:tcW w:w="1701" w:type="dxa"/>
          </w:tcPr>
          <w:p w14:paraId="30D1CCDC" w14:textId="6F070577" w:rsidR="00721CAC" w:rsidRPr="003E550D" w:rsidRDefault="003E550D" w:rsidP="005304AF">
            <w:pPr>
              <w:pStyle w:val="Odstavec"/>
              <w:ind w:firstLine="0"/>
              <w:jc w:val="center"/>
              <w:cnfStyle w:val="100000000000" w:firstRow="1" w:lastRow="0" w:firstColumn="0" w:lastColumn="0" w:oddVBand="0" w:evenVBand="0" w:oddHBand="0" w:evenHBand="0" w:firstRowFirstColumn="0" w:firstRowLastColumn="0" w:lastRowFirstColumn="0" w:lastRowLastColumn="0"/>
              <w:rPr>
                <w:lang w:val="en-US"/>
              </w:rPr>
            </w:pPr>
            <w:r>
              <w:t>Proud diodou [mA]</w:t>
            </w:r>
          </w:p>
        </w:tc>
        <w:tc>
          <w:tcPr>
            <w:tcW w:w="2268" w:type="dxa"/>
          </w:tcPr>
          <w:p w14:paraId="7BACD1CF" w14:textId="476E9D28" w:rsidR="00721CAC" w:rsidRPr="005304AF" w:rsidRDefault="005304AF" w:rsidP="005304AF">
            <w:pPr>
              <w:pStyle w:val="Odstavec"/>
              <w:ind w:firstLine="0"/>
              <w:jc w:val="center"/>
              <w:cnfStyle w:val="100000000000" w:firstRow="1" w:lastRow="0" w:firstColumn="0" w:lastColumn="0" w:oddVBand="0" w:evenVBand="0" w:oddHBand="0" w:evenHBand="0" w:firstRowFirstColumn="0" w:firstRowLastColumn="0" w:lastRowFirstColumn="0" w:lastRowLastColumn="0"/>
              <w:rPr>
                <w:lang w:val="en-US"/>
              </w:rPr>
            </w:pPr>
            <w:r>
              <w:t>Referenční napětí [V]</w:t>
            </w:r>
          </w:p>
        </w:tc>
      </w:tr>
      <w:tr w:rsidR="00721CAC" w:rsidRPr="00A10A20" w14:paraId="5C988E0B" w14:textId="77777777" w:rsidTr="005304AF">
        <w:trPr>
          <w:trHeight w:val="334"/>
        </w:trPr>
        <w:tc>
          <w:tcPr>
            <w:cnfStyle w:val="001000000000" w:firstRow="0" w:lastRow="0" w:firstColumn="1" w:lastColumn="0" w:oddVBand="0" w:evenVBand="0" w:oddHBand="0" w:evenHBand="0" w:firstRowFirstColumn="0" w:firstRowLastColumn="0" w:lastRowFirstColumn="0" w:lastRowLastColumn="0"/>
            <w:tcW w:w="2122" w:type="dxa"/>
          </w:tcPr>
          <w:p w14:paraId="2308E8D7" w14:textId="69F6D698" w:rsidR="00721CAC" w:rsidRPr="00A10A20" w:rsidRDefault="003E550D" w:rsidP="00F617F7">
            <w:pPr>
              <w:pStyle w:val="Odstavec"/>
              <w:ind w:firstLine="0"/>
              <w:jc w:val="center"/>
            </w:pPr>
            <w:r>
              <w:t>červená</w:t>
            </w:r>
          </w:p>
        </w:tc>
        <w:tc>
          <w:tcPr>
            <w:tcW w:w="1984" w:type="dxa"/>
          </w:tcPr>
          <w:p w14:paraId="27D93CA6" w14:textId="60DB78F8" w:rsidR="00721CAC" w:rsidRPr="00A10A20" w:rsidRDefault="003E550D" w:rsidP="00F617F7">
            <w:pPr>
              <w:pStyle w:val="Odstavec"/>
              <w:ind w:firstLine="0"/>
              <w:jc w:val="center"/>
              <w:cnfStyle w:val="000000000000" w:firstRow="0" w:lastRow="0" w:firstColumn="0" w:lastColumn="0" w:oddVBand="0" w:evenVBand="0" w:oddHBand="0" w:evenHBand="0" w:firstRowFirstColumn="0" w:firstRowLastColumn="0" w:lastRowFirstColumn="0" w:lastRowLastColumn="0"/>
            </w:pPr>
            <w:r>
              <w:t>1,7</w:t>
            </w:r>
          </w:p>
        </w:tc>
        <w:tc>
          <w:tcPr>
            <w:tcW w:w="1701" w:type="dxa"/>
          </w:tcPr>
          <w:p w14:paraId="53F87D27" w14:textId="125FBD03" w:rsidR="00721CAC" w:rsidRPr="00A10A20" w:rsidRDefault="00953548" w:rsidP="00F617F7">
            <w:pPr>
              <w:pStyle w:val="Odstavec"/>
              <w:ind w:firstLine="0"/>
              <w:jc w:val="center"/>
              <w:cnfStyle w:val="000000000000" w:firstRow="0" w:lastRow="0" w:firstColumn="0" w:lastColumn="0" w:oddVBand="0" w:evenVBand="0" w:oddHBand="0" w:evenHBand="0" w:firstRowFirstColumn="0" w:firstRowLastColumn="0" w:lastRowFirstColumn="0" w:lastRowLastColumn="0"/>
            </w:pPr>
            <w:r>
              <w:t>7</w:t>
            </w:r>
          </w:p>
        </w:tc>
        <w:tc>
          <w:tcPr>
            <w:tcW w:w="2268" w:type="dxa"/>
          </w:tcPr>
          <w:p w14:paraId="7EE61AA1" w14:textId="0246919B" w:rsidR="00721CAC" w:rsidRPr="00A10A20" w:rsidRDefault="005304AF" w:rsidP="005304AF">
            <w:pPr>
              <w:pStyle w:val="Odstavec"/>
              <w:ind w:firstLine="0"/>
              <w:jc w:val="center"/>
              <w:cnfStyle w:val="000000000000" w:firstRow="0" w:lastRow="0" w:firstColumn="0" w:lastColumn="0" w:oddVBand="0" w:evenVBand="0" w:oddHBand="0" w:evenHBand="0" w:firstRowFirstColumn="0" w:firstRowLastColumn="0" w:lastRowFirstColumn="0" w:lastRowLastColumn="0"/>
            </w:pPr>
            <w:r>
              <w:t>5</w:t>
            </w:r>
          </w:p>
        </w:tc>
      </w:tr>
      <w:tr w:rsidR="00721CAC" w:rsidRPr="00A10A20" w14:paraId="4580620A" w14:textId="77777777" w:rsidTr="005304AF">
        <w:trPr>
          <w:trHeight w:val="334"/>
        </w:trPr>
        <w:tc>
          <w:tcPr>
            <w:cnfStyle w:val="001000000000" w:firstRow="0" w:lastRow="0" w:firstColumn="1" w:lastColumn="0" w:oddVBand="0" w:evenVBand="0" w:oddHBand="0" w:evenHBand="0" w:firstRowFirstColumn="0" w:firstRowLastColumn="0" w:lastRowFirstColumn="0" w:lastRowLastColumn="0"/>
            <w:tcW w:w="2122" w:type="dxa"/>
          </w:tcPr>
          <w:p w14:paraId="638E2A10" w14:textId="19ACD444" w:rsidR="00721CAC" w:rsidRPr="00A10A20" w:rsidRDefault="003E550D" w:rsidP="00F617F7">
            <w:pPr>
              <w:pStyle w:val="Odstavec"/>
              <w:ind w:firstLine="0"/>
              <w:jc w:val="center"/>
            </w:pPr>
            <w:r>
              <w:t>žlutá</w:t>
            </w:r>
          </w:p>
        </w:tc>
        <w:tc>
          <w:tcPr>
            <w:tcW w:w="1984" w:type="dxa"/>
          </w:tcPr>
          <w:p w14:paraId="5FF0A17F" w14:textId="319B4A57" w:rsidR="00721CAC" w:rsidRPr="00A10A20" w:rsidRDefault="003E550D" w:rsidP="00F617F7">
            <w:pPr>
              <w:pStyle w:val="Odstavec"/>
              <w:ind w:firstLine="0"/>
              <w:jc w:val="center"/>
              <w:cnfStyle w:val="000000000000" w:firstRow="0" w:lastRow="0" w:firstColumn="0" w:lastColumn="0" w:oddVBand="0" w:evenVBand="0" w:oddHBand="0" w:evenHBand="0" w:firstRowFirstColumn="0" w:firstRowLastColumn="0" w:lastRowFirstColumn="0" w:lastRowLastColumn="0"/>
            </w:pPr>
            <w:r>
              <w:t>1,8</w:t>
            </w:r>
          </w:p>
        </w:tc>
        <w:tc>
          <w:tcPr>
            <w:tcW w:w="1701" w:type="dxa"/>
          </w:tcPr>
          <w:p w14:paraId="2D705E61" w14:textId="79426516" w:rsidR="00721CAC" w:rsidRPr="00A10A20" w:rsidRDefault="005304AF" w:rsidP="00F617F7">
            <w:pPr>
              <w:pStyle w:val="Odstavec"/>
              <w:ind w:firstLine="0"/>
              <w:jc w:val="center"/>
              <w:cnfStyle w:val="000000000000" w:firstRow="0" w:lastRow="0" w:firstColumn="0" w:lastColumn="0" w:oddVBand="0" w:evenVBand="0" w:oddHBand="0" w:evenHBand="0" w:firstRowFirstColumn="0" w:firstRowLastColumn="0" w:lastRowFirstColumn="0" w:lastRowLastColumn="0"/>
            </w:pPr>
            <w:r>
              <w:t>0,7</w:t>
            </w:r>
          </w:p>
        </w:tc>
        <w:tc>
          <w:tcPr>
            <w:tcW w:w="2268" w:type="dxa"/>
          </w:tcPr>
          <w:p w14:paraId="4AE16F87" w14:textId="051116DC" w:rsidR="00721CAC" w:rsidRPr="00A10A20" w:rsidRDefault="005304AF" w:rsidP="005304AF">
            <w:pPr>
              <w:pStyle w:val="Odstavec"/>
              <w:ind w:firstLine="0"/>
              <w:jc w:val="center"/>
              <w:cnfStyle w:val="000000000000" w:firstRow="0" w:lastRow="0" w:firstColumn="0" w:lastColumn="0" w:oddVBand="0" w:evenVBand="0" w:oddHBand="0" w:evenHBand="0" w:firstRowFirstColumn="0" w:firstRowLastColumn="0" w:lastRowFirstColumn="0" w:lastRowLastColumn="0"/>
            </w:pPr>
            <w:r>
              <w:t>3,3</w:t>
            </w:r>
          </w:p>
        </w:tc>
      </w:tr>
      <w:tr w:rsidR="003E550D" w:rsidRPr="00A10A20" w14:paraId="0AD5CC3F" w14:textId="77777777" w:rsidTr="005304AF">
        <w:trPr>
          <w:trHeight w:val="334"/>
        </w:trPr>
        <w:tc>
          <w:tcPr>
            <w:cnfStyle w:val="001000000000" w:firstRow="0" w:lastRow="0" w:firstColumn="1" w:lastColumn="0" w:oddVBand="0" w:evenVBand="0" w:oddHBand="0" w:evenHBand="0" w:firstRowFirstColumn="0" w:firstRowLastColumn="0" w:lastRowFirstColumn="0" w:lastRowLastColumn="0"/>
            <w:tcW w:w="2122" w:type="dxa"/>
          </w:tcPr>
          <w:p w14:paraId="1125093E" w14:textId="3434ED59" w:rsidR="003E550D" w:rsidRPr="00A10A20" w:rsidRDefault="003E550D" w:rsidP="00F617F7">
            <w:pPr>
              <w:pStyle w:val="Odstavec"/>
              <w:ind w:firstLine="0"/>
              <w:jc w:val="center"/>
            </w:pPr>
            <w:r>
              <w:t>zelená</w:t>
            </w:r>
          </w:p>
        </w:tc>
        <w:tc>
          <w:tcPr>
            <w:tcW w:w="1984" w:type="dxa"/>
          </w:tcPr>
          <w:p w14:paraId="54E04984" w14:textId="0F47CB53" w:rsidR="003E550D" w:rsidRPr="00A10A20" w:rsidRDefault="003E550D" w:rsidP="00F617F7">
            <w:pPr>
              <w:pStyle w:val="Odstavec"/>
              <w:ind w:firstLine="0"/>
              <w:jc w:val="center"/>
              <w:cnfStyle w:val="000000000000" w:firstRow="0" w:lastRow="0" w:firstColumn="0" w:lastColumn="0" w:oddVBand="0" w:evenVBand="0" w:oddHBand="0" w:evenHBand="0" w:firstRowFirstColumn="0" w:firstRowLastColumn="0" w:lastRowFirstColumn="0" w:lastRowLastColumn="0"/>
            </w:pPr>
            <w:r>
              <w:t>3,2</w:t>
            </w:r>
          </w:p>
        </w:tc>
        <w:tc>
          <w:tcPr>
            <w:tcW w:w="1701" w:type="dxa"/>
          </w:tcPr>
          <w:p w14:paraId="3B713D6C" w14:textId="73E31F36" w:rsidR="003E550D" w:rsidRPr="00A10A20" w:rsidRDefault="00953548" w:rsidP="00F617F7">
            <w:pPr>
              <w:pStyle w:val="Odstavec"/>
              <w:ind w:firstLine="0"/>
              <w:jc w:val="center"/>
              <w:cnfStyle w:val="000000000000" w:firstRow="0" w:lastRow="0" w:firstColumn="0" w:lastColumn="0" w:oddVBand="0" w:evenVBand="0" w:oddHBand="0" w:evenHBand="0" w:firstRowFirstColumn="0" w:firstRowLastColumn="0" w:lastRowFirstColumn="0" w:lastRowLastColumn="0"/>
            </w:pPr>
            <w:r>
              <w:t>1,5</w:t>
            </w:r>
          </w:p>
        </w:tc>
        <w:tc>
          <w:tcPr>
            <w:tcW w:w="2268" w:type="dxa"/>
          </w:tcPr>
          <w:p w14:paraId="024E245E" w14:textId="7BA6A426" w:rsidR="003E550D" w:rsidRPr="00A10A20" w:rsidRDefault="005304AF" w:rsidP="005304AF">
            <w:pPr>
              <w:pStyle w:val="Odstavec"/>
              <w:ind w:firstLine="0"/>
              <w:jc w:val="center"/>
              <w:cnfStyle w:val="000000000000" w:firstRow="0" w:lastRow="0" w:firstColumn="0" w:lastColumn="0" w:oddVBand="0" w:evenVBand="0" w:oddHBand="0" w:evenHBand="0" w:firstRowFirstColumn="0" w:firstRowLastColumn="0" w:lastRowFirstColumn="0" w:lastRowLastColumn="0"/>
            </w:pPr>
            <w:r>
              <w:t>5</w:t>
            </w:r>
          </w:p>
        </w:tc>
      </w:tr>
    </w:tbl>
    <w:p w14:paraId="0C21FDC2" w14:textId="77777777" w:rsidR="005304AF" w:rsidRDefault="005304AF" w:rsidP="005304AF">
      <w:pPr>
        <w:pStyle w:val="Odstavec"/>
      </w:pPr>
    </w:p>
    <w:p w14:paraId="2C89FE79" w14:textId="793F9AE6" w:rsidR="00721CAC" w:rsidRDefault="005304AF" w:rsidP="005304AF">
      <w:pPr>
        <w:pStyle w:val="Odstavec"/>
      </w:pPr>
      <w:r>
        <w:t>Výpočet potřebné hodnoty rezistoru jsem provedl podle následujícího vzorce 3.</w:t>
      </w:r>
      <w:r w:rsidR="00190CA3">
        <w:t>4</w:t>
      </w:r>
      <w:r>
        <w:t>. Ve kterém referenční napětí U</w:t>
      </w:r>
      <w:r w:rsidRPr="005304AF">
        <w:rPr>
          <w:vertAlign w:val="subscript"/>
        </w:rPr>
        <w:t>r</w:t>
      </w:r>
      <w:r>
        <w:t xml:space="preserve"> je napěťová úroveň, ze které bude LED dioda napájena. R značí hodnotu hledaného rezistoru, I</w:t>
      </w:r>
      <w:r w:rsidRPr="005304AF">
        <w:rPr>
          <w:vertAlign w:val="subscript"/>
        </w:rPr>
        <w:t>d</w:t>
      </w:r>
      <w:r>
        <w:t xml:space="preserve"> a </w:t>
      </w:r>
      <w:proofErr w:type="spellStart"/>
      <w:r>
        <w:t>U</w:t>
      </w:r>
      <w:r w:rsidRPr="005304AF">
        <w:rPr>
          <w:vertAlign w:val="subscript"/>
        </w:rPr>
        <w:t>d</w:t>
      </w:r>
      <w:proofErr w:type="spellEnd"/>
      <w:r>
        <w:t xml:space="preserve"> znační</w:t>
      </w:r>
      <w:r w:rsidR="00190CA3">
        <w:t xml:space="preserve"> proud a napětí potřebné k tomu, aby se dioda rozsvítila</w:t>
      </w:r>
      <w:r>
        <w:t>.</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01"/>
        <w:gridCol w:w="1699"/>
      </w:tblGrid>
      <w:tr w:rsidR="005304AF" w:rsidRPr="00A10A20" w14:paraId="555EE554" w14:textId="77777777" w:rsidTr="00F617F7">
        <w:tc>
          <w:tcPr>
            <w:tcW w:w="6801" w:type="dxa"/>
          </w:tcPr>
          <w:bookmarkStart w:id="70" w:name="_Hlk72683422"/>
          <w:p w14:paraId="08D218CC" w14:textId="546D073C" w:rsidR="005304AF" w:rsidRPr="00A10A20" w:rsidRDefault="00805F2E" w:rsidP="00F617F7">
            <w:pPr>
              <w:pStyle w:val="Rovnice"/>
            </w:pPr>
            <m:oMath>
              <m:sSub>
                <m:sSubPr>
                  <m:ctrlPr>
                    <w:rPr>
                      <w:rFonts w:ascii="Cambria Math" w:hAnsi="Cambria Math"/>
                    </w:rPr>
                  </m:ctrlPr>
                </m:sSubPr>
                <m:e>
                  <m:r>
                    <w:rPr>
                      <w:rFonts w:ascii="Cambria Math" w:hAnsi="Cambria Math"/>
                    </w:rPr>
                    <m:t>R</m:t>
                  </m:r>
                </m:e>
                <m:sub>
                  <m:r>
                    <w:rPr>
                      <w:rFonts w:ascii="Cambria Math" w:hAnsi="Cambria Math"/>
                    </w:rPr>
                    <m:t>barva</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U</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m:t>
                      </m:r>
                    </m:sub>
                  </m:sSub>
                </m:num>
                <m:den>
                  <m:sSub>
                    <m:sSubPr>
                      <m:ctrlPr>
                        <w:rPr>
                          <w:rFonts w:ascii="Cambria Math" w:hAnsi="Cambria Math"/>
                          <w:i/>
                        </w:rPr>
                      </m:ctrlPr>
                    </m:sSubPr>
                    <m:e>
                      <m:r>
                        <w:rPr>
                          <w:rFonts w:ascii="Cambria Math" w:hAnsi="Cambria Math"/>
                        </w:rPr>
                        <m:t>I</m:t>
                      </m:r>
                    </m:e>
                    <m:sub>
                      <m:r>
                        <w:rPr>
                          <w:rFonts w:ascii="Cambria Math" w:hAnsi="Cambria Math"/>
                        </w:rPr>
                        <m:t>d</m:t>
                      </m:r>
                    </m:sub>
                  </m:sSub>
                </m:den>
              </m:f>
            </m:oMath>
            <w:r w:rsidR="005304AF" w:rsidRPr="00A10A20">
              <w:t xml:space="preserve"> </w:t>
            </w:r>
          </w:p>
        </w:tc>
        <w:tc>
          <w:tcPr>
            <w:tcW w:w="1699" w:type="dxa"/>
            <w:vAlign w:val="center"/>
          </w:tcPr>
          <w:p w14:paraId="7F0DF437" w14:textId="31060B7D" w:rsidR="005304AF" w:rsidRPr="00A10A20" w:rsidRDefault="005304AF" w:rsidP="00F617F7">
            <w:pPr>
              <w:pStyle w:val="Rovnice"/>
              <w:jc w:val="right"/>
            </w:pPr>
            <w:r w:rsidRPr="00A10A20">
              <w:rPr>
                <w:rFonts w:eastAsia="Adobe Heiti Std R"/>
              </w:rPr>
              <w:t>(3.</w:t>
            </w:r>
            <w:r>
              <w:rPr>
                <w:rFonts w:eastAsia="Adobe Heiti Std R"/>
              </w:rPr>
              <w:t>4</w:t>
            </w:r>
            <w:r w:rsidRPr="00A10A20">
              <w:rPr>
                <w:rFonts w:eastAsia="Adobe Heiti Std R"/>
              </w:rPr>
              <w:t>)</w:t>
            </w:r>
          </w:p>
        </w:tc>
      </w:tr>
    </w:tbl>
    <w:bookmarkEnd w:id="70"/>
    <w:p w14:paraId="0A69BBF5" w14:textId="34DCC7F5" w:rsidR="005304AF" w:rsidRDefault="00953548" w:rsidP="00E90F12">
      <w:pPr>
        <w:pStyle w:val="Odstavec"/>
      </w:pPr>
      <w:r>
        <w:t>Postupně jsem provedl výpočty pro všechny použité barvy. Protože rezistory jsou vyráběny pouze v určitých hodnotových řadách je nutné získaný výsledek převést n</w:t>
      </w:r>
      <w:r w:rsidR="002903DB">
        <w:t>a</w:t>
      </w:r>
      <w:r>
        <w:t xml:space="preserve"> hodnotu rezistoru</w:t>
      </w:r>
      <w:r w:rsidR="002903DB">
        <w:t>, která je běžně vyráběna</w:t>
      </w:r>
      <w:r>
        <w:t>.</w:t>
      </w:r>
      <w:r w:rsidR="002903DB">
        <w:t xml:space="preserve"> Díky tomu sice dojde k posunu pracovního bodu, ale tenhle posun bude zanedbatelný.</w:t>
      </w:r>
    </w:p>
    <w:p w14:paraId="2EC1C099" w14:textId="77777777" w:rsidR="00953548" w:rsidRDefault="00953548" w:rsidP="00E90F12">
      <w:pPr>
        <w:pStyle w:val="Odstavec"/>
      </w:pP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01"/>
        <w:gridCol w:w="1699"/>
      </w:tblGrid>
      <w:tr w:rsidR="00953548" w:rsidRPr="00A10A20" w14:paraId="4AC9F290" w14:textId="77777777" w:rsidTr="00F617F7">
        <w:tc>
          <w:tcPr>
            <w:tcW w:w="6801" w:type="dxa"/>
          </w:tcPr>
          <w:p w14:paraId="3845D65B" w14:textId="25687840" w:rsidR="00953548" w:rsidRPr="00A10A20" w:rsidRDefault="00805F2E" w:rsidP="00F617F7">
            <w:pPr>
              <w:pStyle w:val="Rovnice"/>
            </w:pPr>
            <m:oMath>
              <m:sSub>
                <m:sSubPr>
                  <m:ctrlPr>
                    <w:rPr>
                      <w:rFonts w:ascii="Cambria Math" w:hAnsi="Cambria Math"/>
                    </w:rPr>
                  </m:ctrlPr>
                </m:sSubPr>
                <m:e>
                  <m:r>
                    <w:rPr>
                      <w:rFonts w:ascii="Cambria Math" w:hAnsi="Cambria Math"/>
                    </w:rPr>
                    <m:t>R</m:t>
                  </m:r>
                </m:e>
                <m:sub>
                  <m:r>
                    <w:rPr>
                      <w:rFonts w:ascii="Cambria Math" w:hAnsi="Cambria Math"/>
                    </w:rPr>
                    <m:t>červená</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U</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m:t>
                      </m:r>
                    </m:sub>
                  </m:sSub>
                </m:num>
                <m:den>
                  <m:sSub>
                    <m:sSubPr>
                      <m:ctrlPr>
                        <w:rPr>
                          <w:rFonts w:ascii="Cambria Math" w:hAnsi="Cambria Math"/>
                          <w:i/>
                        </w:rPr>
                      </m:ctrlPr>
                    </m:sSubPr>
                    <m:e>
                      <m:r>
                        <w:rPr>
                          <w:rFonts w:ascii="Cambria Math" w:hAnsi="Cambria Math"/>
                        </w:rPr>
                        <m:t>I</m:t>
                      </m:r>
                    </m:e>
                    <m:sub>
                      <m:r>
                        <w:rPr>
                          <w:rFonts w:ascii="Cambria Math" w:hAnsi="Cambria Math"/>
                        </w:rPr>
                        <m:t>d</m:t>
                      </m:r>
                    </m:sub>
                  </m:sSub>
                </m:den>
              </m:f>
              <m:r>
                <w:rPr>
                  <w:rFonts w:ascii="Cambria Math" w:hAnsi="Cambria Math"/>
                </w:rPr>
                <m:t>=</m:t>
              </m:r>
              <m:f>
                <m:fPr>
                  <m:ctrlPr>
                    <w:rPr>
                      <w:rFonts w:ascii="Cambria Math" w:hAnsi="Cambria Math"/>
                    </w:rPr>
                  </m:ctrlPr>
                </m:fPr>
                <m:num>
                  <m:r>
                    <w:rPr>
                      <w:rFonts w:ascii="Cambria Math" w:hAnsi="Cambria Math"/>
                    </w:rPr>
                    <m:t>5-1,7</m:t>
                  </m:r>
                </m:num>
                <m:den>
                  <m:r>
                    <w:rPr>
                      <w:rFonts w:ascii="Cambria Math" w:hAnsi="Cambria Math"/>
                    </w:rPr>
                    <m:t>0,007</m:t>
                  </m:r>
                </m:den>
              </m:f>
              <m:r>
                <w:rPr>
                  <w:rFonts w:ascii="Cambria Math" w:hAnsi="Cambria Math"/>
                </w:rPr>
                <m:t>=471,43 Ω</m:t>
              </m:r>
            </m:oMath>
            <w:r w:rsidR="00953548" w:rsidRPr="00A10A20">
              <w:t xml:space="preserve"> </w:t>
            </w:r>
          </w:p>
        </w:tc>
        <w:tc>
          <w:tcPr>
            <w:tcW w:w="1699" w:type="dxa"/>
            <w:vAlign w:val="center"/>
          </w:tcPr>
          <w:p w14:paraId="6A3D3FEA" w14:textId="63280C40" w:rsidR="00953548" w:rsidRPr="00A10A20" w:rsidRDefault="00953548" w:rsidP="00F617F7">
            <w:pPr>
              <w:pStyle w:val="Rovnice"/>
              <w:jc w:val="right"/>
            </w:pPr>
            <w:r w:rsidRPr="00A10A20">
              <w:rPr>
                <w:rFonts w:eastAsia="Adobe Heiti Std R"/>
              </w:rPr>
              <w:t>(3.</w:t>
            </w:r>
            <w:r w:rsidR="002903DB">
              <w:rPr>
                <w:rFonts w:eastAsia="Adobe Heiti Std R"/>
              </w:rPr>
              <w:t>5</w:t>
            </w:r>
            <w:r w:rsidRPr="00A10A20">
              <w:rPr>
                <w:rFonts w:eastAsia="Adobe Heiti Std R"/>
              </w:rPr>
              <w:t>)</w:t>
            </w:r>
          </w:p>
        </w:tc>
      </w:tr>
    </w:tbl>
    <w:p w14:paraId="58BCE895" w14:textId="4C02E0FF" w:rsidR="00953548" w:rsidRDefault="00953548" w:rsidP="00E90F12">
      <w:pPr>
        <w:pStyle w:val="Odstavec"/>
      </w:pP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01"/>
        <w:gridCol w:w="1699"/>
      </w:tblGrid>
      <w:tr w:rsidR="00953548" w:rsidRPr="00A10A20" w14:paraId="0588227C" w14:textId="77777777" w:rsidTr="00F617F7">
        <w:tc>
          <w:tcPr>
            <w:tcW w:w="6801" w:type="dxa"/>
          </w:tcPr>
          <w:p w14:paraId="7D26DB94" w14:textId="59FCF06B" w:rsidR="00953548" w:rsidRPr="00A10A20" w:rsidRDefault="00805F2E" w:rsidP="00F617F7">
            <w:pPr>
              <w:pStyle w:val="Rovnice"/>
            </w:pPr>
            <m:oMath>
              <m:sSub>
                <m:sSubPr>
                  <m:ctrlPr>
                    <w:rPr>
                      <w:rFonts w:ascii="Cambria Math" w:hAnsi="Cambria Math"/>
                    </w:rPr>
                  </m:ctrlPr>
                </m:sSubPr>
                <m:e>
                  <m:r>
                    <w:rPr>
                      <w:rFonts w:ascii="Cambria Math" w:hAnsi="Cambria Math"/>
                    </w:rPr>
                    <m:t>R</m:t>
                  </m:r>
                </m:e>
                <m:sub>
                  <m:r>
                    <w:rPr>
                      <w:rFonts w:ascii="Cambria Math" w:hAnsi="Cambria Math"/>
                    </w:rPr>
                    <m:t>žlutá</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U</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m:t>
                      </m:r>
                    </m:sub>
                  </m:sSub>
                </m:num>
                <m:den>
                  <m:sSub>
                    <m:sSubPr>
                      <m:ctrlPr>
                        <w:rPr>
                          <w:rFonts w:ascii="Cambria Math" w:hAnsi="Cambria Math"/>
                          <w:i/>
                        </w:rPr>
                      </m:ctrlPr>
                    </m:sSubPr>
                    <m:e>
                      <m:r>
                        <w:rPr>
                          <w:rFonts w:ascii="Cambria Math" w:hAnsi="Cambria Math"/>
                        </w:rPr>
                        <m:t>I</m:t>
                      </m:r>
                    </m:e>
                    <m:sub>
                      <m:r>
                        <w:rPr>
                          <w:rFonts w:ascii="Cambria Math" w:hAnsi="Cambria Math"/>
                        </w:rPr>
                        <m:t>d</m:t>
                      </m:r>
                    </m:sub>
                  </m:sSub>
                </m:den>
              </m:f>
              <m:r>
                <w:rPr>
                  <w:rFonts w:ascii="Cambria Math" w:hAnsi="Cambria Math"/>
                </w:rPr>
                <m:t>=</m:t>
              </m:r>
              <m:f>
                <m:fPr>
                  <m:ctrlPr>
                    <w:rPr>
                      <w:rFonts w:ascii="Cambria Math" w:hAnsi="Cambria Math"/>
                    </w:rPr>
                  </m:ctrlPr>
                </m:fPr>
                <m:num>
                  <m:r>
                    <w:rPr>
                      <w:rFonts w:ascii="Cambria Math" w:hAnsi="Cambria Math"/>
                    </w:rPr>
                    <m:t>3,3-1,8</m:t>
                  </m:r>
                </m:num>
                <m:den>
                  <m:r>
                    <w:rPr>
                      <w:rFonts w:ascii="Cambria Math" w:hAnsi="Cambria Math"/>
                    </w:rPr>
                    <m:t>0,0007</m:t>
                  </m:r>
                </m:den>
              </m:f>
              <m:r>
                <w:rPr>
                  <w:rFonts w:ascii="Cambria Math" w:hAnsi="Cambria Math"/>
                </w:rPr>
                <m:t>=2142,86 Ω</m:t>
              </m:r>
            </m:oMath>
            <w:r w:rsidR="00953548" w:rsidRPr="00A10A20">
              <w:t xml:space="preserve"> </w:t>
            </w:r>
          </w:p>
        </w:tc>
        <w:tc>
          <w:tcPr>
            <w:tcW w:w="1699" w:type="dxa"/>
            <w:vAlign w:val="center"/>
          </w:tcPr>
          <w:p w14:paraId="56C2AD88" w14:textId="2994F723" w:rsidR="00953548" w:rsidRPr="00A10A20" w:rsidRDefault="00953548" w:rsidP="00F617F7">
            <w:pPr>
              <w:pStyle w:val="Rovnice"/>
              <w:jc w:val="right"/>
            </w:pPr>
            <w:r w:rsidRPr="00A10A20">
              <w:rPr>
                <w:rFonts w:eastAsia="Adobe Heiti Std R"/>
              </w:rPr>
              <w:t>(3.</w:t>
            </w:r>
            <w:r w:rsidR="002903DB">
              <w:rPr>
                <w:rFonts w:eastAsia="Adobe Heiti Std R"/>
              </w:rPr>
              <w:t>6</w:t>
            </w:r>
            <w:r w:rsidRPr="00A10A20">
              <w:rPr>
                <w:rFonts w:eastAsia="Adobe Heiti Std R"/>
              </w:rPr>
              <w:t>)</w:t>
            </w:r>
          </w:p>
        </w:tc>
      </w:tr>
    </w:tbl>
    <w:p w14:paraId="257E664A" w14:textId="77777777" w:rsidR="00953548" w:rsidRDefault="00953548" w:rsidP="00E90F12">
      <w:pPr>
        <w:pStyle w:val="Odstavec"/>
      </w:pP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01"/>
        <w:gridCol w:w="1699"/>
      </w:tblGrid>
      <w:tr w:rsidR="00953548" w:rsidRPr="00A10A20" w14:paraId="4FD190CB" w14:textId="77777777" w:rsidTr="00F617F7">
        <w:tc>
          <w:tcPr>
            <w:tcW w:w="6801" w:type="dxa"/>
          </w:tcPr>
          <w:p w14:paraId="4DC913D4" w14:textId="54700AE6" w:rsidR="00953548" w:rsidRPr="00A10A20" w:rsidRDefault="00805F2E" w:rsidP="00F617F7">
            <w:pPr>
              <w:pStyle w:val="Rovnice"/>
            </w:pPr>
            <m:oMath>
              <m:sSub>
                <m:sSubPr>
                  <m:ctrlPr>
                    <w:rPr>
                      <w:rFonts w:ascii="Cambria Math" w:hAnsi="Cambria Math"/>
                    </w:rPr>
                  </m:ctrlPr>
                </m:sSubPr>
                <m:e>
                  <m:r>
                    <w:rPr>
                      <w:rFonts w:ascii="Cambria Math" w:hAnsi="Cambria Math"/>
                    </w:rPr>
                    <m:t>R</m:t>
                  </m:r>
                </m:e>
                <m:sub>
                  <m:r>
                    <w:rPr>
                      <w:rFonts w:ascii="Cambria Math" w:hAnsi="Cambria Math"/>
                    </w:rPr>
                    <m:t>zelená</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U</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m:t>
                      </m:r>
                    </m:sub>
                  </m:sSub>
                </m:num>
                <m:den>
                  <m:sSub>
                    <m:sSubPr>
                      <m:ctrlPr>
                        <w:rPr>
                          <w:rFonts w:ascii="Cambria Math" w:hAnsi="Cambria Math"/>
                          <w:i/>
                        </w:rPr>
                      </m:ctrlPr>
                    </m:sSubPr>
                    <m:e>
                      <m:r>
                        <w:rPr>
                          <w:rFonts w:ascii="Cambria Math" w:hAnsi="Cambria Math"/>
                        </w:rPr>
                        <m:t>I</m:t>
                      </m:r>
                    </m:e>
                    <m:sub>
                      <m:r>
                        <w:rPr>
                          <w:rFonts w:ascii="Cambria Math" w:hAnsi="Cambria Math"/>
                        </w:rPr>
                        <m:t>d</m:t>
                      </m:r>
                    </m:sub>
                  </m:sSub>
                </m:den>
              </m:f>
              <m:r>
                <w:rPr>
                  <w:rFonts w:ascii="Cambria Math" w:hAnsi="Cambria Math"/>
                </w:rPr>
                <m:t>=</m:t>
              </m:r>
              <m:f>
                <m:fPr>
                  <m:ctrlPr>
                    <w:rPr>
                      <w:rFonts w:ascii="Cambria Math" w:hAnsi="Cambria Math"/>
                    </w:rPr>
                  </m:ctrlPr>
                </m:fPr>
                <m:num>
                  <m:r>
                    <w:rPr>
                      <w:rFonts w:ascii="Cambria Math" w:hAnsi="Cambria Math"/>
                    </w:rPr>
                    <m:t>5-3,2</m:t>
                  </m:r>
                </m:num>
                <m:den>
                  <m:r>
                    <w:rPr>
                      <w:rFonts w:ascii="Cambria Math" w:hAnsi="Cambria Math"/>
                    </w:rPr>
                    <m:t>0,0012</m:t>
                  </m:r>
                </m:den>
              </m:f>
              <m:r>
                <w:rPr>
                  <w:rFonts w:ascii="Cambria Math" w:hAnsi="Cambria Math"/>
                </w:rPr>
                <m:t>=1200,00 Ω</m:t>
              </m:r>
            </m:oMath>
            <w:r w:rsidR="00953548" w:rsidRPr="00A10A20">
              <w:t xml:space="preserve"> </w:t>
            </w:r>
          </w:p>
        </w:tc>
        <w:tc>
          <w:tcPr>
            <w:tcW w:w="1699" w:type="dxa"/>
            <w:vAlign w:val="center"/>
          </w:tcPr>
          <w:p w14:paraId="360A9A63" w14:textId="06CA0077" w:rsidR="00953548" w:rsidRPr="00A10A20" w:rsidRDefault="00953548" w:rsidP="00F617F7">
            <w:pPr>
              <w:pStyle w:val="Rovnice"/>
              <w:jc w:val="right"/>
            </w:pPr>
            <w:r w:rsidRPr="00A10A20">
              <w:rPr>
                <w:rFonts w:eastAsia="Adobe Heiti Std R"/>
              </w:rPr>
              <w:t>(3.</w:t>
            </w:r>
            <w:r w:rsidR="002903DB">
              <w:rPr>
                <w:rFonts w:eastAsia="Adobe Heiti Std R"/>
              </w:rPr>
              <w:t>7</w:t>
            </w:r>
            <w:r w:rsidRPr="00A10A20">
              <w:rPr>
                <w:rFonts w:eastAsia="Adobe Heiti Std R"/>
              </w:rPr>
              <w:t>)</w:t>
            </w:r>
          </w:p>
        </w:tc>
      </w:tr>
    </w:tbl>
    <w:p w14:paraId="225AB5A6" w14:textId="352847D6" w:rsidR="00953548" w:rsidRDefault="00953548" w:rsidP="00E90F12">
      <w:pPr>
        <w:pStyle w:val="Odstavec"/>
      </w:pPr>
    </w:p>
    <w:p w14:paraId="6558BCB9" w14:textId="51FC6938" w:rsidR="00953548" w:rsidRDefault="002903DB" w:rsidP="00E90F12">
      <w:pPr>
        <w:pStyle w:val="Odstavec"/>
      </w:pPr>
      <w:r>
        <w:t>Z vypočtených hodnot jsem vy</w:t>
      </w:r>
      <w:r w:rsidR="00190CA3">
        <w:t>b</w:t>
      </w:r>
      <w:r>
        <w:t>ral pro červenou diodu hodnotu 470 Ω, pro žlutou 2</w:t>
      </w:r>
      <w:r w:rsidR="00840485">
        <w:t>000</w:t>
      </w:r>
      <w:r>
        <w:t> Ω a pro zelenou 1200 Ω. Po osazení a otestování vše</w:t>
      </w:r>
      <w:r w:rsidR="00840485" w:rsidRPr="00840485">
        <w:t xml:space="preserve"> </w:t>
      </w:r>
      <w:r w:rsidR="00840485">
        <w:t>fungovalo</w:t>
      </w:r>
      <w:r>
        <w:t xml:space="preserve"> bez problému.</w:t>
      </w:r>
    </w:p>
    <w:p w14:paraId="2E17415C" w14:textId="15513E3D" w:rsidR="002903DB" w:rsidRDefault="002903DB" w:rsidP="00E90F12">
      <w:pPr>
        <w:pStyle w:val="Odstavec"/>
      </w:pPr>
    </w:p>
    <w:p w14:paraId="68CD6D5E" w14:textId="594A325D" w:rsidR="002903DB" w:rsidRDefault="002903DB" w:rsidP="00E90F12">
      <w:pPr>
        <w:pStyle w:val="Odstavec"/>
      </w:pPr>
    </w:p>
    <w:p w14:paraId="0E7B0144" w14:textId="520A02A1" w:rsidR="002903DB" w:rsidRDefault="002903DB" w:rsidP="00E90F12">
      <w:pPr>
        <w:pStyle w:val="Odstavec"/>
      </w:pPr>
    </w:p>
    <w:p w14:paraId="6513B17A" w14:textId="48597989" w:rsidR="002903DB" w:rsidRDefault="002903DB" w:rsidP="00E90F12">
      <w:pPr>
        <w:pStyle w:val="Odstavec"/>
      </w:pPr>
    </w:p>
    <w:p w14:paraId="2B985B41" w14:textId="32E03938" w:rsidR="002903DB" w:rsidRDefault="002903DB" w:rsidP="00E90F12">
      <w:pPr>
        <w:pStyle w:val="Odstavec"/>
      </w:pPr>
    </w:p>
    <w:p w14:paraId="5EFFF0EF" w14:textId="67F54D6F" w:rsidR="002903DB" w:rsidRDefault="002903DB" w:rsidP="00E90F12">
      <w:pPr>
        <w:pStyle w:val="Odstavec"/>
      </w:pPr>
    </w:p>
    <w:p w14:paraId="48A88400" w14:textId="73A45D91" w:rsidR="002903DB" w:rsidRDefault="002903DB" w:rsidP="00E90F12">
      <w:pPr>
        <w:pStyle w:val="Odstavec"/>
      </w:pPr>
    </w:p>
    <w:p w14:paraId="03A66F0D" w14:textId="174FE885" w:rsidR="002903DB" w:rsidRDefault="002903DB" w:rsidP="00E90F12">
      <w:pPr>
        <w:pStyle w:val="Odstavec"/>
      </w:pPr>
    </w:p>
    <w:p w14:paraId="6F97F002" w14:textId="7ADD4543" w:rsidR="002903DB" w:rsidRDefault="002903DB" w:rsidP="00E90F12">
      <w:pPr>
        <w:pStyle w:val="Odstavec"/>
      </w:pPr>
    </w:p>
    <w:p w14:paraId="06004384" w14:textId="5B5D69B3" w:rsidR="006D74DB" w:rsidRDefault="006D74DB" w:rsidP="00406801">
      <w:pPr>
        <w:pStyle w:val="Nadpis1"/>
      </w:pPr>
      <w:bookmarkStart w:id="71" w:name="_Toc101325795"/>
      <w:bookmarkStart w:id="72" w:name="_Toc215678063"/>
      <w:bookmarkStart w:id="73" w:name="_Toc56549768"/>
      <w:bookmarkStart w:id="74" w:name="_Toc72854075"/>
      <w:bookmarkEnd w:id="25"/>
      <w:bookmarkEnd w:id="26"/>
      <w:bookmarkEnd w:id="35"/>
      <w:r>
        <w:lastRenderedPageBreak/>
        <w:t>Fi</w:t>
      </w:r>
      <w:r w:rsidR="00840485">
        <w:t>r</w:t>
      </w:r>
      <w:r>
        <w:t>mware</w:t>
      </w:r>
      <w:bookmarkEnd w:id="74"/>
    </w:p>
    <w:p w14:paraId="25A18C6D" w14:textId="6900A697" w:rsidR="00414DBE" w:rsidRDefault="00414DBE" w:rsidP="00414DBE">
      <w:pPr>
        <w:pStyle w:val="Prvnodstavec"/>
      </w:pPr>
      <w:r>
        <w:t xml:space="preserve">Pro projekt byl použit programovací jazyk C/C++. Pro usnadnění práce bylo použito </w:t>
      </w:r>
      <w:proofErr w:type="spellStart"/>
      <w:r>
        <w:t>Arduino</w:t>
      </w:r>
      <w:proofErr w:type="spellEnd"/>
      <w:r>
        <w:t xml:space="preserve"> studio, obzvláště při kompilaci a uploadu fi</w:t>
      </w:r>
      <w:r w:rsidR="00160BCE">
        <w:t>r</w:t>
      </w:r>
      <w:r>
        <w:t xml:space="preserve">mwaru. Kód byl napsán </w:t>
      </w:r>
      <w:r w:rsidR="00B44B9A">
        <w:t>v</w:t>
      </w:r>
      <w:r>
        <w:t xml:space="preserve"> textovém editoru</w:t>
      </w:r>
      <w:r w:rsidR="00B44B9A">
        <w:t xml:space="preserve"> Atom</w:t>
      </w:r>
      <w:r>
        <w:t xml:space="preserve">, </w:t>
      </w:r>
      <w:proofErr w:type="spellStart"/>
      <w:r w:rsidR="00130A02">
        <w:t>A</w:t>
      </w:r>
      <w:r>
        <w:t>rduino</w:t>
      </w:r>
      <w:proofErr w:type="spellEnd"/>
      <w:r>
        <w:t xml:space="preserve"> studio není nejvhodnější textový editor pro vývoj větších projektů</w:t>
      </w:r>
      <w:r w:rsidR="00B44B9A">
        <w:t>, přesto velice usnadňuje kompilaci a nahrání</w:t>
      </w:r>
      <w:r>
        <w:t>.</w:t>
      </w:r>
    </w:p>
    <w:p w14:paraId="43B3108E" w14:textId="1E77DCE9" w:rsidR="00414DBE" w:rsidRDefault="00414DBE" w:rsidP="00130A02">
      <w:pPr>
        <w:pStyle w:val="Odstavec"/>
      </w:pPr>
      <w:proofErr w:type="spellStart"/>
      <w:r>
        <w:t>Sofwarová</w:t>
      </w:r>
      <w:proofErr w:type="spellEnd"/>
      <w:r>
        <w:t xml:space="preserve"> část projektu byla rozdělena na dílčí část</w:t>
      </w:r>
      <w:r w:rsidR="00130A02">
        <w:t>i</w:t>
      </w:r>
      <w:r w:rsidR="00F20653">
        <w:t>,</w:t>
      </w:r>
      <w:r w:rsidR="00130A02">
        <w:t xml:space="preserve"> aby byl</w:t>
      </w:r>
      <w:r w:rsidR="00F20653">
        <w:t>a</w:t>
      </w:r>
      <w:r w:rsidR="00130A02">
        <w:t xml:space="preserve"> přehlednější a snadno editovateln</w:t>
      </w:r>
      <w:r w:rsidR="00F20653">
        <w:t>á</w:t>
      </w:r>
      <w:r w:rsidR="00130A02">
        <w:t>. Snahou také bylo využít výhod objektové</w:t>
      </w:r>
      <w:r w:rsidR="00F20653">
        <w:t>ho</w:t>
      </w:r>
      <w:r w:rsidR="00130A02">
        <w:t xml:space="preserve"> programování.</w:t>
      </w:r>
      <w:r w:rsidR="008B518D">
        <w:t xml:space="preserve"> Projekt je členěn do funkčních bloků (tříd), každá třída má za úkol jinou specifickou činnost.</w:t>
      </w:r>
    </w:p>
    <w:p w14:paraId="2E2D3715" w14:textId="36F618BF" w:rsidR="008B518D" w:rsidRDefault="008B518D" w:rsidP="00130A02">
      <w:pPr>
        <w:pStyle w:val="Odstavec"/>
      </w:pPr>
      <w:r>
        <w:t>Požadavky na tento projekt byly</w:t>
      </w:r>
      <w:r w:rsidR="00D03F8F">
        <w:t xml:space="preserve"> </w:t>
      </w:r>
      <w:r>
        <w:t xml:space="preserve">regulace teploty, ukládání naměřených dat na </w:t>
      </w:r>
      <w:proofErr w:type="spellStart"/>
      <w:r>
        <w:t>IoT</w:t>
      </w:r>
      <w:proofErr w:type="spellEnd"/>
      <w:r>
        <w:t xml:space="preserve"> cloud, možnost přepínat v režimech Wifi AP a Wifi </w:t>
      </w:r>
      <w:r w:rsidR="00160BCE">
        <w:t>klien</w:t>
      </w:r>
      <w:r>
        <w:t>t a možnost ovládat o konfigurovat zařízení pomocí webového rozhraní</w:t>
      </w:r>
      <w:r w:rsidR="00D03F8F">
        <w:t>.</w:t>
      </w:r>
    </w:p>
    <w:p w14:paraId="618F52EE" w14:textId="551045CD" w:rsidR="00AD1207" w:rsidRDefault="00AD1207" w:rsidP="00130A02">
      <w:pPr>
        <w:pStyle w:val="Odstavec"/>
      </w:pPr>
      <w:r>
        <w:t>Základní strukturu fi</w:t>
      </w:r>
      <w:r w:rsidR="00160BCE">
        <w:t>r</w:t>
      </w:r>
      <w:r>
        <w:t>mwa</w:t>
      </w:r>
      <w:r w:rsidR="00D03F8F">
        <w:t>ru</w:t>
      </w:r>
      <w:r>
        <w:t xml:space="preserve"> </w:t>
      </w:r>
      <w:r w:rsidR="00D03F8F">
        <w:t>lze</w:t>
      </w:r>
      <w:r>
        <w:t xml:space="preserve"> vidět na následujícím obrázku 4.1.</w:t>
      </w:r>
      <w:r w:rsidR="00DB701F">
        <w:t>,</w:t>
      </w:r>
      <w:r>
        <w:t xml:space="preserve"> </w:t>
      </w:r>
      <w:r w:rsidR="00DB701F">
        <w:t>n</w:t>
      </w:r>
      <w:r>
        <w:t>a kterém jsou vidět dva základní bloky</w:t>
      </w:r>
      <w:r w:rsidR="00DB701F">
        <w:t>,</w:t>
      </w:r>
      <w:r>
        <w:t xml:space="preserve"> ze kterých se skládá většina fi</w:t>
      </w:r>
      <w:r w:rsidR="00160BCE">
        <w:t>r</w:t>
      </w:r>
      <w:r>
        <w:t>mwaru. Jedná se o část kódu, která se vykoná pouze jednou</w:t>
      </w:r>
      <w:r w:rsidR="00DB701F">
        <w:t>.</w:t>
      </w:r>
      <w:r>
        <w:t xml:space="preserve"> </w:t>
      </w:r>
      <w:r w:rsidR="00DB701F">
        <w:t>V</w:t>
      </w:r>
      <w:r>
        <w:t> </w:t>
      </w:r>
      <w:proofErr w:type="spellStart"/>
      <w:r>
        <w:t>main</w:t>
      </w:r>
      <w:proofErr w:type="spellEnd"/>
      <w:r>
        <w:t xml:space="preserve"> souboru ji </w:t>
      </w:r>
      <w:r w:rsidR="00DB701F">
        <w:t>lze</w:t>
      </w:r>
      <w:r>
        <w:t xml:space="preserve"> najít pod označením setup. Druhá část kódu pojmenována </w:t>
      </w:r>
      <w:proofErr w:type="spellStart"/>
      <w:r>
        <w:t>loop</w:t>
      </w:r>
      <w:proofErr w:type="spellEnd"/>
      <w:r>
        <w:t xml:space="preserve"> je vykonávána stále dokola dokud nedojde k vy</w:t>
      </w:r>
      <w:r w:rsidR="00DB701F">
        <w:t>p</w:t>
      </w:r>
      <w:r>
        <w:t>nutí nebo resetování zařízení.</w:t>
      </w:r>
    </w:p>
    <w:p w14:paraId="617609D1" w14:textId="1CD1769E" w:rsidR="00AD1207" w:rsidRDefault="00AD1207" w:rsidP="00130A02">
      <w:pPr>
        <w:pStyle w:val="Odstavec"/>
      </w:pP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7481"/>
      </w:tblGrid>
      <w:tr w:rsidR="00AD1207" w:rsidRPr="00A10A20" w14:paraId="7DE9348A" w14:textId="77777777" w:rsidTr="00F617F7">
        <w:tc>
          <w:tcPr>
            <w:tcW w:w="8500" w:type="dxa"/>
            <w:gridSpan w:val="2"/>
          </w:tcPr>
          <w:p w14:paraId="54CAAA04" w14:textId="77777777" w:rsidR="00AD1207" w:rsidRPr="00A10A20" w:rsidRDefault="00AD1207" w:rsidP="00F617F7">
            <w:pPr>
              <w:pStyle w:val="Titulek"/>
              <w:ind w:left="494" w:hanging="494"/>
              <w:jc w:val="center"/>
            </w:pPr>
            <w:r w:rsidRPr="00A10A20">
              <w:rPr>
                <w:noProof/>
              </w:rPr>
              <w:lastRenderedPageBreak/>
              <w:drawing>
                <wp:inline distT="0" distB="0" distL="0" distR="0" wp14:anchorId="54C4741C" wp14:editId="36E3934E">
                  <wp:extent cx="4536657" cy="6797040"/>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ázek 36"/>
                          <pic:cNvPicPr/>
                        </pic:nvPicPr>
                        <pic:blipFill rotWithShape="1">
                          <a:blip r:embed="rId44">
                            <a:extLst>
                              <a:ext uri="{28A0092B-C50C-407E-A947-70E740481C1C}">
                                <a14:useLocalDpi xmlns:a14="http://schemas.microsoft.com/office/drawing/2010/main" val="0"/>
                              </a:ext>
                            </a:extLst>
                          </a:blip>
                          <a:srcRect t="-4499" b="-3302"/>
                          <a:stretch/>
                        </pic:blipFill>
                        <pic:spPr bwMode="auto">
                          <a:xfrm>
                            <a:off x="0" y="0"/>
                            <a:ext cx="4546705" cy="6812095"/>
                          </a:xfrm>
                          <a:prstGeom prst="rect">
                            <a:avLst/>
                          </a:prstGeom>
                          <a:ln>
                            <a:noFill/>
                          </a:ln>
                          <a:extLst>
                            <a:ext uri="{53640926-AAD7-44D8-BBD7-CCE9431645EC}">
                              <a14:shadowObscured xmlns:a14="http://schemas.microsoft.com/office/drawing/2010/main"/>
                            </a:ext>
                          </a:extLst>
                        </pic:spPr>
                      </pic:pic>
                    </a:graphicData>
                  </a:graphic>
                </wp:inline>
              </w:drawing>
            </w:r>
          </w:p>
        </w:tc>
      </w:tr>
      <w:tr w:rsidR="00AD1207" w:rsidRPr="00A10A20" w14:paraId="4D33BC1D" w14:textId="77777777" w:rsidTr="00F617F7">
        <w:tc>
          <w:tcPr>
            <w:tcW w:w="1019" w:type="dxa"/>
          </w:tcPr>
          <w:p w14:paraId="76919135" w14:textId="77777777" w:rsidR="00AD1207" w:rsidRPr="00A10A20" w:rsidRDefault="00AD1207" w:rsidP="00F617F7">
            <w:pPr>
              <w:pStyle w:val="Titulek"/>
              <w:jc w:val="right"/>
            </w:pPr>
            <w:r w:rsidRPr="00A10A20">
              <w:t>Obrázek</w:t>
            </w:r>
          </w:p>
        </w:tc>
        <w:tc>
          <w:tcPr>
            <w:tcW w:w="7481" w:type="dxa"/>
          </w:tcPr>
          <w:p w14:paraId="497CA0DB" w14:textId="613B1D8B" w:rsidR="00AD1207" w:rsidRPr="00A10A20" w:rsidRDefault="00451EC2" w:rsidP="00F617F7">
            <w:pPr>
              <w:pStyle w:val="Titulek"/>
              <w:ind w:left="494" w:hanging="494"/>
            </w:pPr>
            <w:bookmarkStart w:id="75" w:name="_Toc72854040"/>
            <w:r>
              <w:t>4</w:t>
            </w:r>
            <w:r w:rsidR="00AD1207" w:rsidRPr="00A10A20">
              <w:t>.</w:t>
            </w:r>
            <w:r w:rsidR="00805F2E">
              <w:fldChar w:fldCharType="begin"/>
            </w:r>
            <w:r w:rsidR="00805F2E">
              <w:instrText xml:space="preserve"> SEQ Obrázek \* ARABIC \s 1 </w:instrText>
            </w:r>
            <w:r w:rsidR="00805F2E">
              <w:fldChar w:fldCharType="separate"/>
            </w:r>
            <w:r w:rsidR="00E220BE">
              <w:rPr>
                <w:noProof/>
              </w:rPr>
              <w:t>1</w:t>
            </w:r>
            <w:r w:rsidR="00805F2E">
              <w:rPr>
                <w:noProof/>
              </w:rPr>
              <w:fldChar w:fldCharType="end"/>
            </w:r>
            <w:r w:rsidR="00AD1207" w:rsidRPr="00A10A20">
              <w:tab/>
            </w:r>
            <w:r w:rsidR="00B44B9A">
              <w:t>Diagram popisující základní strukturu firmwaru</w:t>
            </w:r>
            <w:r w:rsidR="00AD1207">
              <w:t>.</w:t>
            </w:r>
            <w:bookmarkEnd w:id="75"/>
            <w:r w:rsidR="00AD1207">
              <w:t xml:space="preserve"> </w:t>
            </w:r>
          </w:p>
        </w:tc>
      </w:tr>
    </w:tbl>
    <w:p w14:paraId="0C019048" w14:textId="0F1888A0" w:rsidR="00AD1207" w:rsidRDefault="00AD1207" w:rsidP="00130A02">
      <w:pPr>
        <w:pStyle w:val="Odstavec"/>
      </w:pPr>
    </w:p>
    <w:p w14:paraId="3B3E2D34" w14:textId="5B58FDE1" w:rsidR="00390AB3" w:rsidRDefault="00390AB3" w:rsidP="00130A02">
      <w:pPr>
        <w:pStyle w:val="Odstavec"/>
      </w:pPr>
    </w:p>
    <w:p w14:paraId="0010805A" w14:textId="77777777" w:rsidR="00390AB3" w:rsidRDefault="00390AB3" w:rsidP="00130A02">
      <w:pPr>
        <w:pStyle w:val="Odstavec"/>
      </w:pPr>
    </w:p>
    <w:p w14:paraId="0B92543B" w14:textId="50B5DE93" w:rsidR="00BF2F7A" w:rsidRDefault="00BF2F7A" w:rsidP="00BF2F7A">
      <w:pPr>
        <w:pStyle w:val="Nadpis2"/>
      </w:pPr>
      <w:bookmarkStart w:id="76" w:name="_Toc72854076"/>
      <w:r>
        <w:lastRenderedPageBreak/>
        <w:t>Použité knihovny</w:t>
      </w:r>
      <w:bookmarkEnd w:id="76"/>
    </w:p>
    <w:p w14:paraId="6C289061" w14:textId="4709E293" w:rsidR="00390AB3" w:rsidRPr="00390AB3" w:rsidRDefault="00390AB3" w:rsidP="00390AB3">
      <w:pPr>
        <w:pStyle w:val="Prvnodstavec"/>
      </w:pPr>
      <w:r>
        <w:t xml:space="preserve">V této kapitole se </w:t>
      </w:r>
      <w:r w:rsidR="00D27DDB">
        <w:t>zabývám</w:t>
      </w:r>
      <w:r>
        <w:t xml:space="preserve"> knihovn</w:t>
      </w:r>
      <w:r w:rsidR="00D27DDB">
        <w:t>ami, které byly použity při vývoji firmwaru</w:t>
      </w:r>
      <w:r>
        <w:t xml:space="preserve"> </w:t>
      </w:r>
      <w:r w:rsidR="00D27DDB">
        <w:t>doplněných o krátký popis. V převážné většině se jedná o běžně používané knihovny, se kterými se můžeme setkat mnoha dalších projektech. Jedinou výjimkou je knihovna pro vytvoření asynchronního webového serveru.</w:t>
      </w:r>
    </w:p>
    <w:p w14:paraId="75E5E0E5" w14:textId="2A5AD5EB" w:rsidR="00BF2F7A" w:rsidRPr="002544C3" w:rsidRDefault="00BF2F7A" w:rsidP="002544C3">
      <w:pPr>
        <w:pStyle w:val="Odstavec"/>
        <w:numPr>
          <w:ilvl w:val="0"/>
          <w:numId w:val="49"/>
        </w:numPr>
      </w:pPr>
      <w:proofErr w:type="spellStart"/>
      <w:r w:rsidRPr="002544C3">
        <w:rPr>
          <w:b/>
          <w:bCs/>
        </w:rPr>
        <w:t>Arduino.h</w:t>
      </w:r>
      <w:proofErr w:type="spellEnd"/>
      <w:r w:rsidR="002544C3" w:rsidRPr="002544C3">
        <w:t xml:space="preserve"> </w:t>
      </w:r>
      <w:r w:rsidR="002544C3">
        <w:t>–</w:t>
      </w:r>
      <w:r w:rsidR="002544C3" w:rsidRPr="002544C3">
        <w:t xml:space="preserve"> </w:t>
      </w:r>
      <w:r w:rsidR="002544C3">
        <w:t xml:space="preserve">jedná se o základní knihovnu pro </w:t>
      </w:r>
      <w:proofErr w:type="spellStart"/>
      <w:r w:rsidR="0098597F">
        <w:t>A</w:t>
      </w:r>
      <w:r w:rsidR="002544C3">
        <w:t>rduino</w:t>
      </w:r>
      <w:proofErr w:type="spellEnd"/>
      <w:r w:rsidR="002544C3">
        <w:t xml:space="preserve"> </w:t>
      </w:r>
      <w:proofErr w:type="spellStart"/>
      <w:r w:rsidR="002544C3">
        <w:t>core</w:t>
      </w:r>
      <w:proofErr w:type="spellEnd"/>
      <w:r w:rsidR="002544C3">
        <w:t xml:space="preserve">, obsahuje základní definice jednoduchých funkcí jako je </w:t>
      </w:r>
      <w:proofErr w:type="spellStart"/>
      <w:r w:rsidR="002544C3">
        <w:t>digitalRead</w:t>
      </w:r>
      <w:proofErr w:type="spellEnd"/>
      <w:r w:rsidR="002544C3">
        <w:t xml:space="preserve"> nebo </w:t>
      </w:r>
      <w:proofErr w:type="spellStart"/>
      <w:r w:rsidR="002544C3">
        <w:t>digitalWrite</w:t>
      </w:r>
      <w:proofErr w:type="spellEnd"/>
      <w:r w:rsidR="002544C3">
        <w:t xml:space="preserve">. </w:t>
      </w:r>
      <w:r w:rsidR="00335FFD">
        <w:t>Součástí jsou také</w:t>
      </w:r>
      <w:r w:rsidR="002544C3">
        <w:t xml:space="preserve"> definice jmen pinů. Tato knihovna</w:t>
      </w:r>
      <w:r w:rsidR="0098597F">
        <w:t xml:space="preserve"> je</w:t>
      </w:r>
      <w:r w:rsidR="002544C3">
        <w:t xml:space="preserve"> sice automaticky přidávána</w:t>
      </w:r>
      <w:r w:rsidR="0098597F">
        <w:t>,</w:t>
      </w:r>
      <w:r w:rsidR="002544C3">
        <w:t xml:space="preserve"> ale pouze do </w:t>
      </w:r>
      <w:proofErr w:type="spellStart"/>
      <w:r w:rsidR="002544C3">
        <w:t>main</w:t>
      </w:r>
      <w:proofErr w:type="spellEnd"/>
      <w:r w:rsidR="002544C3">
        <w:t xml:space="preserve"> souboru, pokud potřebuje napsat knihovnu pracující s jejími funkcemi</w:t>
      </w:r>
      <w:r w:rsidR="0098597F">
        <w:t>,</w:t>
      </w:r>
      <w:r w:rsidR="002544C3">
        <w:t xml:space="preserve"> musíme ji přidat.</w:t>
      </w:r>
    </w:p>
    <w:p w14:paraId="0EF1A2A3" w14:textId="0370D757" w:rsidR="00BF2F7A" w:rsidRPr="002544C3" w:rsidRDefault="00BF2F7A" w:rsidP="002544C3">
      <w:pPr>
        <w:pStyle w:val="Odstavec"/>
        <w:numPr>
          <w:ilvl w:val="0"/>
          <w:numId w:val="49"/>
        </w:numPr>
      </w:pPr>
      <w:r w:rsidRPr="00403B9B">
        <w:rPr>
          <w:b/>
          <w:bCs/>
        </w:rPr>
        <w:t>ESP8266WiFi.h</w:t>
      </w:r>
      <w:r w:rsidR="002544C3">
        <w:t xml:space="preserve"> – knihovna, která umožnuje přístup k wifi periferii. Především</w:t>
      </w:r>
      <w:r w:rsidR="00DF380B">
        <w:t xml:space="preserve"> se</w:t>
      </w:r>
      <w:r w:rsidR="002544C3">
        <w:t xml:space="preserve"> přes n</w:t>
      </w:r>
      <w:r w:rsidR="00335FFD">
        <w:t>i</w:t>
      </w:r>
      <w:r w:rsidR="002544C3">
        <w:t xml:space="preserve"> nastavuj</w:t>
      </w:r>
      <w:r w:rsidR="00335FFD">
        <w:t>e</w:t>
      </w:r>
      <w:r w:rsidR="002544C3">
        <w:t xml:space="preserve"> sítové rozhraní a režim</w:t>
      </w:r>
      <w:r w:rsidR="00DF380B">
        <w:t>,</w:t>
      </w:r>
      <w:r w:rsidR="002544C3">
        <w:t xml:space="preserve"> v jakém má zařízení fungovat. Díky této knihovně je možné i získávat data o </w:t>
      </w:r>
      <w:r w:rsidR="00403B9B">
        <w:t>okolních wifi sítích.</w:t>
      </w:r>
    </w:p>
    <w:p w14:paraId="66F8FAFD" w14:textId="095707F8" w:rsidR="00BF2F7A" w:rsidRPr="002544C3" w:rsidRDefault="00BF2F7A" w:rsidP="002544C3">
      <w:pPr>
        <w:pStyle w:val="Odstavec"/>
        <w:numPr>
          <w:ilvl w:val="0"/>
          <w:numId w:val="49"/>
        </w:numPr>
      </w:pPr>
      <w:r w:rsidRPr="00403B9B">
        <w:rPr>
          <w:b/>
          <w:bCs/>
        </w:rPr>
        <w:t>ESP8266WiFiMulti.h</w:t>
      </w:r>
      <w:r w:rsidR="00403B9B">
        <w:t xml:space="preserve"> – nadstavba nad </w:t>
      </w:r>
      <w:r w:rsidR="00403B9B" w:rsidRPr="00403B9B">
        <w:tab/>
        <w:t>ESP8266WiFi.h</w:t>
      </w:r>
      <w:r w:rsidR="00403B9B">
        <w:t>, díky této knihovně je možné nastavit seznam wifi sítí</w:t>
      </w:r>
      <w:r w:rsidR="00446F6F">
        <w:t>,</w:t>
      </w:r>
      <w:r w:rsidR="00403B9B">
        <w:t xml:space="preserve"> na který se má připojit. Knihovna se připojí k první možné wifi sítí ze seznamu.</w:t>
      </w:r>
    </w:p>
    <w:p w14:paraId="78C1A974" w14:textId="1E159125" w:rsidR="00BF2F7A" w:rsidRPr="002544C3" w:rsidRDefault="00BF2F7A" w:rsidP="002544C3">
      <w:pPr>
        <w:pStyle w:val="Odstavec"/>
        <w:numPr>
          <w:ilvl w:val="0"/>
          <w:numId w:val="49"/>
        </w:numPr>
      </w:pPr>
      <w:proofErr w:type="spellStart"/>
      <w:r w:rsidRPr="002861E7">
        <w:rPr>
          <w:b/>
          <w:bCs/>
        </w:rPr>
        <w:t>WiFiClient.h</w:t>
      </w:r>
      <w:proofErr w:type="spellEnd"/>
      <w:r w:rsidR="00403B9B">
        <w:t xml:space="preserve"> – pomocí této knihovny je možné realizovat TCP/IP spojení. V projektu je především použita jako podpora pro </w:t>
      </w:r>
      <w:proofErr w:type="spellStart"/>
      <w:r w:rsidR="00403B9B" w:rsidRPr="002544C3">
        <w:t>ThingSpeak</w:t>
      </w:r>
      <w:r w:rsidR="00403B9B">
        <w:t>.h</w:t>
      </w:r>
      <w:proofErr w:type="spellEnd"/>
      <w:r w:rsidR="00403B9B">
        <w:t xml:space="preserve"> </w:t>
      </w:r>
      <w:r w:rsidR="002861E7">
        <w:t xml:space="preserve">knihovnu, díky které je možné ukládat data na </w:t>
      </w:r>
      <w:proofErr w:type="spellStart"/>
      <w:r w:rsidR="002861E7">
        <w:t>IoT</w:t>
      </w:r>
      <w:proofErr w:type="spellEnd"/>
      <w:r w:rsidR="002861E7">
        <w:t xml:space="preserve"> Cloud.</w:t>
      </w:r>
    </w:p>
    <w:p w14:paraId="388EB669" w14:textId="4921E59A" w:rsidR="00BF2F7A" w:rsidRPr="002544C3" w:rsidRDefault="00BF2F7A" w:rsidP="002544C3">
      <w:pPr>
        <w:pStyle w:val="Odstavec"/>
        <w:numPr>
          <w:ilvl w:val="0"/>
          <w:numId w:val="49"/>
        </w:numPr>
      </w:pPr>
      <w:r w:rsidRPr="002861E7">
        <w:rPr>
          <w:b/>
          <w:bCs/>
        </w:rPr>
        <w:t>ESP8266mDNS.h</w:t>
      </w:r>
      <w:r w:rsidR="002861E7">
        <w:t xml:space="preserve"> – tato knihovna realizuje </w:t>
      </w:r>
      <w:proofErr w:type="spellStart"/>
      <w:r w:rsidR="002861E7">
        <w:t>multicast</w:t>
      </w:r>
      <w:proofErr w:type="spellEnd"/>
      <w:r w:rsidR="002861E7">
        <w:t xml:space="preserve"> DNS server, díky němuž je možné zařízení nalézt v místní sítí pomocí jeho </w:t>
      </w:r>
      <w:proofErr w:type="spellStart"/>
      <w:r w:rsidR="002861E7">
        <w:t>mDNS</w:t>
      </w:r>
      <w:proofErr w:type="spellEnd"/>
      <w:r w:rsidR="002861E7">
        <w:t xml:space="preserve"> jména. V reálných sítí a na některých zařízeních tenhle protokol</w:t>
      </w:r>
      <w:r w:rsidR="00446F6F">
        <w:t xml:space="preserve"> </w:t>
      </w:r>
      <w:r w:rsidR="002861E7">
        <w:t>nefunguje. Přesto byla snaho ho implementovat.</w:t>
      </w:r>
    </w:p>
    <w:p w14:paraId="55F8A9F1" w14:textId="29B8EDEC" w:rsidR="00BF2F7A" w:rsidRPr="002544C3" w:rsidRDefault="00BF2F7A" w:rsidP="002544C3">
      <w:pPr>
        <w:pStyle w:val="Odstavec"/>
        <w:numPr>
          <w:ilvl w:val="0"/>
          <w:numId w:val="49"/>
        </w:numPr>
      </w:pPr>
      <w:proofErr w:type="spellStart"/>
      <w:r w:rsidRPr="00FB4E17">
        <w:rPr>
          <w:b/>
          <w:bCs/>
        </w:rPr>
        <w:t>Wire.h</w:t>
      </w:r>
      <w:proofErr w:type="spellEnd"/>
      <w:r w:rsidR="002861E7">
        <w:t xml:space="preserve"> – knihovna implementující </w:t>
      </w:r>
      <w:r w:rsidR="004A1540">
        <w:t>I2C/TWI komunikaci, která je potřeba pro komunikaci s EEPROM pamětí.</w:t>
      </w:r>
    </w:p>
    <w:p w14:paraId="3F9C6D8C" w14:textId="00B5294B" w:rsidR="00BF2F7A" w:rsidRPr="002544C3" w:rsidRDefault="00BF2F7A" w:rsidP="002544C3">
      <w:pPr>
        <w:pStyle w:val="Odstavec"/>
        <w:numPr>
          <w:ilvl w:val="0"/>
          <w:numId w:val="49"/>
        </w:numPr>
      </w:pPr>
      <w:proofErr w:type="spellStart"/>
      <w:r w:rsidRPr="00FB4E17">
        <w:rPr>
          <w:b/>
          <w:bCs/>
        </w:rPr>
        <w:t>OneWire.h</w:t>
      </w:r>
      <w:proofErr w:type="spellEnd"/>
      <w:r w:rsidR="004A1540">
        <w:t xml:space="preserve"> – implementuje 1-Wire sběrnici, jedná se o upravenou I2C sběrnici. Díky této knihovně je možné komunikovat s DS18B20 čidlem.</w:t>
      </w:r>
    </w:p>
    <w:p w14:paraId="6F237C62" w14:textId="024F85EC" w:rsidR="00BF2F7A" w:rsidRPr="002544C3" w:rsidRDefault="00BF2F7A" w:rsidP="002544C3">
      <w:pPr>
        <w:pStyle w:val="Odstavec"/>
        <w:numPr>
          <w:ilvl w:val="0"/>
          <w:numId w:val="49"/>
        </w:numPr>
      </w:pPr>
      <w:proofErr w:type="spellStart"/>
      <w:r w:rsidRPr="002861E7">
        <w:rPr>
          <w:b/>
          <w:bCs/>
        </w:rPr>
        <w:t>stdint.h</w:t>
      </w:r>
      <w:proofErr w:type="spellEnd"/>
      <w:r w:rsidR="002861E7">
        <w:t xml:space="preserve"> – jedná se o standardní C knihovnu, v projektu je především použita pro import datových typů jako je například uint8_t atd.</w:t>
      </w:r>
    </w:p>
    <w:p w14:paraId="3F67A45A" w14:textId="056D1FD2" w:rsidR="00BF2F7A" w:rsidRPr="002544C3" w:rsidRDefault="00BF2F7A" w:rsidP="002544C3">
      <w:pPr>
        <w:pStyle w:val="Odstavec"/>
        <w:numPr>
          <w:ilvl w:val="0"/>
          <w:numId w:val="49"/>
        </w:numPr>
      </w:pPr>
      <w:proofErr w:type="spellStart"/>
      <w:r w:rsidRPr="002861E7">
        <w:rPr>
          <w:b/>
          <w:bCs/>
        </w:rPr>
        <w:t>stdarg.h</w:t>
      </w:r>
      <w:proofErr w:type="spellEnd"/>
      <w:r w:rsidR="002861E7">
        <w:t xml:space="preserve"> – </w:t>
      </w:r>
      <w:r w:rsidR="00DF1B30">
        <w:t xml:space="preserve">jedná </w:t>
      </w:r>
      <w:r w:rsidR="002861E7">
        <w:t>se o standardní C knihovnu, díky ní</w:t>
      </w:r>
      <w:r w:rsidR="00DF1B30">
        <w:t>ž</w:t>
      </w:r>
      <w:r w:rsidR="002861E7">
        <w:t xml:space="preserve"> je možné vytvořit funkce s proměnným počtem parametrů.</w:t>
      </w:r>
    </w:p>
    <w:p w14:paraId="0618E824" w14:textId="77D5C110" w:rsidR="00BF2F7A" w:rsidRPr="002544C3" w:rsidRDefault="00BF2F7A" w:rsidP="002544C3">
      <w:pPr>
        <w:pStyle w:val="Odstavec"/>
        <w:numPr>
          <w:ilvl w:val="0"/>
          <w:numId w:val="49"/>
        </w:numPr>
      </w:pPr>
      <w:proofErr w:type="spellStart"/>
      <w:r w:rsidRPr="00FB4E17">
        <w:rPr>
          <w:b/>
          <w:bCs/>
        </w:rPr>
        <w:t>DallasTemperature.h</w:t>
      </w:r>
      <w:proofErr w:type="spellEnd"/>
      <w:r w:rsidR="00FB4E17">
        <w:t xml:space="preserve"> – knihovna realizující interface mezi uživatelem a </w:t>
      </w:r>
      <w:proofErr w:type="spellStart"/>
      <w:r w:rsidR="00FB4E17">
        <w:t>OneWire</w:t>
      </w:r>
      <w:proofErr w:type="spellEnd"/>
      <w:r w:rsidR="00FB4E17">
        <w:t xml:space="preserve"> knihovnou při komunikaci s teplotním čidlem DS18B20. Knihovna především obsahuje funkce pro vyčítání hodnot a převod mezi °C a °F.</w:t>
      </w:r>
    </w:p>
    <w:p w14:paraId="048E5F95" w14:textId="229C9A24" w:rsidR="00BF2F7A" w:rsidRPr="002544C3" w:rsidRDefault="00BF2F7A" w:rsidP="002544C3">
      <w:pPr>
        <w:pStyle w:val="Odstavec"/>
        <w:numPr>
          <w:ilvl w:val="0"/>
          <w:numId w:val="49"/>
        </w:numPr>
      </w:pPr>
      <w:proofErr w:type="spellStart"/>
      <w:r w:rsidRPr="00FB4E17">
        <w:rPr>
          <w:b/>
          <w:bCs/>
        </w:rPr>
        <w:t>ThingSpeak.h</w:t>
      </w:r>
      <w:proofErr w:type="spellEnd"/>
      <w:r w:rsidR="00FB4E17">
        <w:t xml:space="preserve"> – jedná se o rozhraní, které ulehčuje komunikaci se stejnojmenným </w:t>
      </w:r>
      <w:proofErr w:type="spellStart"/>
      <w:r w:rsidR="00FB4E17">
        <w:t>IoT</w:t>
      </w:r>
      <w:proofErr w:type="spellEnd"/>
      <w:r w:rsidR="00FB4E17">
        <w:t xml:space="preserve"> Cloudem. </w:t>
      </w:r>
    </w:p>
    <w:p w14:paraId="64F59AF0" w14:textId="7AA13876" w:rsidR="00F617F7" w:rsidRDefault="00BF2F7A" w:rsidP="002544C3">
      <w:pPr>
        <w:pStyle w:val="Odstavec"/>
        <w:numPr>
          <w:ilvl w:val="0"/>
          <w:numId w:val="49"/>
        </w:numPr>
      </w:pPr>
      <w:proofErr w:type="spellStart"/>
      <w:r w:rsidRPr="00C22606">
        <w:rPr>
          <w:b/>
          <w:bCs/>
        </w:rPr>
        <w:t>ESPAsyncTCP.h</w:t>
      </w:r>
      <w:proofErr w:type="spellEnd"/>
      <w:r w:rsidR="00FB4E17">
        <w:t xml:space="preserve"> – knihovna pro asynchronní TCP dotazy, je využívána především níže popsaným </w:t>
      </w:r>
      <w:r w:rsidR="00DF1B30">
        <w:t>w</w:t>
      </w:r>
      <w:r w:rsidR="00C22606">
        <w:t>ebovým serverem, který ji využívá pro svoji práci.</w:t>
      </w:r>
    </w:p>
    <w:p w14:paraId="3D45D1CA" w14:textId="579AC95F" w:rsidR="00BF2F7A" w:rsidRPr="002544C3" w:rsidRDefault="00BF2F7A" w:rsidP="002544C3">
      <w:pPr>
        <w:pStyle w:val="Odstavec"/>
        <w:numPr>
          <w:ilvl w:val="0"/>
          <w:numId w:val="49"/>
        </w:numPr>
      </w:pPr>
      <w:proofErr w:type="spellStart"/>
      <w:r w:rsidRPr="00C22606">
        <w:rPr>
          <w:b/>
          <w:bCs/>
        </w:rPr>
        <w:lastRenderedPageBreak/>
        <w:t>ESPAsyncWebServer.h</w:t>
      </w:r>
      <w:proofErr w:type="spellEnd"/>
      <w:r w:rsidR="00FB4E17">
        <w:t xml:space="preserve"> </w:t>
      </w:r>
      <w:r w:rsidR="00C22606">
        <w:t>–</w:t>
      </w:r>
      <w:r w:rsidR="00FB4E17">
        <w:t xml:space="preserve"> </w:t>
      </w:r>
      <w:r w:rsidR="00C22606">
        <w:t xml:space="preserve">knihovna realizující </w:t>
      </w:r>
      <w:r w:rsidR="00511D7A">
        <w:t>w</w:t>
      </w:r>
      <w:r w:rsidR="00C22606">
        <w:t>ebový server, jedná se</w:t>
      </w:r>
      <w:r w:rsidR="00511D7A">
        <w:t xml:space="preserve"> o</w:t>
      </w:r>
      <w:r w:rsidR="00C22606">
        <w:t xml:space="preserve"> </w:t>
      </w:r>
      <w:r w:rsidR="00511D7A">
        <w:t>málo</w:t>
      </w:r>
      <w:r w:rsidR="00C22606">
        <w:t xml:space="preserve"> rozšířen</w:t>
      </w:r>
      <w:r w:rsidR="00511D7A">
        <w:t>ou</w:t>
      </w:r>
      <w:r w:rsidR="00C22606">
        <w:t xml:space="preserve"> knihovnu realizující webový server na ESP2866, ale knihovna má velice podrobně zpracovanou technickou dokumentaci se spoust</w:t>
      </w:r>
      <w:r w:rsidR="00511D7A">
        <w:t>u</w:t>
      </w:r>
      <w:r w:rsidR="00C22606">
        <w:t xml:space="preserve"> ukázek. </w:t>
      </w:r>
      <w:r w:rsidR="00511D7A">
        <w:t>Velkou</w:t>
      </w:r>
      <w:r w:rsidR="00C22606">
        <w:t xml:space="preserve"> výhodou toho serveru je jeho funkcionalita a jednoduchost.</w:t>
      </w:r>
    </w:p>
    <w:p w14:paraId="0599F565" w14:textId="74B20C40" w:rsidR="008B518D" w:rsidRDefault="00BF2F7A" w:rsidP="002544C3">
      <w:pPr>
        <w:pStyle w:val="Odstavec"/>
        <w:numPr>
          <w:ilvl w:val="0"/>
          <w:numId w:val="49"/>
        </w:numPr>
      </w:pPr>
      <w:proofErr w:type="spellStart"/>
      <w:r w:rsidRPr="002A0760">
        <w:rPr>
          <w:b/>
          <w:bCs/>
        </w:rPr>
        <w:t>FS.h</w:t>
      </w:r>
      <w:proofErr w:type="spellEnd"/>
      <w:r w:rsidR="00FB4E17">
        <w:t xml:space="preserve"> </w:t>
      </w:r>
      <w:r w:rsidR="00660AAC">
        <w:t>–</w:t>
      </w:r>
      <w:r w:rsidR="00FB4E17">
        <w:t xml:space="preserve"> </w:t>
      </w:r>
      <w:r w:rsidR="00660AAC">
        <w:t>umožnuje zprávu a přístup do virtuálního souborového systému, který je možné na ESP vytvořit a provozovat. V to</w:t>
      </w:r>
      <w:r w:rsidR="00511D7A">
        <w:t>m</w:t>
      </w:r>
      <w:r w:rsidR="00660AAC">
        <w:t>hle souborovém systému jsou například uloženy HTML šablony, CSS soubory a veškeré JavaScript funkce, kter</w:t>
      </w:r>
      <w:r w:rsidR="00511D7A">
        <w:t>é jsou</w:t>
      </w:r>
      <w:r w:rsidR="00660AAC">
        <w:t xml:space="preserve"> využívá</w:t>
      </w:r>
      <w:r w:rsidR="00511D7A">
        <w:t>ny</w:t>
      </w:r>
      <w:r w:rsidR="00660AAC">
        <w:t xml:space="preserve"> webov</w:t>
      </w:r>
      <w:r w:rsidR="00511D7A">
        <w:t>ým</w:t>
      </w:r>
      <w:r w:rsidR="00660AAC">
        <w:t xml:space="preserve"> rozhraní</w:t>
      </w:r>
      <w:r w:rsidR="00511D7A">
        <w:t>m</w:t>
      </w:r>
      <w:r w:rsidR="00660AAC">
        <w:t>.</w:t>
      </w:r>
    </w:p>
    <w:p w14:paraId="773C9C54" w14:textId="2B995559" w:rsidR="00660AAC" w:rsidRDefault="00660AAC" w:rsidP="00660AAC">
      <w:pPr>
        <w:pStyle w:val="Odstavec"/>
        <w:numPr>
          <w:ilvl w:val="0"/>
          <w:numId w:val="49"/>
        </w:numPr>
      </w:pPr>
      <w:proofErr w:type="spellStart"/>
      <w:r w:rsidRPr="002A0760">
        <w:rPr>
          <w:b/>
          <w:bCs/>
        </w:rPr>
        <w:t>LittleFS.h</w:t>
      </w:r>
      <w:proofErr w:type="spellEnd"/>
      <w:r>
        <w:t xml:space="preserve"> – rozšiřuje funkcionalitu FS knihovny</w:t>
      </w:r>
    </w:p>
    <w:p w14:paraId="7F91C5A8" w14:textId="063ABA33" w:rsidR="002A0760" w:rsidRDefault="002A0760" w:rsidP="002A0760">
      <w:pPr>
        <w:pStyle w:val="Nadpis2"/>
      </w:pPr>
      <w:bookmarkStart w:id="77" w:name="_Toc72854077"/>
      <w:r>
        <w:t>Vytvořené knihovny</w:t>
      </w:r>
      <w:bookmarkEnd w:id="77"/>
    </w:p>
    <w:p w14:paraId="54FC1BB7" w14:textId="5954873C" w:rsidR="002A0760" w:rsidRDefault="002A0760" w:rsidP="001E2BE5">
      <w:pPr>
        <w:pStyle w:val="Odstavec"/>
        <w:numPr>
          <w:ilvl w:val="0"/>
          <w:numId w:val="50"/>
        </w:numPr>
      </w:pPr>
      <w:proofErr w:type="spellStart"/>
      <w:r w:rsidRPr="0004582B">
        <w:rPr>
          <w:b/>
          <w:bCs/>
        </w:rPr>
        <w:t>webFramewor</w:t>
      </w:r>
      <w:r w:rsidR="001E2BE5" w:rsidRPr="0004582B">
        <w:rPr>
          <w:b/>
          <w:bCs/>
        </w:rPr>
        <w:t>k.h</w:t>
      </w:r>
      <w:proofErr w:type="spellEnd"/>
      <w:r w:rsidR="001E2BE5">
        <w:t xml:space="preserve"> – knihovna starající se o načítání a webové stránky, zasílání JSON data a odchytávání GET a POST dotazů.</w:t>
      </w:r>
    </w:p>
    <w:p w14:paraId="0701058E" w14:textId="7E2EBC1B" w:rsidR="0004582B" w:rsidRDefault="0004582B" w:rsidP="0004582B">
      <w:pPr>
        <w:pStyle w:val="Odstavec"/>
        <w:numPr>
          <w:ilvl w:val="0"/>
          <w:numId w:val="50"/>
        </w:numPr>
      </w:pPr>
      <w:proofErr w:type="spellStart"/>
      <w:r w:rsidRPr="0004582B">
        <w:rPr>
          <w:b/>
          <w:bCs/>
        </w:rPr>
        <w:t>ProjectConfig.h</w:t>
      </w:r>
      <w:proofErr w:type="spellEnd"/>
      <w:r>
        <w:t xml:space="preserve"> – soubor</w:t>
      </w:r>
      <w:r w:rsidR="007B3F92">
        <w:t>,</w:t>
      </w:r>
      <w:r>
        <w:t xml:space="preserve"> ve kterém jsou uloženy globální proměnné potřebné pro sestavení projektu, například definice jmen pinů a deklarace funkcí usnadňují </w:t>
      </w:r>
      <w:r w:rsidR="002F66D5">
        <w:t>tisk do konzole.</w:t>
      </w:r>
    </w:p>
    <w:p w14:paraId="4D3ECB9D" w14:textId="0E17DC03" w:rsidR="0004582B" w:rsidRDefault="0004582B" w:rsidP="0004582B">
      <w:pPr>
        <w:pStyle w:val="Odstavec"/>
        <w:numPr>
          <w:ilvl w:val="0"/>
          <w:numId w:val="50"/>
        </w:numPr>
      </w:pPr>
      <w:proofErr w:type="spellStart"/>
      <w:r w:rsidRPr="0004582B">
        <w:rPr>
          <w:b/>
          <w:bCs/>
        </w:rPr>
        <w:t>Config.h</w:t>
      </w:r>
      <w:proofErr w:type="spellEnd"/>
      <w:r>
        <w:t xml:space="preserve"> </w:t>
      </w:r>
      <w:r w:rsidR="002F66D5">
        <w:t>– knihovna</w:t>
      </w:r>
      <w:r w:rsidR="007B3F92">
        <w:t>,</w:t>
      </w:r>
      <w:r w:rsidR="002F66D5">
        <w:t xml:space="preserve"> ve které jsou uloženy veškeré proměnné potřebné pro běh zařízení,</w:t>
      </w:r>
      <w:r w:rsidR="007B3F92">
        <w:t xml:space="preserve"> seznam</w:t>
      </w:r>
      <w:r w:rsidR="002F66D5">
        <w:t xml:space="preserve"> </w:t>
      </w:r>
      <w:r w:rsidR="007B3F92">
        <w:t>SSID</w:t>
      </w:r>
      <w:r w:rsidR="002F66D5">
        <w:t xml:space="preserve"> sít</w:t>
      </w:r>
      <w:r w:rsidR="007B3F92">
        <w:t>í do kterých, se má zařízení připojovat</w:t>
      </w:r>
      <w:r w:rsidR="002F66D5">
        <w:t xml:space="preserve">, sítová konfigurace, </w:t>
      </w:r>
      <w:proofErr w:type="spellStart"/>
      <w:r w:rsidR="002F66D5">
        <w:t>mDNS</w:t>
      </w:r>
      <w:proofErr w:type="spellEnd"/>
      <w:r w:rsidR="002F66D5">
        <w:t xml:space="preserve"> </w:t>
      </w:r>
      <w:r w:rsidR="007B3F92">
        <w:t>jméno</w:t>
      </w:r>
      <w:r w:rsidR="002F66D5">
        <w:t xml:space="preserve"> atd.</w:t>
      </w:r>
    </w:p>
    <w:p w14:paraId="7D161442" w14:textId="03A6ED1E" w:rsidR="0004582B" w:rsidRDefault="0004582B" w:rsidP="0004582B">
      <w:pPr>
        <w:pStyle w:val="Odstavec"/>
        <w:numPr>
          <w:ilvl w:val="0"/>
          <w:numId w:val="50"/>
        </w:numPr>
      </w:pPr>
      <w:proofErr w:type="spellStart"/>
      <w:r w:rsidRPr="0004582B">
        <w:rPr>
          <w:b/>
          <w:bCs/>
        </w:rPr>
        <w:t>WifiModes.h</w:t>
      </w:r>
      <w:proofErr w:type="spellEnd"/>
      <w:r>
        <w:t xml:space="preserve"> </w:t>
      </w:r>
      <w:r w:rsidR="002F66D5">
        <w:t>–</w:t>
      </w:r>
      <w:r>
        <w:t xml:space="preserve"> </w:t>
      </w:r>
      <w:r w:rsidR="002F66D5">
        <w:t>stará se</w:t>
      </w:r>
      <w:r w:rsidR="007B3F92">
        <w:t xml:space="preserve"> o</w:t>
      </w:r>
      <w:r w:rsidR="002F66D5">
        <w:t xml:space="preserve"> nastavení wifi rozhraní, připojuje se do sítě nebo vytváří vlastní </w:t>
      </w:r>
      <w:r w:rsidR="007B3F92">
        <w:t>w</w:t>
      </w:r>
      <w:r w:rsidR="002F66D5">
        <w:t>ifi sít, a to v závislosti na tom</w:t>
      </w:r>
      <w:r w:rsidR="007B3F92">
        <w:t>,</w:t>
      </w:r>
      <w:r w:rsidR="002F66D5">
        <w:t xml:space="preserve"> do jaké pozice je přepnut přepínač na DPS. V této knihovně je také implementován </w:t>
      </w:r>
      <w:proofErr w:type="spellStart"/>
      <w:r w:rsidR="002F66D5">
        <w:t>mDNS</w:t>
      </w:r>
      <w:proofErr w:type="spellEnd"/>
      <w:r w:rsidR="002F66D5">
        <w:t xml:space="preserve"> server.</w:t>
      </w:r>
    </w:p>
    <w:p w14:paraId="1AD4EFD3" w14:textId="15026E1E" w:rsidR="0004582B" w:rsidRDefault="0004582B" w:rsidP="0004582B">
      <w:pPr>
        <w:pStyle w:val="Odstavec"/>
        <w:numPr>
          <w:ilvl w:val="0"/>
          <w:numId w:val="50"/>
        </w:numPr>
      </w:pPr>
      <w:proofErr w:type="spellStart"/>
      <w:r w:rsidRPr="0004582B">
        <w:rPr>
          <w:b/>
          <w:bCs/>
        </w:rPr>
        <w:t>LList.h</w:t>
      </w:r>
      <w:proofErr w:type="spellEnd"/>
      <w:r>
        <w:t xml:space="preserve"> </w:t>
      </w:r>
      <w:r w:rsidR="002F66D5">
        <w:t>–</w:t>
      </w:r>
      <w:r>
        <w:t xml:space="preserve"> </w:t>
      </w:r>
      <w:r w:rsidR="002F66D5">
        <w:t>knihovna realizující spojovou strukturu.</w:t>
      </w:r>
    </w:p>
    <w:p w14:paraId="66C02FD8" w14:textId="671D7376" w:rsidR="002A0760" w:rsidRDefault="002A0760" w:rsidP="002A0760">
      <w:pPr>
        <w:pStyle w:val="Odstavec"/>
        <w:numPr>
          <w:ilvl w:val="0"/>
          <w:numId w:val="50"/>
        </w:numPr>
      </w:pPr>
      <w:r w:rsidRPr="0004582B">
        <w:rPr>
          <w:b/>
          <w:bCs/>
        </w:rPr>
        <w:t>EEPROM_24LC16B.h</w:t>
      </w:r>
      <w:r w:rsidR="001E2BE5">
        <w:t xml:space="preserve"> – implementuje rozhraní pro práci s EEPROM pamětí.</w:t>
      </w:r>
    </w:p>
    <w:p w14:paraId="75F84EAD" w14:textId="3E1642B4" w:rsidR="002A0760" w:rsidRDefault="002A0760" w:rsidP="002A0760">
      <w:pPr>
        <w:pStyle w:val="Odstavec"/>
        <w:numPr>
          <w:ilvl w:val="0"/>
          <w:numId w:val="50"/>
        </w:numPr>
      </w:pPr>
      <w:proofErr w:type="spellStart"/>
      <w:r w:rsidRPr="0004582B">
        <w:rPr>
          <w:b/>
          <w:bCs/>
        </w:rPr>
        <w:t>Controller.h</w:t>
      </w:r>
      <w:proofErr w:type="spellEnd"/>
      <w:r w:rsidR="001E2BE5">
        <w:t xml:space="preserve"> – knihovna zodpovědná za vyčítání teploty a </w:t>
      </w:r>
      <w:r w:rsidR="0004582B">
        <w:t xml:space="preserve">rozhodnutí, jestli má být vstupní zásuvka sepnuta. Dále zodpovídá za odesílání dat do </w:t>
      </w:r>
      <w:proofErr w:type="spellStart"/>
      <w:r w:rsidR="0004582B">
        <w:t>IoT</w:t>
      </w:r>
      <w:proofErr w:type="spellEnd"/>
      <w:r w:rsidR="0004582B">
        <w:t xml:space="preserve"> Cloudu.</w:t>
      </w:r>
    </w:p>
    <w:p w14:paraId="51EF418D" w14:textId="6D3AA4D5" w:rsidR="002A0760" w:rsidRDefault="002A0760" w:rsidP="002A0760">
      <w:pPr>
        <w:pStyle w:val="Odstavec"/>
        <w:numPr>
          <w:ilvl w:val="0"/>
          <w:numId w:val="50"/>
        </w:numPr>
      </w:pPr>
      <w:proofErr w:type="spellStart"/>
      <w:r w:rsidRPr="0004582B">
        <w:rPr>
          <w:b/>
          <w:bCs/>
        </w:rPr>
        <w:t>Buffer.h</w:t>
      </w:r>
      <w:proofErr w:type="spellEnd"/>
      <w:r w:rsidR="0004582B">
        <w:t xml:space="preserve"> – pomocná knihovna umožňující tisk do bufferu, především pro zjednodušení výpisu dat na konzoli.</w:t>
      </w:r>
    </w:p>
    <w:p w14:paraId="62B29E0E" w14:textId="0E6654DA" w:rsidR="002A0760" w:rsidRDefault="002A0760" w:rsidP="002A0760">
      <w:pPr>
        <w:pStyle w:val="Odstavec"/>
        <w:numPr>
          <w:ilvl w:val="0"/>
          <w:numId w:val="50"/>
        </w:numPr>
      </w:pPr>
      <w:proofErr w:type="spellStart"/>
      <w:r w:rsidRPr="0004582B">
        <w:rPr>
          <w:b/>
          <w:bCs/>
        </w:rPr>
        <w:t>Timer.h</w:t>
      </w:r>
      <w:proofErr w:type="spellEnd"/>
      <w:r w:rsidR="0004582B">
        <w:t xml:space="preserve"> – umožnuje časovat akce, které je potřeba spustit jednou za dlouhý časový úsek.</w:t>
      </w:r>
    </w:p>
    <w:p w14:paraId="1605E7D5" w14:textId="221D04E0" w:rsidR="00F617F7" w:rsidRDefault="002A0760" w:rsidP="002A0760">
      <w:pPr>
        <w:pStyle w:val="Odstavec"/>
        <w:numPr>
          <w:ilvl w:val="0"/>
          <w:numId w:val="50"/>
        </w:numPr>
      </w:pPr>
      <w:proofErr w:type="spellStart"/>
      <w:r w:rsidRPr="0004582B">
        <w:rPr>
          <w:b/>
          <w:bCs/>
        </w:rPr>
        <w:t>WebTextVariables</w:t>
      </w:r>
      <w:r w:rsidR="0004582B" w:rsidRPr="0004582B">
        <w:rPr>
          <w:b/>
          <w:bCs/>
        </w:rPr>
        <w:t>.h</w:t>
      </w:r>
      <w:proofErr w:type="spellEnd"/>
      <w:r w:rsidR="0004582B">
        <w:t xml:space="preserve"> – soubor</w:t>
      </w:r>
      <w:r w:rsidR="007B3F92">
        <w:t>,</w:t>
      </w:r>
      <w:r w:rsidR="0004582B">
        <w:t xml:space="preserve"> ve které je uloženo pole</w:t>
      </w:r>
      <w:r w:rsidR="007B3F92">
        <w:t>,</w:t>
      </w:r>
      <w:r w:rsidR="0004582B">
        <w:t xml:space="preserve"> ve kterém jsou definovány veškeré textové proměnné, které jsou vypisovány na webové stránce.</w:t>
      </w:r>
    </w:p>
    <w:p w14:paraId="4E50BACC" w14:textId="0A1B1182" w:rsidR="00CA7A43" w:rsidRDefault="00CA7A43" w:rsidP="00CA7A43">
      <w:pPr>
        <w:pStyle w:val="Odstavec"/>
        <w:ind w:left="1077" w:firstLine="0"/>
        <w:rPr>
          <w:b/>
          <w:bCs/>
        </w:rPr>
      </w:pPr>
    </w:p>
    <w:p w14:paraId="2F30CE45" w14:textId="77777777" w:rsidR="00CA7A43" w:rsidRDefault="00CA7A43" w:rsidP="00CA7A43">
      <w:pPr>
        <w:pStyle w:val="Odstavec"/>
        <w:ind w:left="1077" w:firstLine="0"/>
      </w:pPr>
    </w:p>
    <w:p w14:paraId="47CEBD4B" w14:textId="77777777" w:rsidR="00F617F7" w:rsidRDefault="00F617F7">
      <w:pPr>
        <w:spacing w:line="240" w:lineRule="auto"/>
        <w:ind w:left="0"/>
        <w:rPr>
          <w:iCs/>
          <w:color w:val="000000"/>
        </w:rPr>
      </w:pPr>
      <w:r>
        <w:br w:type="page"/>
      </w:r>
    </w:p>
    <w:p w14:paraId="7EC7B8EA" w14:textId="7E65FA64" w:rsidR="00451EC2" w:rsidRDefault="007B3F92" w:rsidP="00451EC2">
      <w:pPr>
        <w:pStyle w:val="Nadpis2"/>
      </w:pPr>
      <w:bookmarkStart w:id="78" w:name="_Toc72854078"/>
      <w:r>
        <w:lastRenderedPageBreak/>
        <w:t>Závislosti mezi třídami</w:t>
      </w:r>
      <w:bookmarkEnd w:id="78"/>
    </w:p>
    <w:p w14:paraId="2943B98D" w14:textId="77777777" w:rsidR="00CA7A43" w:rsidRPr="00CA7A43" w:rsidRDefault="00CA7A43" w:rsidP="00CA7A43">
      <w:pPr>
        <w:pStyle w:val="Prvnodstavec"/>
      </w:pP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79"/>
        <w:gridCol w:w="6924"/>
      </w:tblGrid>
      <w:tr w:rsidR="00F617F7" w:rsidRPr="00A10A20" w14:paraId="0E494452" w14:textId="77777777" w:rsidTr="00F617F7">
        <w:tc>
          <w:tcPr>
            <w:tcW w:w="8500" w:type="dxa"/>
            <w:gridSpan w:val="2"/>
          </w:tcPr>
          <w:p w14:paraId="6140CEC5" w14:textId="77777777" w:rsidR="00F617F7" w:rsidRPr="00A10A20" w:rsidRDefault="00F617F7" w:rsidP="00F617F7">
            <w:pPr>
              <w:pStyle w:val="Titulek"/>
              <w:ind w:left="494" w:hanging="494"/>
              <w:jc w:val="center"/>
            </w:pPr>
            <w:r w:rsidRPr="00A10A20">
              <w:rPr>
                <w:noProof/>
              </w:rPr>
              <w:drawing>
                <wp:inline distT="0" distB="0" distL="0" distR="0" wp14:anchorId="069D2B0A" wp14:editId="1621FC02">
                  <wp:extent cx="7970520" cy="5173796"/>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ázek 37"/>
                          <pic:cNvPicPr/>
                        </pic:nvPicPr>
                        <pic:blipFill rotWithShape="1">
                          <a:blip r:embed="rId45">
                            <a:extLst>
                              <a:ext uri="{28A0092B-C50C-407E-A947-70E740481C1C}">
                                <a14:useLocalDpi xmlns:a14="http://schemas.microsoft.com/office/drawing/2010/main" val="0"/>
                              </a:ext>
                            </a:extLst>
                          </a:blip>
                          <a:srcRect l="-10359" t="-9930" r="-85015" b="-15081"/>
                          <a:stretch/>
                        </pic:blipFill>
                        <pic:spPr bwMode="auto">
                          <a:xfrm>
                            <a:off x="0" y="0"/>
                            <a:ext cx="7982180" cy="5181365"/>
                          </a:xfrm>
                          <a:prstGeom prst="rect">
                            <a:avLst/>
                          </a:prstGeom>
                          <a:ln>
                            <a:noFill/>
                          </a:ln>
                          <a:extLst>
                            <a:ext uri="{53640926-AAD7-44D8-BBD7-CCE9431645EC}">
                              <a14:shadowObscured xmlns:a14="http://schemas.microsoft.com/office/drawing/2010/main"/>
                            </a:ext>
                          </a:extLst>
                        </pic:spPr>
                      </pic:pic>
                    </a:graphicData>
                  </a:graphic>
                </wp:inline>
              </w:drawing>
            </w:r>
          </w:p>
        </w:tc>
      </w:tr>
      <w:tr w:rsidR="00F617F7" w:rsidRPr="00A10A20" w14:paraId="445EDEFB" w14:textId="77777777" w:rsidTr="00F617F7">
        <w:tc>
          <w:tcPr>
            <w:tcW w:w="1019" w:type="dxa"/>
          </w:tcPr>
          <w:p w14:paraId="2BCEAEB8" w14:textId="77777777" w:rsidR="00F617F7" w:rsidRPr="00A10A20" w:rsidRDefault="00F617F7" w:rsidP="00F617F7">
            <w:pPr>
              <w:pStyle w:val="Titulek"/>
              <w:jc w:val="right"/>
            </w:pPr>
            <w:r w:rsidRPr="00A10A20">
              <w:t>Obrázek</w:t>
            </w:r>
          </w:p>
        </w:tc>
        <w:tc>
          <w:tcPr>
            <w:tcW w:w="7481" w:type="dxa"/>
          </w:tcPr>
          <w:p w14:paraId="331193C6" w14:textId="19636494" w:rsidR="00F617F7" w:rsidRPr="00A10A20" w:rsidRDefault="00F617F7" w:rsidP="00F617F7">
            <w:pPr>
              <w:pStyle w:val="Titulek"/>
              <w:ind w:left="494" w:hanging="494"/>
            </w:pPr>
            <w:bookmarkStart w:id="79" w:name="_Toc72854041"/>
            <w:r>
              <w:t>4</w:t>
            </w:r>
            <w:r w:rsidRPr="00A10A20">
              <w:t>.</w:t>
            </w:r>
            <w:r w:rsidR="00805F2E">
              <w:fldChar w:fldCharType="begin"/>
            </w:r>
            <w:r w:rsidR="00805F2E">
              <w:instrText xml:space="preserve"> SEQ Obrázek \* ARABIC \s 1 </w:instrText>
            </w:r>
            <w:r w:rsidR="00805F2E">
              <w:fldChar w:fldCharType="separate"/>
            </w:r>
            <w:r w:rsidR="00E220BE">
              <w:rPr>
                <w:noProof/>
              </w:rPr>
              <w:t>2</w:t>
            </w:r>
            <w:r w:rsidR="00805F2E">
              <w:rPr>
                <w:noProof/>
              </w:rPr>
              <w:fldChar w:fldCharType="end"/>
            </w:r>
            <w:r w:rsidRPr="00A10A20">
              <w:tab/>
            </w:r>
            <w:r w:rsidR="007B3F92">
              <w:t>Struktura</w:t>
            </w:r>
            <w:r>
              <w:t xml:space="preserve"> </w:t>
            </w:r>
            <w:r w:rsidR="007B3F92">
              <w:t>popisují závislosti mezi použitými třídami.</w:t>
            </w:r>
            <w:bookmarkEnd w:id="79"/>
          </w:p>
        </w:tc>
      </w:tr>
    </w:tbl>
    <w:p w14:paraId="2583F8E5" w14:textId="4FEC7346" w:rsidR="00CA7A43" w:rsidRDefault="00CA7A43" w:rsidP="00CA7A43">
      <w:pPr>
        <w:pStyle w:val="Odstavec"/>
        <w:ind w:firstLine="0"/>
      </w:pPr>
    </w:p>
    <w:p w14:paraId="5D370CDB" w14:textId="38F537E7" w:rsidR="0003508C" w:rsidRDefault="00460D6F" w:rsidP="00406801">
      <w:pPr>
        <w:pStyle w:val="Nadpis1"/>
      </w:pPr>
      <w:bookmarkStart w:id="80" w:name="_Toc72854079"/>
      <w:r>
        <w:lastRenderedPageBreak/>
        <w:t>rozhraní</w:t>
      </w:r>
      <w:r w:rsidR="00145A11">
        <w:t xml:space="preserve"> zařízení</w:t>
      </w:r>
      <w:bookmarkEnd w:id="80"/>
    </w:p>
    <w:p w14:paraId="5AE8018B" w14:textId="4DFF4B68" w:rsidR="00145A11" w:rsidRPr="00A10A20" w:rsidRDefault="00145A11" w:rsidP="00145A11">
      <w:pPr>
        <w:pStyle w:val="Nadpis2"/>
      </w:pPr>
      <w:bookmarkStart w:id="81" w:name="_Toc72854080"/>
      <w:r>
        <w:t>Webové rozhraní</w:t>
      </w:r>
      <w:bookmarkEnd w:id="81"/>
    </w:p>
    <w:p w14:paraId="3424A343" w14:textId="5797FC61" w:rsidR="0003508C" w:rsidRDefault="00FC4578" w:rsidP="00FC4578">
      <w:pPr>
        <w:pStyle w:val="Prvnodstavec"/>
      </w:pPr>
      <w:r>
        <w:t>Pro konfiguraci a vizualizaci naměřených data je možné použít webové rozhraní. Jedná se</w:t>
      </w:r>
      <w:r w:rsidR="007B3F92">
        <w:t xml:space="preserve"> o</w:t>
      </w:r>
      <w:r>
        <w:t xml:space="preserve"> dvě jednoduché webové stránky, na první z nich jsou zobrazena měřená data a také je zde možné nastavit parametry potřebné pro regulaci</w:t>
      </w:r>
      <w:r w:rsidR="007B3F92">
        <w:t>,</w:t>
      </w:r>
      <w:r>
        <w:t xml:space="preserve"> </w:t>
      </w:r>
      <w:r w:rsidR="007B3F92">
        <w:t>j</w:t>
      </w:r>
      <w:r>
        <w:t>ako jsou například po</w:t>
      </w:r>
      <w:r w:rsidR="007B3F92">
        <w:t>ž</w:t>
      </w:r>
      <w:r>
        <w:t>adovaná teplota, hystereze regulace a mo</w:t>
      </w:r>
      <w:r w:rsidR="00145A11">
        <w:t>žnost kompletně odstavit regulaci. Na této stejné stránce je v režimu klient zobrazován graf s naměřenými hodnotami. Další zajímavosti je grafická vizualizace signalizačních LED diod, které nám mohou usnadnit urč</w:t>
      </w:r>
      <w:r w:rsidR="007B3F92">
        <w:t>ení</w:t>
      </w:r>
      <w:r w:rsidR="00145A11">
        <w:t xml:space="preserve"> v jakém stavu se zařízení právě nachází.</w:t>
      </w:r>
    </w:p>
    <w:p w14:paraId="19B64A60" w14:textId="7259BBA3" w:rsidR="00745EEF" w:rsidRDefault="00145A11" w:rsidP="00745EEF">
      <w:pPr>
        <w:pStyle w:val="Odstavec"/>
      </w:pPr>
      <w:r>
        <w:t xml:space="preserve">Na další webové stránce je možné provádět konfiguraci </w:t>
      </w:r>
      <w:r w:rsidR="00257A70">
        <w:t>sí</w:t>
      </w:r>
      <w:r w:rsidR="007B3F92">
        <w:t>ť</w:t>
      </w:r>
      <w:r w:rsidR="00257A70">
        <w:t xml:space="preserve">ového rozhraní, konfiguraci spojení na </w:t>
      </w:r>
      <w:proofErr w:type="spellStart"/>
      <w:r w:rsidR="00257A70">
        <w:t>IoT</w:t>
      </w:r>
      <w:proofErr w:type="spellEnd"/>
      <w:r w:rsidR="00257A70">
        <w:t xml:space="preserve"> cloud nebo zprávu wifi sítí</w:t>
      </w:r>
      <w:r w:rsidR="007B3F92">
        <w:t>,</w:t>
      </w:r>
      <w:r w:rsidR="00257A70">
        <w:t xml:space="preserve"> ke kterým se může ESP připojovat.</w:t>
      </w:r>
      <w:r w:rsidR="00745EEF">
        <w:t xml:space="preserve"> Pro uložení takto nastavených dat je potřeba změnu konfigurace uložit na EEPROM. Toho se docí</w:t>
      </w:r>
      <w:r w:rsidR="007B3F92">
        <w:t>l</w:t>
      </w:r>
      <w:r w:rsidR="00745EEF">
        <w:t>í tlačítkem, které se taktéž nachází na této stránce</w:t>
      </w:r>
      <w:r w:rsidR="007B3F92">
        <w:t>,</w:t>
      </w:r>
      <w:r w:rsidR="00745EEF">
        <w:t xml:space="preserve"> viz následující obrázek.</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7481"/>
      </w:tblGrid>
      <w:tr w:rsidR="00ED08CD" w:rsidRPr="00A10A20" w14:paraId="1CCAB6FE" w14:textId="77777777" w:rsidTr="001D1E61">
        <w:tc>
          <w:tcPr>
            <w:tcW w:w="8500" w:type="dxa"/>
            <w:gridSpan w:val="2"/>
          </w:tcPr>
          <w:p w14:paraId="607C54B6" w14:textId="77777777" w:rsidR="00ED08CD" w:rsidRPr="00A10A20" w:rsidRDefault="00ED08CD" w:rsidP="001D1E61">
            <w:pPr>
              <w:pStyle w:val="Titulek"/>
              <w:ind w:left="494" w:hanging="494"/>
              <w:jc w:val="center"/>
            </w:pPr>
            <w:r w:rsidRPr="00A10A20">
              <w:rPr>
                <w:noProof/>
              </w:rPr>
              <w:drawing>
                <wp:inline distT="0" distB="0" distL="0" distR="0" wp14:anchorId="2E716C72" wp14:editId="0849C34B">
                  <wp:extent cx="4924425" cy="4748098"/>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ázek 1"/>
                          <pic:cNvPicPr/>
                        </pic:nvPicPr>
                        <pic:blipFill rotWithShape="1">
                          <a:blip r:embed="rId46">
                            <a:extLst>
                              <a:ext uri="{28A0092B-C50C-407E-A947-70E740481C1C}">
                                <a14:useLocalDpi xmlns:a14="http://schemas.microsoft.com/office/drawing/2010/main" val="0"/>
                              </a:ext>
                            </a:extLst>
                          </a:blip>
                          <a:srcRect t="-27" b="-27"/>
                          <a:stretch/>
                        </pic:blipFill>
                        <pic:spPr bwMode="auto">
                          <a:xfrm>
                            <a:off x="0" y="0"/>
                            <a:ext cx="4931270" cy="4754698"/>
                          </a:xfrm>
                          <a:prstGeom prst="rect">
                            <a:avLst/>
                          </a:prstGeom>
                          <a:ln>
                            <a:noFill/>
                          </a:ln>
                          <a:extLst>
                            <a:ext uri="{53640926-AAD7-44D8-BBD7-CCE9431645EC}">
                              <a14:shadowObscured xmlns:a14="http://schemas.microsoft.com/office/drawing/2010/main"/>
                            </a:ext>
                          </a:extLst>
                        </pic:spPr>
                      </pic:pic>
                    </a:graphicData>
                  </a:graphic>
                </wp:inline>
              </w:drawing>
            </w:r>
          </w:p>
        </w:tc>
      </w:tr>
      <w:tr w:rsidR="00ED08CD" w:rsidRPr="00A10A20" w14:paraId="1AE06AE4" w14:textId="77777777" w:rsidTr="001D1E61">
        <w:tc>
          <w:tcPr>
            <w:tcW w:w="1019" w:type="dxa"/>
          </w:tcPr>
          <w:p w14:paraId="27DADED4" w14:textId="77777777" w:rsidR="00ED08CD" w:rsidRPr="00A10A20" w:rsidRDefault="00ED08CD" w:rsidP="001D1E61">
            <w:pPr>
              <w:pStyle w:val="Titulek"/>
              <w:jc w:val="right"/>
            </w:pPr>
            <w:r w:rsidRPr="00A10A20">
              <w:t>Obrázek</w:t>
            </w:r>
          </w:p>
        </w:tc>
        <w:tc>
          <w:tcPr>
            <w:tcW w:w="7481" w:type="dxa"/>
          </w:tcPr>
          <w:p w14:paraId="12A33978" w14:textId="7F920B22" w:rsidR="00ED08CD" w:rsidRPr="00A10A20" w:rsidRDefault="00ED08CD" w:rsidP="001D1E61">
            <w:pPr>
              <w:pStyle w:val="Titulek"/>
              <w:ind w:left="494" w:hanging="494"/>
            </w:pPr>
            <w:bookmarkStart w:id="82" w:name="_Toc72854042"/>
            <w:r>
              <w:t>5</w:t>
            </w:r>
            <w:r w:rsidRPr="00A10A20">
              <w:t>.</w:t>
            </w:r>
            <w:r>
              <w:fldChar w:fldCharType="begin"/>
            </w:r>
            <w:r>
              <w:instrText xml:space="preserve"> SEQ Obrázek \* ARABIC \s 1 </w:instrText>
            </w:r>
            <w:r>
              <w:fldChar w:fldCharType="separate"/>
            </w:r>
            <w:r>
              <w:rPr>
                <w:noProof/>
              </w:rPr>
              <w:t>1</w:t>
            </w:r>
            <w:r>
              <w:rPr>
                <w:noProof/>
              </w:rPr>
              <w:fldChar w:fldCharType="end"/>
            </w:r>
            <w:r w:rsidRPr="00A10A20">
              <w:tab/>
            </w:r>
            <w:r>
              <w:t>Úvodní stránka webového rozhraní.</w:t>
            </w:r>
            <w:bookmarkEnd w:id="82"/>
          </w:p>
        </w:tc>
      </w:tr>
    </w:tbl>
    <w:p w14:paraId="637E2102" w14:textId="7B02AC97" w:rsidR="00145A11" w:rsidRPr="00A10A20" w:rsidRDefault="00A0421B" w:rsidP="00145A11">
      <w:pPr>
        <w:pStyle w:val="Nadpis2"/>
      </w:pPr>
      <w:bookmarkStart w:id="83" w:name="_Toc72854081"/>
      <w:r>
        <w:lastRenderedPageBreak/>
        <w:t>Sériová linka</w:t>
      </w:r>
      <w:bookmarkEnd w:id="83"/>
    </w:p>
    <w:p w14:paraId="7E1F0650" w14:textId="77777777" w:rsidR="0087109F" w:rsidRDefault="00774A49" w:rsidP="00145A11">
      <w:pPr>
        <w:ind w:left="0"/>
      </w:pPr>
      <w:r>
        <w:t>Pro vizualizaci dat a logování je v této bakalářské práci použit</w:t>
      </w:r>
      <w:r w:rsidR="00A0421B">
        <w:t xml:space="preserve"> výpis do</w:t>
      </w:r>
      <w:r>
        <w:t xml:space="preserve"> terminál</w:t>
      </w:r>
      <w:r w:rsidR="00A0421B">
        <w:t>u, pomocí sériové linky. V operačním systému MS W</w:t>
      </w:r>
      <w:r w:rsidR="00A0421B" w:rsidRPr="00A0421B">
        <w:t>indows</w:t>
      </w:r>
      <w:r w:rsidR="00A0421B">
        <w:t xml:space="preserve"> můžeme k sériové lince přistoupit pomocí COM portů </w:t>
      </w:r>
      <w:r w:rsidR="00FF4E8C">
        <w:t>u Linuxových</w:t>
      </w:r>
      <w:r w:rsidR="00A0421B">
        <w:t xml:space="preserve"> operačních systémech</w:t>
      </w:r>
      <w:r w:rsidR="00FF4E8C">
        <w:t xml:space="preserve"> pomocí virtuálního souboru </w:t>
      </w:r>
      <w:proofErr w:type="spellStart"/>
      <w:r w:rsidR="00FF4E8C" w:rsidRPr="00FF4E8C">
        <w:t>ttyS</w:t>
      </w:r>
      <w:proofErr w:type="spellEnd"/>
      <w:r w:rsidR="00FF4E8C">
        <w:t xml:space="preserve">. Za každým z těchto označení (COM nebo </w:t>
      </w:r>
      <w:proofErr w:type="spellStart"/>
      <w:r w:rsidR="00FF4E8C">
        <w:t>ttyS</w:t>
      </w:r>
      <w:proofErr w:type="spellEnd"/>
      <w:r w:rsidR="00FF4E8C">
        <w:t xml:space="preserve">) je uvedeno ještě číslo definující jeden port, například COM4 nebo ttyS2. Aby terminál byl schopen správně přijímat data je potřeba při připojování definovat rychlost komunikace v anglickém literatuře se označuje jako </w:t>
      </w:r>
      <w:r w:rsidR="00FF4E8C" w:rsidRPr="00FF4E8C">
        <w:rPr>
          <w:i/>
          <w:iCs/>
        </w:rPr>
        <w:t xml:space="preserve">baud </w:t>
      </w:r>
      <w:proofErr w:type="spellStart"/>
      <w:r w:rsidR="00FF4E8C" w:rsidRPr="00FF4E8C">
        <w:rPr>
          <w:i/>
          <w:iCs/>
        </w:rPr>
        <w:t>rate</w:t>
      </w:r>
      <w:proofErr w:type="spellEnd"/>
      <w:r w:rsidR="00FF4E8C">
        <w:t>, který nám říká kolik znaků jsme schopni přijmout, nebo odeslat za jednu sekundu.</w:t>
      </w:r>
    </w:p>
    <w:p w14:paraId="38ECFC63" w14:textId="46C16802" w:rsidR="00145A11" w:rsidRDefault="0087109F" w:rsidP="0087109F">
      <w:pPr>
        <w:pStyle w:val="Odstavec"/>
      </w:pPr>
      <w:r>
        <w:t xml:space="preserve">V případě toho zařízení, není možné zařízení ovládat nebo konfigurovat pomocí terminálu, je možné pouze přijímat/logovat akce které se v zařízení odehrávají. </w:t>
      </w:r>
      <w:r w:rsidR="00A0421B">
        <w:t xml:space="preserve">Pro projekt je možné použít terminál, který je součástí </w:t>
      </w:r>
      <w:proofErr w:type="spellStart"/>
      <w:r w:rsidR="00A0421B">
        <w:t>Arduino</w:t>
      </w:r>
      <w:proofErr w:type="spellEnd"/>
      <w:r w:rsidR="00A0421B">
        <w:t xml:space="preserve"> IDE, nebo například program </w:t>
      </w:r>
      <w:proofErr w:type="spellStart"/>
      <w:r w:rsidR="00A0421B">
        <w:t>PuTTY</w:t>
      </w:r>
      <w:proofErr w:type="spellEnd"/>
      <w:r w:rsidR="00A0421B">
        <w:t>.</w:t>
      </w:r>
    </w:p>
    <w:tbl>
      <w:tblPr>
        <w:tblStyle w:val="Mkatabulky"/>
        <w:tblW w:w="85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5"/>
        <w:gridCol w:w="6628"/>
      </w:tblGrid>
      <w:tr w:rsidR="0087109F" w:rsidRPr="00A10A20" w14:paraId="7D90E986" w14:textId="77777777" w:rsidTr="00390AB3">
        <w:tc>
          <w:tcPr>
            <w:tcW w:w="8503" w:type="dxa"/>
            <w:gridSpan w:val="2"/>
          </w:tcPr>
          <w:p w14:paraId="70FEE480" w14:textId="77777777" w:rsidR="0087109F" w:rsidRPr="00A10A20" w:rsidRDefault="0087109F" w:rsidP="001D1E61">
            <w:pPr>
              <w:pStyle w:val="Titulek"/>
              <w:ind w:left="494" w:hanging="494"/>
              <w:jc w:val="center"/>
            </w:pPr>
            <w:r w:rsidRPr="00A10A20">
              <w:rPr>
                <w:noProof/>
              </w:rPr>
              <w:drawing>
                <wp:inline distT="0" distB="0" distL="0" distR="0" wp14:anchorId="3BFDDBCF" wp14:editId="7923BD46">
                  <wp:extent cx="5268696" cy="3200400"/>
                  <wp:effectExtent l="0" t="0" r="825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ázek 21"/>
                          <pic:cNvPicPr/>
                        </pic:nvPicPr>
                        <pic:blipFill rotWithShape="1">
                          <a:blip r:embed="rId47">
                            <a:extLst>
                              <a:ext uri="{28A0092B-C50C-407E-A947-70E740481C1C}">
                                <a14:useLocalDpi xmlns:a14="http://schemas.microsoft.com/office/drawing/2010/main" val="0"/>
                              </a:ext>
                            </a:extLst>
                          </a:blip>
                          <a:srcRect t="-1271" b="-2632"/>
                          <a:stretch/>
                        </pic:blipFill>
                        <pic:spPr bwMode="auto">
                          <a:xfrm>
                            <a:off x="0" y="0"/>
                            <a:ext cx="5308686" cy="3224691"/>
                          </a:xfrm>
                          <a:prstGeom prst="rect">
                            <a:avLst/>
                          </a:prstGeom>
                          <a:ln>
                            <a:noFill/>
                          </a:ln>
                          <a:extLst>
                            <a:ext uri="{53640926-AAD7-44D8-BBD7-CCE9431645EC}">
                              <a14:shadowObscured xmlns:a14="http://schemas.microsoft.com/office/drawing/2010/main"/>
                            </a:ext>
                          </a:extLst>
                        </pic:spPr>
                      </pic:pic>
                    </a:graphicData>
                  </a:graphic>
                </wp:inline>
              </w:drawing>
            </w:r>
          </w:p>
        </w:tc>
      </w:tr>
      <w:tr w:rsidR="0087109F" w:rsidRPr="00A10A20" w14:paraId="28C5814B" w14:textId="77777777" w:rsidTr="00390AB3">
        <w:tc>
          <w:tcPr>
            <w:tcW w:w="1511" w:type="dxa"/>
          </w:tcPr>
          <w:p w14:paraId="3B5BC785" w14:textId="77777777" w:rsidR="0087109F" w:rsidRPr="00A10A20" w:rsidRDefault="0087109F" w:rsidP="001D1E61">
            <w:pPr>
              <w:pStyle w:val="Titulek"/>
              <w:jc w:val="right"/>
            </w:pPr>
            <w:r w:rsidRPr="00A10A20">
              <w:t>Obrázek</w:t>
            </w:r>
          </w:p>
        </w:tc>
        <w:tc>
          <w:tcPr>
            <w:tcW w:w="6992" w:type="dxa"/>
          </w:tcPr>
          <w:p w14:paraId="4B020D50" w14:textId="6BD3BAB2" w:rsidR="0087109F" w:rsidRPr="00A10A20" w:rsidRDefault="0087109F" w:rsidP="001D1E61">
            <w:pPr>
              <w:pStyle w:val="Titulek"/>
              <w:ind w:left="494" w:hanging="494"/>
            </w:pPr>
            <w:bookmarkStart w:id="84" w:name="_Toc72854043"/>
            <w:r>
              <w:t>5</w:t>
            </w:r>
            <w:r w:rsidRPr="00A10A20">
              <w:t>.</w:t>
            </w:r>
            <w:r>
              <w:fldChar w:fldCharType="begin"/>
            </w:r>
            <w:r>
              <w:instrText xml:space="preserve"> SEQ Obrázek \* ARABIC \s 1 </w:instrText>
            </w:r>
            <w:r>
              <w:fldChar w:fldCharType="separate"/>
            </w:r>
            <w:r>
              <w:rPr>
                <w:noProof/>
              </w:rPr>
              <w:t>2</w:t>
            </w:r>
            <w:r>
              <w:rPr>
                <w:noProof/>
              </w:rPr>
              <w:fldChar w:fldCharType="end"/>
            </w:r>
            <w:r w:rsidRPr="00A10A20">
              <w:tab/>
            </w:r>
            <w:r>
              <w:t>Výpis akcí provedených zařízením vypsaných v terminálu.</w:t>
            </w:r>
            <w:bookmarkEnd w:id="84"/>
          </w:p>
        </w:tc>
      </w:tr>
    </w:tbl>
    <w:p w14:paraId="62668C30" w14:textId="1BEC3B91" w:rsidR="00D4159A" w:rsidRDefault="0087109F" w:rsidP="00145A11">
      <w:pPr>
        <w:ind w:left="0"/>
      </w:pPr>
      <w:r>
        <w:t xml:space="preserve">Z obrázku 5.2 je vidět co zařízení provedlo, od svého startu. Na prvním řádku je vidět nějaký nesmyslný text který je typický pro výpis z ESP. </w:t>
      </w:r>
      <w:r w:rsidR="00D4159A">
        <w:t xml:space="preserve">Podle toho výpisu poznáme start modulu a inicializaci sériové linky. Následuje blok dat, které nám říkají základní informace o modulu a jeho paměti. Za ní je umístěn blok informující tom, do jakého sítového režimu je zařízení přepnuto, jako má </w:t>
      </w:r>
      <w:proofErr w:type="spellStart"/>
      <w:r w:rsidR="00D4159A">
        <w:t>ip</w:t>
      </w:r>
      <w:proofErr w:type="spellEnd"/>
      <w:r w:rsidR="00D4159A">
        <w:t xml:space="preserve"> adresu a do jaké wifi stě je připojeno. V posledním bloku dat je záznam o detekci čidla následované sepnutím výstupní zásuvky. Po dosažení požadované teploty bylo </w:t>
      </w:r>
      <w:r w:rsidR="00390AB3">
        <w:t xml:space="preserve">spínaná zásuvka odpojena. Na dalším řádku je záznam informující o odpojení čidla. Poslední řádek informuje o zaslání dat na </w:t>
      </w:r>
      <w:proofErr w:type="spellStart"/>
      <w:r w:rsidR="00390AB3">
        <w:t>IoT</w:t>
      </w:r>
      <w:proofErr w:type="spellEnd"/>
      <w:r w:rsidR="00390AB3">
        <w:t xml:space="preserve"> Cloud.</w:t>
      </w:r>
    </w:p>
    <w:p w14:paraId="0F5325AA" w14:textId="79E85DC7" w:rsidR="00145A11" w:rsidRPr="00A10A20" w:rsidRDefault="00145A11" w:rsidP="00145A11">
      <w:pPr>
        <w:pStyle w:val="Nadpis2"/>
      </w:pPr>
      <w:bookmarkStart w:id="85" w:name="_Toc72854082"/>
      <w:r>
        <w:lastRenderedPageBreak/>
        <w:t>Signalizační diody</w:t>
      </w:r>
      <w:bookmarkEnd w:id="85"/>
    </w:p>
    <w:p w14:paraId="02F4F00A" w14:textId="1872825E" w:rsidR="00145A11" w:rsidRDefault="00E31D9D" w:rsidP="00E31D9D">
      <w:pPr>
        <w:pStyle w:val="Prvnodstavec"/>
      </w:pPr>
      <w:r>
        <w:t>Posledním a zároveň nejdůležitějším rozhraním jsou signalizační LED diody, které jsou umístěn</w:t>
      </w:r>
      <w:r w:rsidR="006A12E2">
        <w:t>y</w:t>
      </w:r>
      <w:r>
        <w:t xml:space="preserve"> na DPS a pomocí otvorů v krabičce vyvedeny až ven. Zařízení obsahuje </w:t>
      </w:r>
      <w:r w:rsidR="006A12E2">
        <w:t>tři</w:t>
      </w:r>
      <w:r>
        <w:t xml:space="preserve"> diody s následujícími barvami</w:t>
      </w:r>
      <w:r w:rsidR="006A12E2">
        <w:t>:</w:t>
      </w:r>
      <w:r>
        <w:t xml:space="preserve"> zelená, žlutá a červená. Podle chování těchto diod můžeme detekovat poruchové stavy nebo jednoduše určit v jakém režimu se zařízení nachází nebo jestli se připojilo do místní sítě.</w:t>
      </w:r>
    </w:p>
    <w:p w14:paraId="2FC87A35" w14:textId="18E85A16" w:rsidR="00E31D9D" w:rsidRDefault="00E31D9D" w:rsidP="00E31D9D">
      <w:pPr>
        <w:pStyle w:val="Odstavec"/>
      </w:pPr>
      <w:r>
        <w:t xml:space="preserve">Červená LED dioda indikuje, jestli jsou sepnuta výstupní relé neboli jestli je na výstupní zásuvku přivedeno 230 V. Volba červené diody nebyla náhodná, volba barvy byla inspirována barevným označením </w:t>
      </w:r>
      <w:r w:rsidR="005B7128">
        <w:t>jističe v sepnutém stavu. Na rozdíl od jističe došlo k malé změně při indikování vypnutého stavu. V tohle případě je indikován tak, že červená led nesvítí.</w:t>
      </w:r>
    </w:p>
    <w:p w14:paraId="24D4ABA0" w14:textId="76AA196B" w:rsidR="005B7128" w:rsidRDefault="005B7128" w:rsidP="00F44901">
      <w:pPr>
        <w:pStyle w:val="Odstavec"/>
      </w:pPr>
      <w:r>
        <w:t>Žlutá LED dioda oznamuje poruchový stav nebo start zařízení. Při startu zařízení</w:t>
      </w:r>
      <w:r w:rsidR="00C84E0F">
        <w:t xml:space="preserve"> v režimu </w:t>
      </w:r>
      <w:r w:rsidR="00B862BC">
        <w:t>klient</w:t>
      </w:r>
      <w:r>
        <w:t xml:space="preserve"> se jedná o první diodu, která se musí rozsvítit</w:t>
      </w:r>
      <w:r w:rsidR="006A12E2">
        <w:t>,</w:t>
      </w:r>
      <w:r w:rsidR="00F44901">
        <w:t xml:space="preserve"> následně po ní se rozbliká i zelená dioda</w:t>
      </w:r>
      <w:r>
        <w:t>.</w:t>
      </w:r>
      <w:r w:rsidR="00F44901">
        <w:t xml:space="preserve"> Blikání diody se nemusí projevit, protože frekvence blikání je 0,5 Hz. Následně poté by měla zhasnou</w:t>
      </w:r>
      <w:r w:rsidR="006A12E2">
        <w:t>t</w:t>
      </w:r>
      <w:r w:rsidR="00F44901">
        <w:t xml:space="preserve"> žlutá dioda a zelená zůstane svítit, to značí</w:t>
      </w:r>
      <w:r w:rsidR="006A12E2">
        <w:t>,</w:t>
      </w:r>
      <w:r w:rsidR="00F44901">
        <w:t xml:space="preserve"> že se zařízení připojilo do místní sítě a identifikovalo teplotní čidlo. V</w:t>
      </w:r>
      <w:r w:rsidR="00257A70">
        <w:t> </w:t>
      </w:r>
      <w:r w:rsidR="00F44901">
        <w:t>případě</w:t>
      </w:r>
      <w:r w:rsidR="00257A70">
        <w:t>,</w:t>
      </w:r>
      <w:r w:rsidR="00F44901">
        <w:t xml:space="preserve"> kdy by zůstali svítí obě diody po delší čas než dvě sekundy, můžeme usuzovat, že se zařízení připojilo do sítě</w:t>
      </w:r>
      <w:r w:rsidR="00257A70">
        <w:t>,</w:t>
      </w:r>
      <w:r w:rsidR="00F44901">
        <w:t xml:space="preserve"> ale</w:t>
      </w:r>
      <w:r w:rsidR="00257A70">
        <w:t xml:space="preserve"> nebylo schopno detekovat</w:t>
      </w:r>
      <w:r w:rsidR="00F44901">
        <w:t xml:space="preserve"> </w:t>
      </w:r>
      <w:r w:rsidR="00257A70">
        <w:t xml:space="preserve">teplotní </w:t>
      </w:r>
      <w:r w:rsidR="00F44901">
        <w:t>čidlo.</w:t>
      </w:r>
    </w:p>
    <w:p w14:paraId="7464A381" w14:textId="1A2412F3" w:rsidR="005B7128" w:rsidRDefault="005B7128" w:rsidP="00E31D9D">
      <w:pPr>
        <w:pStyle w:val="Odstavec"/>
      </w:pPr>
      <w:r>
        <w:t>Zelená dioda indikuje stav sítě a režim zařízení</w:t>
      </w:r>
      <w:r w:rsidR="006A12E2">
        <w:t>,</w:t>
      </w:r>
      <w:r>
        <w:t xml:space="preserve"> ve kterém se nachází. Tato dioda</w:t>
      </w:r>
      <w:r w:rsidR="00257A70">
        <w:t>,</w:t>
      </w:r>
      <w:r>
        <w:t xml:space="preserve"> jak už bylo zmíněno v</w:t>
      </w:r>
      <w:r w:rsidR="006A12E2">
        <w:t>ý</w:t>
      </w:r>
      <w:r>
        <w:t xml:space="preserve">še, </w:t>
      </w:r>
      <w:r w:rsidR="00257A70">
        <w:t>se v režimu klient rozbliká zároveň</w:t>
      </w:r>
      <w:r w:rsidR="006A12E2">
        <w:t xml:space="preserve"> s</w:t>
      </w:r>
      <w:r w:rsidR="00257A70">
        <w:t xml:space="preserve"> rozsvícenou žlutou diodou. Režim AP je indikován blikáním zelené diody (frekvence 0,5 Hz) bez toho, aby se rozsvítila i žlutá dioda. Jednotlivé stavy </w:t>
      </w:r>
      <w:r w:rsidR="006A12E2">
        <w:t xml:space="preserve">LED s </w:t>
      </w:r>
      <w:r w:rsidR="00257A70">
        <w:t>popis</w:t>
      </w:r>
      <w:r w:rsidR="006A12E2">
        <w:t>y</w:t>
      </w:r>
      <w:r w:rsidR="00257A70">
        <w:t xml:space="preserve"> stav</w:t>
      </w:r>
      <w:r w:rsidR="006A12E2">
        <w:t>ů</w:t>
      </w:r>
      <w:r w:rsidR="00257A70">
        <w:t xml:space="preserve">, je uveden v následující tabulce </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7507"/>
      </w:tblGrid>
      <w:tr w:rsidR="00257A70" w:rsidRPr="00A10A20" w14:paraId="2C0CA1D4" w14:textId="77777777" w:rsidTr="00B96E72">
        <w:tc>
          <w:tcPr>
            <w:tcW w:w="993" w:type="dxa"/>
          </w:tcPr>
          <w:p w14:paraId="10FDF74D" w14:textId="77777777" w:rsidR="00257A70" w:rsidRPr="00A10A20" w:rsidRDefault="00257A70" w:rsidP="00B96E72">
            <w:pPr>
              <w:pStyle w:val="Titulek"/>
              <w:jc w:val="right"/>
            </w:pPr>
            <w:r w:rsidRPr="00A10A20">
              <w:t>Tabulka</w:t>
            </w:r>
          </w:p>
        </w:tc>
        <w:tc>
          <w:tcPr>
            <w:tcW w:w="7507" w:type="dxa"/>
          </w:tcPr>
          <w:p w14:paraId="7A04FA8B" w14:textId="49DD321A" w:rsidR="00257A70" w:rsidRPr="00A10A20" w:rsidRDefault="00805F2E" w:rsidP="00B96E72">
            <w:pPr>
              <w:pStyle w:val="Titulek"/>
              <w:ind w:left="494" w:hanging="494"/>
            </w:pPr>
            <w:r>
              <w:fldChar w:fldCharType="begin"/>
            </w:r>
            <w:r>
              <w:instrText xml:space="preserve"> STYLEREF 1 \s </w:instrText>
            </w:r>
            <w:r>
              <w:fldChar w:fldCharType="separate"/>
            </w:r>
            <w:bookmarkStart w:id="86" w:name="_Toc72854005"/>
            <w:r w:rsidR="00E220BE">
              <w:rPr>
                <w:noProof/>
              </w:rPr>
              <w:t>5</w:t>
            </w:r>
            <w:r>
              <w:rPr>
                <w:noProof/>
              </w:rPr>
              <w:fldChar w:fldCharType="end"/>
            </w:r>
            <w:r w:rsidR="00257A70" w:rsidRPr="00A10A20">
              <w:t>.</w:t>
            </w:r>
            <w:r>
              <w:fldChar w:fldCharType="begin"/>
            </w:r>
            <w:r>
              <w:instrText xml:space="preserve"> SEQ Tabulka \* ARABIC \s 1 </w:instrText>
            </w:r>
            <w:r>
              <w:fldChar w:fldCharType="separate"/>
            </w:r>
            <w:r w:rsidR="00E220BE">
              <w:rPr>
                <w:noProof/>
              </w:rPr>
              <w:t>1</w:t>
            </w:r>
            <w:r>
              <w:rPr>
                <w:noProof/>
              </w:rPr>
              <w:fldChar w:fldCharType="end"/>
            </w:r>
            <w:r w:rsidR="00257A70" w:rsidRPr="00A10A20">
              <w:tab/>
            </w:r>
            <w:r w:rsidR="00A92A3A">
              <w:t>Změnit název tabulky</w:t>
            </w:r>
            <w:r w:rsidR="00146BF2">
              <w:t xml:space="preserve"> opravit tabulk</w:t>
            </w:r>
            <w:r w:rsidR="00F5188B">
              <w:t>u</w:t>
            </w:r>
            <w:bookmarkEnd w:id="86"/>
          </w:p>
        </w:tc>
      </w:tr>
    </w:tbl>
    <w:tbl>
      <w:tblPr>
        <w:tblStyle w:val="Svtltabulkasmkou1"/>
        <w:tblW w:w="8075" w:type="dxa"/>
        <w:tblLook w:val="04A0" w:firstRow="1" w:lastRow="0" w:firstColumn="1" w:lastColumn="0" w:noHBand="0" w:noVBand="1"/>
      </w:tblPr>
      <w:tblGrid>
        <w:gridCol w:w="2122"/>
        <w:gridCol w:w="1984"/>
        <w:gridCol w:w="1701"/>
        <w:gridCol w:w="2268"/>
      </w:tblGrid>
      <w:tr w:rsidR="00257A70" w:rsidRPr="00A10A20" w14:paraId="37FF4252" w14:textId="77777777" w:rsidTr="00B96E72">
        <w:trPr>
          <w:cnfStyle w:val="100000000000" w:firstRow="1" w:lastRow="0" w:firstColumn="0" w:lastColumn="0" w:oddVBand="0" w:evenVBand="0" w:oddHBand="0"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2122" w:type="dxa"/>
          </w:tcPr>
          <w:p w14:paraId="7BA91B40" w14:textId="77777777" w:rsidR="00257A70" w:rsidRPr="00A10A20" w:rsidRDefault="00257A70" w:rsidP="00B96E72">
            <w:pPr>
              <w:pStyle w:val="Odstavec"/>
              <w:ind w:firstLine="0"/>
              <w:jc w:val="center"/>
            </w:pPr>
            <w:r>
              <w:t>Barva LED diody</w:t>
            </w:r>
          </w:p>
        </w:tc>
        <w:tc>
          <w:tcPr>
            <w:tcW w:w="1984" w:type="dxa"/>
          </w:tcPr>
          <w:p w14:paraId="21877344" w14:textId="77777777" w:rsidR="00257A70" w:rsidRPr="003E550D" w:rsidRDefault="00257A70" w:rsidP="00B96E72">
            <w:pPr>
              <w:pStyle w:val="Odstavec"/>
              <w:ind w:firstLine="0"/>
              <w:jc w:val="center"/>
              <w:cnfStyle w:val="100000000000" w:firstRow="1" w:lastRow="0" w:firstColumn="0" w:lastColumn="0" w:oddVBand="0" w:evenVBand="0" w:oddHBand="0" w:evenHBand="0" w:firstRowFirstColumn="0" w:firstRowLastColumn="0" w:lastRowFirstColumn="0" w:lastRowLastColumn="0"/>
              <w:rPr>
                <w:lang w:val="en-US"/>
              </w:rPr>
            </w:pPr>
            <w:r>
              <w:t xml:space="preserve">Ubytek na diodě </w:t>
            </w:r>
            <w:r>
              <w:rPr>
                <w:lang w:val="en-US"/>
              </w:rPr>
              <w:t>[V]</w:t>
            </w:r>
          </w:p>
        </w:tc>
        <w:tc>
          <w:tcPr>
            <w:tcW w:w="1701" w:type="dxa"/>
          </w:tcPr>
          <w:p w14:paraId="645DCBD9" w14:textId="77777777" w:rsidR="00257A70" w:rsidRPr="003E550D" w:rsidRDefault="00257A70" w:rsidP="00B96E72">
            <w:pPr>
              <w:pStyle w:val="Odstavec"/>
              <w:ind w:firstLine="0"/>
              <w:jc w:val="center"/>
              <w:cnfStyle w:val="100000000000" w:firstRow="1" w:lastRow="0" w:firstColumn="0" w:lastColumn="0" w:oddVBand="0" w:evenVBand="0" w:oddHBand="0" w:evenHBand="0" w:firstRowFirstColumn="0" w:firstRowLastColumn="0" w:lastRowFirstColumn="0" w:lastRowLastColumn="0"/>
              <w:rPr>
                <w:lang w:val="en-US"/>
              </w:rPr>
            </w:pPr>
            <w:r>
              <w:t>Proud diodou [mA]</w:t>
            </w:r>
          </w:p>
        </w:tc>
        <w:tc>
          <w:tcPr>
            <w:tcW w:w="2268" w:type="dxa"/>
          </w:tcPr>
          <w:p w14:paraId="7D621CFE" w14:textId="77777777" w:rsidR="00257A70" w:rsidRPr="005304AF" w:rsidRDefault="00257A70" w:rsidP="00B96E72">
            <w:pPr>
              <w:pStyle w:val="Odstavec"/>
              <w:ind w:firstLine="0"/>
              <w:jc w:val="center"/>
              <w:cnfStyle w:val="100000000000" w:firstRow="1" w:lastRow="0" w:firstColumn="0" w:lastColumn="0" w:oddVBand="0" w:evenVBand="0" w:oddHBand="0" w:evenHBand="0" w:firstRowFirstColumn="0" w:firstRowLastColumn="0" w:lastRowFirstColumn="0" w:lastRowLastColumn="0"/>
              <w:rPr>
                <w:lang w:val="en-US"/>
              </w:rPr>
            </w:pPr>
            <w:r>
              <w:t>Referenční napětí [V]</w:t>
            </w:r>
          </w:p>
        </w:tc>
      </w:tr>
      <w:tr w:rsidR="00257A70" w:rsidRPr="00A10A20" w14:paraId="4FC5C405" w14:textId="77777777" w:rsidTr="00B96E72">
        <w:trPr>
          <w:trHeight w:val="334"/>
        </w:trPr>
        <w:tc>
          <w:tcPr>
            <w:cnfStyle w:val="001000000000" w:firstRow="0" w:lastRow="0" w:firstColumn="1" w:lastColumn="0" w:oddVBand="0" w:evenVBand="0" w:oddHBand="0" w:evenHBand="0" w:firstRowFirstColumn="0" w:firstRowLastColumn="0" w:lastRowFirstColumn="0" w:lastRowLastColumn="0"/>
            <w:tcW w:w="2122" w:type="dxa"/>
          </w:tcPr>
          <w:p w14:paraId="56A01BFB" w14:textId="77777777" w:rsidR="00257A70" w:rsidRPr="00A10A20" w:rsidRDefault="00257A70" w:rsidP="00B96E72">
            <w:pPr>
              <w:pStyle w:val="Odstavec"/>
              <w:ind w:firstLine="0"/>
              <w:jc w:val="center"/>
            </w:pPr>
            <w:r>
              <w:t>červená</w:t>
            </w:r>
          </w:p>
        </w:tc>
        <w:tc>
          <w:tcPr>
            <w:tcW w:w="1984" w:type="dxa"/>
          </w:tcPr>
          <w:p w14:paraId="575E3E01" w14:textId="77777777" w:rsidR="00257A70" w:rsidRPr="00A10A20" w:rsidRDefault="00257A70" w:rsidP="00B96E72">
            <w:pPr>
              <w:pStyle w:val="Odstavec"/>
              <w:ind w:firstLine="0"/>
              <w:jc w:val="center"/>
              <w:cnfStyle w:val="000000000000" w:firstRow="0" w:lastRow="0" w:firstColumn="0" w:lastColumn="0" w:oddVBand="0" w:evenVBand="0" w:oddHBand="0" w:evenHBand="0" w:firstRowFirstColumn="0" w:firstRowLastColumn="0" w:lastRowFirstColumn="0" w:lastRowLastColumn="0"/>
            </w:pPr>
            <w:r>
              <w:t>1,7</w:t>
            </w:r>
          </w:p>
        </w:tc>
        <w:tc>
          <w:tcPr>
            <w:tcW w:w="1701" w:type="dxa"/>
          </w:tcPr>
          <w:p w14:paraId="557D93B0" w14:textId="77777777" w:rsidR="00257A70" w:rsidRPr="00A10A20" w:rsidRDefault="00257A70" w:rsidP="00B96E72">
            <w:pPr>
              <w:pStyle w:val="Odstavec"/>
              <w:ind w:firstLine="0"/>
              <w:jc w:val="center"/>
              <w:cnfStyle w:val="000000000000" w:firstRow="0" w:lastRow="0" w:firstColumn="0" w:lastColumn="0" w:oddVBand="0" w:evenVBand="0" w:oddHBand="0" w:evenHBand="0" w:firstRowFirstColumn="0" w:firstRowLastColumn="0" w:lastRowFirstColumn="0" w:lastRowLastColumn="0"/>
            </w:pPr>
            <w:r>
              <w:t>7</w:t>
            </w:r>
          </w:p>
        </w:tc>
        <w:tc>
          <w:tcPr>
            <w:tcW w:w="2268" w:type="dxa"/>
          </w:tcPr>
          <w:p w14:paraId="4D97B349" w14:textId="77777777" w:rsidR="00257A70" w:rsidRPr="00A10A20" w:rsidRDefault="00257A70" w:rsidP="00B96E72">
            <w:pPr>
              <w:pStyle w:val="Odstavec"/>
              <w:ind w:firstLine="0"/>
              <w:jc w:val="center"/>
              <w:cnfStyle w:val="000000000000" w:firstRow="0" w:lastRow="0" w:firstColumn="0" w:lastColumn="0" w:oddVBand="0" w:evenVBand="0" w:oddHBand="0" w:evenHBand="0" w:firstRowFirstColumn="0" w:firstRowLastColumn="0" w:lastRowFirstColumn="0" w:lastRowLastColumn="0"/>
            </w:pPr>
            <w:r>
              <w:t>5</w:t>
            </w:r>
          </w:p>
        </w:tc>
      </w:tr>
      <w:tr w:rsidR="00257A70" w:rsidRPr="00A10A20" w14:paraId="3CF23BB9" w14:textId="77777777" w:rsidTr="00B96E72">
        <w:trPr>
          <w:trHeight w:val="334"/>
        </w:trPr>
        <w:tc>
          <w:tcPr>
            <w:cnfStyle w:val="001000000000" w:firstRow="0" w:lastRow="0" w:firstColumn="1" w:lastColumn="0" w:oddVBand="0" w:evenVBand="0" w:oddHBand="0" w:evenHBand="0" w:firstRowFirstColumn="0" w:firstRowLastColumn="0" w:lastRowFirstColumn="0" w:lastRowLastColumn="0"/>
            <w:tcW w:w="2122" w:type="dxa"/>
          </w:tcPr>
          <w:p w14:paraId="70FDDF1C" w14:textId="77777777" w:rsidR="00257A70" w:rsidRPr="00A10A20" w:rsidRDefault="00257A70" w:rsidP="00B96E72">
            <w:pPr>
              <w:pStyle w:val="Odstavec"/>
              <w:ind w:firstLine="0"/>
              <w:jc w:val="center"/>
            </w:pPr>
            <w:r>
              <w:t>žlutá</w:t>
            </w:r>
          </w:p>
        </w:tc>
        <w:tc>
          <w:tcPr>
            <w:tcW w:w="1984" w:type="dxa"/>
          </w:tcPr>
          <w:p w14:paraId="56653992" w14:textId="77777777" w:rsidR="00257A70" w:rsidRPr="00A10A20" w:rsidRDefault="00257A70" w:rsidP="00B96E72">
            <w:pPr>
              <w:pStyle w:val="Odstavec"/>
              <w:ind w:firstLine="0"/>
              <w:jc w:val="center"/>
              <w:cnfStyle w:val="000000000000" w:firstRow="0" w:lastRow="0" w:firstColumn="0" w:lastColumn="0" w:oddVBand="0" w:evenVBand="0" w:oddHBand="0" w:evenHBand="0" w:firstRowFirstColumn="0" w:firstRowLastColumn="0" w:lastRowFirstColumn="0" w:lastRowLastColumn="0"/>
            </w:pPr>
            <w:r>
              <w:t>1,8</w:t>
            </w:r>
          </w:p>
        </w:tc>
        <w:tc>
          <w:tcPr>
            <w:tcW w:w="1701" w:type="dxa"/>
          </w:tcPr>
          <w:p w14:paraId="045E6E62" w14:textId="77777777" w:rsidR="00257A70" w:rsidRPr="00A10A20" w:rsidRDefault="00257A70" w:rsidP="00B96E72">
            <w:pPr>
              <w:pStyle w:val="Odstavec"/>
              <w:ind w:firstLine="0"/>
              <w:jc w:val="center"/>
              <w:cnfStyle w:val="000000000000" w:firstRow="0" w:lastRow="0" w:firstColumn="0" w:lastColumn="0" w:oddVBand="0" w:evenVBand="0" w:oddHBand="0" w:evenHBand="0" w:firstRowFirstColumn="0" w:firstRowLastColumn="0" w:lastRowFirstColumn="0" w:lastRowLastColumn="0"/>
            </w:pPr>
            <w:r>
              <w:t>0,7</w:t>
            </w:r>
          </w:p>
        </w:tc>
        <w:tc>
          <w:tcPr>
            <w:tcW w:w="2268" w:type="dxa"/>
          </w:tcPr>
          <w:p w14:paraId="35BD5EFF" w14:textId="77777777" w:rsidR="00257A70" w:rsidRPr="00A10A20" w:rsidRDefault="00257A70" w:rsidP="00B96E72">
            <w:pPr>
              <w:pStyle w:val="Odstavec"/>
              <w:ind w:firstLine="0"/>
              <w:jc w:val="center"/>
              <w:cnfStyle w:val="000000000000" w:firstRow="0" w:lastRow="0" w:firstColumn="0" w:lastColumn="0" w:oddVBand="0" w:evenVBand="0" w:oddHBand="0" w:evenHBand="0" w:firstRowFirstColumn="0" w:firstRowLastColumn="0" w:lastRowFirstColumn="0" w:lastRowLastColumn="0"/>
            </w:pPr>
            <w:r>
              <w:t>3,3</w:t>
            </w:r>
          </w:p>
        </w:tc>
      </w:tr>
      <w:tr w:rsidR="00257A70" w:rsidRPr="00A10A20" w14:paraId="767C4766" w14:textId="77777777" w:rsidTr="00B96E72">
        <w:trPr>
          <w:trHeight w:val="334"/>
        </w:trPr>
        <w:tc>
          <w:tcPr>
            <w:cnfStyle w:val="001000000000" w:firstRow="0" w:lastRow="0" w:firstColumn="1" w:lastColumn="0" w:oddVBand="0" w:evenVBand="0" w:oddHBand="0" w:evenHBand="0" w:firstRowFirstColumn="0" w:firstRowLastColumn="0" w:lastRowFirstColumn="0" w:lastRowLastColumn="0"/>
            <w:tcW w:w="2122" w:type="dxa"/>
          </w:tcPr>
          <w:p w14:paraId="33E9EEF1" w14:textId="77777777" w:rsidR="00257A70" w:rsidRPr="00A10A20" w:rsidRDefault="00257A70" w:rsidP="00B96E72">
            <w:pPr>
              <w:pStyle w:val="Odstavec"/>
              <w:ind w:firstLine="0"/>
              <w:jc w:val="center"/>
            </w:pPr>
            <w:r>
              <w:t>zelená</w:t>
            </w:r>
          </w:p>
        </w:tc>
        <w:tc>
          <w:tcPr>
            <w:tcW w:w="1984" w:type="dxa"/>
          </w:tcPr>
          <w:p w14:paraId="30805903" w14:textId="77777777" w:rsidR="00257A70" w:rsidRPr="00A10A20" w:rsidRDefault="00257A70" w:rsidP="00B96E72">
            <w:pPr>
              <w:pStyle w:val="Odstavec"/>
              <w:ind w:firstLine="0"/>
              <w:jc w:val="center"/>
              <w:cnfStyle w:val="000000000000" w:firstRow="0" w:lastRow="0" w:firstColumn="0" w:lastColumn="0" w:oddVBand="0" w:evenVBand="0" w:oddHBand="0" w:evenHBand="0" w:firstRowFirstColumn="0" w:firstRowLastColumn="0" w:lastRowFirstColumn="0" w:lastRowLastColumn="0"/>
            </w:pPr>
            <w:r>
              <w:t>3,2</w:t>
            </w:r>
          </w:p>
        </w:tc>
        <w:tc>
          <w:tcPr>
            <w:tcW w:w="1701" w:type="dxa"/>
          </w:tcPr>
          <w:p w14:paraId="46E38A2D" w14:textId="77777777" w:rsidR="00257A70" w:rsidRPr="00A10A20" w:rsidRDefault="00257A70" w:rsidP="00B96E72">
            <w:pPr>
              <w:pStyle w:val="Odstavec"/>
              <w:ind w:firstLine="0"/>
              <w:jc w:val="center"/>
              <w:cnfStyle w:val="000000000000" w:firstRow="0" w:lastRow="0" w:firstColumn="0" w:lastColumn="0" w:oddVBand="0" w:evenVBand="0" w:oddHBand="0" w:evenHBand="0" w:firstRowFirstColumn="0" w:firstRowLastColumn="0" w:lastRowFirstColumn="0" w:lastRowLastColumn="0"/>
            </w:pPr>
            <w:r>
              <w:t>1,5</w:t>
            </w:r>
          </w:p>
        </w:tc>
        <w:tc>
          <w:tcPr>
            <w:tcW w:w="2268" w:type="dxa"/>
          </w:tcPr>
          <w:p w14:paraId="2238C222" w14:textId="77777777" w:rsidR="00257A70" w:rsidRPr="00A10A20" w:rsidRDefault="00257A70" w:rsidP="00B96E72">
            <w:pPr>
              <w:pStyle w:val="Odstavec"/>
              <w:ind w:firstLine="0"/>
              <w:jc w:val="center"/>
              <w:cnfStyle w:val="000000000000" w:firstRow="0" w:lastRow="0" w:firstColumn="0" w:lastColumn="0" w:oddVBand="0" w:evenVBand="0" w:oddHBand="0" w:evenHBand="0" w:firstRowFirstColumn="0" w:firstRowLastColumn="0" w:lastRowFirstColumn="0" w:lastRowLastColumn="0"/>
            </w:pPr>
            <w:r>
              <w:t>5</w:t>
            </w:r>
          </w:p>
        </w:tc>
      </w:tr>
    </w:tbl>
    <w:p w14:paraId="1F60BF16" w14:textId="52567D20" w:rsidR="0056106D" w:rsidRDefault="0056106D" w:rsidP="00257A70">
      <w:pPr>
        <w:pStyle w:val="Odstavec"/>
        <w:ind w:firstLine="0"/>
      </w:pPr>
    </w:p>
    <w:p w14:paraId="4F382C8D" w14:textId="030CBCC3" w:rsidR="0056106D" w:rsidRPr="00A10A20" w:rsidRDefault="0056106D" w:rsidP="0056106D">
      <w:pPr>
        <w:pStyle w:val="Nadpis1"/>
      </w:pPr>
      <w:bookmarkStart w:id="87" w:name="_Toc72854083"/>
      <w:r>
        <w:lastRenderedPageBreak/>
        <w:t>s</w:t>
      </w:r>
      <w:r w:rsidR="003C144C">
        <w:t>hrnutí dosažených výsledků</w:t>
      </w:r>
      <w:bookmarkEnd w:id="87"/>
    </w:p>
    <w:p w14:paraId="5B0B149B" w14:textId="77777777" w:rsidR="0056106D" w:rsidRDefault="0056106D" w:rsidP="00257A70">
      <w:pPr>
        <w:pStyle w:val="Odstavec"/>
        <w:ind w:firstLine="0"/>
      </w:pPr>
    </w:p>
    <w:p w14:paraId="38D465AB" w14:textId="65A7460B" w:rsidR="003813F7" w:rsidRPr="00A10A20" w:rsidRDefault="00C674D3" w:rsidP="00406801">
      <w:pPr>
        <w:pStyle w:val="Nadpis1"/>
      </w:pPr>
      <w:bookmarkStart w:id="88" w:name="_Toc72854084"/>
      <w:r w:rsidRPr="00A10A20">
        <w:lastRenderedPageBreak/>
        <w:t>Závěr</w:t>
      </w:r>
      <w:bookmarkEnd w:id="71"/>
      <w:bookmarkEnd w:id="72"/>
      <w:bookmarkEnd w:id="73"/>
      <w:bookmarkEnd w:id="88"/>
    </w:p>
    <w:p w14:paraId="7300EBFC" w14:textId="06DC7D5F" w:rsidR="00881395" w:rsidRPr="00A10A20" w:rsidRDefault="00EC4C2D" w:rsidP="00C92A3F">
      <w:pPr>
        <w:pStyle w:val="Prvnodstavec"/>
      </w:pPr>
      <w:r w:rsidRPr="00A10A20">
        <w:t xml:space="preserve">Semestrální práce se v úvodu </w:t>
      </w:r>
      <w:r w:rsidR="00C92A3F" w:rsidRPr="00A10A20">
        <w:t>zabývá</w:t>
      </w:r>
      <w:r w:rsidRPr="00A10A20">
        <w:t xml:space="preserve"> </w:t>
      </w:r>
      <w:r w:rsidR="006711CA" w:rsidRPr="00A10A20">
        <w:t>způsoby</w:t>
      </w:r>
      <w:r w:rsidRPr="00A10A20">
        <w:t xml:space="preserve"> </w:t>
      </w:r>
      <w:r w:rsidR="00C92A3F" w:rsidRPr="00A10A20">
        <w:t>měření teploty</w:t>
      </w:r>
      <w:r w:rsidR="005348AC" w:rsidRPr="00A10A20">
        <w:t>.</w:t>
      </w:r>
      <w:r w:rsidR="00C92A3F" w:rsidRPr="00A10A20">
        <w:t xml:space="preserve"> </w:t>
      </w:r>
      <w:r w:rsidR="005348AC" w:rsidRPr="00A10A20">
        <w:t xml:space="preserve">Ta </w:t>
      </w:r>
      <w:r w:rsidR="00C92A3F" w:rsidRPr="00A10A20">
        <w:t>je zde hodnocena z pohledu použitelnosti pro vyvíjený výrobek. Tato teorie nepřináší nic nového</w:t>
      </w:r>
      <w:r w:rsidR="00687FC7" w:rsidRPr="00A10A20">
        <w:t>,</w:t>
      </w:r>
      <w:r w:rsidR="00C92A3F" w:rsidRPr="00A10A20">
        <w:t xml:space="preserve"> spíše </w:t>
      </w:r>
      <w:r w:rsidR="00687FC7" w:rsidRPr="00A10A20">
        <w:t>shrnuje</w:t>
      </w:r>
      <w:r w:rsidR="00C92A3F" w:rsidRPr="00A10A20">
        <w:t xml:space="preserve"> celou problematiku a hledá vhodného adepta, který by se dal použít k měření teploty</w:t>
      </w:r>
      <w:r w:rsidR="00687FC7" w:rsidRPr="00A10A20">
        <w:t>.</w:t>
      </w:r>
      <w:r w:rsidR="00C92A3F" w:rsidRPr="00A10A20">
        <w:t xml:space="preserve"> </w:t>
      </w:r>
      <w:r w:rsidR="00F340FC" w:rsidRPr="00A10A20">
        <w:t>Zde</w:t>
      </w:r>
      <w:r w:rsidR="00C92A3F" w:rsidRPr="00A10A20">
        <w:t xml:space="preserve"> byl</w:t>
      </w:r>
      <w:r w:rsidR="00687FC7" w:rsidRPr="00A10A20">
        <w:t>y</w:t>
      </w:r>
      <w:r w:rsidR="00C92A3F" w:rsidRPr="00A10A20">
        <w:t xml:space="preserve"> nakonec vybrány digitální čidla ds18b20 a DHT2</w:t>
      </w:r>
      <w:r w:rsidR="00881395" w:rsidRPr="00A10A20">
        <w:t>2.</w:t>
      </w:r>
    </w:p>
    <w:p w14:paraId="474D2CC2" w14:textId="360699E1" w:rsidR="006A1D10" w:rsidRPr="00A10A20" w:rsidRDefault="00881395" w:rsidP="00881395">
      <w:pPr>
        <w:pStyle w:val="Odstavec"/>
      </w:pPr>
      <w:r w:rsidRPr="00A10A20">
        <w:t xml:space="preserve">V další části se práce zaměřuje na rozbor několika </w:t>
      </w:r>
      <w:proofErr w:type="spellStart"/>
      <w:r w:rsidRPr="00A10A20">
        <w:t>IoT</w:t>
      </w:r>
      <w:proofErr w:type="spellEnd"/>
      <w:r w:rsidRPr="00A10A20">
        <w:t xml:space="preserve"> cloudů, shrnuje jejich klady a zápory. Z této časti by měla být vybrána nějaká služba, která bude následně použita pro ukládání dat ze zařízení. Svázání zařízení s konkrétní službou není dobrý nápad</w:t>
      </w:r>
      <w:r w:rsidR="006711CA" w:rsidRPr="00A10A20">
        <w:t>,</w:t>
      </w:r>
      <w:r w:rsidRPr="00A10A20">
        <w:t xml:space="preserve"> protože není garantováno</w:t>
      </w:r>
      <w:r w:rsidR="008C4874" w:rsidRPr="00A10A20">
        <w:t>,</w:t>
      </w:r>
      <w:r w:rsidRPr="00A10A20">
        <w:t xml:space="preserve"> jak dlouho bud</w:t>
      </w:r>
      <w:r w:rsidR="006711CA" w:rsidRPr="00A10A20">
        <w:t>o</w:t>
      </w:r>
      <w:r w:rsidRPr="00A10A20">
        <w:t xml:space="preserve">u tyto </w:t>
      </w:r>
      <w:r w:rsidR="006711CA" w:rsidRPr="00A10A20">
        <w:t>cloudy</w:t>
      </w:r>
      <w:r w:rsidRPr="00A10A20">
        <w:t xml:space="preserve"> nabízeny</w:t>
      </w:r>
      <w:r w:rsidR="002011AE" w:rsidRPr="00A10A20">
        <w:t>.</w:t>
      </w:r>
      <w:r w:rsidRPr="00A10A20">
        <w:t xml:space="preserve"> </w:t>
      </w:r>
      <w:r w:rsidR="002011AE" w:rsidRPr="00A10A20">
        <w:t>N</w:t>
      </w:r>
      <w:r w:rsidRPr="00A10A20">
        <w:t>a trhu</w:t>
      </w:r>
      <w:r w:rsidR="002011AE" w:rsidRPr="00A10A20">
        <w:t xml:space="preserve"> se také</w:t>
      </w:r>
      <w:r w:rsidRPr="00A10A20">
        <w:t xml:space="preserve"> může objevit nová, která bude vhodnější než ta, se kterou by zařízení bylo svázáno. Z toho důvodu je snaha</w:t>
      </w:r>
      <w:r w:rsidR="00B61BF3" w:rsidRPr="00A10A20">
        <w:t>,</w:t>
      </w:r>
      <w:r w:rsidRPr="00A10A20">
        <w:t xml:space="preserve"> aby </w:t>
      </w:r>
      <w:r w:rsidR="006711CA" w:rsidRPr="00A10A20">
        <w:t>termostat</w:t>
      </w:r>
      <w:r w:rsidRPr="00A10A20">
        <w:t xml:space="preserve"> byl univerzálnější a byl schop</w:t>
      </w:r>
      <w:r w:rsidR="006711CA" w:rsidRPr="00A10A20">
        <w:t>en</w:t>
      </w:r>
      <w:r w:rsidRPr="00A10A20">
        <w:t xml:space="preserve"> migrovat ze služby na službu</w:t>
      </w:r>
      <w:r w:rsidR="00FE657E" w:rsidRPr="00A10A20">
        <w:t>, proto je zde nastíněn protokol MQTT, který tyt</w:t>
      </w:r>
      <w:r w:rsidR="006711CA" w:rsidRPr="00A10A20">
        <w:t>y</w:t>
      </w:r>
      <w:r w:rsidR="00FE657E" w:rsidRPr="00A10A20">
        <w:t xml:space="preserve"> služby podporuj</w:t>
      </w:r>
      <w:r w:rsidR="006711CA" w:rsidRPr="00A10A20">
        <w:t>í</w:t>
      </w:r>
      <w:r w:rsidR="00FE657E" w:rsidRPr="00A10A20">
        <w:t xml:space="preserve"> a s velkou pravděpodobností budou podporovat i v budoucnu.</w:t>
      </w:r>
    </w:p>
    <w:p w14:paraId="61E4DA6D" w14:textId="2DDBA7B9" w:rsidR="00B61BF3" w:rsidRPr="00A10A20" w:rsidRDefault="00102AB5" w:rsidP="00881395">
      <w:pPr>
        <w:pStyle w:val="Odstavec"/>
      </w:pPr>
      <w:r w:rsidRPr="00A10A20">
        <w:t>V poslední části se práce věnuje samotnému vývoji desky, kterou se povedlo vyrobit a částečně osadit. Testováním periferi</w:t>
      </w:r>
      <w:r w:rsidR="006711CA" w:rsidRPr="00A10A20">
        <w:t>í</w:t>
      </w:r>
      <w:r w:rsidRPr="00A10A20">
        <w:t xml:space="preserve"> byly objeveny určité problémy</w:t>
      </w:r>
      <w:r w:rsidR="006711CA" w:rsidRPr="00A10A20">
        <w:t>.</w:t>
      </w:r>
      <w:r w:rsidRPr="00A10A20">
        <w:t xml:space="preserve"> </w:t>
      </w:r>
      <w:r w:rsidR="006711CA" w:rsidRPr="00A10A20">
        <w:t>T</w:t>
      </w:r>
      <w:r w:rsidRPr="00A10A20">
        <w:t>y se ale dají snadno vyřešit, jako například zrcadlově ot</w:t>
      </w:r>
      <w:r w:rsidR="006711CA" w:rsidRPr="00A10A20">
        <w:t>o</w:t>
      </w:r>
      <w:r w:rsidRPr="00A10A20">
        <w:t xml:space="preserve">čené tranzistory, které je potřeba při pájení </w:t>
      </w:r>
      <w:r w:rsidR="006711CA" w:rsidRPr="00A10A20">
        <w:t>převrátit</w:t>
      </w:r>
      <w:r w:rsidRPr="00A10A20">
        <w:t xml:space="preserve">, aby deska fungovala </w:t>
      </w:r>
      <w:r w:rsidR="00F340FC" w:rsidRPr="00A10A20">
        <w:t>s</w:t>
      </w:r>
      <w:r w:rsidRPr="00A10A20">
        <w:t>práv</w:t>
      </w:r>
      <w:r w:rsidR="00F340FC" w:rsidRPr="00A10A20">
        <w:t>n</w:t>
      </w:r>
      <w:r w:rsidRPr="00A10A20">
        <w:t>ě.</w:t>
      </w:r>
    </w:p>
    <w:p w14:paraId="2FE2CE7E" w14:textId="030B7E42" w:rsidR="00102AB5" w:rsidRPr="00A10A20" w:rsidRDefault="005348AC" w:rsidP="00881395">
      <w:pPr>
        <w:pStyle w:val="Odstavec"/>
      </w:pPr>
      <w:r w:rsidRPr="00A10A20">
        <w:t>Práce n</w:t>
      </w:r>
      <w:r w:rsidR="00732316" w:rsidRPr="00A10A20">
        <w:t>e</w:t>
      </w:r>
      <w:r w:rsidRPr="00A10A20">
        <w:t>přináší</w:t>
      </w:r>
      <w:r w:rsidR="00102AB5" w:rsidRPr="00A10A20">
        <w:t xml:space="preserve"> myšlenk</w:t>
      </w:r>
      <w:r w:rsidRPr="00A10A20">
        <w:t>u</w:t>
      </w:r>
      <w:r w:rsidR="00102AB5" w:rsidRPr="00A10A20">
        <w:t xml:space="preserve"> elektrického termostatu</w:t>
      </w:r>
      <w:r w:rsidR="00732316" w:rsidRPr="00A10A20">
        <w:t>,</w:t>
      </w:r>
      <w:r w:rsidR="00102AB5" w:rsidRPr="00A10A20">
        <w:t xml:space="preserve"> ale </w:t>
      </w:r>
      <w:r w:rsidRPr="00A10A20">
        <w:t xml:space="preserve">rozvíjí možnost </w:t>
      </w:r>
      <w:r w:rsidR="00102AB5" w:rsidRPr="00A10A20">
        <w:t>připojení a regulace takového zařízení pomocí bezdrátového spojení. Většina dnešních podobných termostatů tuto možnost nemá a pro jejich regulaci k nim člověk musí přijít a ručně je přenastavit.</w:t>
      </w:r>
    </w:p>
    <w:p w14:paraId="23C492A4" w14:textId="230A77F0" w:rsidR="005D68D5" w:rsidRPr="00A10A20" w:rsidRDefault="000606B4" w:rsidP="00881395">
      <w:pPr>
        <w:pStyle w:val="Odstavec"/>
      </w:pPr>
      <w:r w:rsidRPr="00A10A20">
        <w:t>Budoucností toho</w:t>
      </w:r>
      <w:r w:rsidR="00732316" w:rsidRPr="00A10A20">
        <w:t>to</w:t>
      </w:r>
      <w:r w:rsidRPr="00A10A20">
        <w:t xml:space="preserve"> projektu je naprogramování řídícího mikrokontroleru</w:t>
      </w:r>
      <w:r w:rsidR="00732316" w:rsidRPr="00A10A20">
        <w:t xml:space="preserve"> </w:t>
      </w:r>
      <w:r w:rsidRPr="00A10A20">
        <w:t>a vývoj potřebných podpůrných programů, které budou potřeba pro získání plnohodnotného funkčního zařízení. Projekt by dále mohl být rozšířen možnost</w:t>
      </w:r>
      <w:r w:rsidR="00732316" w:rsidRPr="00A10A20">
        <w:t>í</w:t>
      </w:r>
      <w:r w:rsidRPr="00A10A20">
        <w:t xml:space="preserve"> regulac</w:t>
      </w:r>
      <w:r w:rsidR="00732316" w:rsidRPr="00A10A20">
        <w:t>e</w:t>
      </w:r>
      <w:r w:rsidRPr="00A10A20">
        <w:t xml:space="preserve"> bez použití bezdrátového pojení, kde by se důležit</w:t>
      </w:r>
      <w:r w:rsidR="00065838" w:rsidRPr="00A10A20">
        <w:t>á</w:t>
      </w:r>
      <w:r w:rsidRPr="00A10A20">
        <w:t xml:space="preserve"> data zobrazovala na display, který by se dal připojit na patic</w:t>
      </w:r>
      <w:r w:rsidR="002A0760">
        <w:t>i</w:t>
      </w:r>
      <w:r w:rsidRPr="00A10A20">
        <w:t xml:space="preserve"> </w:t>
      </w:r>
      <w:proofErr w:type="spellStart"/>
      <w:r w:rsidRPr="00A10A20">
        <w:t>wemos</w:t>
      </w:r>
      <w:proofErr w:type="spellEnd"/>
      <w:r w:rsidRPr="00A10A20">
        <w:t>.</w:t>
      </w:r>
    </w:p>
    <w:p w14:paraId="2B031BD7" w14:textId="77777777" w:rsidR="00065838" w:rsidRPr="00A10A20" w:rsidRDefault="00065838" w:rsidP="00881395">
      <w:pPr>
        <w:pStyle w:val="Odstavec"/>
      </w:pPr>
    </w:p>
    <w:p w14:paraId="76BAEDEF" w14:textId="77777777" w:rsidR="00D63743" w:rsidRPr="00A10A20" w:rsidRDefault="00D63743" w:rsidP="009648FE"/>
    <w:p w14:paraId="7C46D365" w14:textId="77777777" w:rsidR="00335724" w:rsidRPr="00A10A20" w:rsidRDefault="00C674D3" w:rsidP="00087314">
      <w:pPr>
        <w:pStyle w:val="Nadpis1-neslovan"/>
        <w:rPr>
          <w:lang w:val="cs-CZ"/>
        </w:rPr>
      </w:pPr>
      <w:r w:rsidRPr="00A10A20">
        <w:rPr>
          <w:lang w:val="cs-CZ"/>
        </w:rPr>
        <w:br w:type="page"/>
      </w:r>
      <w:bookmarkStart w:id="89" w:name="_Toc101325796"/>
      <w:bookmarkStart w:id="90" w:name="_Toc72854085"/>
      <w:r w:rsidR="00C23E80" w:rsidRPr="00A10A20">
        <w:rPr>
          <w:lang w:val="cs-CZ"/>
        </w:rPr>
        <w:lastRenderedPageBreak/>
        <w:t>Literatura</w:t>
      </w:r>
      <w:bookmarkEnd w:id="89"/>
      <w:bookmarkEnd w:id="90"/>
    </w:p>
    <w:p w14:paraId="0A6D823C" w14:textId="77777777" w:rsidR="00736E9B" w:rsidRPr="00A10A20" w:rsidRDefault="00736E9B" w:rsidP="00736E9B">
      <w:pPr>
        <w:pStyle w:val="LiteraturaBPDP"/>
        <w:rPr>
          <w:rFonts w:ascii="Arial" w:hAnsi="Arial" w:cs="Arial"/>
          <w:color w:val="212529"/>
          <w:shd w:val="clear" w:color="auto" w:fill="FFFFFF"/>
        </w:rPr>
      </w:pPr>
      <w:r w:rsidRPr="00A10A20">
        <w:rPr>
          <w:rFonts w:ascii="Arial" w:hAnsi="Arial" w:cs="Arial"/>
          <w:color w:val="212529"/>
          <w:shd w:val="clear" w:color="auto" w:fill="FFFFFF"/>
        </w:rPr>
        <w:t xml:space="preserve">BRZOBOHATÝ Lukáš: </w:t>
      </w:r>
      <w:r w:rsidRPr="00A10A20">
        <w:rPr>
          <w:rFonts w:ascii="Arial" w:hAnsi="Arial" w:cs="Arial"/>
          <w:i/>
          <w:iCs/>
          <w:color w:val="212529"/>
          <w:shd w:val="clear" w:color="auto" w:fill="FFFFFF"/>
        </w:rPr>
        <w:t>Měření teploty</w:t>
      </w:r>
      <w:r w:rsidRPr="00A10A20">
        <w:rPr>
          <w:rFonts w:ascii="Arial" w:hAnsi="Arial" w:cs="Arial"/>
          <w:color w:val="212529"/>
          <w:shd w:val="clear" w:color="auto" w:fill="FFFFFF"/>
        </w:rPr>
        <w:t>. Brno, 2011. 19s., CD. FSI VUT v Brně, Ústav strojírenské technologie, Vedoucí práce Ing. Kamil Podaný, Ph.D.</w:t>
      </w:r>
    </w:p>
    <w:p w14:paraId="2629E641" w14:textId="77777777" w:rsidR="00736E9B" w:rsidRPr="00A10A20" w:rsidRDefault="00736E9B" w:rsidP="00736E9B">
      <w:pPr>
        <w:pStyle w:val="LiteraturaBPDP"/>
      </w:pPr>
      <w:r w:rsidRPr="00A10A20">
        <w:rPr>
          <w:rFonts w:ascii="Arial" w:hAnsi="Arial" w:cs="Arial"/>
          <w:i/>
          <w:iCs/>
          <w:color w:val="212529"/>
          <w:shd w:val="clear" w:color="auto" w:fill="FFFFFF"/>
        </w:rPr>
        <w:t xml:space="preserve">Čidla teploty </w:t>
      </w:r>
      <w:proofErr w:type="spellStart"/>
      <w:r w:rsidRPr="00A10A20">
        <w:rPr>
          <w:rFonts w:ascii="Arial" w:hAnsi="Arial" w:cs="Arial"/>
          <w:i/>
          <w:iCs/>
          <w:color w:val="212529"/>
          <w:shd w:val="clear" w:color="auto" w:fill="FFFFFF"/>
        </w:rPr>
        <w:t>Pt</w:t>
      </w:r>
      <w:proofErr w:type="spellEnd"/>
      <w:r w:rsidRPr="00A10A20">
        <w:rPr>
          <w:rFonts w:ascii="Arial" w:hAnsi="Arial" w:cs="Arial"/>
          <w:i/>
          <w:iCs/>
          <w:color w:val="212529"/>
          <w:shd w:val="clear" w:color="auto" w:fill="FFFFFF"/>
        </w:rPr>
        <w:t xml:space="preserve"> 100: </w:t>
      </w:r>
      <w:proofErr w:type="spellStart"/>
      <w:r w:rsidRPr="00A10A20">
        <w:rPr>
          <w:rFonts w:ascii="Arial" w:hAnsi="Arial" w:cs="Arial"/>
          <w:i/>
          <w:iCs/>
          <w:color w:val="212529"/>
          <w:shd w:val="clear" w:color="auto" w:fill="FFFFFF"/>
        </w:rPr>
        <w:t>datasheet</w:t>
      </w:r>
      <w:proofErr w:type="spellEnd"/>
      <w:r w:rsidRPr="00A10A20">
        <w:rPr>
          <w:rFonts w:ascii="Arial" w:hAnsi="Arial" w:cs="Arial"/>
          <w:color w:val="212529"/>
          <w:shd w:val="clear" w:color="auto" w:fill="FFFFFF"/>
        </w:rPr>
        <w:t xml:space="preserve"> [online]. SENSIT HOLDING [cit. 2020-12-07]. Dostupné z: </w:t>
      </w:r>
      <w:hyperlink r:id="rId48" w:history="1">
        <w:r w:rsidRPr="00A10A20">
          <w:rPr>
            <w:rStyle w:val="Hypertextovodkaz"/>
            <w:rFonts w:ascii="Arial" w:hAnsi="Arial" w:cs="Arial"/>
            <w:shd w:val="clear" w:color="auto" w:fill="FFFFFF"/>
          </w:rPr>
          <w:t>http://remaxcz.com/old/katalog/snimace/teplota/kl/char/Pt100.pdf</w:t>
        </w:r>
      </w:hyperlink>
    </w:p>
    <w:p w14:paraId="307316C5" w14:textId="77777777" w:rsidR="00736E9B" w:rsidRPr="00A10A20" w:rsidRDefault="00736E9B" w:rsidP="00736E9B">
      <w:pPr>
        <w:pStyle w:val="LiteraturaBPDP"/>
      </w:pPr>
      <w:r w:rsidRPr="00A10A20">
        <w:rPr>
          <w:rFonts w:ascii="Arial" w:hAnsi="Arial" w:cs="Arial"/>
          <w:color w:val="212529"/>
          <w:shd w:val="clear" w:color="auto" w:fill="FFFFFF"/>
        </w:rPr>
        <w:t xml:space="preserve">EARNSHAW, Alan a Norman </w:t>
      </w:r>
      <w:proofErr w:type="spellStart"/>
      <w:r w:rsidRPr="00A10A20">
        <w:rPr>
          <w:rFonts w:ascii="Arial" w:hAnsi="Arial" w:cs="Arial"/>
          <w:color w:val="212529"/>
          <w:shd w:val="clear" w:color="auto" w:fill="FFFFFF"/>
        </w:rPr>
        <w:t>Neill</w:t>
      </w:r>
      <w:proofErr w:type="spellEnd"/>
      <w:r w:rsidRPr="00A10A20">
        <w:rPr>
          <w:rFonts w:ascii="Arial" w:hAnsi="Arial" w:cs="Arial"/>
          <w:color w:val="212529"/>
          <w:shd w:val="clear" w:color="auto" w:fill="FFFFFF"/>
        </w:rPr>
        <w:t xml:space="preserve"> GREENWOOD. </w:t>
      </w:r>
      <w:r w:rsidRPr="00A10A20">
        <w:rPr>
          <w:rFonts w:ascii="Arial" w:hAnsi="Arial" w:cs="Arial"/>
          <w:i/>
          <w:iCs/>
          <w:color w:val="212529"/>
          <w:shd w:val="clear" w:color="auto" w:fill="FFFFFF"/>
        </w:rPr>
        <w:t>Chemie prvků</w:t>
      </w:r>
      <w:r w:rsidRPr="00A10A20">
        <w:rPr>
          <w:rFonts w:ascii="Arial" w:hAnsi="Arial" w:cs="Arial"/>
          <w:color w:val="212529"/>
          <w:shd w:val="clear" w:color="auto" w:fill="FFFFFF"/>
        </w:rPr>
        <w:t>. Svazek I. Přeložil František JURSÍK. Praha: Informatorium, 1993. ISBN 80-85427-38-9.</w:t>
      </w:r>
    </w:p>
    <w:p w14:paraId="4A3D3E29" w14:textId="77777777" w:rsidR="00736E9B" w:rsidRPr="00A10A20" w:rsidRDefault="00736E9B" w:rsidP="00736E9B">
      <w:pPr>
        <w:pStyle w:val="LiteraturaBPDP"/>
      </w:pPr>
      <w:r w:rsidRPr="00A10A20">
        <w:rPr>
          <w:rFonts w:ascii="Arial" w:hAnsi="Arial" w:cs="Arial"/>
          <w:i/>
          <w:iCs/>
          <w:color w:val="212529"/>
          <w:shd w:val="clear" w:color="auto" w:fill="FFFFFF"/>
        </w:rPr>
        <w:t>Polovodiče Termistory: závody práškové metalurgie Šumperk</w:t>
      </w:r>
      <w:r w:rsidRPr="00A10A20">
        <w:rPr>
          <w:rFonts w:ascii="Arial" w:hAnsi="Arial" w:cs="Arial"/>
          <w:color w:val="212529"/>
          <w:shd w:val="clear" w:color="auto" w:fill="FFFFFF"/>
        </w:rPr>
        <w:t xml:space="preserve"> [online]. Šumperk: obchodně technická služba a propagace s. p., 1990 [cit. 2020-12-07]. Dostupné z: </w:t>
      </w:r>
      <w:hyperlink r:id="rId49" w:history="1">
        <w:r w:rsidRPr="00A10A20">
          <w:rPr>
            <w:rStyle w:val="Hypertextovodkaz"/>
            <w:rFonts w:ascii="Arial" w:hAnsi="Arial" w:cs="Arial"/>
            <w:shd w:val="clear" w:color="auto" w:fill="FFFFFF"/>
          </w:rPr>
          <w:t>http://www.ferity.cz/termistory/negohm.pdf</w:t>
        </w:r>
      </w:hyperlink>
    </w:p>
    <w:p w14:paraId="2A868662" w14:textId="77777777" w:rsidR="00736E9B" w:rsidRPr="00A10A20" w:rsidRDefault="00736E9B" w:rsidP="00736E9B">
      <w:pPr>
        <w:pStyle w:val="LiteraturaBPDP"/>
      </w:pPr>
      <w:r w:rsidRPr="00A10A20">
        <w:rPr>
          <w:rFonts w:ascii="Arial" w:hAnsi="Arial" w:cs="Arial"/>
          <w:color w:val="212529"/>
          <w:shd w:val="clear" w:color="auto" w:fill="FFFFFF"/>
        </w:rPr>
        <w:t>ŠPRINGL, Vít. Měření teploty: polovodičové odporové senzory teploty. </w:t>
      </w:r>
      <w:r w:rsidRPr="00A10A20">
        <w:rPr>
          <w:rFonts w:ascii="Arial" w:hAnsi="Arial" w:cs="Arial"/>
          <w:i/>
          <w:iCs/>
          <w:color w:val="212529"/>
          <w:shd w:val="clear" w:color="auto" w:fill="FFFFFF"/>
        </w:rPr>
        <w:t>Vyvoj.hw.cz: teorie-a-praxe</w:t>
      </w:r>
      <w:r w:rsidRPr="00A10A20">
        <w:rPr>
          <w:rFonts w:ascii="Arial" w:hAnsi="Arial" w:cs="Arial"/>
          <w:color w:val="212529"/>
          <w:shd w:val="clear" w:color="auto" w:fill="FFFFFF"/>
        </w:rPr>
        <w:t xml:space="preserve"> [online]. 19. Srpen 2004 [cit. 2020-12-07]. Dostupné z: </w:t>
      </w:r>
      <w:hyperlink r:id="rId50" w:history="1">
        <w:r w:rsidRPr="00A10A20">
          <w:rPr>
            <w:rStyle w:val="Hypertextovodkaz"/>
            <w:rFonts w:ascii="Arial" w:hAnsi="Arial" w:cs="Arial"/>
            <w:shd w:val="clear" w:color="auto" w:fill="FFFFFF"/>
          </w:rPr>
          <w:t>https://vyvoj.hw.cz/teorie-a-praxe/dokumentace/mereni-teploty-polovodicove-odporove-senzory-teploty.html</w:t>
        </w:r>
      </w:hyperlink>
    </w:p>
    <w:p w14:paraId="05DE2F21" w14:textId="77777777" w:rsidR="00736E9B" w:rsidRPr="00A10A20" w:rsidRDefault="00736E9B" w:rsidP="00736E9B">
      <w:pPr>
        <w:pStyle w:val="LiteraturaBPDP"/>
      </w:pPr>
      <w:r w:rsidRPr="00A10A20">
        <w:rPr>
          <w:rFonts w:ascii="Arial" w:hAnsi="Arial" w:cs="Arial"/>
          <w:i/>
          <w:iCs/>
          <w:color w:val="212529"/>
          <w:shd w:val="clear" w:color="auto" w:fill="FFFFFF"/>
        </w:rPr>
        <w:t xml:space="preserve">DS18B20 </w:t>
      </w:r>
      <w:proofErr w:type="spellStart"/>
      <w:r w:rsidRPr="00A10A20">
        <w:rPr>
          <w:rFonts w:ascii="Arial" w:hAnsi="Arial" w:cs="Arial"/>
          <w:i/>
          <w:iCs/>
          <w:color w:val="212529"/>
          <w:shd w:val="clear" w:color="auto" w:fill="FFFFFF"/>
        </w:rPr>
        <w:t>Programmable</w:t>
      </w:r>
      <w:proofErr w:type="spellEnd"/>
      <w:r w:rsidRPr="00A10A20">
        <w:rPr>
          <w:rFonts w:ascii="Arial" w:hAnsi="Arial" w:cs="Arial"/>
          <w:i/>
          <w:iCs/>
          <w:color w:val="212529"/>
          <w:shd w:val="clear" w:color="auto" w:fill="FFFFFF"/>
        </w:rPr>
        <w:t xml:space="preserve"> </w:t>
      </w:r>
      <w:proofErr w:type="spellStart"/>
      <w:r w:rsidRPr="00A10A20">
        <w:rPr>
          <w:rFonts w:ascii="Arial" w:hAnsi="Arial" w:cs="Arial"/>
          <w:i/>
          <w:iCs/>
          <w:color w:val="212529"/>
          <w:shd w:val="clear" w:color="auto" w:fill="FFFFFF"/>
        </w:rPr>
        <w:t>Resolution</w:t>
      </w:r>
      <w:proofErr w:type="spellEnd"/>
      <w:r w:rsidRPr="00A10A20">
        <w:rPr>
          <w:rFonts w:ascii="Arial" w:hAnsi="Arial" w:cs="Arial"/>
          <w:i/>
          <w:iCs/>
          <w:color w:val="212529"/>
          <w:shd w:val="clear" w:color="auto" w:fill="FFFFFF"/>
        </w:rPr>
        <w:t xml:space="preserve"> 1-Wire® Digital </w:t>
      </w:r>
      <w:proofErr w:type="spellStart"/>
      <w:r w:rsidRPr="00A10A20">
        <w:rPr>
          <w:rFonts w:ascii="Arial" w:hAnsi="Arial" w:cs="Arial"/>
          <w:i/>
          <w:iCs/>
          <w:color w:val="212529"/>
          <w:shd w:val="clear" w:color="auto" w:fill="FFFFFF"/>
        </w:rPr>
        <w:t>Thermometer</w:t>
      </w:r>
      <w:proofErr w:type="spellEnd"/>
      <w:r w:rsidRPr="00A10A20">
        <w:rPr>
          <w:rFonts w:ascii="Arial" w:hAnsi="Arial" w:cs="Arial"/>
          <w:i/>
          <w:iCs/>
          <w:color w:val="212529"/>
          <w:shd w:val="clear" w:color="auto" w:fill="FFFFFF"/>
        </w:rPr>
        <w:t xml:space="preserve">: </w:t>
      </w:r>
      <w:proofErr w:type="spellStart"/>
      <w:r w:rsidRPr="00A10A20">
        <w:rPr>
          <w:rFonts w:ascii="Arial" w:hAnsi="Arial" w:cs="Arial"/>
          <w:i/>
          <w:iCs/>
          <w:color w:val="212529"/>
          <w:shd w:val="clear" w:color="auto" w:fill="FFFFFF"/>
        </w:rPr>
        <w:t>datasheet</w:t>
      </w:r>
      <w:proofErr w:type="spellEnd"/>
      <w:r w:rsidRPr="00A10A20">
        <w:rPr>
          <w:rFonts w:ascii="Arial" w:hAnsi="Arial" w:cs="Arial"/>
          <w:color w:val="212529"/>
          <w:shd w:val="clear" w:color="auto" w:fill="FFFFFF"/>
        </w:rPr>
        <w:t xml:space="preserve"> [online]. [cit. 2020-12-07]. Dostupné z: </w:t>
      </w:r>
      <w:hyperlink r:id="rId51" w:history="1">
        <w:r w:rsidRPr="00A10A20">
          <w:rPr>
            <w:rStyle w:val="Hypertextovodkaz"/>
            <w:rFonts w:ascii="Arial" w:hAnsi="Arial" w:cs="Arial"/>
            <w:shd w:val="clear" w:color="auto" w:fill="FFFFFF"/>
          </w:rPr>
          <w:t>https://cdn.sparkfun.com/datasheets/Sensors/Temp/DS18B20.pdf</w:t>
        </w:r>
      </w:hyperlink>
    </w:p>
    <w:p w14:paraId="37C2AA14" w14:textId="77777777" w:rsidR="00736E9B" w:rsidRPr="00A10A20" w:rsidRDefault="00736E9B" w:rsidP="00736E9B">
      <w:pPr>
        <w:pStyle w:val="LiteraturaBPDP"/>
      </w:pPr>
      <w:proofErr w:type="spellStart"/>
      <w:r w:rsidRPr="00A10A20">
        <w:rPr>
          <w:rFonts w:ascii="Arial" w:hAnsi="Arial" w:cs="Arial"/>
          <w:i/>
          <w:iCs/>
          <w:color w:val="212529"/>
          <w:shd w:val="clear" w:color="auto" w:fill="FFFFFF"/>
        </w:rPr>
        <w:t>Temperature</w:t>
      </w:r>
      <w:proofErr w:type="spellEnd"/>
      <w:r w:rsidRPr="00A10A20">
        <w:rPr>
          <w:rFonts w:ascii="Arial" w:hAnsi="Arial" w:cs="Arial"/>
          <w:i/>
          <w:iCs/>
          <w:color w:val="212529"/>
          <w:shd w:val="clear" w:color="auto" w:fill="FFFFFF"/>
        </w:rPr>
        <w:t xml:space="preserve"> and humidity module AM2302 </w:t>
      </w:r>
      <w:proofErr w:type="spellStart"/>
      <w:r w:rsidRPr="00A10A20">
        <w:rPr>
          <w:rFonts w:ascii="Arial" w:hAnsi="Arial" w:cs="Arial"/>
          <w:i/>
          <w:iCs/>
          <w:color w:val="212529"/>
          <w:shd w:val="clear" w:color="auto" w:fill="FFFFFF"/>
        </w:rPr>
        <w:t>Product</w:t>
      </w:r>
      <w:proofErr w:type="spellEnd"/>
      <w:r w:rsidRPr="00A10A20">
        <w:rPr>
          <w:rFonts w:ascii="Arial" w:hAnsi="Arial" w:cs="Arial"/>
          <w:i/>
          <w:iCs/>
          <w:color w:val="212529"/>
          <w:shd w:val="clear" w:color="auto" w:fill="FFFFFF"/>
        </w:rPr>
        <w:t xml:space="preserve"> </w:t>
      </w:r>
      <w:proofErr w:type="spellStart"/>
      <w:r w:rsidRPr="00A10A20">
        <w:rPr>
          <w:rFonts w:ascii="Arial" w:hAnsi="Arial" w:cs="Arial"/>
          <w:i/>
          <w:iCs/>
          <w:color w:val="212529"/>
          <w:shd w:val="clear" w:color="auto" w:fill="FFFFFF"/>
        </w:rPr>
        <w:t>Manual</w:t>
      </w:r>
      <w:proofErr w:type="spellEnd"/>
      <w:r w:rsidRPr="00A10A20">
        <w:rPr>
          <w:rFonts w:ascii="Arial" w:hAnsi="Arial" w:cs="Arial"/>
          <w:i/>
          <w:iCs/>
          <w:color w:val="212529"/>
          <w:shd w:val="clear" w:color="auto" w:fill="FFFFFF"/>
        </w:rPr>
        <w:t xml:space="preserve">: </w:t>
      </w:r>
      <w:proofErr w:type="spellStart"/>
      <w:r w:rsidRPr="00A10A20">
        <w:rPr>
          <w:rFonts w:ascii="Arial" w:hAnsi="Arial" w:cs="Arial"/>
          <w:i/>
          <w:iCs/>
          <w:color w:val="212529"/>
          <w:shd w:val="clear" w:color="auto" w:fill="FFFFFF"/>
        </w:rPr>
        <w:t>datasheet</w:t>
      </w:r>
      <w:proofErr w:type="spellEnd"/>
      <w:r w:rsidRPr="00A10A20">
        <w:rPr>
          <w:rFonts w:ascii="Arial" w:hAnsi="Arial" w:cs="Arial"/>
          <w:color w:val="212529"/>
          <w:shd w:val="clear" w:color="auto" w:fill="FFFFFF"/>
        </w:rPr>
        <w:t xml:space="preserve"> [online]. </w:t>
      </w:r>
      <w:proofErr w:type="spellStart"/>
      <w:r w:rsidRPr="00A10A20">
        <w:rPr>
          <w:rFonts w:ascii="Arial" w:hAnsi="Arial" w:cs="Arial"/>
          <w:color w:val="212529"/>
          <w:shd w:val="clear" w:color="auto" w:fill="FFFFFF"/>
        </w:rPr>
        <w:t>Aosong</w:t>
      </w:r>
      <w:proofErr w:type="spellEnd"/>
      <w:r w:rsidRPr="00A10A20">
        <w:rPr>
          <w:rFonts w:ascii="Arial" w:hAnsi="Arial" w:cs="Arial"/>
          <w:color w:val="212529"/>
          <w:shd w:val="clear" w:color="auto" w:fill="FFFFFF"/>
        </w:rPr>
        <w:t>(</w:t>
      </w:r>
      <w:proofErr w:type="spellStart"/>
      <w:r w:rsidRPr="00A10A20">
        <w:rPr>
          <w:rFonts w:ascii="Arial" w:hAnsi="Arial" w:cs="Arial"/>
          <w:color w:val="212529"/>
          <w:shd w:val="clear" w:color="auto" w:fill="FFFFFF"/>
        </w:rPr>
        <w:t>Guangzhou</w:t>
      </w:r>
      <w:proofErr w:type="spellEnd"/>
      <w:r w:rsidRPr="00A10A20">
        <w:rPr>
          <w:rFonts w:ascii="Arial" w:hAnsi="Arial" w:cs="Arial"/>
          <w:color w:val="212529"/>
          <w:shd w:val="clear" w:color="auto" w:fill="FFFFFF"/>
        </w:rPr>
        <w:t xml:space="preserve">) Electronics Co. [cit. 2020-12-07]. Dostupné z: </w:t>
      </w:r>
      <w:hyperlink r:id="rId52" w:history="1">
        <w:r w:rsidRPr="00A10A20">
          <w:rPr>
            <w:rStyle w:val="Hypertextovodkaz"/>
            <w:rFonts w:ascii="Arial" w:hAnsi="Arial" w:cs="Arial"/>
            <w:shd w:val="clear" w:color="auto" w:fill="FFFFFF"/>
          </w:rPr>
          <w:t>http://robotchip.ru/download/datasheet/AM2302-Datasheet.pdf</w:t>
        </w:r>
      </w:hyperlink>
    </w:p>
    <w:p w14:paraId="420397BC" w14:textId="77777777" w:rsidR="00736E9B" w:rsidRPr="00A10A20" w:rsidRDefault="00736E9B" w:rsidP="00736E9B">
      <w:pPr>
        <w:pStyle w:val="LiteraturaBPDP"/>
        <w:rPr>
          <w:rFonts w:ascii="Arial" w:hAnsi="Arial" w:cs="Arial"/>
        </w:rPr>
      </w:pPr>
      <w:r w:rsidRPr="00A10A20">
        <w:rPr>
          <w:rFonts w:ascii="Arial" w:hAnsi="Arial" w:cs="Arial"/>
        </w:rPr>
        <w:t xml:space="preserve">HYRŠ, Jan: </w:t>
      </w:r>
      <w:r w:rsidRPr="00A10A20">
        <w:rPr>
          <w:rFonts w:ascii="Arial" w:hAnsi="Arial" w:cs="Arial"/>
          <w:i/>
          <w:iCs/>
        </w:rPr>
        <w:t>Měření teploty termočlánky</w:t>
      </w:r>
      <w:r w:rsidRPr="00A10A20">
        <w:rPr>
          <w:rFonts w:ascii="Arial" w:hAnsi="Arial" w:cs="Arial"/>
        </w:rPr>
        <w:t>. Brno, 2012. 32 s., CD. FSI VUT v Brně, Ústav strojírenské technologie, Odbor technologie tváření kovů a plastů. Vedoucí bakalářské práce Ing. Kamil Podaný, Ph.D.</w:t>
      </w:r>
    </w:p>
    <w:p w14:paraId="1EE0D24D" w14:textId="77777777" w:rsidR="00736E9B" w:rsidRPr="00A10A20" w:rsidRDefault="00736E9B" w:rsidP="00736E9B">
      <w:pPr>
        <w:pStyle w:val="LiteraturaBPDP"/>
      </w:pPr>
      <w:proofErr w:type="spellStart"/>
      <w:r w:rsidRPr="00A10A20">
        <w:rPr>
          <w:rFonts w:ascii="Arial" w:hAnsi="Arial" w:cs="Arial"/>
          <w:i/>
          <w:iCs/>
          <w:color w:val="212529"/>
          <w:shd w:val="clear" w:color="auto" w:fill="FFFFFF"/>
        </w:rPr>
        <w:t>ThingSpeak</w:t>
      </w:r>
      <w:proofErr w:type="spellEnd"/>
      <w:r w:rsidRPr="00A10A20">
        <w:rPr>
          <w:rFonts w:ascii="Arial" w:hAnsi="Arial" w:cs="Arial"/>
          <w:i/>
          <w:iCs/>
          <w:color w:val="212529"/>
          <w:shd w:val="clear" w:color="auto" w:fill="FFFFFF"/>
        </w:rPr>
        <w:t xml:space="preserve">™: </w:t>
      </w:r>
      <w:proofErr w:type="spellStart"/>
      <w:r w:rsidRPr="00A10A20">
        <w:rPr>
          <w:rFonts w:ascii="Arial" w:hAnsi="Arial" w:cs="Arial"/>
          <w:i/>
          <w:iCs/>
          <w:color w:val="212529"/>
          <w:shd w:val="clear" w:color="auto" w:fill="FFFFFF"/>
        </w:rPr>
        <w:t>Licensing</w:t>
      </w:r>
      <w:proofErr w:type="spellEnd"/>
      <w:r w:rsidRPr="00A10A20">
        <w:rPr>
          <w:rFonts w:ascii="Arial" w:hAnsi="Arial" w:cs="Arial"/>
          <w:i/>
          <w:iCs/>
          <w:color w:val="212529"/>
          <w:shd w:val="clear" w:color="auto" w:fill="FFFFFF"/>
        </w:rPr>
        <w:t xml:space="preserve"> FAQ</w:t>
      </w:r>
      <w:r w:rsidRPr="00A10A20">
        <w:rPr>
          <w:rFonts w:ascii="Arial" w:hAnsi="Arial" w:cs="Arial"/>
          <w:color w:val="212529"/>
          <w:shd w:val="clear" w:color="auto" w:fill="FFFFFF"/>
        </w:rPr>
        <w:t xml:space="preserve"> [online]. 2020 [cit. 2020-12-07]. Dostupné z: </w:t>
      </w:r>
      <w:hyperlink r:id="rId53" w:history="1">
        <w:r w:rsidRPr="00A10A20">
          <w:rPr>
            <w:rStyle w:val="Hypertextovodkaz"/>
            <w:rFonts w:ascii="Arial" w:hAnsi="Arial" w:cs="Arial"/>
            <w:shd w:val="clear" w:color="auto" w:fill="FFFFFF"/>
          </w:rPr>
          <w:t>https://thingspeak.com/pages/license_faq</w:t>
        </w:r>
      </w:hyperlink>
    </w:p>
    <w:p w14:paraId="31F0A6FF" w14:textId="77777777" w:rsidR="00736E9B" w:rsidRPr="00A10A20" w:rsidRDefault="00736E9B" w:rsidP="00736E9B">
      <w:pPr>
        <w:pStyle w:val="LiteraturaBPDP"/>
      </w:pPr>
      <w:r w:rsidRPr="00A10A20">
        <w:rPr>
          <w:rFonts w:ascii="Arial" w:hAnsi="Arial" w:cs="Arial"/>
          <w:i/>
          <w:iCs/>
          <w:color w:val="212529"/>
          <w:shd w:val="clear" w:color="auto" w:fill="FFFFFF"/>
        </w:rPr>
        <w:t>Portál TMEP.cz: Mapa čidel</w:t>
      </w:r>
      <w:r w:rsidRPr="00A10A20">
        <w:rPr>
          <w:rFonts w:ascii="Arial" w:hAnsi="Arial" w:cs="Arial"/>
          <w:color w:val="212529"/>
          <w:shd w:val="clear" w:color="auto" w:fill="FFFFFF"/>
        </w:rPr>
        <w:t xml:space="preserve"> [online]. [cit. 2020-12-06]. Dostupné z: </w:t>
      </w:r>
      <w:hyperlink r:id="rId54" w:history="1">
        <w:r w:rsidRPr="00A10A20">
          <w:rPr>
            <w:rStyle w:val="Hypertextovodkaz"/>
            <w:rFonts w:ascii="Arial" w:hAnsi="Arial" w:cs="Arial"/>
            <w:shd w:val="clear" w:color="auto" w:fill="FFFFFF"/>
          </w:rPr>
          <w:t>https://tmep.cz/mapa/</w:t>
        </w:r>
      </w:hyperlink>
    </w:p>
    <w:p w14:paraId="78434200" w14:textId="77777777" w:rsidR="00736E9B" w:rsidRPr="00A10A20" w:rsidRDefault="00736E9B" w:rsidP="00736E9B">
      <w:pPr>
        <w:pStyle w:val="LiteraturaBPDP"/>
      </w:pPr>
      <w:r w:rsidRPr="00A10A20">
        <w:rPr>
          <w:rFonts w:ascii="Arial" w:hAnsi="Arial" w:cs="Arial"/>
          <w:i/>
          <w:iCs/>
          <w:color w:val="212529"/>
          <w:shd w:val="clear" w:color="auto" w:fill="FFFFFF"/>
        </w:rPr>
        <w:t xml:space="preserve">Portál: </w:t>
      </w:r>
      <w:proofErr w:type="spellStart"/>
      <w:r w:rsidRPr="00A10A20">
        <w:rPr>
          <w:rFonts w:ascii="Arial" w:hAnsi="Arial" w:cs="Arial"/>
          <w:i/>
          <w:iCs/>
          <w:color w:val="212529"/>
          <w:shd w:val="clear" w:color="auto" w:fill="FFFFFF"/>
        </w:rPr>
        <w:t>myopenHAB</w:t>
      </w:r>
      <w:proofErr w:type="spellEnd"/>
      <w:r w:rsidRPr="00A10A20">
        <w:rPr>
          <w:rFonts w:ascii="Arial" w:hAnsi="Arial" w:cs="Arial"/>
          <w:color w:val="212529"/>
          <w:shd w:val="clear" w:color="auto" w:fill="FFFFFF"/>
        </w:rPr>
        <w:t xml:space="preserve"> [online]. 2020 [cit. 2020-12-07]. Dostupné z: </w:t>
      </w:r>
      <w:hyperlink r:id="rId55" w:history="1">
        <w:r w:rsidRPr="00A10A20">
          <w:rPr>
            <w:rStyle w:val="Hypertextovodkaz"/>
            <w:rFonts w:ascii="Arial" w:hAnsi="Arial" w:cs="Arial"/>
            <w:shd w:val="clear" w:color="auto" w:fill="FFFFFF"/>
          </w:rPr>
          <w:t>https://www.myopenhab.org</w:t>
        </w:r>
      </w:hyperlink>
    </w:p>
    <w:p w14:paraId="4747F123" w14:textId="77777777" w:rsidR="00736E9B" w:rsidRPr="00A10A20" w:rsidRDefault="00736E9B" w:rsidP="00736E9B">
      <w:pPr>
        <w:pStyle w:val="LiteraturaBPDP"/>
      </w:pPr>
      <w:r w:rsidRPr="00A10A20">
        <w:rPr>
          <w:rFonts w:ascii="Arial" w:hAnsi="Arial" w:cs="Arial"/>
          <w:color w:val="212529"/>
          <w:shd w:val="clear" w:color="auto" w:fill="FFFFFF"/>
        </w:rPr>
        <w:t>ICS : 35.100.70 APPLICATION LAYER. </w:t>
      </w:r>
      <w:r w:rsidRPr="00A10A20">
        <w:rPr>
          <w:rFonts w:ascii="Arial" w:hAnsi="Arial" w:cs="Arial"/>
          <w:i/>
          <w:iCs/>
          <w:color w:val="212529"/>
          <w:shd w:val="clear" w:color="auto" w:fill="FFFFFF"/>
        </w:rPr>
        <w:t xml:space="preserve">ISO/IEC 20922:2016: </w:t>
      </w:r>
      <w:proofErr w:type="spellStart"/>
      <w:r w:rsidRPr="00A10A20">
        <w:rPr>
          <w:rFonts w:ascii="Arial" w:hAnsi="Arial" w:cs="Arial"/>
          <w:i/>
          <w:iCs/>
          <w:color w:val="212529"/>
          <w:shd w:val="clear" w:color="auto" w:fill="FFFFFF"/>
        </w:rPr>
        <w:t>Information</w:t>
      </w:r>
      <w:proofErr w:type="spellEnd"/>
      <w:r w:rsidRPr="00A10A20">
        <w:rPr>
          <w:rFonts w:ascii="Arial" w:hAnsi="Arial" w:cs="Arial"/>
          <w:i/>
          <w:iCs/>
          <w:color w:val="212529"/>
          <w:shd w:val="clear" w:color="auto" w:fill="FFFFFF"/>
        </w:rPr>
        <w:t xml:space="preserve"> technology — </w:t>
      </w:r>
      <w:proofErr w:type="spellStart"/>
      <w:r w:rsidRPr="00A10A20">
        <w:rPr>
          <w:rFonts w:ascii="Arial" w:hAnsi="Arial" w:cs="Arial"/>
          <w:i/>
          <w:iCs/>
          <w:color w:val="212529"/>
          <w:shd w:val="clear" w:color="auto" w:fill="FFFFFF"/>
        </w:rPr>
        <w:t>Message</w:t>
      </w:r>
      <w:proofErr w:type="spellEnd"/>
      <w:r w:rsidRPr="00A10A20">
        <w:rPr>
          <w:rFonts w:ascii="Arial" w:hAnsi="Arial" w:cs="Arial"/>
          <w:i/>
          <w:iCs/>
          <w:color w:val="212529"/>
          <w:shd w:val="clear" w:color="auto" w:fill="FFFFFF"/>
        </w:rPr>
        <w:t xml:space="preserve"> </w:t>
      </w:r>
      <w:proofErr w:type="spellStart"/>
      <w:r w:rsidRPr="00A10A20">
        <w:rPr>
          <w:rFonts w:ascii="Arial" w:hAnsi="Arial" w:cs="Arial"/>
          <w:i/>
          <w:iCs/>
          <w:color w:val="212529"/>
          <w:shd w:val="clear" w:color="auto" w:fill="FFFFFF"/>
        </w:rPr>
        <w:t>Queuing</w:t>
      </w:r>
      <w:proofErr w:type="spellEnd"/>
      <w:r w:rsidRPr="00A10A20">
        <w:rPr>
          <w:rFonts w:ascii="Arial" w:hAnsi="Arial" w:cs="Arial"/>
          <w:i/>
          <w:iCs/>
          <w:color w:val="212529"/>
          <w:shd w:val="clear" w:color="auto" w:fill="FFFFFF"/>
        </w:rPr>
        <w:t xml:space="preserve"> Telemetry Transport (MQTT) v3.1.1</w:t>
      </w:r>
      <w:r w:rsidRPr="00A10A20">
        <w:rPr>
          <w:rFonts w:ascii="Arial" w:hAnsi="Arial" w:cs="Arial"/>
          <w:color w:val="212529"/>
          <w:shd w:val="clear" w:color="auto" w:fill="FFFFFF"/>
        </w:rPr>
        <w:t>. 2016. 2016.</w:t>
      </w:r>
    </w:p>
    <w:p w14:paraId="2DFA9E5D" w14:textId="77777777" w:rsidR="00736E9B" w:rsidRPr="00A10A20" w:rsidRDefault="00736E9B" w:rsidP="00736E9B">
      <w:pPr>
        <w:pStyle w:val="LiteraturaBPDP"/>
      </w:pPr>
      <w:r w:rsidRPr="00A10A20">
        <w:rPr>
          <w:rFonts w:ascii="Arial" w:hAnsi="Arial" w:cs="Arial"/>
          <w:color w:val="212529"/>
          <w:shd w:val="clear" w:color="auto" w:fill="FFFFFF"/>
        </w:rPr>
        <w:t>SHURE, Loren. THE MATHWORKS, INC. </w:t>
      </w:r>
      <w:proofErr w:type="spellStart"/>
      <w:r w:rsidRPr="00A10A20">
        <w:rPr>
          <w:rFonts w:ascii="Arial" w:hAnsi="Arial" w:cs="Arial"/>
          <w:i/>
          <w:iCs/>
          <w:color w:val="212529"/>
          <w:shd w:val="clear" w:color="auto" w:fill="FFFFFF"/>
        </w:rPr>
        <w:t>Explore</w:t>
      </w:r>
      <w:proofErr w:type="spellEnd"/>
      <w:r w:rsidRPr="00A10A20">
        <w:rPr>
          <w:rFonts w:ascii="Arial" w:hAnsi="Arial" w:cs="Arial"/>
          <w:i/>
          <w:iCs/>
          <w:color w:val="212529"/>
          <w:shd w:val="clear" w:color="auto" w:fill="FFFFFF"/>
        </w:rPr>
        <w:t xml:space="preserve"> </w:t>
      </w:r>
      <w:proofErr w:type="spellStart"/>
      <w:r w:rsidRPr="00A10A20">
        <w:rPr>
          <w:rFonts w:ascii="Arial" w:hAnsi="Arial" w:cs="Arial"/>
          <w:i/>
          <w:iCs/>
          <w:color w:val="212529"/>
          <w:shd w:val="clear" w:color="auto" w:fill="FFFFFF"/>
        </w:rPr>
        <w:t>your</w:t>
      </w:r>
      <w:proofErr w:type="spellEnd"/>
      <w:r w:rsidRPr="00A10A20">
        <w:rPr>
          <w:rFonts w:ascii="Arial" w:hAnsi="Arial" w:cs="Arial"/>
          <w:i/>
          <w:iCs/>
          <w:color w:val="212529"/>
          <w:shd w:val="clear" w:color="auto" w:fill="FFFFFF"/>
        </w:rPr>
        <w:t xml:space="preserve"> </w:t>
      </w:r>
      <w:proofErr w:type="spellStart"/>
      <w:r w:rsidRPr="00A10A20">
        <w:rPr>
          <w:rFonts w:ascii="Arial" w:hAnsi="Arial" w:cs="Arial"/>
          <w:i/>
          <w:iCs/>
          <w:color w:val="212529"/>
          <w:shd w:val="clear" w:color="auto" w:fill="FFFFFF"/>
        </w:rPr>
        <w:t>IoT</w:t>
      </w:r>
      <w:proofErr w:type="spellEnd"/>
      <w:r w:rsidRPr="00A10A20">
        <w:rPr>
          <w:rFonts w:ascii="Arial" w:hAnsi="Arial" w:cs="Arial"/>
          <w:i/>
          <w:iCs/>
          <w:color w:val="212529"/>
          <w:shd w:val="clear" w:color="auto" w:fill="FFFFFF"/>
        </w:rPr>
        <w:t xml:space="preserve"> data </w:t>
      </w:r>
      <w:proofErr w:type="spellStart"/>
      <w:r w:rsidRPr="00A10A20">
        <w:rPr>
          <w:rFonts w:ascii="Arial" w:hAnsi="Arial" w:cs="Arial"/>
          <w:i/>
          <w:iCs/>
          <w:color w:val="212529"/>
          <w:shd w:val="clear" w:color="auto" w:fill="FFFFFF"/>
        </w:rPr>
        <w:t>with</w:t>
      </w:r>
      <w:proofErr w:type="spellEnd"/>
      <w:r w:rsidRPr="00A10A20">
        <w:rPr>
          <w:rFonts w:ascii="Arial" w:hAnsi="Arial" w:cs="Arial"/>
          <w:i/>
          <w:iCs/>
          <w:color w:val="212529"/>
          <w:shd w:val="clear" w:color="auto" w:fill="FFFFFF"/>
        </w:rPr>
        <w:t xml:space="preserve"> </w:t>
      </w:r>
      <w:proofErr w:type="spellStart"/>
      <w:r w:rsidRPr="00A10A20">
        <w:rPr>
          <w:rFonts w:ascii="Arial" w:hAnsi="Arial" w:cs="Arial"/>
          <w:i/>
          <w:iCs/>
          <w:color w:val="212529"/>
          <w:shd w:val="clear" w:color="auto" w:fill="FFFFFF"/>
        </w:rPr>
        <w:t>ThingSpeak</w:t>
      </w:r>
      <w:proofErr w:type="spellEnd"/>
      <w:r w:rsidRPr="00A10A20">
        <w:rPr>
          <w:rFonts w:ascii="Arial" w:hAnsi="Arial" w:cs="Arial"/>
          <w:i/>
          <w:iCs/>
          <w:color w:val="212529"/>
          <w:shd w:val="clear" w:color="auto" w:fill="FFFFFF"/>
        </w:rPr>
        <w:t xml:space="preserve"> and MATLAB: blog</w:t>
      </w:r>
      <w:r w:rsidRPr="00A10A20">
        <w:rPr>
          <w:rFonts w:ascii="Arial" w:hAnsi="Arial" w:cs="Arial"/>
          <w:color w:val="212529"/>
          <w:shd w:val="clear" w:color="auto" w:fill="FFFFFF"/>
        </w:rPr>
        <w:t xml:space="preserve"> [online]. 2016 [cit. 2020-12-07]. Dostupné z: </w:t>
      </w:r>
      <w:hyperlink r:id="rId56" w:history="1">
        <w:r w:rsidRPr="00A10A20">
          <w:rPr>
            <w:rStyle w:val="Hypertextovodkaz"/>
            <w:rFonts w:ascii="Arial" w:hAnsi="Arial" w:cs="Arial"/>
            <w:shd w:val="clear" w:color="auto" w:fill="FFFFFF"/>
          </w:rPr>
          <w:t>https://blogs.mathworks.com/loren/2016/03/23/explore-your-iot-data-with-thingspeak-and-matlab/</w:t>
        </w:r>
      </w:hyperlink>
    </w:p>
    <w:p w14:paraId="029A16AD" w14:textId="77777777" w:rsidR="00736E9B" w:rsidRPr="00A10A20" w:rsidRDefault="00736E9B" w:rsidP="00736E9B">
      <w:pPr>
        <w:pStyle w:val="LiteraturaBPDP"/>
      </w:pPr>
      <w:r w:rsidRPr="00A10A20">
        <w:rPr>
          <w:rFonts w:ascii="Arial" w:hAnsi="Arial" w:cs="Arial"/>
          <w:i/>
          <w:iCs/>
          <w:color w:val="212529"/>
          <w:shd w:val="clear" w:color="auto" w:fill="FFFFFF"/>
        </w:rPr>
        <w:lastRenderedPageBreak/>
        <w:t>Portál: espressif.com</w:t>
      </w:r>
      <w:r w:rsidRPr="00A10A20">
        <w:rPr>
          <w:rFonts w:ascii="Arial" w:hAnsi="Arial" w:cs="Arial"/>
          <w:color w:val="212529"/>
          <w:shd w:val="clear" w:color="auto" w:fill="FFFFFF"/>
        </w:rPr>
        <w:t> [online]. SHANGHAI: ESPRESSIF SYSTEMS, 2020 [cit. 2020-12-08]. Dostupné z: https://www.espressif.com/en/products/socs/esp8266</w:t>
      </w:r>
    </w:p>
    <w:p w14:paraId="6C64A9DC" w14:textId="77777777" w:rsidR="00736E9B" w:rsidRPr="00A10A20" w:rsidRDefault="00736E9B" w:rsidP="00736E9B">
      <w:pPr>
        <w:pStyle w:val="LiteraturaBPDP"/>
      </w:pPr>
      <w:r w:rsidRPr="00A10A20">
        <w:rPr>
          <w:rFonts w:ascii="Arial" w:hAnsi="Arial" w:cs="Arial"/>
          <w:i/>
          <w:iCs/>
          <w:color w:val="212529"/>
          <w:shd w:val="clear" w:color="auto" w:fill="FFFFFF"/>
        </w:rPr>
        <w:t xml:space="preserve">Portál: </w:t>
      </w:r>
      <w:proofErr w:type="spellStart"/>
      <w:r w:rsidRPr="00A10A20">
        <w:rPr>
          <w:rFonts w:ascii="Arial" w:hAnsi="Arial" w:cs="Arial"/>
          <w:i/>
          <w:iCs/>
          <w:color w:val="212529"/>
          <w:shd w:val="clear" w:color="auto" w:fill="FFFFFF"/>
        </w:rPr>
        <w:t>EscapeQuotes</w:t>
      </w:r>
      <w:proofErr w:type="spellEnd"/>
      <w:r w:rsidRPr="00A10A20">
        <w:rPr>
          <w:rFonts w:ascii="Arial" w:hAnsi="Arial" w:cs="Arial"/>
          <w:color w:val="212529"/>
          <w:shd w:val="clear" w:color="auto" w:fill="FFFFFF"/>
        </w:rPr>
        <w:t xml:space="preserve"> [online]. 2016 [cit. 2020-12-07]. Dostupné z: </w:t>
      </w:r>
      <w:hyperlink r:id="rId57" w:history="1">
        <w:r w:rsidRPr="00A10A20">
          <w:rPr>
            <w:rStyle w:val="Hypertextovodkaz"/>
            <w:rFonts w:ascii="Arial" w:hAnsi="Arial" w:cs="Arial"/>
            <w:shd w:val="clear" w:color="auto" w:fill="FFFFFF"/>
          </w:rPr>
          <w:t>https://escapequotes.net/esp8266-wemos-d1-mini-pins-and-diagram/</w:t>
        </w:r>
      </w:hyperlink>
    </w:p>
    <w:p w14:paraId="6CD553E8" w14:textId="77777777" w:rsidR="00736E9B" w:rsidRPr="00A10A20" w:rsidRDefault="00736E9B" w:rsidP="00736E9B">
      <w:pPr>
        <w:pStyle w:val="LiteraturaBPDP"/>
      </w:pPr>
      <w:r w:rsidRPr="00A10A20">
        <w:rPr>
          <w:rFonts w:ascii="Arial" w:hAnsi="Arial" w:cs="Arial"/>
          <w:i/>
          <w:iCs/>
          <w:color w:val="212529"/>
          <w:shd w:val="clear" w:color="auto" w:fill="FFFFFF"/>
        </w:rPr>
        <w:t>Portál: JLCPCB.COM</w:t>
      </w:r>
      <w:r w:rsidRPr="00A10A20">
        <w:rPr>
          <w:rFonts w:ascii="Arial" w:hAnsi="Arial" w:cs="Arial"/>
          <w:color w:val="212529"/>
          <w:shd w:val="clear" w:color="auto" w:fill="FFFFFF"/>
        </w:rPr>
        <w:t xml:space="preserve"> [online]. 2020 [cit. 2020-12-07]. Dostupné z: </w:t>
      </w:r>
      <w:hyperlink r:id="rId58" w:history="1">
        <w:r w:rsidRPr="00A10A20">
          <w:rPr>
            <w:rStyle w:val="Hypertextovodkaz"/>
            <w:rFonts w:ascii="Arial" w:hAnsi="Arial" w:cs="Arial"/>
            <w:shd w:val="clear" w:color="auto" w:fill="FFFFFF"/>
          </w:rPr>
          <w:t>https://jlcpcb.com/</w:t>
        </w:r>
      </w:hyperlink>
    </w:p>
    <w:p w14:paraId="4F00ED48" w14:textId="77777777" w:rsidR="00736E9B" w:rsidRPr="00A10A20" w:rsidRDefault="00736E9B" w:rsidP="00736E9B">
      <w:pPr>
        <w:pStyle w:val="LiteraturaBPDP"/>
      </w:pPr>
      <w:r w:rsidRPr="00A10A20">
        <w:rPr>
          <w:rFonts w:ascii="Arial" w:hAnsi="Arial" w:cs="Arial"/>
          <w:color w:val="212529"/>
          <w:shd w:val="clear" w:color="auto" w:fill="FFFFFF"/>
        </w:rPr>
        <w:t>Olovnaté a bezolovnaté pájky. </w:t>
      </w:r>
      <w:r w:rsidRPr="00A10A20">
        <w:rPr>
          <w:rFonts w:ascii="Arial" w:hAnsi="Arial" w:cs="Arial"/>
          <w:i/>
          <w:iCs/>
          <w:color w:val="212529"/>
          <w:shd w:val="clear" w:color="auto" w:fill="FFFFFF"/>
        </w:rPr>
        <w:t>Portál: KONDIK.cz</w:t>
      </w:r>
      <w:r w:rsidRPr="00A10A20">
        <w:rPr>
          <w:rFonts w:ascii="Arial" w:hAnsi="Arial" w:cs="Arial"/>
          <w:color w:val="212529"/>
          <w:shd w:val="clear" w:color="auto" w:fill="FFFFFF"/>
        </w:rPr>
        <w:t xml:space="preserve"> [online]. 01.02.2019 [cit. 2020-12-07]. Dostupné z: </w:t>
      </w:r>
      <w:hyperlink r:id="rId59" w:history="1">
        <w:r w:rsidRPr="00A10A20">
          <w:rPr>
            <w:rStyle w:val="Hypertextovodkaz"/>
            <w:rFonts w:ascii="Arial" w:hAnsi="Arial" w:cs="Arial"/>
            <w:shd w:val="clear" w:color="auto" w:fill="FFFFFF"/>
          </w:rPr>
          <w:t>https://www.kondik.cz/olovnata-a-bezolovnata-pajka</w:t>
        </w:r>
      </w:hyperlink>
    </w:p>
    <w:p w14:paraId="719BC2B0" w14:textId="77777777" w:rsidR="00736E9B" w:rsidRPr="00A10A20" w:rsidRDefault="00736E9B" w:rsidP="00736E9B">
      <w:pPr>
        <w:pStyle w:val="LiteraturaBPDP"/>
      </w:pPr>
      <w:r w:rsidRPr="00A10A20">
        <w:rPr>
          <w:rFonts w:ascii="Arial" w:hAnsi="Arial" w:cs="Arial"/>
          <w:i/>
          <w:iCs/>
          <w:color w:val="212529"/>
          <w:shd w:val="clear" w:color="auto" w:fill="FFFFFF"/>
        </w:rPr>
        <w:t>Portál: itead.cc</w:t>
      </w:r>
      <w:r w:rsidRPr="00A10A20">
        <w:rPr>
          <w:rFonts w:ascii="Arial" w:hAnsi="Arial" w:cs="Arial"/>
          <w:color w:val="212529"/>
          <w:shd w:val="clear" w:color="auto" w:fill="FFFFFF"/>
        </w:rPr>
        <w:t> [online]. [cit. 2020-12-08]. Dostupné z: https://www.itead.cc/media/wysiwyg/Products/ESP-01_Schematic.png</w:t>
      </w:r>
    </w:p>
    <w:p w14:paraId="04CAAC5A" w14:textId="302C0E86" w:rsidR="00EB4018" w:rsidRPr="00A10A20" w:rsidRDefault="00CE23A2" w:rsidP="00DB19AB">
      <w:pPr>
        <w:pStyle w:val="Nadpis1-neslovan"/>
        <w:rPr>
          <w:b w:val="0"/>
          <w:smallCaps w:val="0"/>
          <w:lang w:val="cs-CZ"/>
        </w:rPr>
      </w:pPr>
      <w:r w:rsidRPr="00A10A20">
        <w:rPr>
          <w:lang w:val="cs-CZ"/>
        </w:rPr>
        <w:br w:type="page"/>
      </w:r>
    </w:p>
    <w:p w14:paraId="2099EF68" w14:textId="7AD62808" w:rsidR="00CE23A2" w:rsidRPr="00A10A20" w:rsidRDefault="00CE23A2" w:rsidP="00087314">
      <w:pPr>
        <w:pStyle w:val="Nadpis1-neslovan"/>
        <w:rPr>
          <w:lang w:val="cs-CZ"/>
        </w:rPr>
      </w:pPr>
      <w:bookmarkStart w:id="91" w:name="_Toc72854086"/>
      <w:r w:rsidRPr="00A10A20">
        <w:rPr>
          <w:lang w:val="cs-CZ"/>
        </w:rPr>
        <w:lastRenderedPageBreak/>
        <w:t>Seznam příloh</w:t>
      </w:r>
      <w:bookmarkEnd w:id="91"/>
    </w:p>
    <w:p w14:paraId="18370145" w14:textId="4D759617" w:rsidR="00DB19AB" w:rsidRPr="00A10A20" w:rsidRDefault="00087314">
      <w:pPr>
        <w:pStyle w:val="Obsah1"/>
        <w:tabs>
          <w:tab w:val="right" w:leader="dot" w:pos="8493"/>
        </w:tabs>
        <w:rPr>
          <w:rFonts w:asciiTheme="minorHAnsi" w:eastAsiaTheme="minorEastAsia" w:hAnsiTheme="minorHAnsi" w:cstheme="minorBidi"/>
          <w:b w:val="0"/>
          <w:bCs w:val="0"/>
          <w:caps w:val="0"/>
          <w:noProof/>
          <w:sz w:val="22"/>
          <w:szCs w:val="22"/>
        </w:rPr>
      </w:pPr>
      <w:r w:rsidRPr="00A10A20">
        <w:fldChar w:fldCharType="begin"/>
      </w:r>
      <w:r w:rsidRPr="00A10A20">
        <w:instrText xml:space="preserve"> TOC \h \z \t "Příloha 1;1" </w:instrText>
      </w:r>
      <w:r w:rsidRPr="00A10A20">
        <w:fldChar w:fldCharType="separate"/>
      </w:r>
      <w:hyperlink w:anchor="_Toc58318425" w:history="1">
        <w:r w:rsidR="00DB19AB" w:rsidRPr="00A10A20">
          <w:rPr>
            <w:rStyle w:val="Hypertextovodkaz"/>
            <w:noProof/>
          </w:rPr>
          <w:t>Příloha A - Schéma zapojení vyvíjené DPS</w:t>
        </w:r>
        <w:r w:rsidR="00DB19AB" w:rsidRPr="00A10A20">
          <w:rPr>
            <w:noProof/>
            <w:webHidden/>
          </w:rPr>
          <w:tab/>
        </w:r>
        <w:r w:rsidR="00DB19AB" w:rsidRPr="00A10A20">
          <w:rPr>
            <w:noProof/>
            <w:webHidden/>
          </w:rPr>
          <w:fldChar w:fldCharType="begin"/>
        </w:r>
        <w:r w:rsidR="00DB19AB" w:rsidRPr="00A10A20">
          <w:rPr>
            <w:noProof/>
            <w:webHidden/>
          </w:rPr>
          <w:instrText xml:space="preserve"> PAGEREF _Toc58318425 \h </w:instrText>
        </w:r>
        <w:r w:rsidR="00DB19AB" w:rsidRPr="00A10A20">
          <w:rPr>
            <w:noProof/>
            <w:webHidden/>
          </w:rPr>
        </w:r>
        <w:r w:rsidR="00DB19AB" w:rsidRPr="00A10A20">
          <w:rPr>
            <w:noProof/>
            <w:webHidden/>
          </w:rPr>
          <w:fldChar w:fldCharType="separate"/>
        </w:r>
        <w:r w:rsidR="00E220BE">
          <w:rPr>
            <w:noProof/>
            <w:webHidden/>
          </w:rPr>
          <w:t>54</w:t>
        </w:r>
        <w:r w:rsidR="00DB19AB" w:rsidRPr="00A10A20">
          <w:rPr>
            <w:noProof/>
            <w:webHidden/>
          </w:rPr>
          <w:fldChar w:fldCharType="end"/>
        </w:r>
      </w:hyperlink>
    </w:p>
    <w:p w14:paraId="55D93C7B" w14:textId="6AE22B5E" w:rsidR="00E40496" w:rsidRPr="00A10A20" w:rsidRDefault="00087314" w:rsidP="000822B2">
      <w:pPr>
        <w:pStyle w:val="Seznamobrzk"/>
        <w:rPr>
          <w:b/>
          <w:bCs/>
        </w:rPr>
      </w:pPr>
      <w:r w:rsidRPr="00A10A20">
        <w:fldChar w:fldCharType="end"/>
      </w:r>
      <w:r w:rsidR="000822B2" w:rsidRPr="00A10A20">
        <w:rPr>
          <w:b/>
          <w:bCs/>
        </w:rPr>
        <w:t xml:space="preserve">PŘÍLOHA B </w:t>
      </w:r>
      <w:r w:rsidR="00383FAE" w:rsidRPr="00A10A20">
        <w:rPr>
          <w:b/>
          <w:bCs/>
        </w:rPr>
        <w:t>–</w:t>
      </w:r>
      <w:r w:rsidR="00007E77" w:rsidRPr="00A10A20">
        <w:t xml:space="preserve"> </w:t>
      </w:r>
      <w:r w:rsidR="00007E77" w:rsidRPr="00A10A20">
        <w:rPr>
          <w:b/>
          <w:bCs/>
        </w:rPr>
        <w:t xml:space="preserve">Projekt programu KiCAD vyvíjené DPS </w:t>
      </w:r>
      <w:r w:rsidR="00383FAE" w:rsidRPr="00A10A20">
        <w:rPr>
          <w:b/>
          <w:bCs/>
        </w:rPr>
        <w:t>je uložen v přiloženém archínu.</w:t>
      </w:r>
    </w:p>
    <w:p w14:paraId="55615658" w14:textId="331827EE" w:rsidR="00383FAE" w:rsidRPr="00A10A20" w:rsidRDefault="00383FAE" w:rsidP="00383FAE">
      <w:pPr>
        <w:pStyle w:val="Seznamobrzk"/>
        <w:rPr>
          <w:b/>
          <w:bCs/>
        </w:rPr>
      </w:pPr>
      <w:r w:rsidRPr="00A10A20">
        <w:rPr>
          <w:b/>
          <w:bCs/>
        </w:rPr>
        <w:t>PŘÍLOHA C – Schéma zapojení vyvíjené DPS je uložen v přiloženém archínu.</w:t>
      </w:r>
    </w:p>
    <w:p w14:paraId="0DD3118B" w14:textId="65DEA037" w:rsidR="00746AAD" w:rsidRPr="00A10A20" w:rsidRDefault="00746AAD" w:rsidP="00746AAD">
      <w:pPr>
        <w:pStyle w:val="Seznamobrzk"/>
        <w:rPr>
          <w:b/>
          <w:bCs/>
        </w:rPr>
      </w:pPr>
      <w:r w:rsidRPr="00A10A20">
        <w:rPr>
          <w:b/>
          <w:bCs/>
        </w:rPr>
        <w:t>PŘÍLOHA D –GERBER soubory pro výrobu DPS jsou uloženy v přiloženém archínu.</w:t>
      </w:r>
    </w:p>
    <w:p w14:paraId="053ECD94" w14:textId="692A741E" w:rsidR="00F6452F" w:rsidRPr="00A10A20" w:rsidRDefault="00F6452F">
      <w:pPr>
        <w:spacing w:line="240" w:lineRule="auto"/>
        <w:ind w:left="0"/>
      </w:pPr>
      <w:r w:rsidRPr="00A10A20">
        <w:br w:type="page"/>
      </w:r>
    </w:p>
    <w:p w14:paraId="2250FEC6" w14:textId="0BE7C0F7" w:rsidR="00017C08" w:rsidRPr="00A10A20" w:rsidRDefault="0020147E" w:rsidP="009622AB">
      <w:pPr>
        <w:pStyle w:val="Nadpis1-neslovan"/>
        <w:rPr>
          <w:lang w:val="cs-CZ"/>
        </w:rPr>
      </w:pPr>
      <w:bookmarkStart w:id="92" w:name="_Toc72854087"/>
      <w:r w:rsidRPr="00A10A20">
        <w:rPr>
          <w:lang w:val="cs-CZ"/>
        </w:rPr>
        <w:lastRenderedPageBreak/>
        <w:t xml:space="preserve">OBSAH </w:t>
      </w:r>
      <w:r w:rsidR="009F7DB2" w:rsidRPr="00A10A20">
        <w:rPr>
          <w:lang w:val="cs-CZ"/>
        </w:rPr>
        <w:t>PŘILOŽENÉHO ARCHÍVU</w:t>
      </w:r>
      <w:bookmarkEnd w:id="92"/>
    </w:p>
    <w:p w14:paraId="21DB049E" w14:textId="77777777" w:rsidR="00F6452F" w:rsidRPr="00A10A20" w:rsidRDefault="00F6452F" w:rsidP="00F6452F">
      <w:pPr>
        <w:spacing w:line="276" w:lineRule="auto"/>
      </w:pPr>
      <w:r w:rsidRPr="00A10A20">
        <w:t>├───PŘÍLOHA B</w:t>
      </w:r>
    </w:p>
    <w:p w14:paraId="6A4CD612" w14:textId="77777777" w:rsidR="00F6452F" w:rsidRPr="00A10A20" w:rsidRDefault="00F6452F" w:rsidP="00F6452F">
      <w:pPr>
        <w:spacing w:line="276" w:lineRule="auto"/>
      </w:pPr>
      <w:r w:rsidRPr="00A10A20">
        <w:t>│   │   logo_lib_vut.lib</w:t>
      </w:r>
    </w:p>
    <w:p w14:paraId="20BD64FB" w14:textId="77777777" w:rsidR="00F6452F" w:rsidRPr="00A10A20" w:rsidRDefault="00F6452F" w:rsidP="00F6452F">
      <w:pPr>
        <w:spacing w:line="276" w:lineRule="auto"/>
      </w:pPr>
      <w:r w:rsidRPr="00A10A20">
        <w:t>│   │</w:t>
      </w:r>
    </w:p>
    <w:p w14:paraId="1CD7AF00" w14:textId="77777777" w:rsidR="00F6452F" w:rsidRPr="00A10A20" w:rsidRDefault="00F6452F" w:rsidP="00F6452F">
      <w:pPr>
        <w:spacing w:line="276" w:lineRule="auto"/>
      </w:pPr>
      <w:r w:rsidRPr="00A10A20">
        <w:t>│   └───Temperature-controller-with-ESP8266</w:t>
      </w:r>
    </w:p>
    <w:p w14:paraId="19616739" w14:textId="77777777" w:rsidR="00F6452F" w:rsidRPr="00A10A20" w:rsidRDefault="00F6452F" w:rsidP="00F6452F">
      <w:pPr>
        <w:spacing w:line="276" w:lineRule="auto"/>
      </w:pPr>
      <w:r w:rsidRPr="00A10A20">
        <w:t>│           fp-E644.tmp</w:t>
      </w:r>
    </w:p>
    <w:p w14:paraId="48C1AF7A" w14:textId="77777777" w:rsidR="00F6452F" w:rsidRPr="00A10A20" w:rsidRDefault="00F6452F" w:rsidP="00F6452F">
      <w:pPr>
        <w:spacing w:line="276" w:lineRule="auto"/>
      </w:pPr>
      <w:r w:rsidRPr="00A10A20">
        <w:t>│           fp-</w:t>
      </w:r>
      <w:proofErr w:type="spellStart"/>
      <w:r w:rsidRPr="00A10A20">
        <w:t>info</w:t>
      </w:r>
      <w:proofErr w:type="spellEnd"/>
      <w:r w:rsidRPr="00A10A20">
        <w:t>-</w:t>
      </w:r>
      <w:proofErr w:type="spellStart"/>
      <w:r w:rsidRPr="00A10A20">
        <w:t>cache</w:t>
      </w:r>
      <w:proofErr w:type="spellEnd"/>
    </w:p>
    <w:p w14:paraId="4975B6E2" w14:textId="77777777" w:rsidR="00F6452F" w:rsidRPr="00A10A20" w:rsidRDefault="00F6452F" w:rsidP="00F6452F">
      <w:pPr>
        <w:spacing w:line="276" w:lineRule="auto"/>
      </w:pPr>
      <w:r w:rsidRPr="00A10A20">
        <w:t>│           logo_lib_vut.lib</w:t>
      </w:r>
    </w:p>
    <w:p w14:paraId="43F5D498" w14:textId="77777777" w:rsidR="00F6452F" w:rsidRPr="00A10A20" w:rsidRDefault="00F6452F" w:rsidP="00F6452F">
      <w:pPr>
        <w:spacing w:line="276" w:lineRule="auto"/>
      </w:pPr>
      <w:r w:rsidRPr="00A10A20">
        <w:t xml:space="preserve">│           </w:t>
      </w:r>
      <w:proofErr w:type="spellStart"/>
      <w:r w:rsidRPr="00A10A20">
        <w:t>sestava.FCStd</w:t>
      </w:r>
      <w:proofErr w:type="spellEnd"/>
    </w:p>
    <w:p w14:paraId="48E9928D" w14:textId="77777777" w:rsidR="00F6452F" w:rsidRPr="00A10A20" w:rsidRDefault="00F6452F" w:rsidP="00F6452F">
      <w:pPr>
        <w:spacing w:line="276" w:lineRule="auto"/>
      </w:pPr>
      <w:r w:rsidRPr="00A10A20">
        <w:t>│           sestava.FCStd1</w:t>
      </w:r>
    </w:p>
    <w:p w14:paraId="43A80211" w14:textId="77777777" w:rsidR="00F6452F" w:rsidRPr="00A10A20" w:rsidRDefault="00F6452F" w:rsidP="00F6452F">
      <w:pPr>
        <w:spacing w:line="276" w:lineRule="auto"/>
      </w:pPr>
      <w:r w:rsidRPr="00A10A20">
        <w:t>│           Temperature-controller-with-ESP8266-cache.lib</w:t>
      </w:r>
    </w:p>
    <w:p w14:paraId="1F640DA9" w14:textId="77777777" w:rsidR="00F6452F" w:rsidRPr="00A10A20" w:rsidRDefault="00F6452F" w:rsidP="00F6452F">
      <w:pPr>
        <w:spacing w:line="276" w:lineRule="auto"/>
      </w:pPr>
      <w:r w:rsidRPr="00A10A20">
        <w:t>│           Temperature-controller-with-ESP8266.kicad_pcb</w:t>
      </w:r>
    </w:p>
    <w:p w14:paraId="5C6CCACF" w14:textId="77777777" w:rsidR="00F6452F" w:rsidRPr="00A10A20" w:rsidRDefault="00F6452F" w:rsidP="00F6452F">
      <w:pPr>
        <w:spacing w:line="276" w:lineRule="auto"/>
      </w:pPr>
      <w:r w:rsidRPr="00A10A20">
        <w:t>│           Temperature-controller-with-ESP8266.kicad_pcb-bak</w:t>
      </w:r>
    </w:p>
    <w:p w14:paraId="54AD4CCD" w14:textId="77777777" w:rsidR="00F6452F" w:rsidRPr="00A10A20" w:rsidRDefault="00F6452F" w:rsidP="00F6452F">
      <w:pPr>
        <w:spacing w:line="276" w:lineRule="auto"/>
      </w:pPr>
      <w:r w:rsidRPr="00A10A20">
        <w:t>│           Temperature-controller-with-ESP8266.net</w:t>
      </w:r>
    </w:p>
    <w:p w14:paraId="17683A01" w14:textId="77777777" w:rsidR="00F6452F" w:rsidRPr="00A10A20" w:rsidRDefault="00F6452F" w:rsidP="00F6452F">
      <w:pPr>
        <w:spacing w:line="276" w:lineRule="auto"/>
      </w:pPr>
      <w:r w:rsidRPr="00A10A20">
        <w:t>│           Temperature-controller-with-ESP8266.pro</w:t>
      </w:r>
    </w:p>
    <w:p w14:paraId="1485F090" w14:textId="77777777" w:rsidR="00F6452F" w:rsidRPr="00A10A20" w:rsidRDefault="00F6452F" w:rsidP="00F6452F">
      <w:pPr>
        <w:spacing w:line="276" w:lineRule="auto"/>
      </w:pPr>
      <w:r w:rsidRPr="00A10A20">
        <w:t>│           Temperature-controller-with-ESP8266.sch</w:t>
      </w:r>
    </w:p>
    <w:p w14:paraId="716A80A1" w14:textId="77777777" w:rsidR="00F6452F" w:rsidRPr="00A10A20" w:rsidRDefault="00F6452F" w:rsidP="00F6452F">
      <w:pPr>
        <w:spacing w:line="276" w:lineRule="auto"/>
      </w:pPr>
      <w:r w:rsidRPr="00A10A20">
        <w:t>│           Temperature-controller-with-ESP8266.sch-bak</w:t>
      </w:r>
    </w:p>
    <w:p w14:paraId="1DD582CC" w14:textId="77777777" w:rsidR="00F6452F" w:rsidRPr="00A10A20" w:rsidRDefault="00F6452F" w:rsidP="00F6452F">
      <w:pPr>
        <w:spacing w:line="276" w:lineRule="auto"/>
      </w:pPr>
      <w:r w:rsidRPr="00A10A20">
        <w:t>│           Temperature-controller-with-ESP8266.wrl</w:t>
      </w:r>
    </w:p>
    <w:p w14:paraId="23078B93" w14:textId="77777777" w:rsidR="00F6452F" w:rsidRPr="00A10A20" w:rsidRDefault="00F6452F" w:rsidP="00F6452F">
      <w:pPr>
        <w:spacing w:line="276" w:lineRule="auto"/>
      </w:pPr>
      <w:r w:rsidRPr="00A10A20">
        <w:t>│           Temperature-controller-with-ESP8266.xml</w:t>
      </w:r>
    </w:p>
    <w:p w14:paraId="73825A78" w14:textId="77777777" w:rsidR="00F6452F" w:rsidRPr="00A10A20" w:rsidRDefault="00F6452F" w:rsidP="00F6452F">
      <w:pPr>
        <w:spacing w:line="276" w:lineRule="auto"/>
      </w:pPr>
      <w:r w:rsidRPr="00A10A20">
        <w:t>│           test-cache.lib</w:t>
      </w:r>
    </w:p>
    <w:p w14:paraId="6AD5A627" w14:textId="77777777" w:rsidR="00F6452F" w:rsidRPr="00A10A20" w:rsidRDefault="00F6452F" w:rsidP="00F6452F">
      <w:pPr>
        <w:spacing w:line="276" w:lineRule="auto"/>
      </w:pPr>
      <w:r w:rsidRPr="00A10A20">
        <w:t>│</w:t>
      </w:r>
    </w:p>
    <w:p w14:paraId="21540A0D" w14:textId="77777777" w:rsidR="00F6452F" w:rsidRPr="00A10A20" w:rsidRDefault="00F6452F" w:rsidP="00F6452F">
      <w:pPr>
        <w:spacing w:line="276" w:lineRule="auto"/>
      </w:pPr>
      <w:r w:rsidRPr="00A10A20">
        <w:t>├───PŘÍLOHA C</w:t>
      </w:r>
    </w:p>
    <w:p w14:paraId="30124D25" w14:textId="77777777" w:rsidR="00F6452F" w:rsidRPr="00A10A20" w:rsidRDefault="00F6452F" w:rsidP="00F6452F">
      <w:pPr>
        <w:spacing w:line="276" w:lineRule="auto"/>
      </w:pPr>
      <w:r w:rsidRPr="00A10A20">
        <w:t>│       schéma_zapojení.jpg</w:t>
      </w:r>
    </w:p>
    <w:p w14:paraId="492655AA" w14:textId="77777777" w:rsidR="00F6452F" w:rsidRPr="00A10A20" w:rsidRDefault="00F6452F" w:rsidP="00F6452F">
      <w:pPr>
        <w:spacing w:line="276" w:lineRule="auto"/>
      </w:pPr>
      <w:r w:rsidRPr="00A10A20">
        <w:t>│</w:t>
      </w:r>
    </w:p>
    <w:p w14:paraId="5EB130B3" w14:textId="77777777" w:rsidR="00F6452F" w:rsidRPr="00A10A20" w:rsidRDefault="00F6452F" w:rsidP="00F6452F">
      <w:pPr>
        <w:spacing w:line="276" w:lineRule="auto"/>
      </w:pPr>
      <w:r w:rsidRPr="00A10A20">
        <w:t>└───PŘÍLOHA D</w:t>
      </w:r>
    </w:p>
    <w:p w14:paraId="4EA629FA" w14:textId="77777777" w:rsidR="00F6452F" w:rsidRPr="00A10A20" w:rsidRDefault="00F6452F" w:rsidP="00F6452F">
      <w:pPr>
        <w:spacing w:line="276" w:lineRule="auto"/>
      </w:pPr>
      <w:r w:rsidRPr="00A10A20">
        <w:t xml:space="preserve">    └───</w:t>
      </w:r>
      <w:proofErr w:type="spellStart"/>
      <w:r w:rsidRPr="00A10A20">
        <w:t>Gerbel</w:t>
      </w:r>
      <w:proofErr w:type="spellEnd"/>
    </w:p>
    <w:p w14:paraId="57A54BB0" w14:textId="77777777" w:rsidR="00F6452F" w:rsidRPr="00A10A20" w:rsidRDefault="00F6452F" w:rsidP="00F6452F">
      <w:pPr>
        <w:spacing w:line="276" w:lineRule="auto"/>
      </w:pPr>
      <w:r w:rsidRPr="00A10A20">
        <w:t xml:space="preserve">            Temperature-controller-with-ESP8266-B_Cu.gbr</w:t>
      </w:r>
    </w:p>
    <w:p w14:paraId="7B55800B" w14:textId="77777777" w:rsidR="00F6452F" w:rsidRPr="00A10A20" w:rsidRDefault="00F6452F" w:rsidP="00F6452F">
      <w:pPr>
        <w:spacing w:line="276" w:lineRule="auto"/>
      </w:pPr>
      <w:r w:rsidRPr="00A10A20">
        <w:t xml:space="preserve">            Temperature-controller-with-ESP8266-B_Mask.gbr</w:t>
      </w:r>
    </w:p>
    <w:p w14:paraId="1A1E0F6C" w14:textId="77777777" w:rsidR="00F6452F" w:rsidRPr="00A10A20" w:rsidRDefault="00F6452F" w:rsidP="00F6452F">
      <w:pPr>
        <w:spacing w:line="276" w:lineRule="auto"/>
      </w:pPr>
      <w:r w:rsidRPr="00A10A20">
        <w:t xml:space="preserve">            Temperature-controller-with-ESP8266-B_SilkS.gbr</w:t>
      </w:r>
    </w:p>
    <w:p w14:paraId="0E426B98" w14:textId="77777777" w:rsidR="00F6452F" w:rsidRPr="00A10A20" w:rsidRDefault="00F6452F" w:rsidP="00F6452F">
      <w:pPr>
        <w:spacing w:line="276" w:lineRule="auto"/>
      </w:pPr>
      <w:r w:rsidRPr="00A10A20">
        <w:t xml:space="preserve">            Temperature-controller-with-ESP8266-Edge_Cuts.gbr</w:t>
      </w:r>
    </w:p>
    <w:p w14:paraId="25265307" w14:textId="77777777" w:rsidR="00F6452F" w:rsidRPr="00A10A20" w:rsidRDefault="00F6452F" w:rsidP="00F6452F">
      <w:pPr>
        <w:spacing w:line="276" w:lineRule="auto"/>
      </w:pPr>
      <w:r w:rsidRPr="00A10A20">
        <w:t xml:space="preserve">            Temperature-controller-with-ESP8266-F_Cu.gbr</w:t>
      </w:r>
    </w:p>
    <w:p w14:paraId="4A4BFED8" w14:textId="77777777" w:rsidR="00F6452F" w:rsidRPr="00A10A20" w:rsidRDefault="00F6452F" w:rsidP="00F6452F">
      <w:pPr>
        <w:spacing w:line="276" w:lineRule="auto"/>
      </w:pPr>
      <w:r w:rsidRPr="00A10A20">
        <w:t xml:space="preserve">            Temperature-controller-with-ESP8266-F_Mask.gbr</w:t>
      </w:r>
    </w:p>
    <w:p w14:paraId="607C935C" w14:textId="77777777" w:rsidR="00F6452F" w:rsidRPr="00A10A20" w:rsidRDefault="00F6452F" w:rsidP="00F6452F">
      <w:pPr>
        <w:spacing w:line="276" w:lineRule="auto"/>
      </w:pPr>
      <w:r w:rsidRPr="00A10A20">
        <w:t xml:space="preserve">            Temperature-controller-with-ESP8266-F_SilkS.gbr</w:t>
      </w:r>
    </w:p>
    <w:p w14:paraId="262E2A08" w14:textId="77777777" w:rsidR="00F6452F" w:rsidRPr="00A10A20" w:rsidRDefault="00F6452F" w:rsidP="00F6452F">
      <w:pPr>
        <w:spacing w:line="276" w:lineRule="auto"/>
      </w:pPr>
      <w:r w:rsidRPr="00A10A20">
        <w:t xml:space="preserve">            Temperature-controller-with-ESP8266-job.gbrjob</w:t>
      </w:r>
    </w:p>
    <w:p w14:paraId="184AACE7" w14:textId="540F472D" w:rsidR="00017C08" w:rsidRPr="00A10A20" w:rsidRDefault="00F6452F" w:rsidP="00F6452F">
      <w:pPr>
        <w:spacing w:line="276" w:lineRule="auto"/>
      </w:pPr>
      <w:r w:rsidRPr="00A10A20">
        <w:t xml:space="preserve">            Temperature-controller-with-ESP8266.drl</w:t>
      </w:r>
    </w:p>
    <w:p w14:paraId="03D7CB86" w14:textId="77777777" w:rsidR="00017C08" w:rsidRPr="00A10A20" w:rsidRDefault="00017C08" w:rsidP="0019118E">
      <w:pPr>
        <w:spacing w:line="276" w:lineRule="auto"/>
      </w:pPr>
    </w:p>
    <w:p w14:paraId="08A7909A" w14:textId="77777777" w:rsidR="00017C08" w:rsidRPr="00A10A20" w:rsidRDefault="00017C08" w:rsidP="0019118E">
      <w:pPr>
        <w:spacing w:line="276" w:lineRule="auto"/>
      </w:pPr>
    </w:p>
    <w:p w14:paraId="1F630AE9" w14:textId="77777777" w:rsidR="00017C08" w:rsidRPr="00A10A20" w:rsidRDefault="00017C08" w:rsidP="0019118E">
      <w:pPr>
        <w:spacing w:line="276" w:lineRule="auto"/>
      </w:pPr>
    </w:p>
    <w:p w14:paraId="35A65181" w14:textId="77777777" w:rsidR="00017C08" w:rsidRPr="00A10A20" w:rsidRDefault="00017C08" w:rsidP="0019118E">
      <w:pPr>
        <w:spacing w:line="276" w:lineRule="auto"/>
      </w:pPr>
    </w:p>
    <w:p w14:paraId="489198EE" w14:textId="77777777" w:rsidR="00017C08" w:rsidRPr="00A10A20" w:rsidRDefault="00017C08" w:rsidP="0019118E">
      <w:pPr>
        <w:spacing w:line="276" w:lineRule="auto"/>
      </w:pPr>
    </w:p>
    <w:p w14:paraId="14A4BEDA" w14:textId="66A133B1" w:rsidR="00017C08" w:rsidRPr="00A10A20" w:rsidRDefault="003041C4" w:rsidP="00DB19AB">
      <w:pPr>
        <w:pStyle w:val="Ploha1"/>
      </w:pPr>
      <w:bookmarkStart w:id="93" w:name="_Toc58318425"/>
      <w:r w:rsidRPr="00A10A20">
        <w:lastRenderedPageBreak/>
        <w:t>Schéma zapojení vyvíjené DPS</w:t>
      </w:r>
      <w:bookmarkEnd w:id="93"/>
    </w:p>
    <w:p w14:paraId="0F3A6340" w14:textId="0C518F44" w:rsidR="00081B74" w:rsidRPr="00A10A20" w:rsidRDefault="003041C4" w:rsidP="00081B74">
      <w:pPr>
        <w:pStyle w:val="Default"/>
      </w:pPr>
      <w:r w:rsidRPr="00A10A20">
        <w:rPr>
          <w:noProof/>
        </w:rPr>
        <w:drawing>
          <wp:inline distT="0" distB="0" distL="0" distR="0" wp14:anchorId="2FF1CFFD" wp14:editId="7440EE4C">
            <wp:extent cx="7785436" cy="5504650"/>
            <wp:effectExtent l="0" t="2540" r="3810" b="381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ázek 25"/>
                    <pic:cNvPicPr/>
                  </pic:nvPicPr>
                  <pic:blipFill>
                    <a:blip r:embed="rId60" cstate="print">
                      <a:extLst>
                        <a:ext uri="{28A0092B-C50C-407E-A947-70E740481C1C}">
                          <a14:useLocalDpi xmlns:a14="http://schemas.microsoft.com/office/drawing/2010/main" val="0"/>
                        </a:ext>
                      </a:extLst>
                    </a:blip>
                    <a:stretch>
                      <a:fillRect/>
                    </a:stretch>
                  </pic:blipFill>
                  <pic:spPr>
                    <a:xfrm rot="16200000">
                      <a:off x="0" y="0"/>
                      <a:ext cx="7803675" cy="5517546"/>
                    </a:xfrm>
                    <a:prstGeom prst="rect">
                      <a:avLst/>
                    </a:prstGeom>
                  </pic:spPr>
                </pic:pic>
              </a:graphicData>
            </a:graphic>
          </wp:inline>
        </w:drawing>
      </w:r>
    </w:p>
    <w:p w14:paraId="517870CB" w14:textId="5148FF0B" w:rsidR="00BF4337" w:rsidRPr="00A10A20" w:rsidRDefault="00BF4337" w:rsidP="00BF4337">
      <w:pPr>
        <w:pStyle w:val="Prvnodstavec"/>
      </w:pPr>
    </w:p>
    <w:sectPr w:rsidR="00BF4337" w:rsidRPr="00A10A20" w:rsidSect="00515980">
      <w:footerReference w:type="default" r:id="rId61"/>
      <w:footerReference w:type="first" r:id="rId62"/>
      <w:pgSz w:w="11906" w:h="16838"/>
      <w:pgMar w:top="1701" w:right="1418" w:bottom="1701" w:left="1418" w:header="709" w:footer="709" w:gutter="567"/>
      <w:pgNumType w:start="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06848B" w14:textId="77777777" w:rsidR="001F4849" w:rsidRDefault="001F4849">
      <w:pPr>
        <w:spacing w:line="240" w:lineRule="auto"/>
      </w:pPr>
      <w:r>
        <w:separator/>
      </w:r>
    </w:p>
  </w:endnote>
  <w:endnote w:type="continuationSeparator" w:id="0">
    <w:p w14:paraId="0502BDA5" w14:textId="77777777" w:rsidR="001F4849" w:rsidRDefault="001F484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Adobe Heiti Std R">
    <w:panose1 w:val="020B0400000000000000"/>
    <w:charset w:val="80"/>
    <w:family w:val="swiss"/>
    <w:notTrueType/>
    <w:pitch w:val="variable"/>
    <w:sig w:usb0="00000207" w:usb1="0A0F1810" w:usb2="00000016" w:usb3="00000000" w:csb0="0006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83DD6D" w14:textId="77777777" w:rsidR="001D1E61" w:rsidRDefault="001D1E61" w:rsidP="002975FF">
    <w:pPr>
      <w:pStyle w:val="Zpa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D8B60A" w14:textId="77777777" w:rsidR="001D1E61" w:rsidRDefault="001D1E61">
    <w:pPr>
      <w:pStyle w:val="Zpat"/>
      <w:jc w:val="right"/>
    </w:pPr>
    <w:r>
      <w:fldChar w:fldCharType="begin"/>
    </w:r>
    <w:r>
      <w:instrText>PAGE   \* MERGEFORMAT</w:instrText>
    </w:r>
    <w:r>
      <w:fldChar w:fldCharType="separate"/>
    </w:r>
    <w:r>
      <w:rPr>
        <w:noProof/>
      </w:rPr>
      <w:t>21</w:t>
    </w:r>
    <w:r>
      <w:fldChar w:fldCharType="end"/>
    </w:r>
  </w:p>
  <w:p w14:paraId="31CC62DE" w14:textId="77777777" w:rsidR="001D1E61" w:rsidRDefault="001D1E61" w:rsidP="002975FF">
    <w:pPr>
      <w:pStyle w:val="Zpat"/>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35EFF1" w14:textId="77777777" w:rsidR="001D1E61" w:rsidRDefault="001D1E61">
    <w:pPr>
      <w:pStyle w:val="Zpat"/>
      <w:jc w:val="right"/>
    </w:pPr>
    <w:r>
      <w:fldChar w:fldCharType="begin"/>
    </w:r>
    <w:r>
      <w:instrText>PAGE   \* MERGEFORMAT</w:instrText>
    </w:r>
    <w:r>
      <w:fldChar w:fldCharType="separate"/>
    </w:r>
    <w:r>
      <w:rPr>
        <w:noProof/>
      </w:rPr>
      <w:t>3</w:t>
    </w:r>
    <w:r>
      <w:fldChar w:fldCharType="end"/>
    </w:r>
  </w:p>
  <w:p w14:paraId="2642F134" w14:textId="77777777" w:rsidR="001D1E61" w:rsidRDefault="001D1E61">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CC5119" w14:textId="77777777" w:rsidR="001F4849" w:rsidRDefault="001F4849">
      <w:pPr>
        <w:spacing w:line="240" w:lineRule="auto"/>
      </w:pPr>
      <w:r>
        <w:separator/>
      </w:r>
    </w:p>
  </w:footnote>
  <w:footnote w:type="continuationSeparator" w:id="0">
    <w:p w14:paraId="40BDE362" w14:textId="77777777" w:rsidR="001F4849" w:rsidRDefault="001F484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2EA62096"/>
    <w:lvl w:ilvl="0">
      <w:start w:val="1"/>
      <w:numFmt w:val="decimal"/>
      <w:lvlText w:val="%1"/>
      <w:lvlJc w:val="left"/>
      <w:pPr>
        <w:ind w:left="360" w:hanging="360"/>
      </w:pPr>
      <w:rPr>
        <w:rFonts w:hint="default"/>
      </w:rPr>
    </w:lvl>
    <w:lvl w:ilvl="1">
      <w:start w:val="1"/>
      <w:numFmt w:val="decimal"/>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 w15:restartNumberingAfterBreak="0">
    <w:nsid w:val="117315C6"/>
    <w:multiLevelType w:val="hybridMultilevel"/>
    <w:tmpl w:val="FC7A61C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14843807"/>
    <w:multiLevelType w:val="hybridMultilevel"/>
    <w:tmpl w:val="DD8C08A2"/>
    <w:lvl w:ilvl="0" w:tplc="D0CCD33A">
      <w:start w:val="1"/>
      <w:numFmt w:val="decimal"/>
      <w:suff w:val="space"/>
      <w:lvlText w:val="Příloha %1 -"/>
      <w:lvlJc w:val="left"/>
      <w:pPr>
        <w:ind w:left="720" w:hanging="360"/>
      </w:pPr>
      <w:rPr>
        <w:rFonts w:ascii="Times New Roman" w:hAnsi="Times New Roman" w:cs="Times New Roman"/>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1D4223F3"/>
    <w:multiLevelType w:val="multilevel"/>
    <w:tmpl w:val="D50CAC46"/>
    <w:lvl w:ilvl="0">
      <w:start w:val="1"/>
      <w:numFmt w:val="decimal"/>
      <w:pStyle w:val="Reference"/>
      <w:lvlText w:val="[%1]"/>
      <w:lvlJc w:val="left"/>
      <w:pPr>
        <w:tabs>
          <w:tab w:val="num" w:pos="454"/>
        </w:tabs>
        <w:ind w:left="454" w:hanging="454"/>
      </w:pPr>
      <w:rPr>
        <w:rFonts w:hint="default"/>
      </w:rPr>
    </w:lvl>
    <w:lvl w:ilvl="1">
      <w:start w:val="1"/>
      <w:numFmt w:val="lowerLetter"/>
      <w:lvlText w:val="%2)"/>
      <w:lvlJc w:val="left"/>
      <w:pPr>
        <w:tabs>
          <w:tab w:val="num" w:pos="1174"/>
        </w:tabs>
        <w:ind w:left="1174" w:hanging="360"/>
      </w:pPr>
      <w:rPr>
        <w:rFonts w:hint="default"/>
      </w:rPr>
    </w:lvl>
    <w:lvl w:ilvl="2">
      <w:start w:val="1"/>
      <w:numFmt w:val="lowerRoman"/>
      <w:lvlText w:val="%3)"/>
      <w:lvlJc w:val="left"/>
      <w:pPr>
        <w:tabs>
          <w:tab w:val="num" w:pos="1534"/>
        </w:tabs>
        <w:ind w:left="1534" w:hanging="360"/>
      </w:pPr>
      <w:rPr>
        <w:rFonts w:hint="default"/>
      </w:rPr>
    </w:lvl>
    <w:lvl w:ilvl="3">
      <w:start w:val="1"/>
      <w:numFmt w:val="decimal"/>
      <w:lvlText w:val="(%4)"/>
      <w:lvlJc w:val="left"/>
      <w:pPr>
        <w:tabs>
          <w:tab w:val="num" w:pos="1894"/>
        </w:tabs>
        <w:ind w:left="1894" w:hanging="360"/>
      </w:pPr>
      <w:rPr>
        <w:rFonts w:hint="default"/>
      </w:rPr>
    </w:lvl>
    <w:lvl w:ilvl="4">
      <w:start w:val="1"/>
      <w:numFmt w:val="lowerLetter"/>
      <w:lvlText w:val="(%5)"/>
      <w:lvlJc w:val="left"/>
      <w:pPr>
        <w:tabs>
          <w:tab w:val="num" w:pos="2254"/>
        </w:tabs>
        <w:ind w:left="2254" w:hanging="360"/>
      </w:pPr>
      <w:rPr>
        <w:rFonts w:hint="default"/>
      </w:rPr>
    </w:lvl>
    <w:lvl w:ilvl="5">
      <w:start w:val="1"/>
      <w:numFmt w:val="lowerRoman"/>
      <w:lvlText w:val="(%6)"/>
      <w:lvlJc w:val="left"/>
      <w:pPr>
        <w:tabs>
          <w:tab w:val="num" w:pos="2614"/>
        </w:tabs>
        <w:ind w:left="2614" w:hanging="360"/>
      </w:pPr>
      <w:rPr>
        <w:rFonts w:hint="default"/>
      </w:rPr>
    </w:lvl>
    <w:lvl w:ilvl="6">
      <w:start w:val="1"/>
      <w:numFmt w:val="decimal"/>
      <w:lvlText w:val="%7."/>
      <w:lvlJc w:val="left"/>
      <w:pPr>
        <w:tabs>
          <w:tab w:val="num" w:pos="2974"/>
        </w:tabs>
        <w:ind w:left="2974" w:hanging="360"/>
      </w:pPr>
      <w:rPr>
        <w:rFonts w:hint="default"/>
      </w:rPr>
    </w:lvl>
    <w:lvl w:ilvl="7">
      <w:start w:val="1"/>
      <w:numFmt w:val="lowerLetter"/>
      <w:lvlText w:val="%8."/>
      <w:lvlJc w:val="left"/>
      <w:pPr>
        <w:tabs>
          <w:tab w:val="num" w:pos="3334"/>
        </w:tabs>
        <w:ind w:left="3334" w:hanging="360"/>
      </w:pPr>
      <w:rPr>
        <w:rFonts w:hint="default"/>
      </w:rPr>
    </w:lvl>
    <w:lvl w:ilvl="8">
      <w:start w:val="1"/>
      <w:numFmt w:val="lowerRoman"/>
      <w:lvlText w:val="%9."/>
      <w:lvlJc w:val="left"/>
      <w:pPr>
        <w:tabs>
          <w:tab w:val="num" w:pos="3694"/>
        </w:tabs>
        <w:ind w:left="3694" w:hanging="360"/>
      </w:pPr>
      <w:rPr>
        <w:rFonts w:hint="default"/>
      </w:rPr>
    </w:lvl>
  </w:abstractNum>
  <w:abstractNum w:abstractNumId="4" w15:restartNumberingAfterBreak="0">
    <w:nsid w:val="22C0502A"/>
    <w:multiLevelType w:val="hybridMultilevel"/>
    <w:tmpl w:val="8E4A4C96"/>
    <w:lvl w:ilvl="0" w:tplc="25A8E0B6">
      <w:start w:val="1"/>
      <w:numFmt w:val="decimal"/>
      <w:lvlText w:val="Tab. %1."/>
      <w:lvlJc w:val="center"/>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253B74ED"/>
    <w:multiLevelType w:val="hybridMultilevel"/>
    <w:tmpl w:val="4622FD2E"/>
    <w:lvl w:ilvl="0" w:tplc="20AE1CD0">
      <w:start w:val="1"/>
      <w:numFmt w:val="decimal"/>
      <w:suff w:val="space"/>
      <w:lvlText w:val="Příloha %1 -"/>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15:restartNumberingAfterBreak="0">
    <w:nsid w:val="261105F8"/>
    <w:multiLevelType w:val="hybridMultilevel"/>
    <w:tmpl w:val="759EA580"/>
    <w:lvl w:ilvl="0" w:tplc="04050001">
      <w:start w:val="1"/>
      <w:numFmt w:val="bullet"/>
      <w:lvlText w:val=""/>
      <w:lvlJc w:val="left"/>
      <w:pPr>
        <w:ind w:left="1077" w:hanging="360"/>
      </w:pPr>
      <w:rPr>
        <w:rFonts w:ascii="Symbol" w:hAnsi="Symbol" w:hint="default"/>
      </w:rPr>
    </w:lvl>
    <w:lvl w:ilvl="1" w:tplc="04050003" w:tentative="1">
      <w:start w:val="1"/>
      <w:numFmt w:val="bullet"/>
      <w:lvlText w:val="o"/>
      <w:lvlJc w:val="left"/>
      <w:pPr>
        <w:ind w:left="1797" w:hanging="360"/>
      </w:pPr>
      <w:rPr>
        <w:rFonts w:ascii="Courier New" w:hAnsi="Courier New" w:cs="Courier New" w:hint="default"/>
      </w:rPr>
    </w:lvl>
    <w:lvl w:ilvl="2" w:tplc="04050005" w:tentative="1">
      <w:start w:val="1"/>
      <w:numFmt w:val="bullet"/>
      <w:lvlText w:val=""/>
      <w:lvlJc w:val="left"/>
      <w:pPr>
        <w:ind w:left="2517" w:hanging="360"/>
      </w:pPr>
      <w:rPr>
        <w:rFonts w:ascii="Wingdings" w:hAnsi="Wingdings" w:hint="default"/>
      </w:rPr>
    </w:lvl>
    <w:lvl w:ilvl="3" w:tplc="04050001" w:tentative="1">
      <w:start w:val="1"/>
      <w:numFmt w:val="bullet"/>
      <w:lvlText w:val=""/>
      <w:lvlJc w:val="left"/>
      <w:pPr>
        <w:ind w:left="3237" w:hanging="360"/>
      </w:pPr>
      <w:rPr>
        <w:rFonts w:ascii="Symbol" w:hAnsi="Symbol" w:hint="default"/>
      </w:rPr>
    </w:lvl>
    <w:lvl w:ilvl="4" w:tplc="04050003" w:tentative="1">
      <w:start w:val="1"/>
      <w:numFmt w:val="bullet"/>
      <w:lvlText w:val="o"/>
      <w:lvlJc w:val="left"/>
      <w:pPr>
        <w:ind w:left="3957" w:hanging="360"/>
      </w:pPr>
      <w:rPr>
        <w:rFonts w:ascii="Courier New" w:hAnsi="Courier New" w:cs="Courier New" w:hint="default"/>
      </w:rPr>
    </w:lvl>
    <w:lvl w:ilvl="5" w:tplc="04050005" w:tentative="1">
      <w:start w:val="1"/>
      <w:numFmt w:val="bullet"/>
      <w:lvlText w:val=""/>
      <w:lvlJc w:val="left"/>
      <w:pPr>
        <w:ind w:left="4677" w:hanging="360"/>
      </w:pPr>
      <w:rPr>
        <w:rFonts w:ascii="Wingdings" w:hAnsi="Wingdings" w:hint="default"/>
      </w:rPr>
    </w:lvl>
    <w:lvl w:ilvl="6" w:tplc="04050001" w:tentative="1">
      <w:start w:val="1"/>
      <w:numFmt w:val="bullet"/>
      <w:lvlText w:val=""/>
      <w:lvlJc w:val="left"/>
      <w:pPr>
        <w:ind w:left="5397" w:hanging="360"/>
      </w:pPr>
      <w:rPr>
        <w:rFonts w:ascii="Symbol" w:hAnsi="Symbol" w:hint="default"/>
      </w:rPr>
    </w:lvl>
    <w:lvl w:ilvl="7" w:tplc="04050003" w:tentative="1">
      <w:start w:val="1"/>
      <w:numFmt w:val="bullet"/>
      <w:lvlText w:val="o"/>
      <w:lvlJc w:val="left"/>
      <w:pPr>
        <w:ind w:left="6117" w:hanging="360"/>
      </w:pPr>
      <w:rPr>
        <w:rFonts w:ascii="Courier New" w:hAnsi="Courier New" w:cs="Courier New" w:hint="default"/>
      </w:rPr>
    </w:lvl>
    <w:lvl w:ilvl="8" w:tplc="04050005" w:tentative="1">
      <w:start w:val="1"/>
      <w:numFmt w:val="bullet"/>
      <w:lvlText w:val=""/>
      <w:lvlJc w:val="left"/>
      <w:pPr>
        <w:ind w:left="6837" w:hanging="360"/>
      </w:pPr>
      <w:rPr>
        <w:rFonts w:ascii="Wingdings" w:hAnsi="Wingdings" w:hint="default"/>
      </w:rPr>
    </w:lvl>
  </w:abstractNum>
  <w:abstractNum w:abstractNumId="7" w15:restartNumberingAfterBreak="0">
    <w:nsid w:val="277B44A9"/>
    <w:multiLevelType w:val="hybridMultilevel"/>
    <w:tmpl w:val="C526C632"/>
    <w:lvl w:ilvl="0" w:tplc="00A2BDA4">
      <w:start w:val="1"/>
      <w:numFmt w:val="decimal"/>
      <w:pStyle w:val="LiteraturaBPDP"/>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15:restartNumberingAfterBreak="0">
    <w:nsid w:val="28AA4B26"/>
    <w:multiLevelType w:val="multilevel"/>
    <w:tmpl w:val="40A6700A"/>
    <w:lvl w:ilvl="0">
      <w:start w:val="1"/>
      <w:numFmt w:val="upperLetter"/>
      <w:pStyle w:val="Ploha1"/>
      <w:suff w:val="space"/>
      <w:lvlText w:val="Příloha %1 -"/>
      <w:lvlJc w:val="left"/>
      <w:pPr>
        <w:ind w:left="720" w:hanging="360"/>
      </w:pPr>
      <w:rPr>
        <w:rFonts w:ascii="Times New Roman" w:hAnsi="Times New Roman" w:cs="Times New Roman" w:hint="default"/>
        <w:bCs w:val="0"/>
        <w:i w:val="0"/>
        <w:iCs w:val="0"/>
        <w:caps w:val="0"/>
        <w:strike w:val="0"/>
        <w:dstrike w:val="0"/>
        <w:vanish w:val="0"/>
        <w:spacing w:val="0"/>
        <w:kern w:val="0"/>
        <w:position w:val="0"/>
        <w:u w:val="none"/>
        <w:effect w:val="none"/>
        <w:vertAlign w:val="baseline"/>
        <w:em w:val="none"/>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322F6BC2"/>
    <w:multiLevelType w:val="multilevel"/>
    <w:tmpl w:val="B33ED44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5B22CD1"/>
    <w:multiLevelType w:val="hybridMultilevel"/>
    <w:tmpl w:val="2D44DF40"/>
    <w:lvl w:ilvl="0" w:tplc="04050001">
      <w:start w:val="1"/>
      <w:numFmt w:val="bullet"/>
      <w:lvlText w:val=""/>
      <w:lvlJc w:val="left"/>
      <w:pPr>
        <w:ind w:left="1077" w:hanging="360"/>
      </w:pPr>
      <w:rPr>
        <w:rFonts w:ascii="Symbol" w:hAnsi="Symbol" w:hint="default"/>
      </w:rPr>
    </w:lvl>
    <w:lvl w:ilvl="1" w:tplc="04050003" w:tentative="1">
      <w:start w:val="1"/>
      <w:numFmt w:val="bullet"/>
      <w:lvlText w:val="o"/>
      <w:lvlJc w:val="left"/>
      <w:pPr>
        <w:ind w:left="1797" w:hanging="360"/>
      </w:pPr>
      <w:rPr>
        <w:rFonts w:ascii="Courier New" w:hAnsi="Courier New" w:cs="Courier New" w:hint="default"/>
      </w:rPr>
    </w:lvl>
    <w:lvl w:ilvl="2" w:tplc="04050005" w:tentative="1">
      <w:start w:val="1"/>
      <w:numFmt w:val="bullet"/>
      <w:lvlText w:val=""/>
      <w:lvlJc w:val="left"/>
      <w:pPr>
        <w:ind w:left="2517" w:hanging="360"/>
      </w:pPr>
      <w:rPr>
        <w:rFonts w:ascii="Wingdings" w:hAnsi="Wingdings" w:hint="default"/>
      </w:rPr>
    </w:lvl>
    <w:lvl w:ilvl="3" w:tplc="04050001" w:tentative="1">
      <w:start w:val="1"/>
      <w:numFmt w:val="bullet"/>
      <w:lvlText w:val=""/>
      <w:lvlJc w:val="left"/>
      <w:pPr>
        <w:ind w:left="3237" w:hanging="360"/>
      </w:pPr>
      <w:rPr>
        <w:rFonts w:ascii="Symbol" w:hAnsi="Symbol" w:hint="default"/>
      </w:rPr>
    </w:lvl>
    <w:lvl w:ilvl="4" w:tplc="04050003" w:tentative="1">
      <w:start w:val="1"/>
      <w:numFmt w:val="bullet"/>
      <w:lvlText w:val="o"/>
      <w:lvlJc w:val="left"/>
      <w:pPr>
        <w:ind w:left="3957" w:hanging="360"/>
      </w:pPr>
      <w:rPr>
        <w:rFonts w:ascii="Courier New" w:hAnsi="Courier New" w:cs="Courier New" w:hint="default"/>
      </w:rPr>
    </w:lvl>
    <w:lvl w:ilvl="5" w:tplc="04050005" w:tentative="1">
      <w:start w:val="1"/>
      <w:numFmt w:val="bullet"/>
      <w:lvlText w:val=""/>
      <w:lvlJc w:val="left"/>
      <w:pPr>
        <w:ind w:left="4677" w:hanging="360"/>
      </w:pPr>
      <w:rPr>
        <w:rFonts w:ascii="Wingdings" w:hAnsi="Wingdings" w:hint="default"/>
      </w:rPr>
    </w:lvl>
    <w:lvl w:ilvl="6" w:tplc="04050001" w:tentative="1">
      <w:start w:val="1"/>
      <w:numFmt w:val="bullet"/>
      <w:lvlText w:val=""/>
      <w:lvlJc w:val="left"/>
      <w:pPr>
        <w:ind w:left="5397" w:hanging="360"/>
      </w:pPr>
      <w:rPr>
        <w:rFonts w:ascii="Symbol" w:hAnsi="Symbol" w:hint="default"/>
      </w:rPr>
    </w:lvl>
    <w:lvl w:ilvl="7" w:tplc="04050003" w:tentative="1">
      <w:start w:val="1"/>
      <w:numFmt w:val="bullet"/>
      <w:lvlText w:val="o"/>
      <w:lvlJc w:val="left"/>
      <w:pPr>
        <w:ind w:left="6117" w:hanging="360"/>
      </w:pPr>
      <w:rPr>
        <w:rFonts w:ascii="Courier New" w:hAnsi="Courier New" w:cs="Courier New" w:hint="default"/>
      </w:rPr>
    </w:lvl>
    <w:lvl w:ilvl="8" w:tplc="04050005" w:tentative="1">
      <w:start w:val="1"/>
      <w:numFmt w:val="bullet"/>
      <w:lvlText w:val=""/>
      <w:lvlJc w:val="left"/>
      <w:pPr>
        <w:ind w:left="6837" w:hanging="360"/>
      </w:pPr>
      <w:rPr>
        <w:rFonts w:ascii="Wingdings" w:hAnsi="Wingdings" w:hint="default"/>
      </w:rPr>
    </w:lvl>
  </w:abstractNum>
  <w:abstractNum w:abstractNumId="11" w15:restartNumberingAfterBreak="0">
    <w:nsid w:val="366465DE"/>
    <w:multiLevelType w:val="hybridMultilevel"/>
    <w:tmpl w:val="A09CF8D2"/>
    <w:lvl w:ilvl="0" w:tplc="23C23E7C">
      <w:start w:val="1"/>
      <w:numFmt w:val="decimal"/>
      <w:lvlText w:val="%1."/>
      <w:lvlJc w:val="left"/>
      <w:pPr>
        <w:ind w:left="36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 w15:restartNumberingAfterBreak="0">
    <w:nsid w:val="387802DF"/>
    <w:multiLevelType w:val="hybridMultilevel"/>
    <w:tmpl w:val="8CA03F02"/>
    <w:lvl w:ilvl="0" w:tplc="9E8E3964">
      <w:numFmt w:val="bullet"/>
      <w:pStyle w:val="Odstavecdal"/>
      <w:lvlText w:val="-"/>
      <w:lvlJc w:val="left"/>
      <w:pPr>
        <w:ind w:left="104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39A66593"/>
    <w:multiLevelType w:val="hybridMultilevel"/>
    <w:tmpl w:val="05F4B59E"/>
    <w:lvl w:ilvl="0" w:tplc="ED289BB8">
      <w:numFmt w:val="bullet"/>
      <w:lvlText w:val="-"/>
      <w:lvlJc w:val="left"/>
      <w:pPr>
        <w:ind w:left="104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3C2E7D54"/>
    <w:multiLevelType w:val="hybridMultilevel"/>
    <w:tmpl w:val="CFE4DAC8"/>
    <w:lvl w:ilvl="0" w:tplc="0405000F">
      <w:start w:val="1"/>
      <w:numFmt w:val="decimal"/>
      <w:lvlText w:val="%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5" w15:restartNumberingAfterBreak="0">
    <w:nsid w:val="448F6F4F"/>
    <w:multiLevelType w:val="multilevel"/>
    <w:tmpl w:val="915CEAB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44EE1550"/>
    <w:multiLevelType w:val="hybridMultilevel"/>
    <w:tmpl w:val="F320BC4E"/>
    <w:lvl w:ilvl="0" w:tplc="6B9CB536">
      <w:numFmt w:val="bullet"/>
      <w:lvlText w:val="-"/>
      <w:lvlJc w:val="left"/>
      <w:pPr>
        <w:ind w:left="1040" w:hanging="360"/>
      </w:pPr>
      <w:rPr>
        <w:rFonts w:ascii="Times New Roman" w:eastAsia="Times New Roman" w:hAnsi="Times New Roman" w:cs="Times New Roman" w:hint="default"/>
      </w:rPr>
    </w:lvl>
    <w:lvl w:ilvl="1" w:tplc="04050003">
      <w:start w:val="1"/>
      <w:numFmt w:val="bullet"/>
      <w:lvlText w:val="o"/>
      <w:lvlJc w:val="left"/>
      <w:pPr>
        <w:ind w:left="1780" w:hanging="360"/>
      </w:pPr>
      <w:rPr>
        <w:rFonts w:ascii="Courier New" w:hAnsi="Courier New" w:cs="Courier New" w:hint="default"/>
      </w:rPr>
    </w:lvl>
    <w:lvl w:ilvl="2" w:tplc="04050005" w:tentative="1">
      <w:start w:val="1"/>
      <w:numFmt w:val="bullet"/>
      <w:lvlText w:val=""/>
      <w:lvlJc w:val="left"/>
      <w:pPr>
        <w:ind w:left="2500" w:hanging="360"/>
      </w:pPr>
      <w:rPr>
        <w:rFonts w:ascii="Wingdings" w:hAnsi="Wingdings" w:hint="default"/>
      </w:rPr>
    </w:lvl>
    <w:lvl w:ilvl="3" w:tplc="04050001" w:tentative="1">
      <w:start w:val="1"/>
      <w:numFmt w:val="bullet"/>
      <w:lvlText w:val=""/>
      <w:lvlJc w:val="left"/>
      <w:pPr>
        <w:ind w:left="3220" w:hanging="360"/>
      </w:pPr>
      <w:rPr>
        <w:rFonts w:ascii="Symbol" w:hAnsi="Symbol" w:hint="default"/>
      </w:rPr>
    </w:lvl>
    <w:lvl w:ilvl="4" w:tplc="04050003" w:tentative="1">
      <w:start w:val="1"/>
      <w:numFmt w:val="bullet"/>
      <w:lvlText w:val="o"/>
      <w:lvlJc w:val="left"/>
      <w:pPr>
        <w:ind w:left="3940" w:hanging="360"/>
      </w:pPr>
      <w:rPr>
        <w:rFonts w:ascii="Courier New" w:hAnsi="Courier New" w:cs="Courier New" w:hint="default"/>
      </w:rPr>
    </w:lvl>
    <w:lvl w:ilvl="5" w:tplc="04050005" w:tentative="1">
      <w:start w:val="1"/>
      <w:numFmt w:val="bullet"/>
      <w:lvlText w:val=""/>
      <w:lvlJc w:val="left"/>
      <w:pPr>
        <w:ind w:left="4660" w:hanging="360"/>
      </w:pPr>
      <w:rPr>
        <w:rFonts w:ascii="Wingdings" w:hAnsi="Wingdings" w:hint="default"/>
      </w:rPr>
    </w:lvl>
    <w:lvl w:ilvl="6" w:tplc="04050001" w:tentative="1">
      <w:start w:val="1"/>
      <w:numFmt w:val="bullet"/>
      <w:lvlText w:val=""/>
      <w:lvlJc w:val="left"/>
      <w:pPr>
        <w:ind w:left="5380" w:hanging="360"/>
      </w:pPr>
      <w:rPr>
        <w:rFonts w:ascii="Symbol" w:hAnsi="Symbol" w:hint="default"/>
      </w:rPr>
    </w:lvl>
    <w:lvl w:ilvl="7" w:tplc="04050003" w:tentative="1">
      <w:start w:val="1"/>
      <w:numFmt w:val="bullet"/>
      <w:lvlText w:val="o"/>
      <w:lvlJc w:val="left"/>
      <w:pPr>
        <w:ind w:left="6100" w:hanging="360"/>
      </w:pPr>
      <w:rPr>
        <w:rFonts w:ascii="Courier New" w:hAnsi="Courier New" w:cs="Courier New" w:hint="default"/>
      </w:rPr>
    </w:lvl>
    <w:lvl w:ilvl="8" w:tplc="04050005" w:tentative="1">
      <w:start w:val="1"/>
      <w:numFmt w:val="bullet"/>
      <w:lvlText w:val=""/>
      <w:lvlJc w:val="left"/>
      <w:pPr>
        <w:ind w:left="6820" w:hanging="360"/>
      </w:pPr>
      <w:rPr>
        <w:rFonts w:ascii="Wingdings" w:hAnsi="Wingdings" w:hint="default"/>
      </w:rPr>
    </w:lvl>
  </w:abstractNum>
  <w:abstractNum w:abstractNumId="17" w15:restartNumberingAfterBreak="0">
    <w:nsid w:val="47781D6A"/>
    <w:multiLevelType w:val="multilevel"/>
    <w:tmpl w:val="C1242588"/>
    <w:lvl w:ilvl="0">
      <w:start w:val="1"/>
      <w:numFmt w:val="upperLetter"/>
      <w:suff w:val="space"/>
      <w:lvlText w:val="Příloha %1 -"/>
      <w:lvlJc w:val="left"/>
      <w:pPr>
        <w:ind w:left="720" w:hanging="360"/>
      </w:pPr>
      <w:rPr>
        <w:rFonts w:ascii="Times New Roman" w:hAnsi="Times New Roman" w:cs="Times New Roman" w:hint="default"/>
        <w:bCs w:val="0"/>
        <w:i w:val="0"/>
        <w:iCs w:val="0"/>
        <w: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Ploha2"/>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4CE10B1D"/>
    <w:multiLevelType w:val="multilevel"/>
    <w:tmpl w:val="9A54F2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1700884"/>
    <w:multiLevelType w:val="hybridMultilevel"/>
    <w:tmpl w:val="D9AE8026"/>
    <w:lvl w:ilvl="0" w:tplc="6C7AEA6C">
      <w:start w:val="1"/>
      <w:numFmt w:val="decimal"/>
      <w:lvlText w:val="%1."/>
      <w:lvlJc w:val="left"/>
      <w:pPr>
        <w:ind w:left="717" w:hanging="360"/>
      </w:pPr>
      <w:rPr>
        <w:rFonts w:hint="default"/>
      </w:rPr>
    </w:lvl>
    <w:lvl w:ilvl="1" w:tplc="04050019" w:tentative="1">
      <w:start w:val="1"/>
      <w:numFmt w:val="lowerLetter"/>
      <w:lvlText w:val="%2."/>
      <w:lvlJc w:val="left"/>
      <w:pPr>
        <w:ind w:left="1437" w:hanging="360"/>
      </w:pPr>
    </w:lvl>
    <w:lvl w:ilvl="2" w:tplc="0405001B" w:tentative="1">
      <w:start w:val="1"/>
      <w:numFmt w:val="lowerRoman"/>
      <w:lvlText w:val="%3."/>
      <w:lvlJc w:val="right"/>
      <w:pPr>
        <w:ind w:left="2157" w:hanging="180"/>
      </w:pPr>
    </w:lvl>
    <w:lvl w:ilvl="3" w:tplc="0405000F" w:tentative="1">
      <w:start w:val="1"/>
      <w:numFmt w:val="decimal"/>
      <w:lvlText w:val="%4."/>
      <w:lvlJc w:val="left"/>
      <w:pPr>
        <w:ind w:left="2877" w:hanging="360"/>
      </w:pPr>
    </w:lvl>
    <w:lvl w:ilvl="4" w:tplc="04050019" w:tentative="1">
      <w:start w:val="1"/>
      <w:numFmt w:val="lowerLetter"/>
      <w:lvlText w:val="%5."/>
      <w:lvlJc w:val="left"/>
      <w:pPr>
        <w:ind w:left="3597" w:hanging="360"/>
      </w:pPr>
    </w:lvl>
    <w:lvl w:ilvl="5" w:tplc="0405001B" w:tentative="1">
      <w:start w:val="1"/>
      <w:numFmt w:val="lowerRoman"/>
      <w:lvlText w:val="%6."/>
      <w:lvlJc w:val="right"/>
      <w:pPr>
        <w:ind w:left="4317" w:hanging="180"/>
      </w:pPr>
    </w:lvl>
    <w:lvl w:ilvl="6" w:tplc="0405000F" w:tentative="1">
      <w:start w:val="1"/>
      <w:numFmt w:val="decimal"/>
      <w:lvlText w:val="%7."/>
      <w:lvlJc w:val="left"/>
      <w:pPr>
        <w:ind w:left="5037" w:hanging="360"/>
      </w:pPr>
    </w:lvl>
    <w:lvl w:ilvl="7" w:tplc="04050019" w:tentative="1">
      <w:start w:val="1"/>
      <w:numFmt w:val="lowerLetter"/>
      <w:lvlText w:val="%8."/>
      <w:lvlJc w:val="left"/>
      <w:pPr>
        <w:ind w:left="5757" w:hanging="360"/>
      </w:pPr>
    </w:lvl>
    <w:lvl w:ilvl="8" w:tplc="0405001B" w:tentative="1">
      <w:start w:val="1"/>
      <w:numFmt w:val="lowerRoman"/>
      <w:lvlText w:val="%9."/>
      <w:lvlJc w:val="right"/>
      <w:pPr>
        <w:ind w:left="6477" w:hanging="180"/>
      </w:pPr>
    </w:lvl>
  </w:abstractNum>
  <w:abstractNum w:abstractNumId="20" w15:restartNumberingAfterBreak="0">
    <w:nsid w:val="518B7564"/>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2A12BE4"/>
    <w:multiLevelType w:val="hybridMultilevel"/>
    <w:tmpl w:val="BB16D7C0"/>
    <w:lvl w:ilvl="0" w:tplc="DA5CADE6">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5BDC60BD"/>
    <w:multiLevelType w:val="multilevel"/>
    <w:tmpl w:val="E4BE0C4A"/>
    <w:lvl w:ilvl="0">
      <w:start w:val="1"/>
      <w:numFmt w:val="decimal"/>
      <w:lvlText w:val="%1."/>
      <w:lvlJc w:val="left"/>
      <w:pPr>
        <w:ind w:left="360" w:hanging="360"/>
      </w:pPr>
      <w:rPr>
        <w:rFonts w:hint="default"/>
      </w:rPr>
    </w:lvl>
    <w:lvl w:ilvl="1">
      <w:start w:val="1"/>
      <w:numFmt w:val="decimal"/>
      <w:lvlText w:val="%1.%2"/>
      <w:lvlJc w:val="left"/>
      <w:pPr>
        <w:tabs>
          <w:tab w:val="num" w:pos="1134"/>
        </w:tabs>
        <w:ind w:left="1134" w:hanging="1134"/>
      </w:pPr>
      <w:rPr>
        <w:rFonts w:hint="default"/>
      </w:rPr>
    </w:lvl>
    <w:lvl w:ilvl="2">
      <w:start w:val="1"/>
      <w:numFmt w:val="decimal"/>
      <w:lvlText w:val="%1.%2.%3"/>
      <w:lvlJc w:val="left"/>
      <w:pPr>
        <w:tabs>
          <w:tab w:val="num" w:pos="1134"/>
        </w:tabs>
        <w:ind w:left="1134" w:hanging="1134"/>
      </w:pPr>
      <w:rPr>
        <w:rFonts w:hint="default"/>
      </w:rPr>
    </w:lvl>
    <w:lvl w:ilvl="3">
      <w:start w:val="1"/>
      <w:numFmt w:val="decimal"/>
      <w:lvlText w:val="%1.%2.%3.%4"/>
      <w:lvlJc w:val="left"/>
      <w:pPr>
        <w:tabs>
          <w:tab w:val="num" w:pos="1134"/>
        </w:tabs>
        <w:ind w:left="1134" w:hanging="1134"/>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3" w15:restartNumberingAfterBreak="0">
    <w:nsid w:val="5E367CA3"/>
    <w:multiLevelType w:val="hybridMultilevel"/>
    <w:tmpl w:val="83D4C948"/>
    <w:lvl w:ilvl="0" w:tplc="04050001">
      <w:start w:val="1"/>
      <w:numFmt w:val="bullet"/>
      <w:lvlText w:val=""/>
      <w:lvlJc w:val="left"/>
      <w:pPr>
        <w:ind w:left="1077" w:hanging="360"/>
      </w:pPr>
      <w:rPr>
        <w:rFonts w:ascii="Symbol" w:hAnsi="Symbol" w:hint="default"/>
      </w:rPr>
    </w:lvl>
    <w:lvl w:ilvl="1" w:tplc="04050003" w:tentative="1">
      <w:start w:val="1"/>
      <w:numFmt w:val="bullet"/>
      <w:lvlText w:val="o"/>
      <w:lvlJc w:val="left"/>
      <w:pPr>
        <w:ind w:left="1797" w:hanging="360"/>
      </w:pPr>
      <w:rPr>
        <w:rFonts w:ascii="Courier New" w:hAnsi="Courier New" w:cs="Courier New" w:hint="default"/>
      </w:rPr>
    </w:lvl>
    <w:lvl w:ilvl="2" w:tplc="04050005" w:tentative="1">
      <w:start w:val="1"/>
      <w:numFmt w:val="bullet"/>
      <w:lvlText w:val=""/>
      <w:lvlJc w:val="left"/>
      <w:pPr>
        <w:ind w:left="2517" w:hanging="360"/>
      </w:pPr>
      <w:rPr>
        <w:rFonts w:ascii="Wingdings" w:hAnsi="Wingdings" w:hint="default"/>
      </w:rPr>
    </w:lvl>
    <w:lvl w:ilvl="3" w:tplc="04050001" w:tentative="1">
      <w:start w:val="1"/>
      <w:numFmt w:val="bullet"/>
      <w:lvlText w:val=""/>
      <w:lvlJc w:val="left"/>
      <w:pPr>
        <w:ind w:left="3237" w:hanging="360"/>
      </w:pPr>
      <w:rPr>
        <w:rFonts w:ascii="Symbol" w:hAnsi="Symbol" w:hint="default"/>
      </w:rPr>
    </w:lvl>
    <w:lvl w:ilvl="4" w:tplc="04050003" w:tentative="1">
      <w:start w:val="1"/>
      <w:numFmt w:val="bullet"/>
      <w:lvlText w:val="o"/>
      <w:lvlJc w:val="left"/>
      <w:pPr>
        <w:ind w:left="3957" w:hanging="360"/>
      </w:pPr>
      <w:rPr>
        <w:rFonts w:ascii="Courier New" w:hAnsi="Courier New" w:cs="Courier New" w:hint="default"/>
      </w:rPr>
    </w:lvl>
    <w:lvl w:ilvl="5" w:tplc="04050005" w:tentative="1">
      <w:start w:val="1"/>
      <w:numFmt w:val="bullet"/>
      <w:lvlText w:val=""/>
      <w:lvlJc w:val="left"/>
      <w:pPr>
        <w:ind w:left="4677" w:hanging="360"/>
      </w:pPr>
      <w:rPr>
        <w:rFonts w:ascii="Wingdings" w:hAnsi="Wingdings" w:hint="default"/>
      </w:rPr>
    </w:lvl>
    <w:lvl w:ilvl="6" w:tplc="04050001" w:tentative="1">
      <w:start w:val="1"/>
      <w:numFmt w:val="bullet"/>
      <w:lvlText w:val=""/>
      <w:lvlJc w:val="left"/>
      <w:pPr>
        <w:ind w:left="5397" w:hanging="360"/>
      </w:pPr>
      <w:rPr>
        <w:rFonts w:ascii="Symbol" w:hAnsi="Symbol" w:hint="default"/>
      </w:rPr>
    </w:lvl>
    <w:lvl w:ilvl="7" w:tplc="04050003" w:tentative="1">
      <w:start w:val="1"/>
      <w:numFmt w:val="bullet"/>
      <w:lvlText w:val="o"/>
      <w:lvlJc w:val="left"/>
      <w:pPr>
        <w:ind w:left="6117" w:hanging="360"/>
      </w:pPr>
      <w:rPr>
        <w:rFonts w:ascii="Courier New" w:hAnsi="Courier New" w:cs="Courier New" w:hint="default"/>
      </w:rPr>
    </w:lvl>
    <w:lvl w:ilvl="8" w:tplc="04050005" w:tentative="1">
      <w:start w:val="1"/>
      <w:numFmt w:val="bullet"/>
      <w:lvlText w:val=""/>
      <w:lvlJc w:val="left"/>
      <w:pPr>
        <w:ind w:left="6837" w:hanging="360"/>
      </w:pPr>
      <w:rPr>
        <w:rFonts w:ascii="Wingdings" w:hAnsi="Wingdings" w:hint="default"/>
      </w:rPr>
    </w:lvl>
  </w:abstractNum>
  <w:abstractNum w:abstractNumId="24" w15:restartNumberingAfterBreak="0">
    <w:nsid w:val="5E785C2F"/>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E9245E3"/>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1C34DF1"/>
    <w:multiLevelType w:val="multilevel"/>
    <w:tmpl w:val="9B9E9896"/>
    <w:lvl w:ilvl="0">
      <w:start w:val="1"/>
      <w:numFmt w:val="decimal"/>
      <w:lvlText w:val="%1"/>
      <w:lvlJc w:val="left"/>
      <w:pPr>
        <w:tabs>
          <w:tab w:val="num" w:pos="1134"/>
        </w:tabs>
        <w:ind w:left="1134" w:hanging="1134"/>
      </w:pPr>
      <w:rPr>
        <w:rFonts w:hint="default"/>
      </w:rPr>
    </w:lvl>
    <w:lvl w:ilvl="1">
      <w:start w:val="1"/>
      <w:numFmt w:val="decimal"/>
      <w:lvlText w:val="%1.%2"/>
      <w:lvlJc w:val="left"/>
      <w:pPr>
        <w:tabs>
          <w:tab w:val="num" w:pos="1134"/>
        </w:tabs>
        <w:ind w:left="1134" w:hanging="1134"/>
      </w:pPr>
      <w:rPr>
        <w:rFonts w:hint="default"/>
      </w:rPr>
    </w:lvl>
    <w:lvl w:ilvl="2">
      <w:start w:val="1"/>
      <w:numFmt w:val="decimal"/>
      <w:lvlText w:val="%1.%2.%3"/>
      <w:lvlJc w:val="left"/>
      <w:pPr>
        <w:tabs>
          <w:tab w:val="num" w:pos="2552"/>
        </w:tabs>
        <w:ind w:left="2552" w:hanging="1134"/>
      </w:pPr>
      <w:rPr>
        <w:rFonts w:hint="default"/>
      </w:rPr>
    </w:lvl>
    <w:lvl w:ilvl="3">
      <w:start w:val="1"/>
      <w:numFmt w:val="decimal"/>
      <w:lvlText w:val="%1.%2.%3.%4"/>
      <w:lvlJc w:val="left"/>
      <w:pPr>
        <w:tabs>
          <w:tab w:val="num" w:pos="1134"/>
        </w:tabs>
        <w:ind w:left="1134" w:hanging="1134"/>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7" w15:restartNumberingAfterBreak="0">
    <w:nsid w:val="6842677E"/>
    <w:multiLevelType w:val="hybridMultilevel"/>
    <w:tmpl w:val="572CBAF2"/>
    <w:lvl w:ilvl="0" w:tplc="04050001">
      <w:start w:val="1"/>
      <w:numFmt w:val="bullet"/>
      <w:lvlText w:val=""/>
      <w:lvlJc w:val="left"/>
      <w:pPr>
        <w:ind w:left="1077" w:hanging="360"/>
      </w:pPr>
      <w:rPr>
        <w:rFonts w:ascii="Symbol" w:hAnsi="Symbol" w:hint="default"/>
      </w:rPr>
    </w:lvl>
    <w:lvl w:ilvl="1" w:tplc="04050003" w:tentative="1">
      <w:start w:val="1"/>
      <w:numFmt w:val="bullet"/>
      <w:lvlText w:val="o"/>
      <w:lvlJc w:val="left"/>
      <w:pPr>
        <w:ind w:left="1797" w:hanging="360"/>
      </w:pPr>
      <w:rPr>
        <w:rFonts w:ascii="Courier New" w:hAnsi="Courier New" w:cs="Courier New" w:hint="default"/>
      </w:rPr>
    </w:lvl>
    <w:lvl w:ilvl="2" w:tplc="04050005" w:tentative="1">
      <w:start w:val="1"/>
      <w:numFmt w:val="bullet"/>
      <w:lvlText w:val=""/>
      <w:lvlJc w:val="left"/>
      <w:pPr>
        <w:ind w:left="2517" w:hanging="360"/>
      </w:pPr>
      <w:rPr>
        <w:rFonts w:ascii="Wingdings" w:hAnsi="Wingdings" w:hint="default"/>
      </w:rPr>
    </w:lvl>
    <w:lvl w:ilvl="3" w:tplc="04050001" w:tentative="1">
      <w:start w:val="1"/>
      <w:numFmt w:val="bullet"/>
      <w:lvlText w:val=""/>
      <w:lvlJc w:val="left"/>
      <w:pPr>
        <w:ind w:left="3237" w:hanging="360"/>
      </w:pPr>
      <w:rPr>
        <w:rFonts w:ascii="Symbol" w:hAnsi="Symbol" w:hint="default"/>
      </w:rPr>
    </w:lvl>
    <w:lvl w:ilvl="4" w:tplc="04050003" w:tentative="1">
      <w:start w:val="1"/>
      <w:numFmt w:val="bullet"/>
      <w:lvlText w:val="o"/>
      <w:lvlJc w:val="left"/>
      <w:pPr>
        <w:ind w:left="3957" w:hanging="360"/>
      </w:pPr>
      <w:rPr>
        <w:rFonts w:ascii="Courier New" w:hAnsi="Courier New" w:cs="Courier New" w:hint="default"/>
      </w:rPr>
    </w:lvl>
    <w:lvl w:ilvl="5" w:tplc="04050005" w:tentative="1">
      <w:start w:val="1"/>
      <w:numFmt w:val="bullet"/>
      <w:lvlText w:val=""/>
      <w:lvlJc w:val="left"/>
      <w:pPr>
        <w:ind w:left="4677" w:hanging="360"/>
      </w:pPr>
      <w:rPr>
        <w:rFonts w:ascii="Wingdings" w:hAnsi="Wingdings" w:hint="default"/>
      </w:rPr>
    </w:lvl>
    <w:lvl w:ilvl="6" w:tplc="04050001" w:tentative="1">
      <w:start w:val="1"/>
      <w:numFmt w:val="bullet"/>
      <w:lvlText w:val=""/>
      <w:lvlJc w:val="left"/>
      <w:pPr>
        <w:ind w:left="5397" w:hanging="360"/>
      </w:pPr>
      <w:rPr>
        <w:rFonts w:ascii="Symbol" w:hAnsi="Symbol" w:hint="default"/>
      </w:rPr>
    </w:lvl>
    <w:lvl w:ilvl="7" w:tplc="04050003" w:tentative="1">
      <w:start w:val="1"/>
      <w:numFmt w:val="bullet"/>
      <w:lvlText w:val="o"/>
      <w:lvlJc w:val="left"/>
      <w:pPr>
        <w:ind w:left="6117" w:hanging="360"/>
      </w:pPr>
      <w:rPr>
        <w:rFonts w:ascii="Courier New" w:hAnsi="Courier New" w:cs="Courier New" w:hint="default"/>
      </w:rPr>
    </w:lvl>
    <w:lvl w:ilvl="8" w:tplc="04050005" w:tentative="1">
      <w:start w:val="1"/>
      <w:numFmt w:val="bullet"/>
      <w:lvlText w:val=""/>
      <w:lvlJc w:val="left"/>
      <w:pPr>
        <w:ind w:left="6837" w:hanging="360"/>
      </w:pPr>
      <w:rPr>
        <w:rFonts w:ascii="Wingdings" w:hAnsi="Wingdings" w:hint="default"/>
      </w:rPr>
    </w:lvl>
  </w:abstractNum>
  <w:abstractNum w:abstractNumId="28" w15:restartNumberingAfterBreak="0">
    <w:nsid w:val="6F0F5211"/>
    <w:multiLevelType w:val="hybridMultilevel"/>
    <w:tmpl w:val="BC64DFE0"/>
    <w:lvl w:ilvl="0" w:tplc="50C0625C">
      <w:numFmt w:val="bullet"/>
      <w:lvlText w:val="-"/>
      <w:lvlJc w:val="left"/>
      <w:pPr>
        <w:ind w:left="104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15:restartNumberingAfterBreak="0">
    <w:nsid w:val="70680E79"/>
    <w:multiLevelType w:val="hybridMultilevel"/>
    <w:tmpl w:val="F262553C"/>
    <w:lvl w:ilvl="0" w:tplc="04050001">
      <w:start w:val="1"/>
      <w:numFmt w:val="bullet"/>
      <w:lvlText w:val=""/>
      <w:lvlJc w:val="left"/>
      <w:pPr>
        <w:ind w:left="1077" w:hanging="360"/>
      </w:pPr>
      <w:rPr>
        <w:rFonts w:ascii="Symbol" w:hAnsi="Symbol" w:hint="default"/>
      </w:rPr>
    </w:lvl>
    <w:lvl w:ilvl="1" w:tplc="04050003" w:tentative="1">
      <w:start w:val="1"/>
      <w:numFmt w:val="bullet"/>
      <w:lvlText w:val="o"/>
      <w:lvlJc w:val="left"/>
      <w:pPr>
        <w:ind w:left="1797" w:hanging="360"/>
      </w:pPr>
      <w:rPr>
        <w:rFonts w:ascii="Courier New" w:hAnsi="Courier New" w:cs="Courier New" w:hint="default"/>
      </w:rPr>
    </w:lvl>
    <w:lvl w:ilvl="2" w:tplc="04050005" w:tentative="1">
      <w:start w:val="1"/>
      <w:numFmt w:val="bullet"/>
      <w:lvlText w:val=""/>
      <w:lvlJc w:val="left"/>
      <w:pPr>
        <w:ind w:left="2517" w:hanging="360"/>
      </w:pPr>
      <w:rPr>
        <w:rFonts w:ascii="Wingdings" w:hAnsi="Wingdings" w:hint="default"/>
      </w:rPr>
    </w:lvl>
    <w:lvl w:ilvl="3" w:tplc="04050001" w:tentative="1">
      <w:start w:val="1"/>
      <w:numFmt w:val="bullet"/>
      <w:lvlText w:val=""/>
      <w:lvlJc w:val="left"/>
      <w:pPr>
        <w:ind w:left="3237" w:hanging="360"/>
      </w:pPr>
      <w:rPr>
        <w:rFonts w:ascii="Symbol" w:hAnsi="Symbol" w:hint="default"/>
      </w:rPr>
    </w:lvl>
    <w:lvl w:ilvl="4" w:tplc="04050003" w:tentative="1">
      <w:start w:val="1"/>
      <w:numFmt w:val="bullet"/>
      <w:lvlText w:val="o"/>
      <w:lvlJc w:val="left"/>
      <w:pPr>
        <w:ind w:left="3957" w:hanging="360"/>
      </w:pPr>
      <w:rPr>
        <w:rFonts w:ascii="Courier New" w:hAnsi="Courier New" w:cs="Courier New" w:hint="default"/>
      </w:rPr>
    </w:lvl>
    <w:lvl w:ilvl="5" w:tplc="04050005" w:tentative="1">
      <w:start w:val="1"/>
      <w:numFmt w:val="bullet"/>
      <w:lvlText w:val=""/>
      <w:lvlJc w:val="left"/>
      <w:pPr>
        <w:ind w:left="4677" w:hanging="360"/>
      </w:pPr>
      <w:rPr>
        <w:rFonts w:ascii="Wingdings" w:hAnsi="Wingdings" w:hint="default"/>
      </w:rPr>
    </w:lvl>
    <w:lvl w:ilvl="6" w:tplc="04050001" w:tentative="1">
      <w:start w:val="1"/>
      <w:numFmt w:val="bullet"/>
      <w:lvlText w:val=""/>
      <w:lvlJc w:val="left"/>
      <w:pPr>
        <w:ind w:left="5397" w:hanging="360"/>
      </w:pPr>
      <w:rPr>
        <w:rFonts w:ascii="Symbol" w:hAnsi="Symbol" w:hint="default"/>
      </w:rPr>
    </w:lvl>
    <w:lvl w:ilvl="7" w:tplc="04050003" w:tentative="1">
      <w:start w:val="1"/>
      <w:numFmt w:val="bullet"/>
      <w:lvlText w:val="o"/>
      <w:lvlJc w:val="left"/>
      <w:pPr>
        <w:ind w:left="6117" w:hanging="360"/>
      </w:pPr>
      <w:rPr>
        <w:rFonts w:ascii="Courier New" w:hAnsi="Courier New" w:cs="Courier New" w:hint="default"/>
      </w:rPr>
    </w:lvl>
    <w:lvl w:ilvl="8" w:tplc="04050005" w:tentative="1">
      <w:start w:val="1"/>
      <w:numFmt w:val="bullet"/>
      <w:lvlText w:val=""/>
      <w:lvlJc w:val="left"/>
      <w:pPr>
        <w:ind w:left="6837" w:hanging="360"/>
      </w:pPr>
      <w:rPr>
        <w:rFonts w:ascii="Wingdings" w:hAnsi="Wingdings" w:hint="default"/>
      </w:rPr>
    </w:lvl>
  </w:abstractNum>
  <w:abstractNum w:abstractNumId="30" w15:restartNumberingAfterBreak="0">
    <w:nsid w:val="711B632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1A63FF2"/>
    <w:multiLevelType w:val="multilevel"/>
    <w:tmpl w:val="23502B54"/>
    <w:lvl w:ilvl="0">
      <w:start w:val="1"/>
      <w:numFmt w:val="decimal"/>
      <w:pStyle w:val="Nadpis1"/>
      <w:lvlText w:val="%1."/>
      <w:lvlJc w:val="left"/>
      <w:pPr>
        <w:ind w:left="360" w:hanging="360"/>
      </w:pPr>
      <w:rPr>
        <w:rFonts w:ascii="Times New Roman" w:hAnsi="Times New Roman" w:cs="Times New Roman"/>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Nadpis2"/>
      <w:lvlText w:val="%1.%2"/>
      <w:lvlJc w:val="left"/>
      <w:pPr>
        <w:ind w:left="576" w:hanging="576"/>
      </w:pPr>
      <w:rPr>
        <w:rFonts w:ascii="Times New Roman" w:hAnsi="Times New Roman" w:cs="Times New Roman"/>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32" w15:restartNumberingAfterBreak="0">
    <w:nsid w:val="75C305B1"/>
    <w:multiLevelType w:val="hybridMultilevel"/>
    <w:tmpl w:val="0A8268A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9E81717"/>
    <w:multiLevelType w:val="hybridMultilevel"/>
    <w:tmpl w:val="FE8AA67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26"/>
  </w:num>
  <w:num w:numId="2">
    <w:abstractNumId w:val="16"/>
  </w:num>
  <w:num w:numId="3">
    <w:abstractNumId w:val="7"/>
  </w:num>
  <w:num w:numId="4">
    <w:abstractNumId w:val="5"/>
  </w:num>
  <w:num w:numId="5">
    <w:abstractNumId w:val="14"/>
  </w:num>
  <w:num w:numId="6">
    <w:abstractNumId w:val="14"/>
    <w:lvlOverride w:ilvl="0">
      <w:startOverride w:val="1"/>
    </w:lvlOverride>
  </w:num>
  <w:num w:numId="7">
    <w:abstractNumId w:val="4"/>
  </w:num>
  <w:num w:numId="8">
    <w:abstractNumId w:val="4"/>
    <w:lvlOverride w:ilvl="0">
      <w:startOverride w:val="1"/>
    </w:lvlOverride>
  </w:num>
  <w:num w:numId="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8"/>
  </w:num>
  <w:num w:numId="11">
    <w:abstractNumId w:val="22"/>
  </w:num>
  <w:num w:numId="12">
    <w:abstractNumId w:val="33"/>
  </w:num>
  <w:num w:numId="13">
    <w:abstractNumId w:val="11"/>
  </w:num>
  <w:num w:numId="14">
    <w:abstractNumId w:val="11"/>
    <w:lvlOverride w:ilvl="0">
      <w:startOverride w:val="1"/>
    </w:lvlOverride>
  </w:num>
  <w:num w:numId="15">
    <w:abstractNumId w:val="9"/>
  </w:num>
  <w:num w:numId="16">
    <w:abstractNumId w:val="20"/>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num>
  <w:num w:numId="19">
    <w:abstractNumId w:val="12"/>
  </w:num>
  <w:num w:numId="20">
    <w:abstractNumId w:val="13"/>
  </w:num>
  <w:num w:numId="21">
    <w:abstractNumId w:val="18"/>
  </w:num>
  <w:num w:numId="22">
    <w:abstractNumId w:val="30"/>
  </w:num>
  <w:num w:numId="23">
    <w:abstractNumId w:val="15"/>
  </w:num>
  <w:num w:numId="24">
    <w:abstractNumId w:val="2"/>
  </w:num>
  <w:num w:numId="25">
    <w:abstractNumId w:val="2"/>
    <w:lvlOverride w:ilvl="0">
      <w:startOverride w:val="1"/>
    </w:lvlOverride>
  </w:num>
  <w:num w:numId="26">
    <w:abstractNumId w:val="9"/>
  </w:num>
  <w:num w:numId="27">
    <w:abstractNumId w:val="15"/>
  </w:num>
  <w:num w:numId="28">
    <w:abstractNumId w:val="15"/>
  </w:num>
  <w:num w:numId="29">
    <w:abstractNumId w:val="15"/>
  </w:num>
  <w:num w:numId="30">
    <w:abstractNumId w:val="31"/>
  </w:num>
  <w:num w:numId="31">
    <w:abstractNumId w:val="17"/>
  </w:num>
  <w:num w:numId="32">
    <w:abstractNumId w:val="7"/>
    <w:lvlOverride w:ilvl="0">
      <w:startOverride w:val="1"/>
    </w:lvlOverride>
  </w:num>
  <w:num w:numId="33">
    <w:abstractNumId w:val="31"/>
  </w:num>
  <w:num w:numId="34">
    <w:abstractNumId w:val="31"/>
  </w:num>
  <w:num w:numId="35">
    <w:abstractNumId w:val="7"/>
    <w:lvlOverride w:ilvl="0">
      <w:startOverride w:val="1"/>
    </w:lvlOverride>
  </w:num>
  <w:num w:numId="36">
    <w:abstractNumId w:val="25"/>
  </w:num>
  <w:num w:numId="37">
    <w:abstractNumId w:val="24"/>
  </w:num>
  <w:num w:numId="38">
    <w:abstractNumId w:val="23"/>
  </w:num>
  <w:num w:numId="39">
    <w:abstractNumId w:val="10"/>
  </w:num>
  <w:num w:numId="40">
    <w:abstractNumId w:val="0"/>
  </w:num>
  <w:num w:numId="41">
    <w:abstractNumId w:val="6"/>
  </w:num>
  <w:num w:numId="42">
    <w:abstractNumId w:val="21"/>
  </w:num>
  <w:num w:numId="43">
    <w:abstractNumId w:val="8"/>
  </w:num>
  <w:num w:numId="44">
    <w:abstractNumId w:val="3"/>
  </w:num>
  <w:num w:numId="45">
    <w:abstractNumId w:val="32"/>
  </w:num>
  <w:num w:numId="46">
    <w:abstractNumId w:val="1"/>
  </w:num>
  <w:num w:numId="47">
    <w:abstractNumId w:val="19"/>
  </w:num>
  <w:num w:numId="48">
    <w:abstractNumId w:val="31"/>
  </w:num>
  <w:num w:numId="49">
    <w:abstractNumId w:val="29"/>
  </w:num>
  <w:num w:numId="50">
    <w:abstractNumId w:val="2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486A"/>
    <w:rsid w:val="0000142E"/>
    <w:rsid w:val="00002332"/>
    <w:rsid w:val="000063F1"/>
    <w:rsid w:val="00007BF6"/>
    <w:rsid w:val="00007E77"/>
    <w:rsid w:val="00015D87"/>
    <w:rsid w:val="000162B1"/>
    <w:rsid w:val="00017C08"/>
    <w:rsid w:val="00017E62"/>
    <w:rsid w:val="00020172"/>
    <w:rsid w:val="000267D1"/>
    <w:rsid w:val="00026848"/>
    <w:rsid w:val="000277A4"/>
    <w:rsid w:val="00027900"/>
    <w:rsid w:val="00027B4C"/>
    <w:rsid w:val="00030916"/>
    <w:rsid w:val="00031BFF"/>
    <w:rsid w:val="00032785"/>
    <w:rsid w:val="00032B33"/>
    <w:rsid w:val="0003508C"/>
    <w:rsid w:val="00041B0C"/>
    <w:rsid w:val="00042103"/>
    <w:rsid w:val="000444FB"/>
    <w:rsid w:val="0004582B"/>
    <w:rsid w:val="00052A34"/>
    <w:rsid w:val="00052DA0"/>
    <w:rsid w:val="000540F5"/>
    <w:rsid w:val="000560EC"/>
    <w:rsid w:val="000606B4"/>
    <w:rsid w:val="000617FB"/>
    <w:rsid w:val="000621A9"/>
    <w:rsid w:val="00064E57"/>
    <w:rsid w:val="000653A1"/>
    <w:rsid w:val="00065838"/>
    <w:rsid w:val="00065984"/>
    <w:rsid w:val="0006705F"/>
    <w:rsid w:val="000670AE"/>
    <w:rsid w:val="000708EC"/>
    <w:rsid w:val="00072602"/>
    <w:rsid w:val="00073170"/>
    <w:rsid w:val="00074F99"/>
    <w:rsid w:val="00076808"/>
    <w:rsid w:val="00076E1D"/>
    <w:rsid w:val="00076FD1"/>
    <w:rsid w:val="000778D5"/>
    <w:rsid w:val="00081689"/>
    <w:rsid w:val="00081B74"/>
    <w:rsid w:val="000822B2"/>
    <w:rsid w:val="00083B69"/>
    <w:rsid w:val="00083C62"/>
    <w:rsid w:val="000851B6"/>
    <w:rsid w:val="00087314"/>
    <w:rsid w:val="000900B1"/>
    <w:rsid w:val="00091B0C"/>
    <w:rsid w:val="00092AB2"/>
    <w:rsid w:val="0009424B"/>
    <w:rsid w:val="00095122"/>
    <w:rsid w:val="0009701D"/>
    <w:rsid w:val="000A310B"/>
    <w:rsid w:val="000A4351"/>
    <w:rsid w:val="000A486F"/>
    <w:rsid w:val="000A617B"/>
    <w:rsid w:val="000B0305"/>
    <w:rsid w:val="000B585C"/>
    <w:rsid w:val="000B6C0E"/>
    <w:rsid w:val="000B75FE"/>
    <w:rsid w:val="000C0B80"/>
    <w:rsid w:val="000C2B32"/>
    <w:rsid w:val="000C61CD"/>
    <w:rsid w:val="000D3896"/>
    <w:rsid w:val="000D7185"/>
    <w:rsid w:val="000E57D3"/>
    <w:rsid w:val="000E7E23"/>
    <w:rsid w:val="000F1B40"/>
    <w:rsid w:val="000F5414"/>
    <w:rsid w:val="000F6D98"/>
    <w:rsid w:val="0010129C"/>
    <w:rsid w:val="00102AB5"/>
    <w:rsid w:val="00102CA7"/>
    <w:rsid w:val="00102FD4"/>
    <w:rsid w:val="0010486A"/>
    <w:rsid w:val="00107D8A"/>
    <w:rsid w:val="00107F63"/>
    <w:rsid w:val="00112842"/>
    <w:rsid w:val="00115528"/>
    <w:rsid w:val="0011742A"/>
    <w:rsid w:val="00124C8B"/>
    <w:rsid w:val="001275F8"/>
    <w:rsid w:val="00130A02"/>
    <w:rsid w:val="00136C30"/>
    <w:rsid w:val="00137B00"/>
    <w:rsid w:val="00140EE8"/>
    <w:rsid w:val="001421C0"/>
    <w:rsid w:val="00144F2F"/>
    <w:rsid w:val="00145029"/>
    <w:rsid w:val="00145A11"/>
    <w:rsid w:val="00146BF2"/>
    <w:rsid w:val="00151390"/>
    <w:rsid w:val="00152615"/>
    <w:rsid w:val="00153173"/>
    <w:rsid w:val="00154319"/>
    <w:rsid w:val="0015450E"/>
    <w:rsid w:val="001559C2"/>
    <w:rsid w:val="00160BCE"/>
    <w:rsid w:val="00160E14"/>
    <w:rsid w:val="001612D6"/>
    <w:rsid w:val="00162AE4"/>
    <w:rsid w:val="001639D6"/>
    <w:rsid w:val="00165C84"/>
    <w:rsid w:val="00171EA1"/>
    <w:rsid w:val="00172AC7"/>
    <w:rsid w:val="0017309C"/>
    <w:rsid w:val="00177324"/>
    <w:rsid w:val="001807EE"/>
    <w:rsid w:val="001819F2"/>
    <w:rsid w:val="001835AE"/>
    <w:rsid w:val="0018476C"/>
    <w:rsid w:val="001877CD"/>
    <w:rsid w:val="001908A3"/>
    <w:rsid w:val="00190CA3"/>
    <w:rsid w:val="0019118E"/>
    <w:rsid w:val="00194C28"/>
    <w:rsid w:val="001A5BB1"/>
    <w:rsid w:val="001B0CAF"/>
    <w:rsid w:val="001B52F1"/>
    <w:rsid w:val="001C2FDB"/>
    <w:rsid w:val="001C33AE"/>
    <w:rsid w:val="001C3781"/>
    <w:rsid w:val="001D0D29"/>
    <w:rsid w:val="001D19ED"/>
    <w:rsid w:val="001D1E61"/>
    <w:rsid w:val="001D2CD6"/>
    <w:rsid w:val="001E1C14"/>
    <w:rsid w:val="001E2BE5"/>
    <w:rsid w:val="001E78E4"/>
    <w:rsid w:val="001F190F"/>
    <w:rsid w:val="001F4849"/>
    <w:rsid w:val="001F5C85"/>
    <w:rsid w:val="002011AE"/>
    <w:rsid w:val="0020147E"/>
    <w:rsid w:val="00202DDB"/>
    <w:rsid w:val="002109C7"/>
    <w:rsid w:val="00212B3D"/>
    <w:rsid w:val="00212E82"/>
    <w:rsid w:val="0021707F"/>
    <w:rsid w:val="00222C27"/>
    <w:rsid w:val="002266AF"/>
    <w:rsid w:val="00230B82"/>
    <w:rsid w:val="00234376"/>
    <w:rsid w:val="0023613C"/>
    <w:rsid w:val="00236168"/>
    <w:rsid w:val="002378D6"/>
    <w:rsid w:val="00237994"/>
    <w:rsid w:val="00240E30"/>
    <w:rsid w:val="0024356E"/>
    <w:rsid w:val="00243E6D"/>
    <w:rsid w:val="00247E3F"/>
    <w:rsid w:val="002520CB"/>
    <w:rsid w:val="00253EC5"/>
    <w:rsid w:val="002544C3"/>
    <w:rsid w:val="002558A6"/>
    <w:rsid w:val="00256E2D"/>
    <w:rsid w:val="00257A70"/>
    <w:rsid w:val="00260311"/>
    <w:rsid w:val="00260BE7"/>
    <w:rsid w:val="00262F1E"/>
    <w:rsid w:val="00263D17"/>
    <w:rsid w:val="0026574F"/>
    <w:rsid w:val="00265F51"/>
    <w:rsid w:val="002724A2"/>
    <w:rsid w:val="002729BC"/>
    <w:rsid w:val="00273180"/>
    <w:rsid w:val="00275E22"/>
    <w:rsid w:val="00277B07"/>
    <w:rsid w:val="00277BDF"/>
    <w:rsid w:val="002861E7"/>
    <w:rsid w:val="00287726"/>
    <w:rsid w:val="002903DB"/>
    <w:rsid w:val="00290715"/>
    <w:rsid w:val="002975FF"/>
    <w:rsid w:val="00297619"/>
    <w:rsid w:val="002A0760"/>
    <w:rsid w:val="002A07ED"/>
    <w:rsid w:val="002A624C"/>
    <w:rsid w:val="002B1364"/>
    <w:rsid w:val="002B2A73"/>
    <w:rsid w:val="002B340E"/>
    <w:rsid w:val="002B3C00"/>
    <w:rsid w:val="002B56EA"/>
    <w:rsid w:val="002C0A91"/>
    <w:rsid w:val="002C167C"/>
    <w:rsid w:val="002C1FA1"/>
    <w:rsid w:val="002C2BFA"/>
    <w:rsid w:val="002C4503"/>
    <w:rsid w:val="002C4525"/>
    <w:rsid w:val="002C5FEE"/>
    <w:rsid w:val="002C7575"/>
    <w:rsid w:val="002D0393"/>
    <w:rsid w:val="002D2A1B"/>
    <w:rsid w:val="002D40B8"/>
    <w:rsid w:val="002D4CA1"/>
    <w:rsid w:val="002D4F71"/>
    <w:rsid w:val="002D5877"/>
    <w:rsid w:val="002E3CFF"/>
    <w:rsid w:val="002E7129"/>
    <w:rsid w:val="002E77AF"/>
    <w:rsid w:val="002F65F6"/>
    <w:rsid w:val="002F66D5"/>
    <w:rsid w:val="00300182"/>
    <w:rsid w:val="00300C5A"/>
    <w:rsid w:val="0030165F"/>
    <w:rsid w:val="00301720"/>
    <w:rsid w:val="003031E5"/>
    <w:rsid w:val="0030348A"/>
    <w:rsid w:val="00303B26"/>
    <w:rsid w:val="003041C4"/>
    <w:rsid w:val="00304637"/>
    <w:rsid w:val="0030556F"/>
    <w:rsid w:val="00307C07"/>
    <w:rsid w:val="003156AB"/>
    <w:rsid w:val="00320B5F"/>
    <w:rsid w:val="00320E05"/>
    <w:rsid w:val="0032212C"/>
    <w:rsid w:val="003347F5"/>
    <w:rsid w:val="003348CA"/>
    <w:rsid w:val="00334E64"/>
    <w:rsid w:val="00335724"/>
    <w:rsid w:val="00335FFD"/>
    <w:rsid w:val="0034061E"/>
    <w:rsid w:val="003420E7"/>
    <w:rsid w:val="00342433"/>
    <w:rsid w:val="0034249A"/>
    <w:rsid w:val="00343E71"/>
    <w:rsid w:val="00346A81"/>
    <w:rsid w:val="003470A5"/>
    <w:rsid w:val="003513BB"/>
    <w:rsid w:val="00356E7A"/>
    <w:rsid w:val="00360863"/>
    <w:rsid w:val="0036212B"/>
    <w:rsid w:val="00366334"/>
    <w:rsid w:val="003667C3"/>
    <w:rsid w:val="003709F8"/>
    <w:rsid w:val="00371111"/>
    <w:rsid w:val="003728C8"/>
    <w:rsid w:val="003734FD"/>
    <w:rsid w:val="00373B2B"/>
    <w:rsid w:val="00374DFA"/>
    <w:rsid w:val="00375EB3"/>
    <w:rsid w:val="00377D82"/>
    <w:rsid w:val="003813F7"/>
    <w:rsid w:val="00383FAE"/>
    <w:rsid w:val="00385AAE"/>
    <w:rsid w:val="00390AB3"/>
    <w:rsid w:val="003926B2"/>
    <w:rsid w:val="003964FA"/>
    <w:rsid w:val="00397FAE"/>
    <w:rsid w:val="003A380D"/>
    <w:rsid w:val="003B652D"/>
    <w:rsid w:val="003B6560"/>
    <w:rsid w:val="003B6EB3"/>
    <w:rsid w:val="003C144C"/>
    <w:rsid w:val="003C3F9B"/>
    <w:rsid w:val="003C47FD"/>
    <w:rsid w:val="003C7410"/>
    <w:rsid w:val="003D0390"/>
    <w:rsid w:val="003D0A68"/>
    <w:rsid w:val="003E48AC"/>
    <w:rsid w:val="003E5475"/>
    <w:rsid w:val="003E550D"/>
    <w:rsid w:val="003E65D3"/>
    <w:rsid w:val="003F3917"/>
    <w:rsid w:val="003F3D08"/>
    <w:rsid w:val="003F4923"/>
    <w:rsid w:val="003F72A5"/>
    <w:rsid w:val="00401828"/>
    <w:rsid w:val="00403B9B"/>
    <w:rsid w:val="00403BC8"/>
    <w:rsid w:val="004041B8"/>
    <w:rsid w:val="00406801"/>
    <w:rsid w:val="00412920"/>
    <w:rsid w:val="00414DBE"/>
    <w:rsid w:val="0041674D"/>
    <w:rsid w:val="00421D62"/>
    <w:rsid w:val="00422421"/>
    <w:rsid w:val="00423451"/>
    <w:rsid w:val="004248C5"/>
    <w:rsid w:val="00424F5F"/>
    <w:rsid w:val="0043184B"/>
    <w:rsid w:val="004343F9"/>
    <w:rsid w:val="00434BDF"/>
    <w:rsid w:val="00437C28"/>
    <w:rsid w:val="00441A71"/>
    <w:rsid w:val="00442BD1"/>
    <w:rsid w:val="004441AC"/>
    <w:rsid w:val="004448F6"/>
    <w:rsid w:val="00446F6F"/>
    <w:rsid w:val="00451EC2"/>
    <w:rsid w:val="00453F92"/>
    <w:rsid w:val="0045656C"/>
    <w:rsid w:val="004601F1"/>
    <w:rsid w:val="00460D6F"/>
    <w:rsid w:val="00461558"/>
    <w:rsid w:val="00464678"/>
    <w:rsid w:val="004648F9"/>
    <w:rsid w:val="00475C6D"/>
    <w:rsid w:val="00483B36"/>
    <w:rsid w:val="00486E17"/>
    <w:rsid w:val="00486ED3"/>
    <w:rsid w:val="004932A4"/>
    <w:rsid w:val="00493F19"/>
    <w:rsid w:val="00494A7D"/>
    <w:rsid w:val="0049544D"/>
    <w:rsid w:val="004A1540"/>
    <w:rsid w:val="004A369D"/>
    <w:rsid w:val="004A4195"/>
    <w:rsid w:val="004A47FA"/>
    <w:rsid w:val="004A5615"/>
    <w:rsid w:val="004A6AA0"/>
    <w:rsid w:val="004B1008"/>
    <w:rsid w:val="004B149B"/>
    <w:rsid w:val="004B1FAF"/>
    <w:rsid w:val="004B572F"/>
    <w:rsid w:val="004B6959"/>
    <w:rsid w:val="004C0847"/>
    <w:rsid w:val="004C13DD"/>
    <w:rsid w:val="004C191A"/>
    <w:rsid w:val="004C2F54"/>
    <w:rsid w:val="004C5BDE"/>
    <w:rsid w:val="004C5E58"/>
    <w:rsid w:val="004C5FA4"/>
    <w:rsid w:val="004D13B6"/>
    <w:rsid w:val="004D32B5"/>
    <w:rsid w:val="004E27E8"/>
    <w:rsid w:val="004E3EAC"/>
    <w:rsid w:val="004E6950"/>
    <w:rsid w:val="004E724C"/>
    <w:rsid w:val="004E7A63"/>
    <w:rsid w:val="004E7A66"/>
    <w:rsid w:val="004F1FE7"/>
    <w:rsid w:val="004F2D9F"/>
    <w:rsid w:val="004F6A9E"/>
    <w:rsid w:val="005009B0"/>
    <w:rsid w:val="005020B6"/>
    <w:rsid w:val="00502BE5"/>
    <w:rsid w:val="00511D7A"/>
    <w:rsid w:val="00512706"/>
    <w:rsid w:val="00514B03"/>
    <w:rsid w:val="00515980"/>
    <w:rsid w:val="00515EF1"/>
    <w:rsid w:val="005233E5"/>
    <w:rsid w:val="00523CB4"/>
    <w:rsid w:val="00524F7B"/>
    <w:rsid w:val="005251FD"/>
    <w:rsid w:val="005304AF"/>
    <w:rsid w:val="00533ACA"/>
    <w:rsid w:val="005348AC"/>
    <w:rsid w:val="0054346B"/>
    <w:rsid w:val="00543B2D"/>
    <w:rsid w:val="005507D8"/>
    <w:rsid w:val="00551235"/>
    <w:rsid w:val="005514F1"/>
    <w:rsid w:val="0055255F"/>
    <w:rsid w:val="00553251"/>
    <w:rsid w:val="0055355B"/>
    <w:rsid w:val="00555920"/>
    <w:rsid w:val="00555F11"/>
    <w:rsid w:val="00557AFD"/>
    <w:rsid w:val="00560117"/>
    <w:rsid w:val="0056106D"/>
    <w:rsid w:val="005623A9"/>
    <w:rsid w:val="00564686"/>
    <w:rsid w:val="0056598C"/>
    <w:rsid w:val="0057261E"/>
    <w:rsid w:val="00576818"/>
    <w:rsid w:val="00580234"/>
    <w:rsid w:val="005813C0"/>
    <w:rsid w:val="005859DB"/>
    <w:rsid w:val="0058705A"/>
    <w:rsid w:val="00587736"/>
    <w:rsid w:val="00593806"/>
    <w:rsid w:val="0059758A"/>
    <w:rsid w:val="005A2CEB"/>
    <w:rsid w:val="005A5033"/>
    <w:rsid w:val="005A544B"/>
    <w:rsid w:val="005B564E"/>
    <w:rsid w:val="005B7128"/>
    <w:rsid w:val="005C1620"/>
    <w:rsid w:val="005C30CD"/>
    <w:rsid w:val="005D3781"/>
    <w:rsid w:val="005D4C53"/>
    <w:rsid w:val="005D68D5"/>
    <w:rsid w:val="005E2B8E"/>
    <w:rsid w:val="005F1C20"/>
    <w:rsid w:val="005F2719"/>
    <w:rsid w:val="005F47A5"/>
    <w:rsid w:val="005F7C26"/>
    <w:rsid w:val="00601058"/>
    <w:rsid w:val="00601A00"/>
    <w:rsid w:val="00605F70"/>
    <w:rsid w:val="006064D7"/>
    <w:rsid w:val="006069E4"/>
    <w:rsid w:val="00607478"/>
    <w:rsid w:val="00611C5C"/>
    <w:rsid w:val="00612762"/>
    <w:rsid w:val="006147D4"/>
    <w:rsid w:val="00614CE5"/>
    <w:rsid w:val="006150EB"/>
    <w:rsid w:val="00615F49"/>
    <w:rsid w:val="00616C5A"/>
    <w:rsid w:val="00630B2A"/>
    <w:rsid w:val="00632233"/>
    <w:rsid w:val="006336BD"/>
    <w:rsid w:val="00635274"/>
    <w:rsid w:val="00636050"/>
    <w:rsid w:val="00636A2F"/>
    <w:rsid w:val="00640F43"/>
    <w:rsid w:val="00641305"/>
    <w:rsid w:val="00644B7C"/>
    <w:rsid w:val="00645394"/>
    <w:rsid w:val="00646825"/>
    <w:rsid w:val="00646DE7"/>
    <w:rsid w:val="00650A23"/>
    <w:rsid w:val="00653B05"/>
    <w:rsid w:val="006565AF"/>
    <w:rsid w:val="00656637"/>
    <w:rsid w:val="00656E6F"/>
    <w:rsid w:val="00660AAC"/>
    <w:rsid w:val="00661615"/>
    <w:rsid w:val="00670881"/>
    <w:rsid w:val="006711CA"/>
    <w:rsid w:val="006728BA"/>
    <w:rsid w:val="00673F72"/>
    <w:rsid w:val="006762EE"/>
    <w:rsid w:val="0067665E"/>
    <w:rsid w:val="0068014F"/>
    <w:rsid w:val="00680640"/>
    <w:rsid w:val="00681ABD"/>
    <w:rsid w:val="00682753"/>
    <w:rsid w:val="00683391"/>
    <w:rsid w:val="006859C2"/>
    <w:rsid w:val="00687FC7"/>
    <w:rsid w:val="0069356F"/>
    <w:rsid w:val="006975EC"/>
    <w:rsid w:val="006A050B"/>
    <w:rsid w:val="006A12E2"/>
    <w:rsid w:val="006A1D10"/>
    <w:rsid w:val="006A5196"/>
    <w:rsid w:val="006A6522"/>
    <w:rsid w:val="006A70E1"/>
    <w:rsid w:val="006A7A02"/>
    <w:rsid w:val="006B127A"/>
    <w:rsid w:val="006B4161"/>
    <w:rsid w:val="006C1C30"/>
    <w:rsid w:val="006C3B45"/>
    <w:rsid w:val="006C6194"/>
    <w:rsid w:val="006C6293"/>
    <w:rsid w:val="006C6789"/>
    <w:rsid w:val="006D29F9"/>
    <w:rsid w:val="006D447A"/>
    <w:rsid w:val="006D6D53"/>
    <w:rsid w:val="006D74DB"/>
    <w:rsid w:val="006E06E9"/>
    <w:rsid w:val="006E2B5B"/>
    <w:rsid w:val="006E6237"/>
    <w:rsid w:val="006E744E"/>
    <w:rsid w:val="006E79F1"/>
    <w:rsid w:val="006F0F63"/>
    <w:rsid w:val="006F19CB"/>
    <w:rsid w:val="006F1C32"/>
    <w:rsid w:val="006F4238"/>
    <w:rsid w:val="00705A66"/>
    <w:rsid w:val="00707E9B"/>
    <w:rsid w:val="00713532"/>
    <w:rsid w:val="00713F38"/>
    <w:rsid w:val="00714799"/>
    <w:rsid w:val="007215AB"/>
    <w:rsid w:val="00721CAC"/>
    <w:rsid w:val="0072400A"/>
    <w:rsid w:val="00726BF5"/>
    <w:rsid w:val="00727C41"/>
    <w:rsid w:val="007321C6"/>
    <w:rsid w:val="00732316"/>
    <w:rsid w:val="00732737"/>
    <w:rsid w:val="007327A3"/>
    <w:rsid w:val="00736E9B"/>
    <w:rsid w:val="0074057E"/>
    <w:rsid w:val="00743DF1"/>
    <w:rsid w:val="007446E9"/>
    <w:rsid w:val="00744EB1"/>
    <w:rsid w:val="00745EEF"/>
    <w:rsid w:val="00746AAD"/>
    <w:rsid w:val="007473D7"/>
    <w:rsid w:val="007504B5"/>
    <w:rsid w:val="00754AF2"/>
    <w:rsid w:val="00762C83"/>
    <w:rsid w:val="00763B2B"/>
    <w:rsid w:val="00763C4D"/>
    <w:rsid w:val="007646AB"/>
    <w:rsid w:val="00766F94"/>
    <w:rsid w:val="00772761"/>
    <w:rsid w:val="00772A5D"/>
    <w:rsid w:val="00773BC0"/>
    <w:rsid w:val="00774A49"/>
    <w:rsid w:val="00781B8C"/>
    <w:rsid w:val="007863B6"/>
    <w:rsid w:val="007963DC"/>
    <w:rsid w:val="00797A7E"/>
    <w:rsid w:val="007A157D"/>
    <w:rsid w:val="007A2135"/>
    <w:rsid w:val="007A5A3A"/>
    <w:rsid w:val="007A6B29"/>
    <w:rsid w:val="007B0621"/>
    <w:rsid w:val="007B0A79"/>
    <w:rsid w:val="007B3F92"/>
    <w:rsid w:val="007B5041"/>
    <w:rsid w:val="007B5593"/>
    <w:rsid w:val="007B5C7C"/>
    <w:rsid w:val="007B62F5"/>
    <w:rsid w:val="007B64AE"/>
    <w:rsid w:val="007C15CD"/>
    <w:rsid w:val="007C4ACB"/>
    <w:rsid w:val="007C5D89"/>
    <w:rsid w:val="007C63DE"/>
    <w:rsid w:val="007D1C8E"/>
    <w:rsid w:val="007D2793"/>
    <w:rsid w:val="007D5326"/>
    <w:rsid w:val="007D68D9"/>
    <w:rsid w:val="007D6A45"/>
    <w:rsid w:val="007E24C7"/>
    <w:rsid w:val="007E48D1"/>
    <w:rsid w:val="007E6A52"/>
    <w:rsid w:val="0080263D"/>
    <w:rsid w:val="008026AC"/>
    <w:rsid w:val="00802880"/>
    <w:rsid w:val="00805F2E"/>
    <w:rsid w:val="00807786"/>
    <w:rsid w:val="00811023"/>
    <w:rsid w:val="00811982"/>
    <w:rsid w:val="00811D80"/>
    <w:rsid w:val="00812957"/>
    <w:rsid w:val="00821093"/>
    <w:rsid w:val="00833F62"/>
    <w:rsid w:val="00836C4F"/>
    <w:rsid w:val="00840485"/>
    <w:rsid w:val="008404EE"/>
    <w:rsid w:val="00840DE6"/>
    <w:rsid w:val="00843C31"/>
    <w:rsid w:val="008526CA"/>
    <w:rsid w:val="00852CC4"/>
    <w:rsid w:val="00857B91"/>
    <w:rsid w:val="008603B7"/>
    <w:rsid w:val="0087109F"/>
    <w:rsid w:val="00871FA6"/>
    <w:rsid w:val="00877C96"/>
    <w:rsid w:val="00877D9F"/>
    <w:rsid w:val="00881395"/>
    <w:rsid w:val="008823A9"/>
    <w:rsid w:val="008824AD"/>
    <w:rsid w:val="008839E9"/>
    <w:rsid w:val="0088785D"/>
    <w:rsid w:val="00890600"/>
    <w:rsid w:val="00895850"/>
    <w:rsid w:val="00897BA7"/>
    <w:rsid w:val="008A2A02"/>
    <w:rsid w:val="008A66F8"/>
    <w:rsid w:val="008B3254"/>
    <w:rsid w:val="008B3AE4"/>
    <w:rsid w:val="008B4A92"/>
    <w:rsid w:val="008B518D"/>
    <w:rsid w:val="008B51E1"/>
    <w:rsid w:val="008B7FDE"/>
    <w:rsid w:val="008C4874"/>
    <w:rsid w:val="008D0C26"/>
    <w:rsid w:val="008D52F7"/>
    <w:rsid w:val="008D5330"/>
    <w:rsid w:val="008D61BD"/>
    <w:rsid w:val="008D63FE"/>
    <w:rsid w:val="008E3E88"/>
    <w:rsid w:val="008E5775"/>
    <w:rsid w:val="008E5968"/>
    <w:rsid w:val="008E7A30"/>
    <w:rsid w:val="008F1FAE"/>
    <w:rsid w:val="008F28FB"/>
    <w:rsid w:val="008F336E"/>
    <w:rsid w:val="00900164"/>
    <w:rsid w:val="0090444B"/>
    <w:rsid w:val="009062AF"/>
    <w:rsid w:val="00906FA0"/>
    <w:rsid w:val="00907512"/>
    <w:rsid w:val="009108B8"/>
    <w:rsid w:val="00912EE1"/>
    <w:rsid w:val="00914727"/>
    <w:rsid w:val="00915132"/>
    <w:rsid w:val="00927C1A"/>
    <w:rsid w:val="009329A2"/>
    <w:rsid w:val="00933FF0"/>
    <w:rsid w:val="00934BAC"/>
    <w:rsid w:val="009357E2"/>
    <w:rsid w:val="00941AF7"/>
    <w:rsid w:val="00943219"/>
    <w:rsid w:val="00945216"/>
    <w:rsid w:val="00945C7A"/>
    <w:rsid w:val="00953548"/>
    <w:rsid w:val="00960CB5"/>
    <w:rsid w:val="009622AB"/>
    <w:rsid w:val="009648FE"/>
    <w:rsid w:val="00967347"/>
    <w:rsid w:val="00967E9A"/>
    <w:rsid w:val="00970E84"/>
    <w:rsid w:val="00973FF7"/>
    <w:rsid w:val="00974CE0"/>
    <w:rsid w:val="00976AFA"/>
    <w:rsid w:val="00980626"/>
    <w:rsid w:val="0098362B"/>
    <w:rsid w:val="0098548D"/>
    <w:rsid w:val="0098597F"/>
    <w:rsid w:val="009A5F76"/>
    <w:rsid w:val="009A6B5D"/>
    <w:rsid w:val="009A7FAB"/>
    <w:rsid w:val="009B0384"/>
    <w:rsid w:val="009B0956"/>
    <w:rsid w:val="009B217F"/>
    <w:rsid w:val="009B41D5"/>
    <w:rsid w:val="009C0750"/>
    <w:rsid w:val="009C2AAF"/>
    <w:rsid w:val="009C341C"/>
    <w:rsid w:val="009C50CB"/>
    <w:rsid w:val="009C6C6D"/>
    <w:rsid w:val="009C7CA9"/>
    <w:rsid w:val="009D3EDB"/>
    <w:rsid w:val="009D4DED"/>
    <w:rsid w:val="009D7305"/>
    <w:rsid w:val="009E2DBE"/>
    <w:rsid w:val="009E3E8B"/>
    <w:rsid w:val="009E4C50"/>
    <w:rsid w:val="009E5CC1"/>
    <w:rsid w:val="009E6745"/>
    <w:rsid w:val="009F187C"/>
    <w:rsid w:val="009F22ED"/>
    <w:rsid w:val="009F49C9"/>
    <w:rsid w:val="009F4B89"/>
    <w:rsid w:val="009F60F2"/>
    <w:rsid w:val="009F6D24"/>
    <w:rsid w:val="009F7DB2"/>
    <w:rsid w:val="00A01E88"/>
    <w:rsid w:val="00A03E09"/>
    <w:rsid w:val="00A0421B"/>
    <w:rsid w:val="00A107CB"/>
    <w:rsid w:val="00A10A20"/>
    <w:rsid w:val="00A10C0D"/>
    <w:rsid w:val="00A110A4"/>
    <w:rsid w:val="00A13294"/>
    <w:rsid w:val="00A13D28"/>
    <w:rsid w:val="00A14986"/>
    <w:rsid w:val="00A228E8"/>
    <w:rsid w:val="00A23BDC"/>
    <w:rsid w:val="00A24585"/>
    <w:rsid w:val="00A24E01"/>
    <w:rsid w:val="00A260BE"/>
    <w:rsid w:val="00A30163"/>
    <w:rsid w:val="00A3108A"/>
    <w:rsid w:val="00A312BA"/>
    <w:rsid w:val="00A36394"/>
    <w:rsid w:val="00A41821"/>
    <w:rsid w:val="00A42A5F"/>
    <w:rsid w:val="00A43B4D"/>
    <w:rsid w:val="00A455B6"/>
    <w:rsid w:val="00A45629"/>
    <w:rsid w:val="00A5347D"/>
    <w:rsid w:val="00A54EE8"/>
    <w:rsid w:val="00A55D71"/>
    <w:rsid w:val="00A57591"/>
    <w:rsid w:val="00A6070D"/>
    <w:rsid w:val="00A64E39"/>
    <w:rsid w:val="00A77DD6"/>
    <w:rsid w:val="00A8024B"/>
    <w:rsid w:val="00A80EC1"/>
    <w:rsid w:val="00A86523"/>
    <w:rsid w:val="00A91B21"/>
    <w:rsid w:val="00A92A3A"/>
    <w:rsid w:val="00A9497A"/>
    <w:rsid w:val="00A96CC3"/>
    <w:rsid w:val="00AA149A"/>
    <w:rsid w:val="00AA517E"/>
    <w:rsid w:val="00AB2DD7"/>
    <w:rsid w:val="00AB46EE"/>
    <w:rsid w:val="00AB6851"/>
    <w:rsid w:val="00AB6C0F"/>
    <w:rsid w:val="00AB71E2"/>
    <w:rsid w:val="00AB77F1"/>
    <w:rsid w:val="00AC1663"/>
    <w:rsid w:val="00AC3D1C"/>
    <w:rsid w:val="00AC54BF"/>
    <w:rsid w:val="00AC5888"/>
    <w:rsid w:val="00AC77A1"/>
    <w:rsid w:val="00AD1207"/>
    <w:rsid w:val="00AD1C31"/>
    <w:rsid w:val="00AD2280"/>
    <w:rsid w:val="00AD6C72"/>
    <w:rsid w:val="00AD7B77"/>
    <w:rsid w:val="00AD7CB3"/>
    <w:rsid w:val="00AE0FD5"/>
    <w:rsid w:val="00AE1633"/>
    <w:rsid w:val="00AE53D7"/>
    <w:rsid w:val="00AE78F3"/>
    <w:rsid w:val="00AF0094"/>
    <w:rsid w:val="00AF03EA"/>
    <w:rsid w:val="00AF133A"/>
    <w:rsid w:val="00B00CC0"/>
    <w:rsid w:val="00B01531"/>
    <w:rsid w:val="00B04B6F"/>
    <w:rsid w:val="00B05797"/>
    <w:rsid w:val="00B105D9"/>
    <w:rsid w:val="00B12AEB"/>
    <w:rsid w:val="00B12E59"/>
    <w:rsid w:val="00B143C3"/>
    <w:rsid w:val="00B16BD9"/>
    <w:rsid w:val="00B2189E"/>
    <w:rsid w:val="00B247D2"/>
    <w:rsid w:val="00B24C1B"/>
    <w:rsid w:val="00B26B9D"/>
    <w:rsid w:val="00B31EFF"/>
    <w:rsid w:val="00B3249A"/>
    <w:rsid w:val="00B3476A"/>
    <w:rsid w:val="00B367EE"/>
    <w:rsid w:val="00B3736A"/>
    <w:rsid w:val="00B37398"/>
    <w:rsid w:val="00B37428"/>
    <w:rsid w:val="00B4027B"/>
    <w:rsid w:val="00B4061F"/>
    <w:rsid w:val="00B406B4"/>
    <w:rsid w:val="00B43D3A"/>
    <w:rsid w:val="00B44B9A"/>
    <w:rsid w:val="00B44E4F"/>
    <w:rsid w:val="00B46028"/>
    <w:rsid w:val="00B527DD"/>
    <w:rsid w:val="00B55575"/>
    <w:rsid w:val="00B5650F"/>
    <w:rsid w:val="00B56DB6"/>
    <w:rsid w:val="00B61BF3"/>
    <w:rsid w:val="00B6547F"/>
    <w:rsid w:val="00B66BD8"/>
    <w:rsid w:val="00B676E7"/>
    <w:rsid w:val="00B709C1"/>
    <w:rsid w:val="00B71940"/>
    <w:rsid w:val="00B73C0B"/>
    <w:rsid w:val="00B76185"/>
    <w:rsid w:val="00B770EF"/>
    <w:rsid w:val="00B84A5A"/>
    <w:rsid w:val="00B85268"/>
    <w:rsid w:val="00B85D48"/>
    <w:rsid w:val="00B862BC"/>
    <w:rsid w:val="00B87B60"/>
    <w:rsid w:val="00B9018D"/>
    <w:rsid w:val="00B90CD8"/>
    <w:rsid w:val="00B9435B"/>
    <w:rsid w:val="00B95903"/>
    <w:rsid w:val="00B96E72"/>
    <w:rsid w:val="00BA1020"/>
    <w:rsid w:val="00BA35D1"/>
    <w:rsid w:val="00BA7C2D"/>
    <w:rsid w:val="00BB1132"/>
    <w:rsid w:val="00BB2439"/>
    <w:rsid w:val="00BB4ADD"/>
    <w:rsid w:val="00BB6883"/>
    <w:rsid w:val="00BC063B"/>
    <w:rsid w:val="00BC0B12"/>
    <w:rsid w:val="00BC1D8E"/>
    <w:rsid w:val="00BC6118"/>
    <w:rsid w:val="00BC790E"/>
    <w:rsid w:val="00BD1195"/>
    <w:rsid w:val="00BD16C4"/>
    <w:rsid w:val="00BD273D"/>
    <w:rsid w:val="00BD2B38"/>
    <w:rsid w:val="00BD4367"/>
    <w:rsid w:val="00BD4B83"/>
    <w:rsid w:val="00BD5980"/>
    <w:rsid w:val="00BD5985"/>
    <w:rsid w:val="00BD6935"/>
    <w:rsid w:val="00BD70E4"/>
    <w:rsid w:val="00BE1BC0"/>
    <w:rsid w:val="00BF2F7A"/>
    <w:rsid w:val="00BF3ECF"/>
    <w:rsid w:val="00BF3F51"/>
    <w:rsid w:val="00BF4337"/>
    <w:rsid w:val="00BF6372"/>
    <w:rsid w:val="00C00A27"/>
    <w:rsid w:val="00C04A1C"/>
    <w:rsid w:val="00C06053"/>
    <w:rsid w:val="00C06A74"/>
    <w:rsid w:val="00C078C3"/>
    <w:rsid w:val="00C1550B"/>
    <w:rsid w:val="00C211E4"/>
    <w:rsid w:val="00C22606"/>
    <w:rsid w:val="00C22B51"/>
    <w:rsid w:val="00C23B31"/>
    <w:rsid w:val="00C23E80"/>
    <w:rsid w:val="00C26441"/>
    <w:rsid w:val="00C279D4"/>
    <w:rsid w:val="00C317F6"/>
    <w:rsid w:val="00C3363F"/>
    <w:rsid w:val="00C36116"/>
    <w:rsid w:val="00C36AE5"/>
    <w:rsid w:val="00C37985"/>
    <w:rsid w:val="00C421C9"/>
    <w:rsid w:val="00C42281"/>
    <w:rsid w:val="00C42730"/>
    <w:rsid w:val="00C430E4"/>
    <w:rsid w:val="00C530C8"/>
    <w:rsid w:val="00C64217"/>
    <w:rsid w:val="00C64B77"/>
    <w:rsid w:val="00C66A9D"/>
    <w:rsid w:val="00C674D3"/>
    <w:rsid w:val="00C67F9C"/>
    <w:rsid w:val="00C70B42"/>
    <w:rsid w:val="00C70C30"/>
    <w:rsid w:val="00C73653"/>
    <w:rsid w:val="00C832CA"/>
    <w:rsid w:val="00C84E0F"/>
    <w:rsid w:val="00C902DB"/>
    <w:rsid w:val="00C912F4"/>
    <w:rsid w:val="00C92A3F"/>
    <w:rsid w:val="00C9464A"/>
    <w:rsid w:val="00C97B31"/>
    <w:rsid w:val="00CA24E4"/>
    <w:rsid w:val="00CA3054"/>
    <w:rsid w:val="00CA34EA"/>
    <w:rsid w:val="00CA4CFD"/>
    <w:rsid w:val="00CA7A43"/>
    <w:rsid w:val="00CB4D2A"/>
    <w:rsid w:val="00CB5F27"/>
    <w:rsid w:val="00CB6A2B"/>
    <w:rsid w:val="00CB7600"/>
    <w:rsid w:val="00CC0138"/>
    <w:rsid w:val="00CC38EE"/>
    <w:rsid w:val="00CD2B5D"/>
    <w:rsid w:val="00CD3F5F"/>
    <w:rsid w:val="00CD6BF2"/>
    <w:rsid w:val="00CD7289"/>
    <w:rsid w:val="00CE146F"/>
    <w:rsid w:val="00CE23A2"/>
    <w:rsid w:val="00CE4B7A"/>
    <w:rsid w:val="00CF08EE"/>
    <w:rsid w:val="00CF10F7"/>
    <w:rsid w:val="00CF1C35"/>
    <w:rsid w:val="00CF48A4"/>
    <w:rsid w:val="00CF5226"/>
    <w:rsid w:val="00CF5B4B"/>
    <w:rsid w:val="00D0012A"/>
    <w:rsid w:val="00D03F8F"/>
    <w:rsid w:val="00D064B6"/>
    <w:rsid w:val="00D11788"/>
    <w:rsid w:val="00D14344"/>
    <w:rsid w:val="00D24788"/>
    <w:rsid w:val="00D25B7A"/>
    <w:rsid w:val="00D267EE"/>
    <w:rsid w:val="00D27DDB"/>
    <w:rsid w:val="00D301A8"/>
    <w:rsid w:val="00D31AA9"/>
    <w:rsid w:val="00D36113"/>
    <w:rsid w:val="00D4159A"/>
    <w:rsid w:val="00D4508C"/>
    <w:rsid w:val="00D457F4"/>
    <w:rsid w:val="00D45C37"/>
    <w:rsid w:val="00D50C00"/>
    <w:rsid w:val="00D553D2"/>
    <w:rsid w:val="00D56184"/>
    <w:rsid w:val="00D56AF7"/>
    <w:rsid w:val="00D57BBE"/>
    <w:rsid w:val="00D62BD5"/>
    <w:rsid w:val="00D63743"/>
    <w:rsid w:val="00D713CC"/>
    <w:rsid w:val="00D84AF7"/>
    <w:rsid w:val="00D8715D"/>
    <w:rsid w:val="00D9020E"/>
    <w:rsid w:val="00D90B87"/>
    <w:rsid w:val="00D91FC6"/>
    <w:rsid w:val="00D9234D"/>
    <w:rsid w:val="00D9440E"/>
    <w:rsid w:val="00D96BB6"/>
    <w:rsid w:val="00D97CA4"/>
    <w:rsid w:val="00DA1840"/>
    <w:rsid w:val="00DA78AF"/>
    <w:rsid w:val="00DA78CF"/>
    <w:rsid w:val="00DB0BC1"/>
    <w:rsid w:val="00DB19AB"/>
    <w:rsid w:val="00DB27DC"/>
    <w:rsid w:val="00DB6F91"/>
    <w:rsid w:val="00DB701F"/>
    <w:rsid w:val="00DB7410"/>
    <w:rsid w:val="00DC2398"/>
    <w:rsid w:val="00DC2D1F"/>
    <w:rsid w:val="00DC4B83"/>
    <w:rsid w:val="00DD2527"/>
    <w:rsid w:val="00DD3C27"/>
    <w:rsid w:val="00DD5EFC"/>
    <w:rsid w:val="00DD6FA5"/>
    <w:rsid w:val="00DD711B"/>
    <w:rsid w:val="00DE5FF4"/>
    <w:rsid w:val="00DE71D6"/>
    <w:rsid w:val="00DE7DB0"/>
    <w:rsid w:val="00DF1483"/>
    <w:rsid w:val="00DF1B30"/>
    <w:rsid w:val="00DF380B"/>
    <w:rsid w:val="00DF44C7"/>
    <w:rsid w:val="00DF4948"/>
    <w:rsid w:val="00DF5B58"/>
    <w:rsid w:val="00E008AB"/>
    <w:rsid w:val="00E00DFC"/>
    <w:rsid w:val="00E00E95"/>
    <w:rsid w:val="00E0120B"/>
    <w:rsid w:val="00E019A6"/>
    <w:rsid w:val="00E06CCF"/>
    <w:rsid w:val="00E10708"/>
    <w:rsid w:val="00E11CD7"/>
    <w:rsid w:val="00E13499"/>
    <w:rsid w:val="00E1375C"/>
    <w:rsid w:val="00E16EC6"/>
    <w:rsid w:val="00E21503"/>
    <w:rsid w:val="00E21C4B"/>
    <w:rsid w:val="00E220BE"/>
    <w:rsid w:val="00E24213"/>
    <w:rsid w:val="00E31D9D"/>
    <w:rsid w:val="00E379E8"/>
    <w:rsid w:val="00E40496"/>
    <w:rsid w:val="00E41338"/>
    <w:rsid w:val="00E4168C"/>
    <w:rsid w:val="00E421BA"/>
    <w:rsid w:val="00E425FD"/>
    <w:rsid w:val="00E44A7C"/>
    <w:rsid w:val="00E45481"/>
    <w:rsid w:val="00E45A5A"/>
    <w:rsid w:val="00E469D6"/>
    <w:rsid w:val="00E47494"/>
    <w:rsid w:val="00E4753D"/>
    <w:rsid w:val="00E53A02"/>
    <w:rsid w:val="00E5588C"/>
    <w:rsid w:val="00E56C70"/>
    <w:rsid w:val="00E67908"/>
    <w:rsid w:val="00E700C7"/>
    <w:rsid w:val="00E70F41"/>
    <w:rsid w:val="00E72E81"/>
    <w:rsid w:val="00E72F95"/>
    <w:rsid w:val="00E756E2"/>
    <w:rsid w:val="00E81E70"/>
    <w:rsid w:val="00E833AE"/>
    <w:rsid w:val="00E86AA1"/>
    <w:rsid w:val="00E86EFE"/>
    <w:rsid w:val="00E9071A"/>
    <w:rsid w:val="00E90B52"/>
    <w:rsid w:val="00E90F12"/>
    <w:rsid w:val="00E93F76"/>
    <w:rsid w:val="00E94036"/>
    <w:rsid w:val="00E948C4"/>
    <w:rsid w:val="00E970B0"/>
    <w:rsid w:val="00EA6884"/>
    <w:rsid w:val="00EA6FFB"/>
    <w:rsid w:val="00EB02A8"/>
    <w:rsid w:val="00EB172F"/>
    <w:rsid w:val="00EB273A"/>
    <w:rsid w:val="00EB2D72"/>
    <w:rsid w:val="00EB35FF"/>
    <w:rsid w:val="00EB4018"/>
    <w:rsid w:val="00EB6E49"/>
    <w:rsid w:val="00EC1048"/>
    <w:rsid w:val="00EC4C2D"/>
    <w:rsid w:val="00EC4CC4"/>
    <w:rsid w:val="00EC63EF"/>
    <w:rsid w:val="00EC7D6C"/>
    <w:rsid w:val="00ED08CD"/>
    <w:rsid w:val="00ED0D9C"/>
    <w:rsid w:val="00ED2133"/>
    <w:rsid w:val="00ED4DA6"/>
    <w:rsid w:val="00ED60C3"/>
    <w:rsid w:val="00ED7E37"/>
    <w:rsid w:val="00EE006A"/>
    <w:rsid w:val="00EE06C1"/>
    <w:rsid w:val="00EE4078"/>
    <w:rsid w:val="00EE4927"/>
    <w:rsid w:val="00EE6F12"/>
    <w:rsid w:val="00EE7F7C"/>
    <w:rsid w:val="00EF508A"/>
    <w:rsid w:val="00F01940"/>
    <w:rsid w:val="00F01CDE"/>
    <w:rsid w:val="00F07636"/>
    <w:rsid w:val="00F07F6A"/>
    <w:rsid w:val="00F120F3"/>
    <w:rsid w:val="00F13DF4"/>
    <w:rsid w:val="00F14858"/>
    <w:rsid w:val="00F16352"/>
    <w:rsid w:val="00F167F1"/>
    <w:rsid w:val="00F16864"/>
    <w:rsid w:val="00F20653"/>
    <w:rsid w:val="00F27F85"/>
    <w:rsid w:val="00F302E4"/>
    <w:rsid w:val="00F302F7"/>
    <w:rsid w:val="00F30A49"/>
    <w:rsid w:val="00F33AAA"/>
    <w:rsid w:val="00F34096"/>
    <w:rsid w:val="00F340FC"/>
    <w:rsid w:val="00F34774"/>
    <w:rsid w:val="00F355AB"/>
    <w:rsid w:val="00F35B15"/>
    <w:rsid w:val="00F42350"/>
    <w:rsid w:val="00F43496"/>
    <w:rsid w:val="00F44901"/>
    <w:rsid w:val="00F457C2"/>
    <w:rsid w:val="00F47C45"/>
    <w:rsid w:val="00F50C0E"/>
    <w:rsid w:val="00F5188B"/>
    <w:rsid w:val="00F51F89"/>
    <w:rsid w:val="00F5267C"/>
    <w:rsid w:val="00F53C1D"/>
    <w:rsid w:val="00F54CB7"/>
    <w:rsid w:val="00F567FA"/>
    <w:rsid w:val="00F56D35"/>
    <w:rsid w:val="00F61442"/>
    <w:rsid w:val="00F617F7"/>
    <w:rsid w:val="00F63069"/>
    <w:rsid w:val="00F63999"/>
    <w:rsid w:val="00F6452F"/>
    <w:rsid w:val="00F65279"/>
    <w:rsid w:val="00F66227"/>
    <w:rsid w:val="00F67528"/>
    <w:rsid w:val="00F712B2"/>
    <w:rsid w:val="00F751E4"/>
    <w:rsid w:val="00F765B8"/>
    <w:rsid w:val="00F769B1"/>
    <w:rsid w:val="00F76C5D"/>
    <w:rsid w:val="00F8190B"/>
    <w:rsid w:val="00F874E7"/>
    <w:rsid w:val="00F91BB2"/>
    <w:rsid w:val="00F91BB6"/>
    <w:rsid w:val="00F92CDD"/>
    <w:rsid w:val="00F96216"/>
    <w:rsid w:val="00F963B0"/>
    <w:rsid w:val="00F97098"/>
    <w:rsid w:val="00FA3668"/>
    <w:rsid w:val="00FA6A32"/>
    <w:rsid w:val="00FB3FAB"/>
    <w:rsid w:val="00FB4E17"/>
    <w:rsid w:val="00FB5FF5"/>
    <w:rsid w:val="00FB738D"/>
    <w:rsid w:val="00FC151D"/>
    <w:rsid w:val="00FC4578"/>
    <w:rsid w:val="00FC7DB1"/>
    <w:rsid w:val="00FD22F8"/>
    <w:rsid w:val="00FD29C2"/>
    <w:rsid w:val="00FD2C59"/>
    <w:rsid w:val="00FD5624"/>
    <w:rsid w:val="00FD6C77"/>
    <w:rsid w:val="00FD6F1B"/>
    <w:rsid w:val="00FD7441"/>
    <w:rsid w:val="00FD74C9"/>
    <w:rsid w:val="00FE39C5"/>
    <w:rsid w:val="00FE657E"/>
    <w:rsid w:val="00FE71F2"/>
    <w:rsid w:val="00FE7522"/>
    <w:rsid w:val="00FE7F7C"/>
    <w:rsid w:val="00FF1FCF"/>
    <w:rsid w:val="00FF4B35"/>
    <w:rsid w:val="00FF4E8C"/>
    <w:rsid w:val="00FF50FE"/>
    <w:rsid w:val="00FF6043"/>
    <w:rsid w:val="00FF6B69"/>
    <w:rsid w:val="00FF7699"/>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cs-CZ"/>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1026"/>
    <o:shapelayout v:ext="edit">
      <o:idmap v:ext="edit" data="1"/>
    </o:shapelayout>
  </w:shapeDefaults>
  <w:decimalSymbol w:val=","/>
  <w:listSeparator w:val=";"/>
  <w14:docId w14:val="11471F83"/>
  <w15:docId w15:val="{3AF1D1DD-F4A6-47CE-9C42-399D7B1452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0" w:qFormat="1"/>
    <w:lsdException w:name="heading 3" w:uiPriority="0" w:qFormat="1"/>
    <w:lsdException w:name="heading 4" w:uiPriority="0"/>
    <w:lsdException w:name="heading 5" w:semiHidden="1" w:uiPriority="9" w:unhideWhenUsed="1" w:qFormat="1"/>
    <w:lsdException w:name="heading 6" w:uiPriority="9"/>
    <w:lsdException w:name="heading 7" w:uiPriority="9"/>
    <w:lsdException w:name="heading 8" w:semiHidden="1" w:uiPriority="9" w:unhideWhenUsed="1" w:qFormat="1"/>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rsid w:val="00953548"/>
    <w:pPr>
      <w:spacing w:line="288" w:lineRule="auto"/>
      <w:ind w:left="357"/>
    </w:pPr>
    <w:rPr>
      <w:sz w:val="24"/>
      <w:szCs w:val="24"/>
    </w:rPr>
  </w:style>
  <w:style w:type="paragraph" w:styleId="Nadpis1">
    <w:name w:val="heading 1"/>
    <w:basedOn w:val="Normln"/>
    <w:next w:val="Odstavecprvn"/>
    <w:qFormat/>
    <w:rsid w:val="0041674D"/>
    <w:pPr>
      <w:keepNext/>
      <w:pageBreakBefore/>
      <w:numPr>
        <w:numId w:val="30"/>
      </w:numPr>
      <w:spacing w:after="240" w:line="276" w:lineRule="auto"/>
      <w:ind w:left="357" w:hanging="357"/>
      <w:outlineLvl w:val="0"/>
    </w:pPr>
    <w:rPr>
      <w:b/>
      <w:bCs/>
      <w:smallCaps/>
      <w:kern w:val="32"/>
      <w:sz w:val="40"/>
      <w:szCs w:val="48"/>
    </w:rPr>
  </w:style>
  <w:style w:type="paragraph" w:styleId="Nadpis2">
    <w:name w:val="heading 2"/>
    <w:basedOn w:val="Normln"/>
    <w:next w:val="Odstavecprvn"/>
    <w:qFormat/>
    <w:rsid w:val="00BC0B12"/>
    <w:pPr>
      <w:keepNext/>
      <w:numPr>
        <w:ilvl w:val="1"/>
        <w:numId w:val="30"/>
      </w:numPr>
      <w:spacing w:before="360" w:after="60"/>
      <w:jc w:val="both"/>
      <w:outlineLvl w:val="1"/>
    </w:pPr>
    <w:rPr>
      <w:b/>
      <w:bCs/>
      <w:iCs/>
      <w:sz w:val="32"/>
      <w:szCs w:val="28"/>
    </w:rPr>
  </w:style>
  <w:style w:type="paragraph" w:styleId="Nadpis3">
    <w:name w:val="heading 3"/>
    <w:basedOn w:val="Normln"/>
    <w:next w:val="Odstavecprvn"/>
    <w:link w:val="Nadpis3Char"/>
    <w:qFormat/>
    <w:rsid w:val="00112842"/>
    <w:pPr>
      <w:keepNext/>
      <w:numPr>
        <w:ilvl w:val="2"/>
        <w:numId w:val="30"/>
      </w:numPr>
      <w:spacing w:before="240" w:after="60"/>
      <w:outlineLvl w:val="2"/>
    </w:pPr>
    <w:rPr>
      <w:rFonts w:cs="Arial"/>
      <w:b/>
      <w:bCs/>
    </w:rPr>
  </w:style>
  <w:style w:type="paragraph" w:styleId="Nadpis4">
    <w:name w:val="heading 4"/>
    <w:basedOn w:val="Normln"/>
    <w:next w:val="Odstavecprvn"/>
    <w:rsid w:val="00B6547F"/>
    <w:pPr>
      <w:keepNext/>
      <w:numPr>
        <w:ilvl w:val="3"/>
        <w:numId w:val="30"/>
      </w:numPr>
      <w:spacing w:before="240" w:after="60"/>
      <w:outlineLvl w:val="3"/>
    </w:pPr>
    <w:rPr>
      <w:b/>
      <w:bCs/>
      <w:szCs w:val="28"/>
    </w:rPr>
  </w:style>
  <w:style w:type="paragraph" w:styleId="Nadpis5">
    <w:name w:val="heading 5"/>
    <w:basedOn w:val="Normln"/>
    <w:next w:val="Normln"/>
    <w:link w:val="Nadpis5Char"/>
    <w:uiPriority w:val="9"/>
    <w:semiHidden/>
    <w:unhideWhenUsed/>
    <w:qFormat/>
    <w:rsid w:val="00B6547F"/>
    <w:pPr>
      <w:keepNext/>
      <w:keepLines/>
      <w:numPr>
        <w:ilvl w:val="4"/>
        <w:numId w:val="30"/>
      </w:numPr>
      <w:spacing w:before="40"/>
      <w:outlineLvl w:val="4"/>
    </w:pPr>
    <w:rPr>
      <w:rFonts w:ascii="Cambria" w:hAnsi="Cambria"/>
      <w:color w:val="365F91"/>
    </w:rPr>
  </w:style>
  <w:style w:type="paragraph" w:styleId="Nadpis6">
    <w:name w:val="heading 6"/>
    <w:aliases w:val="Přílohy"/>
    <w:next w:val="Default"/>
    <w:link w:val="Nadpis6Char"/>
    <w:rsid w:val="00980626"/>
    <w:pPr>
      <w:spacing w:before="240" w:after="60"/>
      <w:outlineLvl w:val="5"/>
    </w:pPr>
    <w:rPr>
      <w:b/>
      <w:color w:val="000000"/>
      <w:sz w:val="40"/>
      <w:szCs w:val="22"/>
    </w:rPr>
  </w:style>
  <w:style w:type="paragraph" w:styleId="Nadpis7">
    <w:name w:val="heading 7"/>
    <w:basedOn w:val="Normln"/>
    <w:next w:val="Normln"/>
    <w:rsid w:val="00B6547F"/>
    <w:pPr>
      <w:numPr>
        <w:ilvl w:val="6"/>
        <w:numId w:val="30"/>
      </w:numPr>
      <w:spacing w:before="240" w:after="60"/>
      <w:jc w:val="center"/>
      <w:outlineLvl w:val="6"/>
    </w:pPr>
    <w:rPr>
      <w:b/>
    </w:rPr>
  </w:style>
  <w:style w:type="paragraph" w:styleId="Nadpis8">
    <w:name w:val="heading 8"/>
    <w:basedOn w:val="Normln"/>
    <w:next w:val="Normln"/>
    <w:link w:val="Nadpis8Char"/>
    <w:uiPriority w:val="9"/>
    <w:semiHidden/>
    <w:unhideWhenUsed/>
    <w:qFormat/>
    <w:rsid w:val="00B6547F"/>
    <w:pPr>
      <w:keepNext/>
      <w:keepLines/>
      <w:numPr>
        <w:ilvl w:val="7"/>
        <w:numId w:val="30"/>
      </w:numPr>
      <w:spacing w:before="40"/>
      <w:outlineLvl w:val="7"/>
    </w:pPr>
    <w:rPr>
      <w:rFonts w:ascii="Cambria" w:hAnsi="Cambria"/>
      <w:color w:val="272727"/>
      <w:sz w:val="21"/>
      <w:szCs w:val="21"/>
    </w:rPr>
  </w:style>
  <w:style w:type="paragraph" w:styleId="Nadpis9">
    <w:name w:val="heading 9"/>
    <w:basedOn w:val="Normln"/>
    <w:next w:val="Normln"/>
    <w:rsid w:val="00B6547F"/>
    <w:pPr>
      <w:numPr>
        <w:ilvl w:val="8"/>
        <w:numId w:val="30"/>
      </w:numPr>
      <w:spacing w:before="240" w:after="60"/>
      <w:outlineLvl w:val="8"/>
    </w:pPr>
    <w:rPr>
      <w:rFonts w:ascii="Arial" w:hAnsi="Arial" w:cs="Arial"/>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ds1skola">
    <w:name w:val="ds1_skola"/>
    <w:basedOn w:val="ds1"/>
    <w:next w:val="Normln"/>
    <w:rsid w:val="00D96BB6"/>
    <w:pPr>
      <w:spacing w:before="600"/>
    </w:pPr>
    <w:rPr>
      <w:caps/>
      <w:sz w:val="32"/>
      <w:szCs w:val="32"/>
      <w:lang w:val="de-DE"/>
    </w:rPr>
  </w:style>
  <w:style w:type="paragraph" w:customStyle="1" w:styleId="ds1fakulta">
    <w:name w:val="ds1_fakulta"/>
    <w:basedOn w:val="ds1"/>
    <w:next w:val="ds1"/>
    <w:rsid w:val="00D96BB6"/>
    <w:rPr>
      <w:caps/>
      <w:sz w:val="28"/>
    </w:rPr>
  </w:style>
  <w:style w:type="paragraph" w:customStyle="1" w:styleId="ds1">
    <w:name w:val="ds1"/>
    <w:basedOn w:val="Normln"/>
    <w:link w:val="ds1Char"/>
    <w:rsid w:val="00D96BB6"/>
    <w:pPr>
      <w:jc w:val="center"/>
    </w:pPr>
  </w:style>
  <w:style w:type="paragraph" w:customStyle="1" w:styleId="ds1ustav">
    <w:name w:val="ds1_ustav"/>
    <w:basedOn w:val="ds1"/>
    <w:next w:val="ds1"/>
    <w:rsid w:val="00D96BB6"/>
    <w:rPr>
      <w:caps/>
      <w:sz w:val="28"/>
      <w:szCs w:val="28"/>
    </w:rPr>
  </w:style>
  <w:style w:type="paragraph" w:customStyle="1" w:styleId="ds1typ">
    <w:name w:val="ds1_typ"/>
    <w:basedOn w:val="ds1"/>
    <w:next w:val="ds1"/>
    <w:rsid w:val="006A050B"/>
    <w:rPr>
      <w:sz w:val="32"/>
      <w:szCs w:val="48"/>
    </w:rPr>
  </w:style>
  <w:style w:type="paragraph" w:customStyle="1" w:styleId="ds1rok">
    <w:name w:val="ds1_rok"/>
    <w:basedOn w:val="ds1"/>
    <w:rsid w:val="00974CE0"/>
    <w:pPr>
      <w:jc w:val="both"/>
    </w:pPr>
    <w:rPr>
      <w:b/>
      <w:sz w:val="28"/>
    </w:rPr>
  </w:style>
  <w:style w:type="table" w:customStyle="1" w:styleId="ds1tabulka">
    <w:name w:val="ds1_tabulka"/>
    <w:basedOn w:val="Normlntabulka"/>
    <w:rsid w:val="007E6A52"/>
    <w:rPr>
      <w:b/>
      <w:sz w:val="28"/>
    </w:rPr>
    <w:tblPr/>
  </w:style>
  <w:style w:type="table" w:styleId="Mkatabulky">
    <w:name w:val="Table Grid"/>
    <w:basedOn w:val="Normlntabulka"/>
    <w:rsid w:val="007E6A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s1jmeno">
    <w:name w:val="ds1_jmeno"/>
    <w:basedOn w:val="ds1"/>
    <w:rsid w:val="00974CE0"/>
    <w:pPr>
      <w:jc w:val="right"/>
    </w:pPr>
    <w:rPr>
      <w:b/>
      <w:sz w:val="28"/>
    </w:rPr>
  </w:style>
  <w:style w:type="paragraph" w:customStyle="1" w:styleId="ds1nazev">
    <w:name w:val="ds1_nazev"/>
    <w:basedOn w:val="ds1"/>
    <w:next w:val="ds1"/>
    <w:rsid w:val="00C078C3"/>
    <w:rPr>
      <w:b/>
      <w:sz w:val="48"/>
    </w:rPr>
  </w:style>
  <w:style w:type="paragraph" w:customStyle="1" w:styleId="Literatura">
    <w:name w:val="Literatura"/>
    <w:basedOn w:val="Normln"/>
    <w:link w:val="LiteraturaChar"/>
    <w:rsid w:val="00D63743"/>
    <w:pPr>
      <w:tabs>
        <w:tab w:val="left" w:pos="567"/>
      </w:tabs>
      <w:jc w:val="both"/>
    </w:pPr>
    <w:rPr>
      <w:lang w:val="de-DE"/>
    </w:rPr>
  </w:style>
  <w:style w:type="paragraph" w:customStyle="1" w:styleId="ds2nazev">
    <w:name w:val="ds2_nazev"/>
    <w:basedOn w:val="ds2"/>
    <w:next w:val="ds2"/>
    <w:link w:val="ds2nazevChar"/>
    <w:rsid w:val="00C078C3"/>
    <w:pPr>
      <w:jc w:val="center"/>
    </w:pPr>
    <w:rPr>
      <w:b/>
      <w:sz w:val="36"/>
      <w:szCs w:val="36"/>
    </w:rPr>
  </w:style>
  <w:style w:type="paragraph" w:customStyle="1" w:styleId="ds2">
    <w:name w:val="ds2"/>
    <w:basedOn w:val="Normln"/>
    <w:rsid w:val="00C078C3"/>
    <w:rPr>
      <w:lang w:val="de-DE"/>
    </w:rPr>
  </w:style>
  <w:style w:type="character" w:customStyle="1" w:styleId="ds1Char">
    <w:name w:val="ds1 Char"/>
    <w:link w:val="ds1"/>
    <w:rsid w:val="00C078C3"/>
    <w:rPr>
      <w:sz w:val="24"/>
      <w:szCs w:val="24"/>
      <w:lang w:val="cs-CZ" w:eastAsia="cs-CZ" w:bidi="ar-SA"/>
    </w:rPr>
  </w:style>
  <w:style w:type="character" w:customStyle="1" w:styleId="ds2nazevChar">
    <w:name w:val="ds2_nazev Char"/>
    <w:link w:val="ds2nazev"/>
    <w:rsid w:val="00C078C3"/>
    <w:rPr>
      <w:b/>
      <w:sz w:val="36"/>
      <w:szCs w:val="36"/>
      <w:lang w:val="de-DE" w:eastAsia="cs-CZ" w:bidi="ar-SA"/>
    </w:rPr>
  </w:style>
  <w:style w:type="paragraph" w:customStyle="1" w:styleId="ds2prava">
    <w:name w:val="ds2_prava"/>
    <w:basedOn w:val="ds2"/>
    <w:next w:val="ds2"/>
    <w:rsid w:val="00C078C3"/>
    <w:rPr>
      <w:i/>
    </w:rPr>
  </w:style>
  <w:style w:type="paragraph" w:customStyle="1" w:styleId="ds2podpis">
    <w:name w:val="ds2_podpis"/>
    <w:basedOn w:val="ds2"/>
    <w:rsid w:val="00B105D9"/>
    <w:pPr>
      <w:spacing w:line="240" w:lineRule="auto"/>
      <w:jc w:val="right"/>
    </w:pPr>
  </w:style>
  <w:style w:type="paragraph" w:customStyle="1" w:styleId="ds34">
    <w:name w:val="ds34"/>
    <w:basedOn w:val="Normln"/>
    <w:rsid w:val="004C191A"/>
  </w:style>
  <w:style w:type="paragraph" w:customStyle="1" w:styleId="ds34nadpis">
    <w:name w:val="ds34_nadpis"/>
    <w:basedOn w:val="ds34"/>
    <w:next w:val="ds34"/>
    <w:rsid w:val="004C191A"/>
    <w:pPr>
      <w:spacing w:after="240"/>
    </w:pPr>
    <w:rPr>
      <w:b/>
      <w:sz w:val="32"/>
      <w:szCs w:val="32"/>
    </w:rPr>
  </w:style>
  <w:style w:type="paragraph" w:customStyle="1" w:styleId="Ploha2">
    <w:name w:val="Příloha 2"/>
    <w:basedOn w:val="Ploha1"/>
    <w:link w:val="Ploha2Char"/>
    <w:qFormat/>
    <w:rsid w:val="00BF4337"/>
    <w:pPr>
      <w:pageBreakBefore w:val="0"/>
      <w:numPr>
        <w:ilvl w:val="1"/>
        <w:numId w:val="31"/>
      </w:numPr>
      <w:ind w:left="992" w:hanging="992"/>
    </w:pPr>
  </w:style>
  <w:style w:type="paragraph" w:styleId="Obsah1">
    <w:name w:val="toc 1"/>
    <w:basedOn w:val="Normln"/>
    <w:next w:val="Normln"/>
    <w:autoRedefine/>
    <w:uiPriority w:val="39"/>
    <w:rsid w:val="00087314"/>
    <w:pPr>
      <w:spacing w:before="120" w:after="120"/>
      <w:ind w:left="0"/>
    </w:pPr>
    <w:rPr>
      <w:rFonts w:cstheme="minorHAnsi"/>
      <w:b/>
      <w:bCs/>
      <w:caps/>
      <w:sz w:val="20"/>
      <w:szCs w:val="20"/>
    </w:rPr>
  </w:style>
  <w:style w:type="paragraph" w:styleId="Obsah2">
    <w:name w:val="toc 2"/>
    <w:basedOn w:val="Normln"/>
    <w:next w:val="Normln"/>
    <w:autoRedefine/>
    <w:uiPriority w:val="39"/>
    <w:rsid w:val="00087314"/>
    <w:pPr>
      <w:ind w:left="240"/>
    </w:pPr>
    <w:rPr>
      <w:rFonts w:cstheme="minorHAnsi"/>
      <w:smallCaps/>
      <w:sz w:val="20"/>
      <w:szCs w:val="20"/>
    </w:rPr>
  </w:style>
  <w:style w:type="paragraph" w:styleId="Obsah3">
    <w:name w:val="toc 3"/>
    <w:basedOn w:val="Normln"/>
    <w:next w:val="Normln"/>
    <w:autoRedefine/>
    <w:uiPriority w:val="39"/>
    <w:rsid w:val="00087314"/>
    <w:pPr>
      <w:ind w:left="480"/>
    </w:pPr>
    <w:rPr>
      <w:rFonts w:cstheme="minorHAnsi"/>
      <w:i/>
      <w:iCs/>
      <w:sz w:val="20"/>
      <w:szCs w:val="20"/>
    </w:rPr>
  </w:style>
  <w:style w:type="paragraph" w:customStyle="1" w:styleId="Odstavecprvn">
    <w:name w:val="Odstavec první"/>
    <w:basedOn w:val="Normln"/>
    <w:next w:val="Odstavecdal"/>
    <w:link w:val="OdstavecprvnChar"/>
    <w:autoRedefine/>
    <w:rsid w:val="00F96216"/>
    <w:pPr>
      <w:ind w:left="0"/>
      <w:jc w:val="both"/>
    </w:pPr>
    <w:rPr>
      <w:i/>
      <w:iCs/>
      <w:color w:val="FF0000"/>
    </w:rPr>
  </w:style>
  <w:style w:type="paragraph" w:customStyle="1" w:styleId="Odstavecdal">
    <w:name w:val="Odstavec další"/>
    <w:basedOn w:val="Odstavecprvn"/>
    <w:link w:val="OdstavecdalChar"/>
    <w:autoRedefine/>
    <w:rsid w:val="00656E6F"/>
    <w:pPr>
      <w:numPr>
        <w:numId w:val="18"/>
      </w:numPr>
      <w:ind w:left="0" w:firstLine="0"/>
      <w:jc w:val="left"/>
    </w:pPr>
    <w:rPr>
      <w:i w:val="0"/>
      <w:color w:val="auto"/>
      <w:lang w:val="en-US"/>
    </w:rPr>
  </w:style>
  <w:style w:type="paragraph" w:styleId="Zpat">
    <w:name w:val="footer"/>
    <w:basedOn w:val="Normln"/>
    <w:link w:val="ZpatChar"/>
    <w:uiPriority w:val="99"/>
    <w:rsid w:val="002975FF"/>
    <w:pPr>
      <w:tabs>
        <w:tab w:val="center" w:pos="4536"/>
        <w:tab w:val="right" w:pos="9072"/>
      </w:tabs>
    </w:pPr>
  </w:style>
  <w:style w:type="character" w:styleId="slostrnky">
    <w:name w:val="page number"/>
    <w:basedOn w:val="Standardnpsmoodstavce"/>
    <w:rsid w:val="002975FF"/>
  </w:style>
  <w:style w:type="paragraph" w:styleId="Zhlav">
    <w:name w:val="header"/>
    <w:basedOn w:val="Normln"/>
    <w:rsid w:val="002975FF"/>
    <w:pPr>
      <w:tabs>
        <w:tab w:val="center" w:pos="4536"/>
        <w:tab w:val="right" w:pos="9072"/>
      </w:tabs>
    </w:pPr>
  </w:style>
  <w:style w:type="paragraph" w:styleId="Textvbloku">
    <w:name w:val="Block Text"/>
    <w:basedOn w:val="Normln"/>
    <w:rsid w:val="00557AFD"/>
    <w:pPr>
      <w:spacing w:line="240" w:lineRule="auto"/>
      <w:ind w:left="1416" w:right="-468" w:firstLine="708"/>
    </w:pPr>
    <w:rPr>
      <w:rFonts w:ascii="Arial" w:hAnsi="Arial" w:cs="Arial"/>
      <w:color w:val="808080"/>
      <w:sz w:val="44"/>
    </w:rPr>
  </w:style>
  <w:style w:type="character" w:styleId="Zdraznn">
    <w:name w:val="Emphasis"/>
    <w:uiPriority w:val="20"/>
    <w:qFormat/>
    <w:rsid w:val="005A544B"/>
    <w:rPr>
      <w:i/>
      <w:iCs/>
    </w:rPr>
  </w:style>
  <w:style w:type="paragraph" w:styleId="Normlnweb">
    <w:name w:val="Normal (Web)"/>
    <w:basedOn w:val="Normln"/>
    <w:uiPriority w:val="99"/>
    <w:unhideWhenUsed/>
    <w:rsid w:val="005A544B"/>
    <w:pPr>
      <w:spacing w:before="100" w:beforeAutospacing="1" w:after="100" w:afterAutospacing="1" w:line="240" w:lineRule="auto"/>
    </w:pPr>
  </w:style>
  <w:style w:type="character" w:styleId="PsacstrojHTML">
    <w:name w:val="HTML Typewriter"/>
    <w:uiPriority w:val="99"/>
    <w:semiHidden/>
    <w:unhideWhenUsed/>
    <w:rsid w:val="005A544B"/>
    <w:rPr>
      <w:rFonts w:ascii="Courier New" w:eastAsia="Times New Roman" w:hAnsi="Courier New" w:cs="Courier New"/>
      <w:sz w:val="20"/>
      <w:szCs w:val="20"/>
    </w:rPr>
  </w:style>
  <w:style w:type="character" w:styleId="Hypertextovodkaz">
    <w:name w:val="Hyperlink"/>
    <w:uiPriority w:val="99"/>
    <w:unhideWhenUsed/>
    <w:rsid w:val="003E65D3"/>
    <w:rPr>
      <w:color w:val="0000FF"/>
      <w:sz w:val="24"/>
      <w:u w:val="single"/>
    </w:rPr>
  </w:style>
  <w:style w:type="paragraph" w:styleId="Odstavecseseznamem">
    <w:name w:val="List Paragraph"/>
    <w:basedOn w:val="Normln"/>
    <w:uiPriority w:val="34"/>
    <w:rsid w:val="005B564E"/>
    <w:pPr>
      <w:ind w:left="708"/>
    </w:pPr>
  </w:style>
  <w:style w:type="paragraph" w:styleId="Nadpisobsahu">
    <w:name w:val="TOC Heading"/>
    <w:basedOn w:val="Nadpis1"/>
    <w:next w:val="Normln"/>
    <w:uiPriority w:val="39"/>
    <w:rsid w:val="00B01531"/>
    <w:pPr>
      <w:keepLines/>
      <w:numPr>
        <w:numId w:val="0"/>
      </w:numPr>
      <w:tabs>
        <w:tab w:val="num" w:pos="1134"/>
      </w:tabs>
      <w:spacing w:before="480" w:after="0"/>
      <w:outlineLvl w:val="9"/>
    </w:pPr>
    <w:rPr>
      <w:rFonts w:ascii="Cambria" w:hAnsi="Cambria"/>
      <w:color w:val="365F91"/>
      <w:kern w:val="0"/>
      <w:sz w:val="28"/>
      <w:szCs w:val="28"/>
      <w:lang w:eastAsia="en-US"/>
    </w:rPr>
  </w:style>
  <w:style w:type="paragraph" w:styleId="Textbubliny">
    <w:name w:val="Balloon Text"/>
    <w:basedOn w:val="Normln"/>
    <w:link w:val="TextbublinyChar"/>
    <w:uiPriority w:val="99"/>
    <w:semiHidden/>
    <w:unhideWhenUsed/>
    <w:rsid w:val="004648F9"/>
    <w:pPr>
      <w:spacing w:line="240" w:lineRule="auto"/>
    </w:pPr>
    <w:rPr>
      <w:rFonts w:ascii="Tahoma" w:hAnsi="Tahoma" w:cs="Tahoma"/>
      <w:sz w:val="16"/>
      <w:szCs w:val="16"/>
    </w:rPr>
  </w:style>
  <w:style w:type="character" w:customStyle="1" w:styleId="TextbublinyChar">
    <w:name w:val="Text bubliny Char"/>
    <w:link w:val="Textbubliny"/>
    <w:uiPriority w:val="99"/>
    <w:semiHidden/>
    <w:rsid w:val="004648F9"/>
    <w:rPr>
      <w:rFonts w:ascii="Tahoma" w:hAnsi="Tahoma" w:cs="Tahoma"/>
      <w:sz w:val="16"/>
      <w:szCs w:val="16"/>
    </w:rPr>
  </w:style>
  <w:style w:type="character" w:styleId="Odkaznakoment">
    <w:name w:val="annotation reference"/>
    <w:uiPriority w:val="99"/>
    <w:semiHidden/>
    <w:unhideWhenUsed/>
    <w:rsid w:val="005020B6"/>
    <w:rPr>
      <w:sz w:val="16"/>
      <w:szCs w:val="16"/>
    </w:rPr>
  </w:style>
  <w:style w:type="paragraph" w:styleId="Textkomente">
    <w:name w:val="annotation text"/>
    <w:basedOn w:val="Normln"/>
    <w:link w:val="TextkomenteChar"/>
    <w:uiPriority w:val="99"/>
    <w:semiHidden/>
    <w:unhideWhenUsed/>
    <w:rsid w:val="005020B6"/>
    <w:rPr>
      <w:sz w:val="20"/>
      <w:szCs w:val="20"/>
    </w:rPr>
  </w:style>
  <w:style w:type="character" w:customStyle="1" w:styleId="TextkomenteChar">
    <w:name w:val="Text komentáře Char"/>
    <w:basedOn w:val="Standardnpsmoodstavce"/>
    <w:link w:val="Textkomente"/>
    <w:uiPriority w:val="99"/>
    <w:semiHidden/>
    <w:rsid w:val="005020B6"/>
  </w:style>
  <w:style w:type="paragraph" w:styleId="Pedmtkomente">
    <w:name w:val="annotation subject"/>
    <w:basedOn w:val="Textkomente"/>
    <w:next w:val="Textkomente"/>
    <w:link w:val="PedmtkomenteChar"/>
    <w:uiPriority w:val="99"/>
    <w:semiHidden/>
    <w:unhideWhenUsed/>
    <w:rsid w:val="005020B6"/>
    <w:rPr>
      <w:b/>
      <w:bCs/>
    </w:rPr>
  </w:style>
  <w:style w:type="character" w:customStyle="1" w:styleId="PedmtkomenteChar">
    <w:name w:val="Předmět komentáře Char"/>
    <w:link w:val="Pedmtkomente"/>
    <w:uiPriority w:val="99"/>
    <w:semiHidden/>
    <w:rsid w:val="005020B6"/>
    <w:rPr>
      <w:b/>
      <w:bCs/>
    </w:rPr>
  </w:style>
  <w:style w:type="paragraph" w:styleId="Prosttext">
    <w:name w:val="Plain Text"/>
    <w:basedOn w:val="Normln"/>
    <w:link w:val="ProsttextChar"/>
    <w:rsid w:val="00F963B0"/>
    <w:pPr>
      <w:spacing w:line="240" w:lineRule="auto"/>
    </w:pPr>
    <w:rPr>
      <w:rFonts w:ascii="Courier New" w:hAnsi="Courier New"/>
      <w:sz w:val="20"/>
      <w:szCs w:val="20"/>
    </w:rPr>
  </w:style>
  <w:style w:type="paragraph" w:customStyle="1" w:styleId="Default">
    <w:name w:val="Default"/>
    <w:rsid w:val="00F963B0"/>
    <w:pPr>
      <w:autoSpaceDE w:val="0"/>
      <w:autoSpaceDN w:val="0"/>
      <w:adjustRightInd w:val="0"/>
    </w:pPr>
    <w:rPr>
      <w:rFonts w:ascii="Arial" w:hAnsi="Arial" w:cs="Arial"/>
      <w:color w:val="000000"/>
      <w:sz w:val="24"/>
      <w:szCs w:val="24"/>
    </w:rPr>
  </w:style>
  <w:style w:type="paragraph" w:customStyle="1" w:styleId="Odstavec">
    <w:name w:val="Odstavec"/>
    <w:basedOn w:val="Odstavecdal"/>
    <w:link w:val="OdstavecChar"/>
    <w:qFormat/>
    <w:rsid w:val="00F96216"/>
    <w:pPr>
      <w:numPr>
        <w:numId w:val="0"/>
      </w:numPr>
      <w:ind w:firstLine="357"/>
      <w:jc w:val="both"/>
    </w:pPr>
    <w:rPr>
      <w:color w:val="000000"/>
      <w:lang w:val="cs-CZ"/>
    </w:rPr>
  </w:style>
  <w:style w:type="paragraph" w:customStyle="1" w:styleId="Nadpis1-neslovan">
    <w:name w:val="Nadpis 1 - nečíslovaný"/>
    <w:basedOn w:val="Normln"/>
    <w:link w:val="Nadpis1-neslovanChar"/>
    <w:qFormat/>
    <w:rsid w:val="0041674D"/>
    <w:pPr>
      <w:spacing w:after="120"/>
      <w:ind w:left="0"/>
    </w:pPr>
    <w:rPr>
      <w:b/>
      <w:smallCaps/>
      <w:sz w:val="40"/>
      <w:szCs w:val="40"/>
      <w:lang w:val="de-DE"/>
    </w:rPr>
  </w:style>
  <w:style w:type="character" w:customStyle="1" w:styleId="OdstavecprvnChar">
    <w:name w:val="Odstavec první Char"/>
    <w:link w:val="Odstavecprvn"/>
    <w:rsid w:val="00F96216"/>
    <w:rPr>
      <w:i/>
      <w:iCs/>
      <w:color w:val="FF0000"/>
      <w:sz w:val="24"/>
      <w:szCs w:val="24"/>
    </w:rPr>
  </w:style>
  <w:style w:type="character" w:customStyle="1" w:styleId="OdstavecdalChar">
    <w:name w:val="Odstavec další Char"/>
    <w:link w:val="Odstavecdal"/>
    <w:rsid w:val="00656E6F"/>
    <w:rPr>
      <w:sz w:val="24"/>
      <w:szCs w:val="24"/>
      <w:lang w:val="en-US"/>
    </w:rPr>
  </w:style>
  <w:style w:type="character" w:customStyle="1" w:styleId="OdstavecChar">
    <w:name w:val="Odstavec Char"/>
    <w:link w:val="Odstavec"/>
    <w:rsid w:val="00F96216"/>
    <w:rPr>
      <w:iCs/>
      <w:color w:val="000000"/>
      <w:sz w:val="24"/>
      <w:szCs w:val="24"/>
    </w:rPr>
  </w:style>
  <w:style w:type="paragraph" w:customStyle="1" w:styleId="Nadpismimoobsah">
    <w:name w:val="Nadpis mimo obsah"/>
    <w:basedOn w:val="Normln"/>
    <w:link w:val="NadpismimoobsahChar"/>
    <w:qFormat/>
    <w:rsid w:val="00B24C1B"/>
    <w:pPr>
      <w:spacing w:before="240"/>
      <w:ind w:left="0"/>
    </w:pPr>
    <w:rPr>
      <w:b/>
      <w:bCs/>
      <w:sz w:val="40"/>
      <w:szCs w:val="40"/>
    </w:rPr>
  </w:style>
  <w:style w:type="character" w:customStyle="1" w:styleId="Nadpis1-neslovanChar">
    <w:name w:val="Nadpis 1 - nečíslovaný Char"/>
    <w:link w:val="Nadpis1-neslovan"/>
    <w:rsid w:val="0041674D"/>
    <w:rPr>
      <w:b/>
      <w:smallCaps/>
      <w:sz w:val="40"/>
      <w:szCs w:val="40"/>
      <w:lang w:val="de-DE"/>
    </w:rPr>
  </w:style>
  <w:style w:type="paragraph" w:styleId="Obsah4">
    <w:name w:val="toc 4"/>
    <w:basedOn w:val="Normln"/>
    <w:next w:val="Normln"/>
    <w:autoRedefine/>
    <w:uiPriority w:val="39"/>
    <w:unhideWhenUsed/>
    <w:rsid w:val="00087314"/>
    <w:pPr>
      <w:ind w:left="720"/>
    </w:pPr>
    <w:rPr>
      <w:rFonts w:cstheme="minorHAnsi"/>
      <w:sz w:val="18"/>
      <w:szCs w:val="18"/>
    </w:rPr>
  </w:style>
  <w:style w:type="paragraph" w:customStyle="1" w:styleId="LiteraturaBPDP">
    <w:name w:val="Literatura BP/DP"/>
    <w:basedOn w:val="Literatura"/>
    <w:link w:val="LiteraturaBPDPChar"/>
    <w:qFormat/>
    <w:rsid w:val="004A6AA0"/>
    <w:pPr>
      <w:numPr>
        <w:numId w:val="3"/>
      </w:numPr>
      <w:tabs>
        <w:tab w:val="left" w:pos="1080"/>
      </w:tabs>
      <w:spacing w:line="276" w:lineRule="auto"/>
      <w:ind w:left="567" w:hanging="567"/>
      <w:jc w:val="left"/>
    </w:pPr>
    <w:rPr>
      <w:lang w:val="cs-CZ"/>
    </w:rPr>
  </w:style>
  <w:style w:type="character" w:customStyle="1" w:styleId="Nadpis5Char">
    <w:name w:val="Nadpis 5 Char"/>
    <w:link w:val="Nadpis5"/>
    <w:uiPriority w:val="9"/>
    <w:semiHidden/>
    <w:rsid w:val="00017C08"/>
    <w:rPr>
      <w:rFonts w:ascii="Cambria" w:eastAsia="Times New Roman" w:hAnsi="Cambria" w:cs="Times New Roman"/>
      <w:color w:val="365F91"/>
      <w:sz w:val="22"/>
      <w:szCs w:val="24"/>
    </w:rPr>
  </w:style>
  <w:style w:type="character" w:customStyle="1" w:styleId="LiteraturaChar">
    <w:name w:val="Literatura Char"/>
    <w:link w:val="Literatura"/>
    <w:rsid w:val="00E40496"/>
    <w:rPr>
      <w:sz w:val="22"/>
      <w:szCs w:val="24"/>
      <w:lang w:val="de-DE"/>
    </w:rPr>
  </w:style>
  <w:style w:type="character" w:customStyle="1" w:styleId="LiteraturaBPDPChar">
    <w:name w:val="Literatura BP/DP Char"/>
    <w:link w:val="LiteraturaBPDP"/>
    <w:rsid w:val="004A6AA0"/>
    <w:rPr>
      <w:sz w:val="24"/>
      <w:szCs w:val="24"/>
    </w:rPr>
  </w:style>
  <w:style w:type="paragraph" w:styleId="Titulek">
    <w:name w:val="caption"/>
    <w:aliases w:val="Popisek"/>
    <w:basedOn w:val="Normln"/>
    <w:next w:val="Normln"/>
    <w:unhideWhenUsed/>
    <w:qFormat/>
    <w:rsid w:val="00555F11"/>
    <w:pPr>
      <w:spacing w:before="120" w:after="200" w:line="240" w:lineRule="auto"/>
      <w:ind w:left="-10"/>
    </w:pPr>
    <w:rPr>
      <w:bCs/>
      <w:iCs/>
      <w:color w:val="000000"/>
      <w:szCs w:val="18"/>
    </w:rPr>
  </w:style>
  <w:style w:type="paragraph" w:styleId="Seznamobrzk">
    <w:name w:val="table of figures"/>
    <w:basedOn w:val="Normln"/>
    <w:next w:val="Normln"/>
    <w:uiPriority w:val="99"/>
    <w:unhideWhenUsed/>
    <w:rsid w:val="00F96216"/>
    <w:pPr>
      <w:tabs>
        <w:tab w:val="right" w:leader="dot" w:pos="8503"/>
      </w:tabs>
      <w:ind w:left="480" w:hanging="480"/>
    </w:pPr>
    <w:rPr>
      <w:rFonts w:cstheme="minorHAnsi"/>
      <w:noProof/>
      <w:sz w:val="20"/>
      <w:szCs w:val="20"/>
    </w:rPr>
  </w:style>
  <w:style w:type="character" w:customStyle="1" w:styleId="ZpatChar">
    <w:name w:val="Zápatí Char"/>
    <w:link w:val="Zpat"/>
    <w:uiPriority w:val="99"/>
    <w:rsid w:val="00515980"/>
    <w:rPr>
      <w:sz w:val="24"/>
      <w:szCs w:val="24"/>
    </w:rPr>
  </w:style>
  <w:style w:type="character" w:customStyle="1" w:styleId="Nadpis8Char">
    <w:name w:val="Nadpis 8 Char"/>
    <w:link w:val="Nadpis8"/>
    <w:uiPriority w:val="9"/>
    <w:semiHidden/>
    <w:rsid w:val="00743DF1"/>
    <w:rPr>
      <w:rFonts w:ascii="Cambria" w:eastAsia="Times New Roman" w:hAnsi="Cambria" w:cs="Times New Roman"/>
      <w:color w:val="272727"/>
      <w:sz w:val="21"/>
      <w:szCs w:val="21"/>
    </w:rPr>
  </w:style>
  <w:style w:type="paragraph" w:customStyle="1" w:styleId="Prvnodstavec">
    <w:name w:val="První odstavec"/>
    <w:basedOn w:val="Normln"/>
    <w:next w:val="Normln"/>
    <w:qFormat/>
    <w:rsid w:val="00C430E4"/>
    <w:pPr>
      <w:widowControl w:val="0"/>
      <w:ind w:left="0"/>
      <w:jc w:val="both"/>
    </w:pPr>
    <w:rPr>
      <w:color w:val="000000"/>
      <w:szCs w:val="20"/>
    </w:rPr>
  </w:style>
  <w:style w:type="paragraph" w:customStyle="1" w:styleId="Nevobsahu">
    <w:name w:val="Ne v obsahu"/>
    <w:basedOn w:val="Nadpis1"/>
    <w:next w:val="Prvnodstavec"/>
    <w:semiHidden/>
    <w:rsid w:val="00486E17"/>
    <w:pPr>
      <w:widowControl w:val="0"/>
      <w:numPr>
        <w:numId w:val="0"/>
      </w:numPr>
      <w:spacing w:before="600" w:line="240" w:lineRule="auto"/>
    </w:pPr>
    <w:rPr>
      <w:bCs w:val="0"/>
      <w:color w:val="000000"/>
      <w:kern w:val="28"/>
      <w:szCs w:val="20"/>
    </w:rPr>
  </w:style>
  <w:style w:type="character" w:customStyle="1" w:styleId="ProsttextChar">
    <w:name w:val="Prostý text Char"/>
    <w:link w:val="Prosttext"/>
    <w:rsid w:val="00486E17"/>
    <w:rPr>
      <w:rFonts w:ascii="Courier New" w:hAnsi="Courier New"/>
    </w:rPr>
  </w:style>
  <w:style w:type="paragraph" w:customStyle="1" w:styleId="erven">
    <w:name w:val="Červený"/>
    <w:basedOn w:val="Normln"/>
    <w:link w:val="ervenChar"/>
    <w:rsid w:val="000C61CD"/>
    <w:pPr>
      <w:shd w:val="clear" w:color="auto" w:fill="FF0000"/>
      <w:spacing w:line="240" w:lineRule="auto"/>
      <w:ind w:left="0"/>
    </w:pPr>
    <w:rPr>
      <w:smallCaps/>
      <w:color w:val="FFFFFF" w:themeColor="background1"/>
      <w:sz w:val="40"/>
      <w:szCs w:val="40"/>
    </w:rPr>
  </w:style>
  <w:style w:type="table" w:styleId="Svtltabulkasmkou1">
    <w:name w:val="Grid Table 1 Light"/>
    <w:basedOn w:val="Normlntabulka"/>
    <w:uiPriority w:val="46"/>
    <w:rsid w:val="000C61C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ervenChar">
    <w:name w:val="Červený Char"/>
    <w:basedOn w:val="Standardnpsmoodstavce"/>
    <w:link w:val="erven"/>
    <w:rsid w:val="000C61CD"/>
    <w:rPr>
      <w:smallCaps/>
      <w:color w:val="FFFFFF" w:themeColor="background1"/>
      <w:sz w:val="40"/>
      <w:szCs w:val="40"/>
      <w:shd w:val="clear" w:color="auto" w:fill="FF0000"/>
    </w:rPr>
  </w:style>
  <w:style w:type="paragraph" w:styleId="Obsah5">
    <w:name w:val="toc 5"/>
    <w:basedOn w:val="Normln"/>
    <w:next w:val="Normln"/>
    <w:autoRedefine/>
    <w:uiPriority w:val="39"/>
    <w:unhideWhenUsed/>
    <w:rsid w:val="00560117"/>
    <w:pPr>
      <w:ind w:left="960"/>
    </w:pPr>
    <w:rPr>
      <w:rFonts w:asciiTheme="minorHAnsi" w:hAnsiTheme="minorHAnsi" w:cstheme="minorHAnsi"/>
      <w:sz w:val="18"/>
      <w:szCs w:val="18"/>
    </w:rPr>
  </w:style>
  <w:style w:type="paragraph" w:styleId="Obsah6">
    <w:name w:val="toc 6"/>
    <w:basedOn w:val="Normln"/>
    <w:next w:val="Normln"/>
    <w:autoRedefine/>
    <w:uiPriority w:val="39"/>
    <w:unhideWhenUsed/>
    <w:rsid w:val="00560117"/>
    <w:pPr>
      <w:ind w:left="1200"/>
    </w:pPr>
    <w:rPr>
      <w:rFonts w:asciiTheme="minorHAnsi" w:hAnsiTheme="minorHAnsi" w:cstheme="minorHAnsi"/>
      <w:sz w:val="18"/>
      <w:szCs w:val="18"/>
    </w:rPr>
  </w:style>
  <w:style w:type="paragraph" w:styleId="Obsah7">
    <w:name w:val="toc 7"/>
    <w:basedOn w:val="Normln"/>
    <w:next w:val="Normln"/>
    <w:autoRedefine/>
    <w:uiPriority w:val="39"/>
    <w:unhideWhenUsed/>
    <w:rsid w:val="00560117"/>
    <w:pPr>
      <w:ind w:left="1440"/>
    </w:pPr>
    <w:rPr>
      <w:rFonts w:asciiTheme="minorHAnsi" w:hAnsiTheme="minorHAnsi" w:cstheme="minorHAnsi"/>
      <w:sz w:val="18"/>
      <w:szCs w:val="18"/>
    </w:rPr>
  </w:style>
  <w:style w:type="paragraph" w:styleId="Obsah8">
    <w:name w:val="toc 8"/>
    <w:basedOn w:val="Normln"/>
    <w:next w:val="Normln"/>
    <w:autoRedefine/>
    <w:uiPriority w:val="39"/>
    <w:unhideWhenUsed/>
    <w:rsid w:val="00560117"/>
    <w:pPr>
      <w:ind w:left="1680"/>
    </w:pPr>
    <w:rPr>
      <w:rFonts w:asciiTheme="minorHAnsi" w:hAnsiTheme="minorHAnsi" w:cstheme="minorHAnsi"/>
      <w:sz w:val="18"/>
      <w:szCs w:val="18"/>
    </w:rPr>
  </w:style>
  <w:style w:type="paragraph" w:styleId="Obsah9">
    <w:name w:val="toc 9"/>
    <w:basedOn w:val="Normln"/>
    <w:next w:val="Normln"/>
    <w:autoRedefine/>
    <w:uiPriority w:val="39"/>
    <w:unhideWhenUsed/>
    <w:rsid w:val="00560117"/>
    <w:pPr>
      <w:ind w:left="1920"/>
    </w:pPr>
    <w:rPr>
      <w:rFonts w:asciiTheme="minorHAnsi" w:hAnsiTheme="minorHAnsi" w:cstheme="minorHAnsi"/>
      <w:sz w:val="18"/>
      <w:szCs w:val="18"/>
    </w:rPr>
  </w:style>
  <w:style w:type="paragraph" w:customStyle="1" w:styleId="Zdrojovkd">
    <w:name w:val="Zdrojový kód"/>
    <w:basedOn w:val="Normln"/>
    <w:link w:val="ZdrojovkdChar"/>
    <w:qFormat/>
    <w:rsid w:val="00F01CDE"/>
    <w:pPr>
      <w:widowControl w:val="0"/>
      <w:shd w:val="clear" w:color="auto" w:fill="EDEDED"/>
      <w:spacing w:line="240" w:lineRule="auto"/>
      <w:ind w:left="0"/>
      <w:jc w:val="both"/>
    </w:pPr>
    <w:rPr>
      <w:rFonts w:ascii="Courier New" w:hAnsi="Courier New"/>
      <w:color w:val="000000"/>
      <w:sz w:val="20"/>
      <w:szCs w:val="20"/>
      <w:lang w:val="en-US"/>
    </w:rPr>
  </w:style>
  <w:style w:type="character" w:customStyle="1" w:styleId="ZdrojovkdChar">
    <w:name w:val="Zdrojový kód Char"/>
    <w:link w:val="Zdrojovkd"/>
    <w:rsid w:val="00F01CDE"/>
    <w:rPr>
      <w:rFonts w:ascii="Courier New" w:hAnsi="Courier New"/>
      <w:color w:val="000000"/>
      <w:shd w:val="clear" w:color="auto" w:fill="EDEDED"/>
      <w:lang w:val="en-US"/>
    </w:rPr>
  </w:style>
  <w:style w:type="paragraph" w:customStyle="1" w:styleId="Ploha1">
    <w:name w:val="Příloha 1"/>
    <w:basedOn w:val="Normln"/>
    <w:link w:val="Ploha1Char"/>
    <w:qFormat/>
    <w:rsid w:val="00BF4337"/>
    <w:pPr>
      <w:pageBreakBefore/>
      <w:numPr>
        <w:numId w:val="43"/>
      </w:numPr>
      <w:spacing w:before="240" w:after="60" w:line="240" w:lineRule="auto"/>
      <w:ind w:left="2126" w:hanging="2126"/>
      <w:outlineLvl w:val="5"/>
    </w:pPr>
    <w:rPr>
      <w:b/>
      <w:color w:val="000000"/>
      <w:sz w:val="40"/>
      <w:szCs w:val="22"/>
    </w:rPr>
  </w:style>
  <w:style w:type="character" w:customStyle="1" w:styleId="Ploha2Char">
    <w:name w:val="Příloha 2 Char"/>
    <w:basedOn w:val="Ploha1Char"/>
    <w:link w:val="Ploha2"/>
    <w:rsid w:val="00BF4337"/>
    <w:rPr>
      <w:b/>
      <w:color w:val="000000"/>
      <w:sz w:val="40"/>
      <w:szCs w:val="22"/>
    </w:rPr>
  </w:style>
  <w:style w:type="character" w:customStyle="1" w:styleId="Nadpis6Char">
    <w:name w:val="Nadpis 6 Char"/>
    <w:aliases w:val="Přílohy Char"/>
    <w:basedOn w:val="Standardnpsmoodstavce"/>
    <w:link w:val="Nadpis6"/>
    <w:rsid w:val="00112842"/>
    <w:rPr>
      <w:b/>
      <w:color w:val="000000"/>
      <w:sz w:val="40"/>
      <w:szCs w:val="22"/>
    </w:rPr>
  </w:style>
  <w:style w:type="character" w:customStyle="1" w:styleId="Ploha1Char">
    <w:name w:val="Příloha 1 Char"/>
    <w:basedOn w:val="Nadpis6Char"/>
    <w:link w:val="Ploha1"/>
    <w:rsid w:val="00BF4337"/>
    <w:rPr>
      <w:b/>
      <w:color w:val="000000"/>
      <w:sz w:val="40"/>
      <w:szCs w:val="22"/>
    </w:rPr>
  </w:style>
  <w:style w:type="paragraph" w:customStyle="1" w:styleId="Reference">
    <w:name w:val="Reference"/>
    <w:basedOn w:val="Normln"/>
    <w:rsid w:val="00B24C1B"/>
    <w:pPr>
      <w:widowControl w:val="0"/>
      <w:numPr>
        <w:numId w:val="44"/>
      </w:numPr>
      <w:spacing w:after="120" w:line="240" w:lineRule="auto"/>
      <w:jc w:val="both"/>
    </w:pPr>
    <w:rPr>
      <w:color w:val="000000"/>
      <w:sz w:val="22"/>
      <w:szCs w:val="20"/>
    </w:rPr>
  </w:style>
  <w:style w:type="character" w:customStyle="1" w:styleId="NadpismimoobsahChar">
    <w:name w:val="Nadpis mimo obsah Char"/>
    <w:basedOn w:val="Standardnpsmoodstavce"/>
    <w:link w:val="Nadpismimoobsah"/>
    <w:rsid w:val="00B24C1B"/>
    <w:rPr>
      <w:b/>
      <w:bCs/>
      <w:sz w:val="40"/>
      <w:szCs w:val="40"/>
    </w:rPr>
  </w:style>
  <w:style w:type="paragraph" w:customStyle="1" w:styleId="Obrzek">
    <w:name w:val="Obrázek"/>
    <w:basedOn w:val="Titulek"/>
    <w:next w:val="Normln"/>
    <w:rsid w:val="00342433"/>
  </w:style>
  <w:style w:type="paragraph" w:customStyle="1" w:styleId="Tabulka">
    <w:name w:val="Tabulka"/>
    <w:basedOn w:val="Normln"/>
    <w:qFormat/>
    <w:rsid w:val="00BE1BC0"/>
    <w:pPr>
      <w:widowControl w:val="0"/>
      <w:spacing w:before="20" w:after="20" w:line="240" w:lineRule="auto"/>
      <w:ind w:left="0"/>
    </w:pPr>
    <w:rPr>
      <w:color w:val="000000"/>
      <w:sz w:val="22"/>
      <w:szCs w:val="20"/>
    </w:rPr>
  </w:style>
  <w:style w:type="paragraph" w:customStyle="1" w:styleId="Rovnice">
    <w:name w:val="Rovnice"/>
    <w:basedOn w:val="Titulek"/>
    <w:next w:val="Prvnodstavec"/>
    <w:rsid w:val="00BE1BC0"/>
    <w:pPr>
      <w:ind w:left="319"/>
    </w:pPr>
  </w:style>
  <w:style w:type="character" w:styleId="Zdraznnjemn">
    <w:name w:val="Subtle Emphasis"/>
    <w:basedOn w:val="Standardnpsmoodstavce"/>
    <w:uiPriority w:val="19"/>
    <w:rsid w:val="00C279D4"/>
    <w:rPr>
      <w:i/>
      <w:iCs/>
      <w:color w:val="404040" w:themeColor="text1" w:themeTint="BF"/>
    </w:rPr>
  </w:style>
  <w:style w:type="character" w:styleId="Siln">
    <w:name w:val="Strong"/>
    <w:basedOn w:val="Standardnpsmoodstavce"/>
    <w:uiPriority w:val="22"/>
    <w:qFormat/>
    <w:rsid w:val="00C279D4"/>
    <w:rPr>
      <w:b/>
      <w:bCs/>
    </w:rPr>
  </w:style>
  <w:style w:type="character" w:styleId="Zstupntext">
    <w:name w:val="Placeholder Text"/>
    <w:basedOn w:val="Standardnpsmoodstavce"/>
    <w:uiPriority w:val="99"/>
    <w:semiHidden/>
    <w:rsid w:val="00F27F85"/>
    <w:rPr>
      <w:color w:val="808080"/>
    </w:rPr>
  </w:style>
  <w:style w:type="character" w:styleId="Nevyeenzmnka">
    <w:name w:val="Unresolved Mention"/>
    <w:basedOn w:val="Standardnpsmoodstavce"/>
    <w:uiPriority w:val="99"/>
    <w:semiHidden/>
    <w:unhideWhenUsed/>
    <w:rsid w:val="00C64B77"/>
    <w:rPr>
      <w:color w:val="605E5C"/>
      <w:shd w:val="clear" w:color="auto" w:fill="E1DFDD"/>
    </w:rPr>
  </w:style>
  <w:style w:type="character" w:customStyle="1" w:styleId="Nadpis3Char">
    <w:name w:val="Nadpis 3 Char"/>
    <w:basedOn w:val="Standardnpsmoodstavce"/>
    <w:link w:val="Nadpis3"/>
    <w:rsid w:val="00027B4C"/>
    <w:rPr>
      <w:rFonts w:cs="Arial"/>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543552">
      <w:bodyDiv w:val="1"/>
      <w:marLeft w:val="0"/>
      <w:marRight w:val="0"/>
      <w:marTop w:val="0"/>
      <w:marBottom w:val="0"/>
      <w:divBdr>
        <w:top w:val="none" w:sz="0" w:space="0" w:color="auto"/>
        <w:left w:val="none" w:sz="0" w:space="0" w:color="auto"/>
        <w:bottom w:val="none" w:sz="0" w:space="0" w:color="auto"/>
        <w:right w:val="none" w:sz="0" w:space="0" w:color="auto"/>
      </w:divBdr>
    </w:div>
    <w:div w:id="148444444">
      <w:bodyDiv w:val="1"/>
      <w:marLeft w:val="0"/>
      <w:marRight w:val="0"/>
      <w:marTop w:val="0"/>
      <w:marBottom w:val="0"/>
      <w:divBdr>
        <w:top w:val="none" w:sz="0" w:space="0" w:color="auto"/>
        <w:left w:val="none" w:sz="0" w:space="0" w:color="auto"/>
        <w:bottom w:val="none" w:sz="0" w:space="0" w:color="auto"/>
        <w:right w:val="none" w:sz="0" w:space="0" w:color="auto"/>
      </w:divBdr>
      <w:divsChild>
        <w:div w:id="378826827">
          <w:marLeft w:val="0"/>
          <w:marRight w:val="0"/>
          <w:marTop w:val="0"/>
          <w:marBottom w:val="0"/>
          <w:divBdr>
            <w:top w:val="none" w:sz="0" w:space="0" w:color="auto"/>
            <w:left w:val="none" w:sz="0" w:space="0" w:color="auto"/>
            <w:bottom w:val="none" w:sz="0" w:space="0" w:color="auto"/>
            <w:right w:val="none" w:sz="0" w:space="0" w:color="auto"/>
          </w:divBdr>
        </w:div>
      </w:divsChild>
    </w:div>
    <w:div w:id="201089993">
      <w:bodyDiv w:val="1"/>
      <w:marLeft w:val="0"/>
      <w:marRight w:val="0"/>
      <w:marTop w:val="0"/>
      <w:marBottom w:val="0"/>
      <w:divBdr>
        <w:top w:val="none" w:sz="0" w:space="0" w:color="auto"/>
        <w:left w:val="none" w:sz="0" w:space="0" w:color="auto"/>
        <w:bottom w:val="none" w:sz="0" w:space="0" w:color="auto"/>
        <w:right w:val="none" w:sz="0" w:space="0" w:color="auto"/>
      </w:divBdr>
      <w:divsChild>
        <w:div w:id="1663511812">
          <w:marLeft w:val="0"/>
          <w:marRight w:val="0"/>
          <w:marTop w:val="0"/>
          <w:marBottom w:val="0"/>
          <w:divBdr>
            <w:top w:val="none" w:sz="0" w:space="0" w:color="auto"/>
            <w:left w:val="none" w:sz="0" w:space="0" w:color="auto"/>
            <w:bottom w:val="none" w:sz="0" w:space="0" w:color="auto"/>
            <w:right w:val="none" w:sz="0" w:space="0" w:color="auto"/>
          </w:divBdr>
        </w:div>
      </w:divsChild>
    </w:div>
    <w:div w:id="445001250">
      <w:bodyDiv w:val="1"/>
      <w:marLeft w:val="0"/>
      <w:marRight w:val="0"/>
      <w:marTop w:val="0"/>
      <w:marBottom w:val="0"/>
      <w:divBdr>
        <w:top w:val="none" w:sz="0" w:space="0" w:color="auto"/>
        <w:left w:val="none" w:sz="0" w:space="0" w:color="auto"/>
        <w:bottom w:val="none" w:sz="0" w:space="0" w:color="auto"/>
        <w:right w:val="none" w:sz="0" w:space="0" w:color="auto"/>
      </w:divBdr>
    </w:div>
    <w:div w:id="558133141">
      <w:bodyDiv w:val="1"/>
      <w:marLeft w:val="0"/>
      <w:marRight w:val="0"/>
      <w:marTop w:val="0"/>
      <w:marBottom w:val="0"/>
      <w:divBdr>
        <w:top w:val="none" w:sz="0" w:space="0" w:color="auto"/>
        <w:left w:val="none" w:sz="0" w:space="0" w:color="auto"/>
        <w:bottom w:val="none" w:sz="0" w:space="0" w:color="auto"/>
        <w:right w:val="none" w:sz="0" w:space="0" w:color="auto"/>
      </w:divBdr>
    </w:div>
    <w:div w:id="577373724">
      <w:bodyDiv w:val="1"/>
      <w:marLeft w:val="0"/>
      <w:marRight w:val="0"/>
      <w:marTop w:val="0"/>
      <w:marBottom w:val="0"/>
      <w:divBdr>
        <w:top w:val="none" w:sz="0" w:space="0" w:color="auto"/>
        <w:left w:val="none" w:sz="0" w:space="0" w:color="auto"/>
        <w:bottom w:val="none" w:sz="0" w:space="0" w:color="auto"/>
        <w:right w:val="none" w:sz="0" w:space="0" w:color="auto"/>
      </w:divBdr>
    </w:div>
    <w:div w:id="586692585">
      <w:bodyDiv w:val="1"/>
      <w:marLeft w:val="0"/>
      <w:marRight w:val="0"/>
      <w:marTop w:val="0"/>
      <w:marBottom w:val="0"/>
      <w:divBdr>
        <w:top w:val="none" w:sz="0" w:space="0" w:color="auto"/>
        <w:left w:val="none" w:sz="0" w:space="0" w:color="auto"/>
        <w:bottom w:val="none" w:sz="0" w:space="0" w:color="auto"/>
        <w:right w:val="none" w:sz="0" w:space="0" w:color="auto"/>
      </w:divBdr>
    </w:div>
    <w:div w:id="626546213">
      <w:bodyDiv w:val="1"/>
      <w:marLeft w:val="0"/>
      <w:marRight w:val="0"/>
      <w:marTop w:val="0"/>
      <w:marBottom w:val="0"/>
      <w:divBdr>
        <w:top w:val="none" w:sz="0" w:space="0" w:color="auto"/>
        <w:left w:val="none" w:sz="0" w:space="0" w:color="auto"/>
        <w:bottom w:val="none" w:sz="0" w:space="0" w:color="auto"/>
        <w:right w:val="none" w:sz="0" w:space="0" w:color="auto"/>
      </w:divBdr>
    </w:div>
    <w:div w:id="659233089">
      <w:bodyDiv w:val="1"/>
      <w:marLeft w:val="0"/>
      <w:marRight w:val="0"/>
      <w:marTop w:val="0"/>
      <w:marBottom w:val="0"/>
      <w:divBdr>
        <w:top w:val="none" w:sz="0" w:space="0" w:color="auto"/>
        <w:left w:val="none" w:sz="0" w:space="0" w:color="auto"/>
        <w:bottom w:val="none" w:sz="0" w:space="0" w:color="auto"/>
        <w:right w:val="none" w:sz="0" w:space="0" w:color="auto"/>
      </w:divBdr>
    </w:div>
    <w:div w:id="698893512">
      <w:bodyDiv w:val="1"/>
      <w:marLeft w:val="0"/>
      <w:marRight w:val="0"/>
      <w:marTop w:val="0"/>
      <w:marBottom w:val="0"/>
      <w:divBdr>
        <w:top w:val="none" w:sz="0" w:space="0" w:color="auto"/>
        <w:left w:val="none" w:sz="0" w:space="0" w:color="auto"/>
        <w:bottom w:val="none" w:sz="0" w:space="0" w:color="auto"/>
        <w:right w:val="none" w:sz="0" w:space="0" w:color="auto"/>
      </w:divBdr>
      <w:divsChild>
        <w:div w:id="29649078">
          <w:marLeft w:val="0"/>
          <w:marRight w:val="0"/>
          <w:marTop w:val="0"/>
          <w:marBottom w:val="0"/>
          <w:divBdr>
            <w:top w:val="none" w:sz="0" w:space="0" w:color="auto"/>
            <w:left w:val="none" w:sz="0" w:space="0" w:color="auto"/>
            <w:bottom w:val="none" w:sz="0" w:space="0" w:color="auto"/>
            <w:right w:val="none" w:sz="0" w:space="0" w:color="auto"/>
          </w:divBdr>
        </w:div>
      </w:divsChild>
    </w:div>
    <w:div w:id="901251776">
      <w:bodyDiv w:val="1"/>
      <w:marLeft w:val="0"/>
      <w:marRight w:val="0"/>
      <w:marTop w:val="0"/>
      <w:marBottom w:val="0"/>
      <w:divBdr>
        <w:top w:val="none" w:sz="0" w:space="0" w:color="auto"/>
        <w:left w:val="none" w:sz="0" w:space="0" w:color="auto"/>
        <w:bottom w:val="none" w:sz="0" w:space="0" w:color="auto"/>
        <w:right w:val="none" w:sz="0" w:space="0" w:color="auto"/>
      </w:divBdr>
    </w:div>
    <w:div w:id="1026516459">
      <w:bodyDiv w:val="1"/>
      <w:marLeft w:val="0"/>
      <w:marRight w:val="0"/>
      <w:marTop w:val="0"/>
      <w:marBottom w:val="0"/>
      <w:divBdr>
        <w:top w:val="none" w:sz="0" w:space="0" w:color="auto"/>
        <w:left w:val="none" w:sz="0" w:space="0" w:color="auto"/>
        <w:bottom w:val="none" w:sz="0" w:space="0" w:color="auto"/>
        <w:right w:val="none" w:sz="0" w:space="0" w:color="auto"/>
      </w:divBdr>
    </w:div>
    <w:div w:id="1207789086">
      <w:bodyDiv w:val="1"/>
      <w:marLeft w:val="0"/>
      <w:marRight w:val="0"/>
      <w:marTop w:val="0"/>
      <w:marBottom w:val="0"/>
      <w:divBdr>
        <w:top w:val="none" w:sz="0" w:space="0" w:color="auto"/>
        <w:left w:val="none" w:sz="0" w:space="0" w:color="auto"/>
        <w:bottom w:val="none" w:sz="0" w:space="0" w:color="auto"/>
        <w:right w:val="none" w:sz="0" w:space="0" w:color="auto"/>
      </w:divBdr>
    </w:div>
    <w:div w:id="1216087971">
      <w:bodyDiv w:val="1"/>
      <w:marLeft w:val="0"/>
      <w:marRight w:val="0"/>
      <w:marTop w:val="0"/>
      <w:marBottom w:val="0"/>
      <w:divBdr>
        <w:top w:val="none" w:sz="0" w:space="0" w:color="auto"/>
        <w:left w:val="none" w:sz="0" w:space="0" w:color="auto"/>
        <w:bottom w:val="none" w:sz="0" w:space="0" w:color="auto"/>
        <w:right w:val="none" w:sz="0" w:space="0" w:color="auto"/>
      </w:divBdr>
    </w:div>
    <w:div w:id="1239288334">
      <w:bodyDiv w:val="1"/>
      <w:marLeft w:val="0"/>
      <w:marRight w:val="0"/>
      <w:marTop w:val="0"/>
      <w:marBottom w:val="0"/>
      <w:divBdr>
        <w:top w:val="none" w:sz="0" w:space="0" w:color="auto"/>
        <w:left w:val="none" w:sz="0" w:space="0" w:color="auto"/>
        <w:bottom w:val="none" w:sz="0" w:space="0" w:color="auto"/>
        <w:right w:val="none" w:sz="0" w:space="0" w:color="auto"/>
      </w:divBdr>
    </w:div>
    <w:div w:id="1345471284">
      <w:bodyDiv w:val="1"/>
      <w:marLeft w:val="0"/>
      <w:marRight w:val="0"/>
      <w:marTop w:val="0"/>
      <w:marBottom w:val="0"/>
      <w:divBdr>
        <w:top w:val="none" w:sz="0" w:space="0" w:color="auto"/>
        <w:left w:val="none" w:sz="0" w:space="0" w:color="auto"/>
        <w:bottom w:val="none" w:sz="0" w:space="0" w:color="auto"/>
        <w:right w:val="none" w:sz="0" w:space="0" w:color="auto"/>
      </w:divBdr>
    </w:div>
    <w:div w:id="1476406646">
      <w:bodyDiv w:val="1"/>
      <w:marLeft w:val="0"/>
      <w:marRight w:val="0"/>
      <w:marTop w:val="0"/>
      <w:marBottom w:val="0"/>
      <w:divBdr>
        <w:top w:val="none" w:sz="0" w:space="0" w:color="auto"/>
        <w:left w:val="none" w:sz="0" w:space="0" w:color="auto"/>
        <w:bottom w:val="none" w:sz="0" w:space="0" w:color="auto"/>
        <w:right w:val="none" w:sz="0" w:space="0" w:color="auto"/>
      </w:divBdr>
    </w:div>
    <w:div w:id="1542935546">
      <w:bodyDiv w:val="1"/>
      <w:marLeft w:val="0"/>
      <w:marRight w:val="0"/>
      <w:marTop w:val="0"/>
      <w:marBottom w:val="0"/>
      <w:divBdr>
        <w:top w:val="none" w:sz="0" w:space="0" w:color="auto"/>
        <w:left w:val="none" w:sz="0" w:space="0" w:color="auto"/>
        <w:bottom w:val="none" w:sz="0" w:space="0" w:color="auto"/>
        <w:right w:val="none" w:sz="0" w:space="0" w:color="auto"/>
      </w:divBdr>
    </w:div>
    <w:div w:id="1626429253">
      <w:bodyDiv w:val="1"/>
      <w:marLeft w:val="0"/>
      <w:marRight w:val="0"/>
      <w:marTop w:val="0"/>
      <w:marBottom w:val="0"/>
      <w:divBdr>
        <w:top w:val="none" w:sz="0" w:space="0" w:color="auto"/>
        <w:left w:val="none" w:sz="0" w:space="0" w:color="auto"/>
        <w:bottom w:val="none" w:sz="0" w:space="0" w:color="auto"/>
        <w:right w:val="none" w:sz="0" w:space="0" w:color="auto"/>
      </w:divBdr>
    </w:div>
    <w:div w:id="1689217503">
      <w:bodyDiv w:val="1"/>
      <w:marLeft w:val="0"/>
      <w:marRight w:val="0"/>
      <w:marTop w:val="0"/>
      <w:marBottom w:val="0"/>
      <w:divBdr>
        <w:top w:val="none" w:sz="0" w:space="0" w:color="auto"/>
        <w:left w:val="none" w:sz="0" w:space="0" w:color="auto"/>
        <w:bottom w:val="none" w:sz="0" w:space="0" w:color="auto"/>
        <w:right w:val="none" w:sz="0" w:space="0" w:color="auto"/>
      </w:divBdr>
    </w:div>
    <w:div w:id="1803190011">
      <w:bodyDiv w:val="1"/>
      <w:marLeft w:val="0"/>
      <w:marRight w:val="0"/>
      <w:marTop w:val="0"/>
      <w:marBottom w:val="0"/>
      <w:divBdr>
        <w:top w:val="none" w:sz="0" w:space="0" w:color="auto"/>
        <w:left w:val="none" w:sz="0" w:space="0" w:color="auto"/>
        <w:bottom w:val="none" w:sz="0" w:space="0" w:color="auto"/>
        <w:right w:val="none" w:sz="0" w:space="0" w:color="auto"/>
      </w:divBdr>
    </w:div>
    <w:div w:id="1895965734">
      <w:bodyDiv w:val="1"/>
      <w:marLeft w:val="0"/>
      <w:marRight w:val="0"/>
      <w:marTop w:val="0"/>
      <w:marBottom w:val="0"/>
      <w:divBdr>
        <w:top w:val="none" w:sz="0" w:space="0" w:color="auto"/>
        <w:left w:val="none" w:sz="0" w:space="0" w:color="auto"/>
        <w:bottom w:val="none" w:sz="0" w:space="0" w:color="auto"/>
        <w:right w:val="none" w:sz="0" w:space="0" w:color="auto"/>
      </w:divBdr>
    </w:div>
    <w:div w:id="1928152961">
      <w:bodyDiv w:val="1"/>
      <w:marLeft w:val="0"/>
      <w:marRight w:val="0"/>
      <w:marTop w:val="0"/>
      <w:marBottom w:val="0"/>
      <w:divBdr>
        <w:top w:val="none" w:sz="0" w:space="0" w:color="auto"/>
        <w:left w:val="none" w:sz="0" w:space="0" w:color="auto"/>
        <w:bottom w:val="none" w:sz="0" w:space="0" w:color="auto"/>
        <w:right w:val="none" w:sz="0" w:space="0" w:color="auto"/>
      </w:divBdr>
    </w:div>
    <w:div w:id="1941798286">
      <w:bodyDiv w:val="1"/>
      <w:marLeft w:val="0"/>
      <w:marRight w:val="0"/>
      <w:marTop w:val="0"/>
      <w:marBottom w:val="0"/>
      <w:divBdr>
        <w:top w:val="none" w:sz="0" w:space="0" w:color="auto"/>
        <w:left w:val="none" w:sz="0" w:space="0" w:color="auto"/>
        <w:bottom w:val="none" w:sz="0" w:space="0" w:color="auto"/>
        <w:right w:val="none" w:sz="0" w:space="0" w:color="auto"/>
      </w:divBdr>
    </w:div>
    <w:div w:id="1967152399">
      <w:bodyDiv w:val="1"/>
      <w:marLeft w:val="0"/>
      <w:marRight w:val="0"/>
      <w:marTop w:val="0"/>
      <w:marBottom w:val="0"/>
      <w:divBdr>
        <w:top w:val="none" w:sz="0" w:space="0" w:color="auto"/>
        <w:left w:val="none" w:sz="0" w:space="0" w:color="auto"/>
        <w:bottom w:val="none" w:sz="0" w:space="0" w:color="auto"/>
        <w:right w:val="none" w:sz="0" w:space="0" w:color="auto"/>
      </w:divBdr>
      <w:divsChild>
        <w:div w:id="1435976073">
          <w:marLeft w:val="-225"/>
          <w:marRight w:val="-225"/>
          <w:marTop w:val="0"/>
          <w:marBottom w:val="150"/>
          <w:divBdr>
            <w:top w:val="none" w:sz="0" w:space="0" w:color="auto"/>
            <w:left w:val="none" w:sz="0" w:space="0" w:color="auto"/>
            <w:bottom w:val="none" w:sz="0" w:space="0" w:color="auto"/>
            <w:right w:val="none" w:sz="0" w:space="0" w:color="auto"/>
          </w:divBdr>
          <w:divsChild>
            <w:div w:id="1571577201">
              <w:marLeft w:val="0"/>
              <w:marRight w:val="0"/>
              <w:marTop w:val="0"/>
              <w:marBottom w:val="0"/>
              <w:divBdr>
                <w:top w:val="none" w:sz="0" w:space="0" w:color="auto"/>
                <w:left w:val="none" w:sz="0" w:space="0" w:color="auto"/>
                <w:bottom w:val="none" w:sz="0" w:space="0" w:color="auto"/>
                <w:right w:val="none" w:sz="0" w:space="0" w:color="auto"/>
              </w:divBdr>
              <w:divsChild>
                <w:div w:id="125547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892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3.png"/><Relationship Id="rId34" Type="http://schemas.microsoft.com/office/2007/relationships/hdphoto" Target="media/hdphoto2.wdp"/><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hyperlink" Target="https://vyvoj.hw.cz/teorie-a-praxe/dokumentace/mereni-teploty-polovodicove-odporove-senzory-teploty.html" TargetMode="External"/><Relationship Id="rId55" Type="http://schemas.openxmlformats.org/officeDocument/2006/relationships/hyperlink" Target="https://www.myopenhab.org"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microsoft.com/office/2007/relationships/hdphoto" Target="media/hdphoto1.wdp"/><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1.png"/><Relationship Id="rId53" Type="http://schemas.openxmlformats.org/officeDocument/2006/relationships/hyperlink" Target="https://thingspeak.com/pages/license_faq" TargetMode="External"/><Relationship Id="rId58" Type="http://schemas.openxmlformats.org/officeDocument/2006/relationships/hyperlink" Target="https://jlcpcb.com/" TargetMode="Externa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microsoft.com/office/2007/relationships/hdphoto" Target="media/hdphoto6.wdp"/><Relationship Id="rId48" Type="http://schemas.openxmlformats.org/officeDocument/2006/relationships/hyperlink" Target="http://remaxcz.com/old/katalog/snimace/teplota/kl/char/Pt100.pdf" TargetMode="External"/><Relationship Id="rId56" Type="http://schemas.openxmlformats.org/officeDocument/2006/relationships/hyperlink" Target="https://blogs.mathworks.com/loren/2016/03/23/explore-your-iot-data-with-thingspeak-and-matlab/" TargetMode="External"/><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hyperlink" Target="https://cdn.sparkfun.com/datasheets/Sensors/Temp/DS18B20.pdf"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microsoft.com/office/2007/relationships/hdphoto" Target="media/hdphoto4.wdp"/><Relationship Id="rId46" Type="http://schemas.openxmlformats.org/officeDocument/2006/relationships/image" Target="media/image32.png"/><Relationship Id="rId59" Type="http://schemas.openxmlformats.org/officeDocument/2006/relationships/hyperlink" Target="https://www.kondik.cz/olovnata-a-bezolovnata-pajka" TargetMode="External"/><Relationship Id="rId20" Type="http://schemas.openxmlformats.org/officeDocument/2006/relationships/image" Target="media/image12.png"/><Relationship Id="rId41" Type="http://schemas.microsoft.com/office/2007/relationships/hdphoto" Target="media/hdphoto5.wdp"/><Relationship Id="rId54" Type="http://schemas.openxmlformats.org/officeDocument/2006/relationships/hyperlink" Target="https://tmep.cz/mapa/" TargetMode="External"/><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microsoft.com/office/2007/relationships/hdphoto" Target="media/hdphoto3.wdp"/><Relationship Id="rId49" Type="http://schemas.openxmlformats.org/officeDocument/2006/relationships/hyperlink" Target="http://www.ferity.cz/termistory/negohm.pdf" TargetMode="External"/><Relationship Id="rId57" Type="http://schemas.openxmlformats.org/officeDocument/2006/relationships/hyperlink" Target="https://escapequotes.net/esp8266-wemos-d1-mini-pins-and-diagram/" TargetMode="Externa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0.png"/><Relationship Id="rId52" Type="http://schemas.openxmlformats.org/officeDocument/2006/relationships/hyperlink" Target="http://robotchip.ru/download/datasheet/AM2302-Datasheet.pdf" TargetMode="External"/><Relationship Id="rId60"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yma9\OneDrive\Plocha\Bakala&#345;ka\Temperature-controller-with-ESP8266\Podklady_k_textovce\szz_sablona_DP_BP_2020_cz.dotx"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tyl2CitacePRO.xsl" StyleName="Styl 2 Citace PRO" Version="6"/>
</file>

<file path=customXml/itemProps1.xml><?xml version="1.0" encoding="utf-8"?>
<ds:datastoreItem xmlns:ds="http://schemas.openxmlformats.org/officeDocument/2006/customXml" ds:itemID="{86D9FDEF-6FFB-4A31-BF57-3676BEBD4D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szz_sablona_DP_BP_2020_cz.dotx</Template>
  <TotalTime>9155</TotalTime>
  <Pages>53</Pages>
  <Words>10535</Words>
  <Characters>62163</Characters>
  <Application>Microsoft Office Word</Application>
  <DocSecurity>0</DocSecurity>
  <Lines>518</Lines>
  <Paragraphs>145</Paragraphs>
  <ScaleCrop>false</ScaleCrop>
  <HeadingPairs>
    <vt:vector size="2" baseType="variant">
      <vt:variant>
        <vt:lpstr>Název</vt:lpstr>
      </vt:variant>
      <vt:variant>
        <vt:i4>1</vt:i4>
      </vt:variant>
    </vt:vector>
  </HeadingPairs>
  <TitlesOfParts>
    <vt:vector size="1" baseType="lpstr">
      <vt:lpstr>VYSOKÉ UČENÍ TECHNICKÉ V BRNĚ</vt:lpstr>
    </vt:vector>
  </TitlesOfParts>
  <Company>Brain Systems s.r.o.</Company>
  <LinksUpToDate>false</LinksUpToDate>
  <CharactersWithSpaces>72553</CharactersWithSpaces>
  <SharedDoc>false</SharedDoc>
  <HLinks>
    <vt:vector size="138" baseType="variant">
      <vt:variant>
        <vt:i4>1048637</vt:i4>
      </vt:variant>
      <vt:variant>
        <vt:i4>185</vt:i4>
      </vt:variant>
      <vt:variant>
        <vt:i4>0</vt:i4>
      </vt:variant>
      <vt:variant>
        <vt:i4>5</vt:i4>
      </vt:variant>
      <vt:variant>
        <vt:lpwstr/>
      </vt:variant>
      <vt:variant>
        <vt:lpwstr>_Toc508036311</vt:lpwstr>
      </vt:variant>
      <vt:variant>
        <vt:i4>1048637</vt:i4>
      </vt:variant>
      <vt:variant>
        <vt:i4>179</vt:i4>
      </vt:variant>
      <vt:variant>
        <vt:i4>0</vt:i4>
      </vt:variant>
      <vt:variant>
        <vt:i4>5</vt:i4>
      </vt:variant>
      <vt:variant>
        <vt:lpwstr/>
      </vt:variant>
      <vt:variant>
        <vt:lpwstr>_Toc508036310</vt:lpwstr>
      </vt:variant>
      <vt:variant>
        <vt:i4>1114173</vt:i4>
      </vt:variant>
      <vt:variant>
        <vt:i4>173</vt:i4>
      </vt:variant>
      <vt:variant>
        <vt:i4>0</vt:i4>
      </vt:variant>
      <vt:variant>
        <vt:i4>5</vt:i4>
      </vt:variant>
      <vt:variant>
        <vt:lpwstr/>
      </vt:variant>
      <vt:variant>
        <vt:lpwstr>_Toc508036309</vt:lpwstr>
      </vt:variant>
      <vt:variant>
        <vt:i4>1114173</vt:i4>
      </vt:variant>
      <vt:variant>
        <vt:i4>167</vt:i4>
      </vt:variant>
      <vt:variant>
        <vt:i4>0</vt:i4>
      </vt:variant>
      <vt:variant>
        <vt:i4>5</vt:i4>
      </vt:variant>
      <vt:variant>
        <vt:lpwstr/>
      </vt:variant>
      <vt:variant>
        <vt:lpwstr>_Toc508036308</vt:lpwstr>
      </vt:variant>
      <vt:variant>
        <vt:i4>1376309</vt:i4>
      </vt:variant>
      <vt:variant>
        <vt:i4>116</vt:i4>
      </vt:variant>
      <vt:variant>
        <vt:i4>0</vt:i4>
      </vt:variant>
      <vt:variant>
        <vt:i4>5</vt:i4>
      </vt:variant>
      <vt:variant>
        <vt:lpwstr/>
      </vt:variant>
      <vt:variant>
        <vt:lpwstr>_Toc508096142</vt:lpwstr>
      </vt:variant>
      <vt:variant>
        <vt:i4>1900596</vt:i4>
      </vt:variant>
      <vt:variant>
        <vt:i4>107</vt:i4>
      </vt:variant>
      <vt:variant>
        <vt:i4>0</vt:i4>
      </vt:variant>
      <vt:variant>
        <vt:i4>5</vt:i4>
      </vt:variant>
      <vt:variant>
        <vt:lpwstr/>
      </vt:variant>
      <vt:variant>
        <vt:lpwstr>_Toc508098025</vt:lpwstr>
      </vt:variant>
      <vt:variant>
        <vt:i4>1900596</vt:i4>
      </vt:variant>
      <vt:variant>
        <vt:i4>101</vt:i4>
      </vt:variant>
      <vt:variant>
        <vt:i4>0</vt:i4>
      </vt:variant>
      <vt:variant>
        <vt:i4>5</vt:i4>
      </vt:variant>
      <vt:variant>
        <vt:lpwstr/>
      </vt:variant>
      <vt:variant>
        <vt:lpwstr>_Toc508098024</vt:lpwstr>
      </vt:variant>
      <vt:variant>
        <vt:i4>1376314</vt:i4>
      </vt:variant>
      <vt:variant>
        <vt:i4>92</vt:i4>
      </vt:variant>
      <vt:variant>
        <vt:i4>0</vt:i4>
      </vt:variant>
      <vt:variant>
        <vt:i4>5</vt:i4>
      </vt:variant>
      <vt:variant>
        <vt:lpwstr/>
      </vt:variant>
      <vt:variant>
        <vt:lpwstr>_Toc508035477</vt:lpwstr>
      </vt:variant>
      <vt:variant>
        <vt:i4>1376314</vt:i4>
      </vt:variant>
      <vt:variant>
        <vt:i4>86</vt:i4>
      </vt:variant>
      <vt:variant>
        <vt:i4>0</vt:i4>
      </vt:variant>
      <vt:variant>
        <vt:i4>5</vt:i4>
      </vt:variant>
      <vt:variant>
        <vt:lpwstr/>
      </vt:variant>
      <vt:variant>
        <vt:lpwstr>_Toc508035476</vt:lpwstr>
      </vt:variant>
      <vt:variant>
        <vt:i4>1376314</vt:i4>
      </vt:variant>
      <vt:variant>
        <vt:i4>80</vt:i4>
      </vt:variant>
      <vt:variant>
        <vt:i4>0</vt:i4>
      </vt:variant>
      <vt:variant>
        <vt:i4>5</vt:i4>
      </vt:variant>
      <vt:variant>
        <vt:lpwstr/>
      </vt:variant>
      <vt:variant>
        <vt:lpwstr>_Toc508035475</vt:lpwstr>
      </vt:variant>
      <vt:variant>
        <vt:i4>1376314</vt:i4>
      </vt:variant>
      <vt:variant>
        <vt:i4>74</vt:i4>
      </vt:variant>
      <vt:variant>
        <vt:i4>0</vt:i4>
      </vt:variant>
      <vt:variant>
        <vt:i4>5</vt:i4>
      </vt:variant>
      <vt:variant>
        <vt:lpwstr/>
      </vt:variant>
      <vt:variant>
        <vt:lpwstr>_Toc508035474</vt:lpwstr>
      </vt:variant>
      <vt:variant>
        <vt:i4>1376314</vt:i4>
      </vt:variant>
      <vt:variant>
        <vt:i4>68</vt:i4>
      </vt:variant>
      <vt:variant>
        <vt:i4>0</vt:i4>
      </vt:variant>
      <vt:variant>
        <vt:i4>5</vt:i4>
      </vt:variant>
      <vt:variant>
        <vt:lpwstr/>
      </vt:variant>
      <vt:variant>
        <vt:lpwstr>_Toc508035473</vt:lpwstr>
      </vt:variant>
      <vt:variant>
        <vt:i4>1376314</vt:i4>
      </vt:variant>
      <vt:variant>
        <vt:i4>62</vt:i4>
      </vt:variant>
      <vt:variant>
        <vt:i4>0</vt:i4>
      </vt:variant>
      <vt:variant>
        <vt:i4>5</vt:i4>
      </vt:variant>
      <vt:variant>
        <vt:lpwstr/>
      </vt:variant>
      <vt:variant>
        <vt:lpwstr>_Toc508035472</vt:lpwstr>
      </vt:variant>
      <vt:variant>
        <vt:i4>1376314</vt:i4>
      </vt:variant>
      <vt:variant>
        <vt:i4>56</vt:i4>
      </vt:variant>
      <vt:variant>
        <vt:i4>0</vt:i4>
      </vt:variant>
      <vt:variant>
        <vt:i4>5</vt:i4>
      </vt:variant>
      <vt:variant>
        <vt:lpwstr/>
      </vt:variant>
      <vt:variant>
        <vt:lpwstr>_Toc508035471</vt:lpwstr>
      </vt:variant>
      <vt:variant>
        <vt:i4>1376314</vt:i4>
      </vt:variant>
      <vt:variant>
        <vt:i4>50</vt:i4>
      </vt:variant>
      <vt:variant>
        <vt:i4>0</vt:i4>
      </vt:variant>
      <vt:variant>
        <vt:i4>5</vt:i4>
      </vt:variant>
      <vt:variant>
        <vt:lpwstr/>
      </vt:variant>
      <vt:variant>
        <vt:lpwstr>_Toc508035470</vt:lpwstr>
      </vt:variant>
      <vt:variant>
        <vt:i4>1310778</vt:i4>
      </vt:variant>
      <vt:variant>
        <vt:i4>44</vt:i4>
      </vt:variant>
      <vt:variant>
        <vt:i4>0</vt:i4>
      </vt:variant>
      <vt:variant>
        <vt:i4>5</vt:i4>
      </vt:variant>
      <vt:variant>
        <vt:lpwstr/>
      </vt:variant>
      <vt:variant>
        <vt:lpwstr>_Toc508035469</vt:lpwstr>
      </vt:variant>
      <vt:variant>
        <vt:i4>1310778</vt:i4>
      </vt:variant>
      <vt:variant>
        <vt:i4>38</vt:i4>
      </vt:variant>
      <vt:variant>
        <vt:i4>0</vt:i4>
      </vt:variant>
      <vt:variant>
        <vt:i4>5</vt:i4>
      </vt:variant>
      <vt:variant>
        <vt:lpwstr/>
      </vt:variant>
      <vt:variant>
        <vt:lpwstr>_Toc508035468</vt:lpwstr>
      </vt:variant>
      <vt:variant>
        <vt:i4>1310778</vt:i4>
      </vt:variant>
      <vt:variant>
        <vt:i4>32</vt:i4>
      </vt:variant>
      <vt:variant>
        <vt:i4>0</vt:i4>
      </vt:variant>
      <vt:variant>
        <vt:i4>5</vt:i4>
      </vt:variant>
      <vt:variant>
        <vt:lpwstr/>
      </vt:variant>
      <vt:variant>
        <vt:lpwstr>_Toc508035467</vt:lpwstr>
      </vt:variant>
      <vt:variant>
        <vt:i4>1310778</vt:i4>
      </vt:variant>
      <vt:variant>
        <vt:i4>26</vt:i4>
      </vt:variant>
      <vt:variant>
        <vt:i4>0</vt:i4>
      </vt:variant>
      <vt:variant>
        <vt:i4>5</vt:i4>
      </vt:variant>
      <vt:variant>
        <vt:lpwstr/>
      </vt:variant>
      <vt:variant>
        <vt:lpwstr>_Toc508035466</vt:lpwstr>
      </vt:variant>
      <vt:variant>
        <vt:i4>1310778</vt:i4>
      </vt:variant>
      <vt:variant>
        <vt:i4>20</vt:i4>
      </vt:variant>
      <vt:variant>
        <vt:i4>0</vt:i4>
      </vt:variant>
      <vt:variant>
        <vt:i4>5</vt:i4>
      </vt:variant>
      <vt:variant>
        <vt:lpwstr/>
      </vt:variant>
      <vt:variant>
        <vt:lpwstr>_Toc508035465</vt:lpwstr>
      </vt:variant>
      <vt:variant>
        <vt:i4>1310778</vt:i4>
      </vt:variant>
      <vt:variant>
        <vt:i4>14</vt:i4>
      </vt:variant>
      <vt:variant>
        <vt:i4>0</vt:i4>
      </vt:variant>
      <vt:variant>
        <vt:i4>5</vt:i4>
      </vt:variant>
      <vt:variant>
        <vt:lpwstr/>
      </vt:variant>
      <vt:variant>
        <vt:lpwstr>_Toc508035464</vt:lpwstr>
      </vt:variant>
      <vt:variant>
        <vt:i4>1310778</vt:i4>
      </vt:variant>
      <vt:variant>
        <vt:i4>8</vt:i4>
      </vt:variant>
      <vt:variant>
        <vt:i4>0</vt:i4>
      </vt:variant>
      <vt:variant>
        <vt:i4>5</vt:i4>
      </vt:variant>
      <vt:variant>
        <vt:lpwstr/>
      </vt:variant>
      <vt:variant>
        <vt:lpwstr>_Toc508035463</vt:lpwstr>
      </vt:variant>
      <vt:variant>
        <vt:i4>1310778</vt:i4>
      </vt:variant>
      <vt:variant>
        <vt:i4>2</vt:i4>
      </vt:variant>
      <vt:variant>
        <vt:i4>0</vt:i4>
      </vt:variant>
      <vt:variant>
        <vt:i4>5</vt:i4>
      </vt:variant>
      <vt:variant>
        <vt:lpwstr/>
      </vt:variant>
      <vt:variant>
        <vt:lpwstr>_Toc508035462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VYSOKÉ UČENÍ TECHNICKÉ V BRNĚ</dc:title>
  <dc:subject/>
  <dc:creator>Tomáš Vymazal</dc:creator>
  <cp:keywords/>
  <dc:description/>
  <cp:lastModifiedBy>Tomáš Vymazal</cp:lastModifiedBy>
  <cp:revision>75</cp:revision>
  <cp:lastPrinted>2021-05-24T19:32:00Z</cp:lastPrinted>
  <dcterms:created xsi:type="dcterms:W3CDTF">2020-11-28T10:07:00Z</dcterms:created>
  <dcterms:modified xsi:type="dcterms:W3CDTF">2021-05-25T15:38:00Z</dcterms:modified>
</cp:coreProperties>
</file>